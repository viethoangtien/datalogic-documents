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E335EB" w:rsidP="00E335EB">
      <w:pPr>
        <w:pStyle w:val="a2"/>
        <w:jc w:val="center"/>
        <w:rPr>
          <w:rFonts w:ascii="Arial" w:eastAsia="游ゴシック Light" w:hAnsi="Arial" w:cs="Arial"/>
        </w:rPr>
      </w:pPr>
      <w:r w:rsidRPr="00E335EB">
        <w:rPr>
          <w:rFonts w:ascii="Arial" w:eastAsia="游ゴシック Light" w:hAnsi="Arial" w:cs="Arial"/>
          <w:sz w:val="32"/>
          <w:szCs w:val="32"/>
        </w:rPr>
        <w:t>Bản định nghĩa RQ hệ thống quản lý sản xuất</w:t>
      </w: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470B90">
      <w:pPr>
        <w:pStyle w:val="a2"/>
        <w:rPr>
          <w:rFonts w:ascii="Arial" w:eastAsia="游ゴシック Light" w:hAnsi="Arial" w:cs="Arial"/>
        </w:rPr>
      </w:pPr>
    </w:p>
    <w:p w:rsidR="0079556C" w:rsidRPr="00E335EB" w:rsidRDefault="0079556C" w:rsidP="0079556C">
      <w:pPr>
        <w:pStyle w:val="a2"/>
        <w:jc w:val="center"/>
        <w:rPr>
          <w:rFonts w:ascii="Arial" w:eastAsia="游ゴシック Light" w:hAnsi="Arial" w:cs="Arial"/>
          <w:sz w:val="28"/>
          <w:szCs w:val="28"/>
        </w:rPr>
      </w:pPr>
      <w:r w:rsidRPr="00E335EB">
        <w:rPr>
          <w:rFonts w:ascii="Arial" w:eastAsia="游ゴシック Light" w:hAnsi="Arial" w:cs="Arial"/>
          <w:sz w:val="28"/>
          <w:szCs w:val="28"/>
        </w:rPr>
        <w:t>令和</w:t>
      </w:r>
      <w:r w:rsidRPr="00E335EB">
        <w:rPr>
          <w:rFonts w:ascii="Arial" w:eastAsia="游ゴシック Light" w:hAnsi="Arial" w:cs="Arial"/>
          <w:sz w:val="28"/>
          <w:szCs w:val="28"/>
        </w:rPr>
        <w:t>2</w:t>
      </w:r>
      <w:r w:rsidRPr="00E335EB">
        <w:rPr>
          <w:rFonts w:ascii="Arial" w:eastAsia="游ゴシック Light" w:hAnsi="Arial" w:cs="Arial"/>
          <w:sz w:val="28"/>
          <w:szCs w:val="28"/>
        </w:rPr>
        <w:t>年</w:t>
      </w:r>
      <w:r w:rsidRPr="00E335EB">
        <w:rPr>
          <w:rFonts w:ascii="Arial" w:eastAsia="游ゴシック Light" w:hAnsi="Arial" w:cs="Arial"/>
          <w:sz w:val="28"/>
          <w:szCs w:val="28"/>
        </w:rPr>
        <w:t>4</w:t>
      </w:r>
      <w:r w:rsidRPr="00E335EB">
        <w:rPr>
          <w:rFonts w:ascii="Arial" w:eastAsia="游ゴシック Light" w:hAnsi="Arial" w:cs="Arial"/>
          <w:sz w:val="28"/>
          <w:szCs w:val="28"/>
        </w:rPr>
        <w:t>月</w:t>
      </w:r>
    </w:p>
    <w:p w:rsidR="0079556C" w:rsidRPr="00E335EB" w:rsidRDefault="0079556C" w:rsidP="0079556C">
      <w:pPr>
        <w:pStyle w:val="a2"/>
        <w:jc w:val="center"/>
        <w:rPr>
          <w:rFonts w:ascii="Arial" w:eastAsia="游ゴシック Light" w:hAnsi="Arial" w:cs="Arial"/>
          <w:sz w:val="28"/>
          <w:szCs w:val="28"/>
        </w:rPr>
      </w:pPr>
    </w:p>
    <w:p w:rsidR="0079556C" w:rsidRPr="00E335EB" w:rsidRDefault="0079556C" w:rsidP="0079556C">
      <w:pPr>
        <w:pStyle w:val="a2"/>
        <w:jc w:val="center"/>
        <w:rPr>
          <w:rFonts w:ascii="Arial" w:eastAsia="游ゴシック Light" w:hAnsi="Arial" w:cs="Arial"/>
          <w:sz w:val="28"/>
          <w:szCs w:val="28"/>
        </w:rPr>
      </w:pPr>
      <w:r w:rsidRPr="00E335EB">
        <w:rPr>
          <w:rFonts w:ascii="Arial" w:eastAsia="游ゴシック Light" w:hAnsi="Arial" w:cs="Arial"/>
          <w:sz w:val="28"/>
          <w:szCs w:val="28"/>
        </w:rPr>
        <w:t>株式会社</w:t>
      </w:r>
      <w:r w:rsidRPr="00E335EB">
        <w:rPr>
          <w:rFonts w:ascii="Arial" w:eastAsia="游ゴシック Light" w:hAnsi="Arial" w:cs="Arial"/>
          <w:sz w:val="28"/>
          <w:szCs w:val="28"/>
        </w:rPr>
        <w:t xml:space="preserve"> </w:t>
      </w:r>
      <w:r w:rsidRPr="00E335EB">
        <w:rPr>
          <w:rFonts w:ascii="Arial" w:eastAsia="游ゴシック Light" w:hAnsi="Arial" w:cs="Arial"/>
          <w:sz w:val="28"/>
          <w:szCs w:val="28"/>
        </w:rPr>
        <w:t>データロジック</w:t>
      </w:r>
    </w:p>
    <w:p w:rsidR="0079556C" w:rsidRPr="00E335EB" w:rsidRDefault="0079556C">
      <w:pPr>
        <w:widowControl/>
        <w:jc w:val="left"/>
        <w:rPr>
          <w:rFonts w:ascii="Arial" w:eastAsia="游ゴシック Light" w:hAnsi="Arial" w:cs="Arial"/>
          <w:noProof/>
          <w:spacing w:val="4"/>
          <w:szCs w:val="24"/>
        </w:rPr>
      </w:pPr>
      <w:r w:rsidRPr="00E335EB">
        <w:rPr>
          <w:rFonts w:ascii="Arial" w:eastAsia="游ゴシック Light" w:hAnsi="Arial" w:cs="Arial"/>
        </w:rPr>
        <w:br w:type="page"/>
      </w:r>
    </w:p>
    <w:p w:rsidR="0065669B" w:rsidRPr="00E335EB" w:rsidRDefault="00E335EB" w:rsidP="00E335EB">
      <w:pPr>
        <w:pStyle w:val="11"/>
        <w:numPr>
          <w:ilvl w:val="0"/>
          <w:numId w:val="32"/>
        </w:numPr>
        <w:rPr>
          <w:rFonts w:ascii="Arial" w:eastAsia="游ゴシック Light" w:hAnsi="Arial" w:cs="Arial"/>
        </w:rPr>
      </w:pPr>
      <w:r w:rsidRPr="00E335EB">
        <w:rPr>
          <w:rFonts w:ascii="Arial" w:eastAsia="游ゴシック Light" w:hAnsi="Arial" w:cs="Arial"/>
        </w:rPr>
        <w:lastRenderedPageBreak/>
        <w:t>RQ nghiệp vụ</w:t>
      </w:r>
    </w:p>
    <w:p w:rsidR="00CF785B" w:rsidRPr="00E335EB" w:rsidRDefault="00E335EB" w:rsidP="00E335EB">
      <w:pPr>
        <w:pStyle w:val="11"/>
        <w:numPr>
          <w:ilvl w:val="1"/>
          <w:numId w:val="32"/>
        </w:numPr>
        <w:rPr>
          <w:rFonts w:ascii="Arial" w:eastAsia="游ゴシック Light" w:hAnsi="Arial" w:cs="Arial"/>
        </w:rPr>
      </w:pPr>
      <w:r>
        <w:rPr>
          <w:rFonts w:ascii="Arial" w:eastAsia="游ゴシック Light" w:hAnsi="Arial" w:cs="Arial" w:hint="eastAsia"/>
        </w:rPr>
        <w:t>B</w:t>
      </w:r>
      <w:r w:rsidRPr="00E335EB">
        <w:rPr>
          <w:rFonts w:ascii="Arial" w:eastAsia="游ゴシック Light" w:hAnsi="Arial" w:cs="Arial"/>
        </w:rPr>
        <w:t>ối</w:t>
      </w:r>
      <w:r>
        <w:rPr>
          <w:rFonts w:ascii="Arial" w:eastAsia="游ゴシック Light" w:hAnsi="Arial" w:cs="Arial"/>
        </w:rPr>
        <w:t xml:space="preserve"> c</w:t>
      </w:r>
      <w:r w:rsidRPr="00E335EB">
        <w:rPr>
          <w:rFonts w:ascii="Arial" w:eastAsia="游ゴシック Light" w:hAnsi="Arial" w:cs="Arial"/>
        </w:rPr>
        <w:t>ảnh</w:t>
      </w:r>
      <w:r>
        <w:rPr>
          <w:rFonts w:ascii="Arial" w:eastAsia="游ゴシック Light" w:hAnsi="Arial" w:cs="Arial"/>
        </w:rPr>
        <w:t xml:space="preserve"> v</w:t>
      </w:r>
      <w:r w:rsidRPr="00E335EB">
        <w:rPr>
          <w:rFonts w:ascii="Arial" w:eastAsia="游ゴシック Light" w:hAnsi="Arial" w:cs="Arial" w:hint="eastAsia"/>
        </w:rPr>
        <w:t>à</w:t>
      </w:r>
      <w:r>
        <w:rPr>
          <w:rFonts w:ascii="Arial" w:eastAsia="游ゴシック Light" w:hAnsi="Arial" w:cs="Arial"/>
        </w:rPr>
        <w:t xml:space="preserve"> m</w:t>
      </w:r>
      <w:r w:rsidRPr="00E335EB">
        <w:rPr>
          <w:rFonts w:ascii="Arial" w:eastAsia="游ゴシック Light" w:hAnsi="Arial" w:cs="Arial"/>
        </w:rPr>
        <w:t>ục</w:t>
      </w:r>
      <w:r>
        <w:rPr>
          <w:rFonts w:ascii="Arial" w:eastAsia="游ゴシック Light" w:hAnsi="Arial" w:cs="Arial"/>
        </w:rPr>
        <w:t xml:space="preserve"> </w:t>
      </w:r>
      <w:r w:rsidRPr="00E335EB">
        <w:rPr>
          <w:rFonts w:ascii="Arial" w:eastAsia="游ゴシック Light" w:hAnsi="Arial" w:cs="Arial" w:hint="eastAsia"/>
        </w:rPr>
        <w:t>đí</w:t>
      </w:r>
      <w:r w:rsidRPr="00E335EB">
        <w:rPr>
          <w:rFonts w:ascii="Arial" w:eastAsia="游ゴシック Light" w:hAnsi="Arial" w:cs="Arial"/>
        </w:rPr>
        <w:t>ch</w:t>
      </w:r>
    </w:p>
    <w:p w:rsidR="001A6EB7" w:rsidRPr="00E335EB" w:rsidRDefault="00982F26" w:rsidP="00BA579C">
      <w:pPr>
        <w:ind w:left="567"/>
        <w:rPr>
          <w:rFonts w:ascii="Arial" w:eastAsia="游ゴシック Light" w:hAnsi="Arial" w:cs="Arial"/>
        </w:rPr>
      </w:pPr>
      <w:r w:rsidRPr="00982F26">
        <w:rPr>
          <w:rFonts w:ascii="Arial" w:eastAsia="游ゴシック Light" w:hAnsi="Arial" w:cs="Arial"/>
        </w:rPr>
        <w:t>Mỗi công ty tạo ra một lịch trình quy trình và lập một kế hoạch xử lý, nh</w:t>
      </w:r>
      <w:r w:rsidRPr="00982F26">
        <w:rPr>
          <w:rFonts w:ascii="Arial" w:eastAsia="游ゴシック Light" w:hAnsi="Arial" w:cs="Arial" w:hint="cs"/>
        </w:rPr>
        <w:t>ư</w:t>
      </w:r>
      <w:r w:rsidRPr="00982F26">
        <w:rPr>
          <w:rFonts w:ascii="Arial" w:eastAsia="游ゴシック Light" w:hAnsi="Arial" w:cs="Arial"/>
        </w:rPr>
        <w:t>ng trong mỗi tr</w:t>
      </w:r>
      <w:r w:rsidRPr="00982F26">
        <w:rPr>
          <w:rFonts w:ascii="Arial" w:eastAsia="游ゴシック Light" w:hAnsi="Arial" w:cs="Arial" w:hint="cs"/>
        </w:rPr>
        <w:t>ư</w:t>
      </w:r>
      <w:r w:rsidRPr="00982F26">
        <w:rPr>
          <w:rFonts w:ascii="Arial" w:eastAsia="游ゴシック Light" w:hAnsi="Arial" w:cs="Arial"/>
        </w:rPr>
        <w:t>ờng hợp, số l</w:t>
      </w:r>
      <w:r w:rsidRPr="00982F26">
        <w:rPr>
          <w:rFonts w:ascii="Arial" w:eastAsia="游ゴシック Light" w:hAnsi="Arial" w:cs="Arial" w:hint="cs"/>
        </w:rPr>
        <w:t>ư</w:t>
      </w:r>
      <w:r w:rsidRPr="00982F26">
        <w:rPr>
          <w:rFonts w:ascii="Arial" w:eastAsia="游ゴシック Light" w:hAnsi="Arial" w:cs="Arial"/>
        </w:rPr>
        <w:t>ợng đ</w:t>
      </w:r>
      <w:r w:rsidRPr="00982F26">
        <w:rPr>
          <w:rFonts w:ascii="Arial" w:eastAsia="游ゴシック Light" w:hAnsi="Arial" w:cs="Arial" w:hint="cs"/>
        </w:rPr>
        <w:t>ơ</w:t>
      </w:r>
      <w:r w:rsidRPr="00982F26">
        <w:rPr>
          <w:rFonts w:ascii="Arial" w:eastAsia="游ゴシック Light" w:hAnsi="Arial" w:cs="Arial"/>
        </w:rPr>
        <w:t>n vị và tổng chiều dài hàn fillet cho từng phần / phần xây dựng, không phải đ</w:t>
      </w:r>
      <w:r w:rsidRPr="00982F26">
        <w:rPr>
          <w:rFonts w:ascii="Arial" w:eastAsia="游ゴシック Light" w:hAnsi="Arial" w:cs="Arial" w:hint="cs"/>
        </w:rPr>
        <w:t>ơ</w:t>
      </w:r>
      <w:r w:rsidRPr="00982F26">
        <w:rPr>
          <w:rFonts w:ascii="Arial" w:eastAsia="游ゴシック Light" w:hAnsi="Arial" w:cs="Arial"/>
        </w:rPr>
        <w:t>n vị sản phẩm và số giờ làm việc đ</w:t>
      </w:r>
      <w:r w:rsidRPr="00982F26">
        <w:rPr>
          <w:rFonts w:ascii="Arial" w:eastAsia="游ゴシック Light" w:hAnsi="Arial" w:cs="Arial" w:hint="cs"/>
        </w:rPr>
        <w:t>ư</w:t>
      </w:r>
      <w:r w:rsidRPr="00982F26">
        <w:rPr>
          <w:rFonts w:ascii="Arial" w:eastAsia="游ゴシック Light" w:hAnsi="Arial" w:cs="Arial"/>
        </w:rPr>
        <w:t>ợc tính toán dựa trên nhiều năm kinh nghiệm.</w:t>
      </w:r>
      <w:r>
        <w:rPr>
          <w:rFonts w:ascii="Arial" w:eastAsia="游ゴシック Light" w:hAnsi="Arial" w:cs="Arial"/>
        </w:rPr>
        <w:t xml:space="preserve"> </w:t>
      </w:r>
      <w:r w:rsidRPr="00982F26">
        <w:rPr>
          <w:rFonts w:ascii="Arial" w:eastAsia="游ゴシック Light" w:hAnsi="Arial" w:cs="Arial"/>
        </w:rPr>
        <w:t>Do đó, độ chính xác của biểu đồ</w:t>
      </w:r>
      <w:r>
        <w:rPr>
          <w:rFonts w:ascii="Arial" w:eastAsia="游ゴシック Light" w:hAnsi="Arial" w:cs="Arial"/>
        </w:rPr>
        <w:t xml:space="preserve"> c</w:t>
      </w:r>
      <w:r w:rsidRPr="00982F26">
        <w:rPr>
          <w:rFonts w:ascii="Arial" w:eastAsia="游ゴシック Light" w:hAnsi="Arial" w:cs="Arial" w:hint="eastAsia"/>
        </w:rPr>
        <w:t>ô</w:t>
      </w:r>
      <w:r>
        <w:rPr>
          <w:rFonts w:ascii="Arial" w:eastAsia="游ゴシック Light" w:hAnsi="Arial" w:cs="Arial"/>
        </w:rPr>
        <w:t xml:space="preserve">ng </w:t>
      </w:r>
      <w:r w:rsidRPr="00982F26">
        <w:rPr>
          <w:rFonts w:ascii="Arial" w:eastAsia="游ゴシック Light" w:hAnsi="Arial" w:cs="Arial" w:hint="eastAsia"/>
        </w:rPr>
        <w:t>đ</w:t>
      </w:r>
      <w:r>
        <w:rPr>
          <w:rFonts w:ascii="Arial" w:eastAsia="游ゴシック Light" w:hAnsi="Arial" w:cs="Arial"/>
        </w:rPr>
        <w:t>o</w:t>
      </w:r>
      <w:r w:rsidRPr="00982F26">
        <w:rPr>
          <w:rFonts w:ascii="Arial" w:eastAsia="游ゴシック Light" w:hAnsi="Arial" w:cs="Arial"/>
        </w:rPr>
        <w:t>ạn đ</w:t>
      </w:r>
      <w:r w:rsidRPr="00982F26">
        <w:rPr>
          <w:rFonts w:ascii="Arial" w:eastAsia="游ゴシック Light" w:hAnsi="Arial" w:cs="Arial" w:hint="cs"/>
        </w:rPr>
        <w:t>ư</w:t>
      </w:r>
      <w:r w:rsidRPr="00982F26">
        <w:rPr>
          <w:rFonts w:ascii="Arial" w:eastAsia="游ゴシック Light" w:hAnsi="Arial" w:cs="Arial"/>
        </w:rPr>
        <w:t>ợc tạo trong giai đoạn ban đầu là không cao và độ lệch so với kế hoạch trở nên lớn h</w:t>
      </w:r>
      <w:r w:rsidRPr="00982F26">
        <w:rPr>
          <w:rFonts w:ascii="Arial" w:eastAsia="游ゴシック Light" w:hAnsi="Arial" w:cs="Arial" w:hint="cs"/>
        </w:rPr>
        <w:t>ơ</w:t>
      </w:r>
      <w:r w:rsidRPr="00982F26">
        <w:rPr>
          <w:rFonts w:ascii="Arial" w:eastAsia="游ゴシック Light" w:hAnsi="Arial" w:cs="Arial"/>
        </w:rPr>
        <w:t>n khi tiến độ xây dựng và do đó, thông th</w:t>
      </w:r>
      <w:r w:rsidRPr="00982F26">
        <w:rPr>
          <w:rFonts w:ascii="Arial" w:eastAsia="游ゴシック Light" w:hAnsi="Arial" w:cs="Arial" w:hint="cs"/>
        </w:rPr>
        <w:t>ư</w:t>
      </w:r>
      <w:r w:rsidRPr="00982F26">
        <w:rPr>
          <w:rFonts w:ascii="Arial" w:eastAsia="游ゴシック Light" w:hAnsi="Arial" w:cs="Arial"/>
        </w:rPr>
        <w:t>ờng, nhiều fabs sẽ sửa đổi kế hoạch xử lý. Ngoài ra, gánh nặng đối với ng</w:t>
      </w:r>
      <w:r w:rsidRPr="00982F26">
        <w:rPr>
          <w:rFonts w:ascii="Arial" w:eastAsia="游ゴシック Light" w:hAnsi="Arial" w:cs="Arial" w:hint="cs"/>
        </w:rPr>
        <w:t>ư</w:t>
      </w:r>
      <w:r w:rsidRPr="00982F26">
        <w:rPr>
          <w:rFonts w:ascii="Arial" w:eastAsia="游ゴシック Light" w:hAnsi="Arial" w:cs="Arial"/>
        </w:rPr>
        <w:t>ời quản lý là rấ</w:t>
      </w:r>
      <w:r>
        <w:rPr>
          <w:rFonts w:ascii="Arial" w:eastAsia="游ゴシック Light" w:hAnsi="Arial" w:cs="Arial"/>
        </w:rPr>
        <w:t>t l</w:t>
      </w:r>
      <w:r w:rsidRPr="00982F26">
        <w:rPr>
          <w:rFonts w:ascii="Arial" w:eastAsia="游ゴシック Light" w:hAnsi="Arial" w:cs="Arial"/>
        </w:rPr>
        <w:t>ớn</w:t>
      </w:r>
      <w:r>
        <w:rPr>
          <w:rFonts w:ascii="Arial" w:eastAsia="游ゴシック Light" w:hAnsi="Arial" w:cs="Arial"/>
        </w:rPr>
        <w:t xml:space="preserve"> </w:t>
      </w:r>
      <w:r w:rsidRPr="00982F26">
        <w:rPr>
          <w:rFonts w:ascii="Arial" w:eastAsia="游ゴシック Light" w:hAnsi="Arial" w:cs="Arial"/>
        </w:rPr>
        <w:t xml:space="preserve">khi cần thiết phải </w:t>
      </w:r>
      <w:r>
        <w:rPr>
          <w:rFonts w:ascii="Arial" w:eastAsia="游ゴシック Light" w:hAnsi="Arial" w:cs="Arial"/>
        </w:rPr>
        <w:t>s</w:t>
      </w:r>
      <w:r w:rsidRPr="00982F26">
        <w:rPr>
          <w:rFonts w:ascii="Arial" w:eastAsia="游ゴシック Light" w:hAnsi="Arial" w:cs="Arial"/>
        </w:rPr>
        <w:t>ửa</w:t>
      </w:r>
      <w:r>
        <w:rPr>
          <w:rFonts w:ascii="Arial" w:eastAsia="游ゴシック Light" w:hAnsi="Arial" w:cs="Arial"/>
        </w:rPr>
        <w:t xml:space="preserve"> l</w:t>
      </w:r>
      <w:r w:rsidRPr="00982F26">
        <w:rPr>
          <w:rFonts w:ascii="Arial" w:eastAsia="游ゴシック Light" w:hAnsi="Arial" w:cs="Arial"/>
        </w:rPr>
        <w:t>ại mộ</w:t>
      </w:r>
      <w:r>
        <w:rPr>
          <w:rFonts w:ascii="Arial" w:eastAsia="游ゴシック Light" w:hAnsi="Arial" w:cs="Arial"/>
        </w:rPr>
        <w:t>t b</w:t>
      </w:r>
      <w:r w:rsidRPr="00982F26">
        <w:rPr>
          <w:rFonts w:ascii="Arial" w:eastAsia="游ゴシック Light" w:hAnsi="Arial" w:cs="Arial"/>
        </w:rPr>
        <w:t>ản</w:t>
      </w:r>
      <w:r>
        <w:rPr>
          <w:rFonts w:ascii="Arial" w:eastAsia="游ゴシック Light" w:hAnsi="Arial" w:cs="Arial"/>
        </w:rPr>
        <w:t xml:space="preserve"> k</w:t>
      </w:r>
      <w:r w:rsidRPr="00982F26">
        <w:rPr>
          <w:rFonts w:ascii="Arial" w:eastAsia="游ゴシック Light" w:hAnsi="Arial" w:cs="Arial"/>
        </w:rPr>
        <w:t>ế</w:t>
      </w:r>
      <w:r>
        <w:rPr>
          <w:rFonts w:ascii="Arial" w:eastAsia="游ゴシック Light" w:hAnsi="Arial" w:cs="Arial"/>
        </w:rPr>
        <w:t xml:space="preserve"> ho</w:t>
      </w:r>
      <w:r w:rsidRPr="00982F26">
        <w:rPr>
          <w:rFonts w:ascii="Arial" w:eastAsia="游ゴシック Light" w:hAnsi="Arial" w:cs="Arial"/>
        </w:rPr>
        <w:t>ạch</w:t>
      </w:r>
      <w:r>
        <w:rPr>
          <w:rFonts w:ascii="Arial" w:eastAsia="游ゴシック Light" w:hAnsi="Arial" w:cs="Arial"/>
        </w:rPr>
        <w:t xml:space="preserve"> c</w:t>
      </w:r>
      <w:r w:rsidRPr="00982F26">
        <w:rPr>
          <w:rFonts w:ascii="Arial" w:eastAsia="游ゴシック Light" w:hAnsi="Arial" w:cs="Arial" w:hint="eastAsia"/>
        </w:rPr>
        <w:t>ô</w:t>
      </w:r>
      <w:r>
        <w:rPr>
          <w:rFonts w:ascii="Arial" w:eastAsia="游ゴシック Light" w:hAnsi="Arial" w:cs="Arial"/>
        </w:rPr>
        <w:t xml:space="preserve">ng </w:t>
      </w:r>
      <w:r w:rsidRPr="00982F26">
        <w:rPr>
          <w:rFonts w:ascii="Arial" w:eastAsia="游ゴシック Light" w:hAnsi="Arial" w:cs="Arial" w:hint="eastAsia"/>
        </w:rPr>
        <w:t>đ</w:t>
      </w:r>
      <w:r>
        <w:rPr>
          <w:rFonts w:ascii="Arial" w:eastAsia="游ゴシック Light" w:hAnsi="Arial" w:cs="Arial"/>
        </w:rPr>
        <w:t>o</w:t>
      </w:r>
      <w:r w:rsidRPr="00982F26">
        <w:rPr>
          <w:rFonts w:ascii="Arial" w:eastAsia="游ゴシック Light" w:hAnsi="Arial" w:cs="Arial"/>
        </w:rPr>
        <w:t>ạn</w:t>
      </w:r>
      <w:r>
        <w:rPr>
          <w:rFonts w:ascii="Arial" w:eastAsia="游ゴシック Light" w:hAnsi="Arial" w:cs="Arial"/>
        </w:rPr>
        <w:t xml:space="preserve"> nh</w:t>
      </w:r>
      <w:r w:rsidRPr="00982F26">
        <w:rPr>
          <w:rFonts w:ascii="Arial" w:eastAsia="游ゴシック Light" w:hAnsi="Arial" w:cs="Arial" w:hint="cs"/>
        </w:rPr>
        <w:t>ư</w:t>
      </w:r>
      <w:r>
        <w:rPr>
          <w:rFonts w:ascii="Arial" w:eastAsia="游ゴシック Light" w:hAnsi="Arial" w:cs="Arial"/>
        </w:rPr>
        <w:t xml:space="preserve"> t</w:t>
      </w:r>
      <w:r w:rsidRPr="00982F26">
        <w:rPr>
          <w:rFonts w:ascii="Arial" w:eastAsia="游ゴシック Light" w:hAnsi="Arial" w:cs="Arial"/>
        </w:rPr>
        <w:t>ạo</w:t>
      </w:r>
      <w:r>
        <w:rPr>
          <w:rFonts w:ascii="Arial" w:eastAsia="游ゴシック Light" w:hAnsi="Arial" w:cs="Arial"/>
        </w:rPr>
        <w:t xml:space="preserve"> b</w:t>
      </w:r>
      <w:r w:rsidRPr="00982F26">
        <w:rPr>
          <w:rFonts w:ascii="Arial" w:eastAsia="游ゴシック Light" w:hAnsi="Arial" w:cs="Arial"/>
        </w:rPr>
        <w:t>ảng</w:t>
      </w:r>
      <w:r>
        <w:rPr>
          <w:rFonts w:ascii="Arial" w:eastAsia="游ゴシック Light" w:hAnsi="Arial" w:cs="Arial"/>
        </w:rPr>
        <w:t xml:space="preserve"> c</w:t>
      </w:r>
      <w:r w:rsidRPr="00982F26">
        <w:rPr>
          <w:rFonts w:ascii="Arial" w:eastAsia="游ゴシック Light" w:hAnsi="Arial" w:cs="Arial" w:hint="eastAsia"/>
        </w:rPr>
        <w:t>ô</w:t>
      </w:r>
      <w:r>
        <w:rPr>
          <w:rFonts w:ascii="Arial" w:eastAsia="游ゴシック Light" w:hAnsi="Arial" w:cs="Arial"/>
        </w:rPr>
        <w:t xml:space="preserve">ng </w:t>
      </w:r>
      <w:r w:rsidRPr="00982F26">
        <w:rPr>
          <w:rFonts w:ascii="Arial" w:eastAsia="游ゴシック Light" w:hAnsi="Arial" w:cs="Arial" w:hint="eastAsia"/>
        </w:rPr>
        <w:t>đ</w:t>
      </w:r>
      <w:r>
        <w:rPr>
          <w:rFonts w:ascii="Arial" w:eastAsia="游ゴシック Light" w:hAnsi="Arial" w:cs="Arial"/>
        </w:rPr>
        <w:t>o</w:t>
      </w:r>
      <w:r w:rsidRPr="00982F26">
        <w:rPr>
          <w:rFonts w:ascii="Arial" w:eastAsia="游ゴシック Light" w:hAnsi="Arial" w:cs="Arial"/>
        </w:rPr>
        <w:t>ạn</w:t>
      </w:r>
      <w:r>
        <w:rPr>
          <w:rFonts w:ascii="Arial" w:eastAsia="游ゴシック Light" w:hAnsi="Arial" w:cs="Arial"/>
        </w:rPr>
        <w:t>,</w:t>
      </w:r>
      <w:r w:rsidRPr="00982F26">
        <w:rPr>
          <w:rFonts w:ascii="Arial" w:eastAsia="游ゴシック Light" w:hAnsi="Arial" w:cs="Arial"/>
        </w:rPr>
        <w:t xml:space="preserve"> thay đổi thiết kế.Trong hoàn cảnh nh</w:t>
      </w:r>
      <w:r w:rsidRPr="00982F26">
        <w:rPr>
          <w:rFonts w:ascii="Arial" w:eastAsia="游ゴシック Light" w:hAnsi="Arial" w:cs="Arial" w:hint="cs"/>
        </w:rPr>
        <w:t>ư</w:t>
      </w:r>
      <w:r w:rsidRPr="00982F26">
        <w:rPr>
          <w:rFonts w:ascii="Arial" w:eastAsia="游ゴシック Light" w:hAnsi="Arial" w:cs="Arial"/>
        </w:rPr>
        <w:t xml:space="preserve"> vậy, rất khó để nắm bắt chính xác khối l</w:t>
      </w:r>
      <w:r w:rsidRPr="00982F26">
        <w:rPr>
          <w:rFonts w:ascii="Arial" w:eastAsia="游ゴシック Light" w:hAnsi="Arial" w:cs="Arial" w:hint="cs"/>
        </w:rPr>
        <w:t>ư</w:t>
      </w:r>
      <w:r w:rsidRPr="00982F26">
        <w:rPr>
          <w:rFonts w:ascii="Arial" w:eastAsia="游ゴシック Light" w:hAnsi="Arial" w:cs="Arial"/>
        </w:rPr>
        <w:t>ợng công việc chồng chất trong những tháng tới, điều này dẫn đến việc thuê ngoài đột ngột và thu hẹp các hoạt động bán hàng, dẫn đến một khoản lỗ lớn.</w:t>
      </w:r>
      <w:r>
        <w:rPr>
          <w:rFonts w:ascii="Arial" w:eastAsia="游ゴシック Light" w:hAnsi="Arial" w:cs="Arial"/>
        </w:rPr>
        <w:t xml:space="preserve"> </w:t>
      </w:r>
    </w:p>
    <w:p w:rsidR="00BA579C" w:rsidRPr="00E335EB" w:rsidRDefault="00982F26" w:rsidP="00BA579C">
      <w:pPr>
        <w:ind w:left="567"/>
        <w:rPr>
          <w:rFonts w:ascii="Arial" w:eastAsia="游ゴシック Light" w:hAnsi="Arial" w:cs="Arial"/>
        </w:rPr>
      </w:pPr>
      <w:r>
        <w:rPr>
          <w:rFonts w:ascii="Arial" w:eastAsia="游ゴシック Light" w:hAnsi="Arial" w:cs="Arial" w:hint="eastAsia"/>
        </w:rPr>
        <w:t>Ngo</w:t>
      </w:r>
      <w:r w:rsidRPr="00982F26">
        <w:rPr>
          <w:rFonts w:ascii="Arial" w:eastAsia="游ゴシック Light" w:hAnsi="Arial" w:cs="Arial" w:hint="eastAsia"/>
        </w:rPr>
        <w:t>à</w:t>
      </w:r>
      <w:r w:rsidRPr="00982F26">
        <w:rPr>
          <w:rFonts w:ascii="Arial" w:eastAsia="游ゴシック Light" w:hAnsi="Arial" w:cs="Arial"/>
        </w:rPr>
        <w:t>i</w:t>
      </w:r>
      <w:r>
        <w:rPr>
          <w:rFonts w:ascii="Arial" w:eastAsia="游ゴシック Light" w:hAnsi="Arial" w:cs="Arial"/>
        </w:rPr>
        <w:t xml:space="preserve"> ra, vi</w:t>
      </w:r>
      <w:r w:rsidRPr="00982F26">
        <w:rPr>
          <w:rFonts w:ascii="Arial" w:eastAsia="游ゴシック Light" w:hAnsi="Arial" w:cs="Arial"/>
        </w:rPr>
        <w:t>ệc</w:t>
      </w:r>
      <w:r>
        <w:rPr>
          <w:rFonts w:ascii="Arial" w:eastAsia="游ゴシック Light" w:hAnsi="Arial" w:cs="Arial"/>
        </w:rPr>
        <w:t xml:space="preserve"> qu</w:t>
      </w:r>
      <w:r w:rsidRPr="00982F26">
        <w:rPr>
          <w:rFonts w:ascii="Arial" w:eastAsia="游ゴシック Light" w:hAnsi="Arial" w:cs="Arial"/>
        </w:rPr>
        <w:t>ản</w:t>
      </w:r>
      <w:r>
        <w:rPr>
          <w:rFonts w:ascii="Arial" w:eastAsia="游ゴシック Light" w:hAnsi="Arial" w:cs="Arial"/>
        </w:rPr>
        <w:t xml:space="preserve"> l</w:t>
      </w:r>
      <w:r w:rsidRPr="00982F26">
        <w:rPr>
          <w:rFonts w:ascii="Arial" w:eastAsia="游ゴシック Light" w:hAnsi="Arial" w:cs="Arial" w:hint="eastAsia"/>
        </w:rPr>
        <w:t>ý</w:t>
      </w:r>
      <w:r>
        <w:rPr>
          <w:rFonts w:ascii="Arial" w:eastAsia="游ゴシック Light" w:hAnsi="Arial" w:cs="Arial"/>
        </w:rPr>
        <w:t xml:space="preserve"> ti</w:t>
      </w:r>
      <w:r w:rsidRPr="00982F26">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982F26">
        <w:rPr>
          <w:rFonts w:ascii="Arial" w:eastAsia="游ゴシック Light" w:hAnsi="Arial" w:cs="Arial"/>
        </w:rPr>
        <w:t>ộ</w:t>
      </w:r>
      <w:r>
        <w:rPr>
          <w:rFonts w:ascii="Arial" w:eastAsia="游ゴシック Light" w:hAnsi="Arial" w:cs="Arial"/>
        </w:rPr>
        <w:t xml:space="preserve"> c</w:t>
      </w:r>
      <w:r w:rsidRPr="00982F26">
        <w:rPr>
          <w:rFonts w:ascii="Arial" w:eastAsia="游ゴシック Light" w:hAnsi="Arial" w:cs="Arial" w:hint="eastAsia"/>
        </w:rPr>
        <w:t>ô</w:t>
      </w:r>
      <w:r>
        <w:rPr>
          <w:rFonts w:ascii="Arial" w:eastAsia="游ゴシック Light" w:hAnsi="Arial" w:cs="Arial"/>
        </w:rPr>
        <w:t>ng vi</w:t>
      </w:r>
      <w:r w:rsidRPr="00982F26">
        <w:rPr>
          <w:rFonts w:ascii="Arial" w:eastAsia="游ゴシック Light" w:hAnsi="Arial" w:cs="Arial"/>
        </w:rPr>
        <w:t>ệc</w:t>
      </w:r>
      <w:r>
        <w:rPr>
          <w:rFonts w:ascii="Arial" w:eastAsia="游ゴシック Light" w:hAnsi="Arial" w:cs="Arial"/>
        </w:rPr>
        <w:t xml:space="preserve"> h</w:t>
      </w:r>
      <w:r w:rsidRPr="00982F26">
        <w:rPr>
          <w:rFonts w:ascii="Arial" w:eastAsia="游ゴシック Light" w:hAnsi="Arial" w:cs="Arial" w:hint="eastAsia"/>
        </w:rPr>
        <w:t>à</w:t>
      </w:r>
      <w:r w:rsidRPr="00982F26">
        <w:rPr>
          <w:rFonts w:ascii="Arial" w:eastAsia="游ゴシック Light" w:hAnsi="Arial" w:cs="Arial"/>
        </w:rPr>
        <w:t>ng</w:t>
      </w:r>
      <w:r>
        <w:rPr>
          <w:rFonts w:ascii="Arial" w:eastAsia="游ゴシック Light" w:hAnsi="Arial" w:cs="Arial"/>
        </w:rPr>
        <w:t xml:space="preserve"> ng</w:t>
      </w:r>
      <w:r w:rsidRPr="00982F26">
        <w:rPr>
          <w:rFonts w:ascii="Arial" w:eastAsia="游ゴシック Light" w:hAnsi="Arial" w:cs="Arial" w:hint="eastAsia"/>
        </w:rPr>
        <w:t>à</w:t>
      </w:r>
      <w:r w:rsidRPr="00982F26">
        <w:rPr>
          <w:rFonts w:ascii="Arial" w:eastAsia="游ゴシック Light" w:hAnsi="Arial" w:cs="Arial"/>
        </w:rPr>
        <w:t>y</w:t>
      </w:r>
      <w:r>
        <w:rPr>
          <w:rFonts w:ascii="Arial" w:eastAsia="游ゴシック Light" w:hAnsi="Arial" w:cs="Arial"/>
        </w:rPr>
        <w:t xml:space="preserve"> trong nh</w:t>
      </w:r>
      <w:r w:rsidRPr="00982F26">
        <w:rPr>
          <w:rFonts w:ascii="Arial" w:eastAsia="游ゴシック Light" w:hAnsi="Arial" w:cs="Arial" w:hint="eastAsia"/>
        </w:rPr>
        <w:t>à</w:t>
      </w:r>
      <w:r>
        <w:rPr>
          <w:rFonts w:ascii="Arial" w:eastAsia="游ゴシック Light" w:hAnsi="Arial" w:cs="Arial"/>
        </w:rPr>
        <w:t xml:space="preserve"> m</w:t>
      </w:r>
      <w:r w:rsidRPr="00982F26">
        <w:rPr>
          <w:rFonts w:ascii="Arial" w:eastAsia="游ゴシック Light" w:hAnsi="Arial" w:cs="Arial" w:hint="eastAsia"/>
        </w:rPr>
        <w:t>á</w:t>
      </w:r>
      <w:r w:rsidRPr="00982F26">
        <w:rPr>
          <w:rFonts w:ascii="Arial" w:eastAsia="游ゴシック Light" w:hAnsi="Arial" w:cs="Arial"/>
        </w:rPr>
        <w:t>y</w:t>
      </w:r>
      <w:r>
        <w:rPr>
          <w:rFonts w:ascii="Arial" w:eastAsia="游ゴシック Light" w:hAnsi="Arial" w:cs="Arial"/>
        </w:rPr>
        <w:t xml:space="preserve"> th</w:t>
      </w:r>
      <w:r>
        <w:rPr>
          <w:rFonts w:ascii="Arial" w:eastAsia="游ゴシック Light" w:hAnsi="Arial" w:cs="Arial" w:hint="cs"/>
        </w:rPr>
        <w:t>ư</w:t>
      </w:r>
      <w:r w:rsidRPr="00982F26">
        <w:rPr>
          <w:rFonts w:ascii="Arial" w:eastAsia="游ゴシック Light" w:hAnsi="Arial" w:cs="Arial"/>
        </w:rPr>
        <w:t>ờng</w:t>
      </w:r>
      <w:r>
        <w:rPr>
          <w:rFonts w:ascii="Arial" w:eastAsia="游ゴシック Light" w:hAnsi="Arial" w:cs="Arial"/>
        </w:rPr>
        <w:t xml:space="preserve"> kh</w:t>
      </w:r>
      <w:r w:rsidRPr="00982F26">
        <w:rPr>
          <w:rFonts w:ascii="Arial" w:eastAsia="游ゴシック Light" w:hAnsi="Arial" w:cs="Arial" w:hint="eastAsia"/>
        </w:rPr>
        <w:t>ô</w:t>
      </w:r>
      <w:r>
        <w:rPr>
          <w:rFonts w:ascii="Arial" w:eastAsia="游ゴシック Light" w:hAnsi="Arial" w:cs="Arial"/>
        </w:rPr>
        <w:t xml:space="preserve">ng </w:t>
      </w:r>
      <w:r w:rsidRPr="00982F26">
        <w:rPr>
          <w:rFonts w:ascii="Arial" w:eastAsia="游ゴシック Light" w:hAnsi="Arial" w:cs="Arial" w:hint="eastAsia"/>
        </w:rPr>
        <w:t>đ</w:t>
      </w:r>
      <w:r>
        <w:rPr>
          <w:rFonts w:ascii="Arial" w:eastAsia="游ゴシック Light" w:hAnsi="Arial" w:cs="Arial" w:hint="cs"/>
        </w:rPr>
        <w:t>ư</w:t>
      </w:r>
      <w:r w:rsidRPr="00982F26">
        <w:rPr>
          <w:rFonts w:ascii="Arial" w:eastAsia="游ゴシック Light" w:hAnsi="Arial" w:cs="Arial"/>
        </w:rPr>
        <w:t>ợc</w:t>
      </w:r>
      <w:r>
        <w:rPr>
          <w:rFonts w:ascii="Arial" w:eastAsia="游ゴシック Light" w:hAnsi="Arial" w:cs="Arial"/>
        </w:rPr>
        <w:t xml:space="preserve"> h</w:t>
      </w:r>
      <w:r w:rsidRPr="00982F26">
        <w:rPr>
          <w:rFonts w:ascii="Arial" w:eastAsia="游ゴシック Light" w:hAnsi="Arial" w:cs="Arial"/>
        </w:rPr>
        <w:t>ệ</w:t>
      </w:r>
      <w:r>
        <w:rPr>
          <w:rFonts w:ascii="Arial" w:eastAsia="游ゴシック Light" w:hAnsi="Arial" w:cs="Arial"/>
        </w:rPr>
        <w:t xml:space="preserve"> th</w:t>
      </w:r>
      <w:r w:rsidRPr="00982F26">
        <w:rPr>
          <w:rFonts w:ascii="Arial" w:eastAsia="游ゴシック Light" w:hAnsi="Arial" w:cs="Arial"/>
        </w:rPr>
        <w:t>ống</w:t>
      </w:r>
      <w:r>
        <w:rPr>
          <w:rFonts w:ascii="Arial" w:eastAsia="游ゴシック Light" w:hAnsi="Arial" w:cs="Arial"/>
        </w:rPr>
        <w:t xml:space="preserve"> h</w:t>
      </w:r>
      <w:r w:rsidRPr="00982F26">
        <w:rPr>
          <w:rFonts w:ascii="Arial" w:eastAsia="游ゴシック Light" w:hAnsi="Arial" w:cs="Arial" w:hint="eastAsia"/>
        </w:rPr>
        <w:t>ó</w:t>
      </w:r>
      <w:r w:rsidRPr="00982F26">
        <w:rPr>
          <w:rFonts w:ascii="Arial" w:eastAsia="游ゴシック Light" w:hAnsi="Arial" w:cs="Arial"/>
        </w:rPr>
        <w:t>a</w:t>
      </w:r>
      <w:r>
        <w:rPr>
          <w:rFonts w:ascii="Arial" w:eastAsia="游ゴシック Light" w:hAnsi="Arial" w:cs="Arial"/>
        </w:rPr>
        <w:t>, h</w:t>
      </w:r>
      <w:r w:rsidRPr="00982F26">
        <w:rPr>
          <w:rFonts w:ascii="Arial" w:eastAsia="游ゴシック Light" w:hAnsi="Arial" w:cs="Arial"/>
        </w:rPr>
        <w:t>ầu</w:t>
      </w:r>
      <w:r>
        <w:rPr>
          <w:rFonts w:ascii="Arial" w:eastAsia="游ゴシック Light" w:hAnsi="Arial" w:cs="Arial"/>
        </w:rPr>
        <w:t xml:space="preserve"> h</w:t>
      </w:r>
      <w:r w:rsidRPr="00982F26">
        <w:rPr>
          <w:rFonts w:ascii="Arial" w:eastAsia="游ゴシック Light" w:hAnsi="Arial" w:cs="Arial"/>
        </w:rPr>
        <w:t>ết</w:t>
      </w:r>
      <w:r>
        <w:rPr>
          <w:rFonts w:ascii="Arial" w:eastAsia="游ゴシック Light" w:hAnsi="Arial" w:cs="Arial"/>
        </w:rPr>
        <w:t xml:space="preserve"> c</w:t>
      </w:r>
      <w:r w:rsidRPr="00982F26">
        <w:rPr>
          <w:rFonts w:ascii="Arial" w:eastAsia="游ゴシック Light" w:hAnsi="Arial" w:cs="Arial" w:hint="eastAsia"/>
        </w:rPr>
        <w:t>á</w:t>
      </w:r>
      <w:r w:rsidRPr="00982F26">
        <w:rPr>
          <w:rFonts w:ascii="Arial" w:eastAsia="游ゴシック Light" w:hAnsi="Arial" w:cs="Arial"/>
        </w:rPr>
        <w:t>c</w:t>
      </w:r>
      <w:r>
        <w:rPr>
          <w:rFonts w:ascii="Arial" w:eastAsia="游ゴシック Light" w:hAnsi="Arial" w:cs="Arial"/>
        </w:rPr>
        <w:t xml:space="preserve"> fabs s</w:t>
      </w:r>
      <w:r w:rsidRPr="00982F26">
        <w:rPr>
          <w:rFonts w:ascii="Arial" w:eastAsia="游ゴシック Light" w:hAnsi="Arial" w:cs="Arial"/>
        </w:rPr>
        <w:t>ẽ</w:t>
      </w:r>
      <w:r>
        <w:rPr>
          <w:rFonts w:ascii="Arial" w:eastAsia="游ゴシック Light" w:hAnsi="Arial" w:cs="Arial"/>
        </w:rPr>
        <w:t xml:space="preserve"> qu</w:t>
      </w:r>
      <w:r w:rsidRPr="00982F26">
        <w:rPr>
          <w:rFonts w:ascii="Arial" w:eastAsia="游ゴシック Light" w:hAnsi="Arial" w:cs="Arial"/>
        </w:rPr>
        <w:t>ản</w:t>
      </w:r>
      <w:r>
        <w:rPr>
          <w:rFonts w:ascii="Arial" w:eastAsia="游ゴシック Light" w:hAnsi="Arial" w:cs="Arial"/>
        </w:rPr>
        <w:t xml:space="preserve"> l</w:t>
      </w:r>
      <w:r w:rsidRPr="00982F26">
        <w:rPr>
          <w:rFonts w:ascii="Arial" w:eastAsia="游ゴシック Light" w:hAnsi="Arial" w:cs="Arial" w:hint="eastAsia"/>
        </w:rPr>
        <w:t>ý</w:t>
      </w:r>
      <w:r>
        <w:rPr>
          <w:rFonts w:ascii="Arial" w:eastAsia="游ゴシック Light" w:hAnsi="Arial" w:cs="Arial"/>
        </w:rPr>
        <w:t xml:space="preserve"> b</w:t>
      </w:r>
      <w:r w:rsidRPr="00982F26">
        <w:rPr>
          <w:rFonts w:ascii="Arial" w:eastAsia="游ゴシック Light" w:hAnsi="Arial" w:cs="Arial"/>
        </w:rPr>
        <w:t>ằng</w:t>
      </w:r>
      <w:r>
        <w:rPr>
          <w:rFonts w:ascii="Arial" w:eastAsia="游ゴシック Light" w:hAnsi="Arial" w:cs="Arial"/>
        </w:rPr>
        <w:t xml:space="preserve"> vi</w:t>
      </w:r>
      <w:r w:rsidRPr="00982F26">
        <w:rPr>
          <w:rFonts w:ascii="Arial" w:eastAsia="游ゴシック Light" w:hAnsi="Arial" w:cs="Arial"/>
        </w:rPr>
        <w:t>ệc</w:t>
      </w:r>
      <w:r>
        <w:rPr>
          <w:rFonts w:ascii="Arial" w:eastAsia="游ゴシック Light" w:hAnsi="Arial" w:cs="Arial"/>
        </w:rPr>
        <w:t xml:space="preserve"> vi</w:t>
      </w:r>
      <w:r w:rsidRPr="00982F26">
        <w:rPr>
          <w:rFonts w:ascii="Arial" w:eastAsia="游ゴシック Light" w:hAnsi="Arial" w:cs="Arial"/>
        </w:rPr>
        <w:t>ết</w:t>
      </w:r>
      <w:r>
        <w:rPr>
          <w:rFonts w:ascii="Arial" w:eastAsia="游ゴシック Light" w:hAnsi="Arial" w:cs="Arial"/>
        </w:rPr>
        <w:t xml:space="preserve"> tay c</w:t>
      </w:r>
      <w:r w:rsidRPr="00982F26">
        <w:rPr>
          <w:rFonts w:ascii="Arial" w:eastAsia="游ゴシック Light" w:hAnsi="Arial" w:cs="Arial" w:hint="eastAsia"/>
        </w:rPr>
        <w:t>á</w:t>
      </w:r>
      <w:r w:rsidRPr="00982F26">
        <w:rPr>
          <w:rFonts w:ascii="Arial" w:eastAsia="游ゴシック Light" w:hAnsi="Arial" w:cs="Arial"/>
        </w:rPr>
        <w:t>c</w:t>
      </w:r>
      <w:r>
        <w:rPr>
          <w:rFonts w:ascii="Arial" w:eastAsia="游ゴシック Light" w:hAnsi="Arial" w:cs="Arial"/>
        </w:rPr>
        <w:t xml:space="preserve"> b</w:t>
      </w:r>
      <w:r w:rsidRPr="00982F26">
        <w:rPr>
          <w:rFonts w:ascii="Arial" w:eastAsia="游ゴシック Light" w:hAnsi="Arial" w:cs="Arial"/>
        </w:rPr>
        <w:t>ản</w:t>
      </w:r>
      <w:r>
        <w:rPr>
          <w:rFonts w:ascii="Arial" w:eastAsia="游ゴシック Light" w:hAnsi="Arial" w:cs="Arial"/>
        </w:rPr>
        <w:t xml:space="preserve"> v</w:t>
      </w:r>
      <w:r w:rsidRPr="00982F26">
        <w:rPr>
          <w:rFonts w:ascii="Arial" w:eastAsia="游ゴシック Light" w:hAnsi="Arial" w:cs="Arial"/>
        </w:rPr>
        <w:t>ẽ</w:t>
      </w:r>
      <w:r>
        <w:rPr>
          <w:rFonts w:ascii="Arial" w:eastAsia="游ゴシック Light" w:hAnsi="Arial" w:cs="Arial"/>
        </w:rPr>
        <w:t xml:space="preserve"> keyplan hay l</w:t>
      </w:r>
      <w:r w:rsidRPr="00982F26">
        <w:rPr>
          <w:rFonts w:ascii="Arial" w:eastAsia="游ゴシック Light" w:hAnsi="Arial" w:cs="Arial"/>
        </w:rPr>
        <w:t>is</w:t>
      </w:r>
      <w:r>
        <w:rPr>
          <w:rFonts w:ascii="Arial" w:eastAsia="游ゴシック Light" w:hAnsi="Arial" w:cs="Arial"/>
        </w:rPr>
        <w:t>t s</w:t>
      </w:r>
      <w:r w:rsidRPr="00982F26">
        <w:rPr>
          <w:rFonts w:ascii="Arial" w:eastAsia="游ゴシック Light" w:hAnsi="Arial" w:cs="Arial"/>
        </w:rPr>
        <w:t>ản</w:t>
      </w:r>
      <w:r>
        <w:rPr>
          <w:rFonts w:ascii="Arial" w:eastAsia="游ゴシック Light" w:hAnsi="Arial" w:cs="Arial"/>
        </w:rPr>
        <w:t xml:space="preserve"> ph</w:t>
      </w:r>
      <w:r w:rsidRPr="00982F26">
        <w:rPr>
          <w:rFonts w:ascii="Arial" w:eastAsia="游ゴシック Light" w:hAnsi="Arial" w:cs="Arial"/>
        </w:rPr>
        <w:t>ẩm</w:t>
      </w:r>
      <w:r>
        <w:rPr>
          <w:rFonts w:ascii="Arial" w:eastAsia="游ゴシック Light" w:hAnsi="Arial" w:cs="Arial"/>
        </w:rPr>
        <w:t>,</w:t>
      </w:r>
      <w:r w:rsidR="00430BBF">
        <w:rPr>
          <w:rFonts w:ascii="Arial" w:eastAsia="游ゴシック Light" w:hAnsi="Arial" w:cs="Arial"/>
        </w:rPr>
        <w:t xml:space="preserve"> n</w:t>
      </w:r>
      <w:r w:rsidR="00430BBF" w:rsidRPr="00430BBF">
        <w:rPr>
          <w:rFonts w:ascii="Arial" w:eastAsia="游ゴシック Light" w:hAnsi="Arial" w:cs="Arial" w:hint="eastAsia"/>
        </w:rPr>
        <w:t>ó</w:t>
      </w:r>
      <w:r w:rsidR="00430BBF">
        <w:rPr>
          <w:rFonts w:ascii="Arial" w:eastAsia="游ゴシック Light" w:hAnsi="Arial" w:cs="Arial"/>
        </w:rPr>
        <w:t xml:space="preserve"> c</w:t>
      </w:r>
      <w:r w:rsidR="00430BBF" w:rsidRPr="00430BBF">
        <w:rPr>
          <w:rFonts w:ascii="Arial" w:eastAsia="游ゴシック Light" w:hAnsi="Arial" w:cs="Arial"/>
        </w:rPr>
        <w:t>ũng</w:t>
      </w:r>
      <w:r w:rsidR="00430BBF">
        <w:rPr>
          <w:rFonts w:ascii="Arial" w:eastAsia="游ゴシック Light" w:hAnsi="Arial" w:cs="Arial"/>
        </w:rPr>
        <w:t xml:space="preserve"> l</w:t>
      </w:r>
      <w:r w:rsidR="00430BBF" w:rsidRPr="00430BBF">
        <w:rPr>
          <w:rFonts w:ascii="Arial" w:eastAsia="游ゴシック Light" w:hAnsi="Arial" w:cs="Arial" w:hint="eastAsia"/>
        </w:rPr>
        <w:t>à</w:t>
      </w:r>
      <w:r w:rsidR="00430BBF">
        <w:rPr>
          <w:rFonts w:ascii="Arial" w:eastAsia="游ゴシック Light" w:hAnsi="Arial" w:cs="Arial"/>
        </w:rPr>
        <w:t xml:space="preserve"> m</w:t>
      </w:r>
      <w:r w:rsidR="00430BBF" w:rsidRPr="00430BBF">
        <w:rPr>
          <w:rFonts w:ascii="Arial" w:eastAsia="游ゴシック Light" w:hAnsi="Arial" w:cs="Arial"/>
        </w:rPr>
        <w:t>ột</w:t>
      </w:r>
      <w:r w:rsidR="00430BBF">
        <w:rPr>
          <w:rFonts w:ascii="Arial" w:eastAsia="游ゴシック Light" w:hAnsi="Arial" w:cs="Arial"/>
        </w:rPr>
        <w:t xml:space="preserve"> y</w:t>
      </w:r>
      <w:r w:rsidR="00430BBF" w:rsidRPr="00430BBF">
        <w:rPr>
          <w:rFonts w:ascii="Arial" w:eastAsia="游ゴシック Light" w:hAnsi="Arial" w:cs="Arial"/>
        </w:rPr>
        <w:t>ếu</w:t>
      </w:r>
      <w:r w:rsidR="00430BBF">
        <w:rPr>
          <w:rFonts w:ascii="Arial" w:eastAsia="游ゴシック Light" w:hAnsi="Arial" w:cs="Arial"/>
        </w:rPr>
        <w:t xml:space="preserve"> t</w:t>
      </w:r>
      <w:r w:rsidR="00430BBF" w:rsidRPr="00430BBF">
        <w:rPr>
          <w:rFonts w:ascii="Arial" w:eastAsia="游ゴシック Light" w:hAnsi="Arial" w:cs="Arial"/>
        </w:rPr>
        <w:t>ố</w:t>
      </w:r>
      <w:r w:rsidR="00430BBF">
        <w:rPr>
          <w:rFonts w:ascii="Arial" w:eastAsia="游ゴシック Light" w:hAnsi="Arial" w:cs="Arial"/>
        </w:rPr>
        <w:t xml:space="preserve"> l</w:t>
      </w:r>
      <w:r w:rsidR="00430BBF" w:rsidRPr="00430BBF">
        <w:rPr>
          <w:rFonts w:ascii="Arial" w:eastAsia="游ゴシック Light" w:hAnsi="Arial" w:cs="Arial" w:hint="eastAsia"/>
        </w:rPr>
        <w:t>à</w:t>
      </w:r>
      <w:r w:rsidR="00430BBF" w:rsidRPr="00430BBF">
        <w:rPr>
          <w:rFonts w:ascii="Arial" w:eastAsia="游ゴシック Light" w:hAnsi="Arial" w:cs="Arial"/>
        </w:rPr>
        <w:t>m</w:t>
      </w:r>
      <w:r w:rsidR="00430BBF">
        <w:rPr>
          <w:rFonts w:ascii="Arial" w:eastAsia="游ゴシック Light" w:hAnsi="Arial" w:cs="Arial"/>
        </w:rPr>
        <w:t xml:space="preserve"> t</w:t>
      </w:r>
      <w:r w:rsidR="00430BBF" w:rsidRPr="00430BBF">
        <w:rPr>
          <w:rFonts w:ascii="Arial" w:eastAsia="游ゴシック Light" w:hAnsi="Arial" w:cs="Arial" w:hint="eastAsia"/>
        </w:rPr>
        <w:t>ă</w:t>
      </w:r>
      <w:r w:rsidR="00430BBF">
        <w:rPr>
          <w:rFonts w:ascii="Arial" w:eastAsia="游ゴシック Light" w:hAnsi="Arial" w:cs="Arial"/>
        </w:rPr>
        <w:t>ng g</w:t>
      </w:r>
      <w:r w:rsidR="00430BBF" w:rsidRPr="00430BBF">
        <w:rPr>
          <w:rFonts w:ascii="Arial" w:eastAsia="游ゴシック Light" w:hAnsi="Arial" w:cs="Arial" w:hint="eastAsia"/>
        </w:rPr>
        <w:t>á</w:t>
      </w:r>
      <w:r w:rsidR="00430BBF" w:rsidRPr="00430BBF">
        <w:rPr>
          <w:rFonts w:ascii="Arial" w:eastAsia="游ゴシック Light" w:hAnsi="Arial" w:cs="Arial"/>
        </w:rPr>
        <w:t>nh</w:t>
      </w:r>
      <w:r w:rsidR="00430BBF">
        <w:rPr>
          <w:rFonts w:ascii="Arial" w:eastAsia="游ゴシック Light" w:hAnsi="Arial" w:cs="Arial"/>
        </w:rPr>
        <w:t xml:space="preserve"> n</w:t>
      </w:r>
      <w:r w:rsidR="00430BBF" w:rsidRPr="00430BBF">
        <w:rPr>
          <w:rFonts w:ascii="Arial" w:eastAsia="游ゴシック Light" w:hAnsi="Arial" w:cs="Arial"/>
        </w:rPr>
        <w:t>ặng</w:t>
      </w:r>
      <w:r w:rsidR="00430BBF">
        <w:rPr>
          <w:rFonts w:ascii="Arial" w:eastAsia="游ゴシック Light" w:hAnsi="Arial" w:cs="Arial"/>
        </w:rPr>
        <w:t xml:space="preserve"> nghi</w:t>
      </w:r>
      <w:r w:rsidR="00430BBF" w:rsidRPr="00430BBF">
        <w:rPr>
          <w:rFonts w:ascii="Arial" w:eastAsia="游ゴシック Light" w:hAnsi="Arial" w:cs="Arial"/>
        </w:rPr>
        <w:t>ệp</w:t>
      </w:r>
      <w:r w:rsidR="00430BBF">
        <w:rPr>
          <w:rFonts w:ascii="Arial" w:eastAsia="游ゴシック Light" w:hAnsi="Arial" w:cs="Arial"/>
        </w:rPr>
        <w:t xml:space="preserve"> v</w:t>
      </w:r>
      <w:r w:rsidR="00430BBF" w:rsidRPr="00430BBF">
        <w:rPr>
          <w:rFonts w:ascii="Arial" w:eastAsia="游ゴシック Light" w:hAnsi="Arial" w:cs="Arial"/>
        </w:rPr>
        <w:t>ụ</w:t>
      </w:r>
      <w:r w:rsidR="00430BBF">
        <w:rPr>
          <w:rFonts w:ascii="Arial" w:eastAsia="游ゴシック Light" w:hAnsi="Arial" w:cs="Arial"/>
        </w:rPr>
        <w:t xml:space="preserve"> t</w:t>
      </w:r>
      <w:r w:rsidR="00430BBF" w:rsidRPr="00430BBF">
        <w:rPr>
          <w:rFonts w:ascii="Arial" w:eastAsia="游ゴシック Light" w:hAnsi="Arial" w:cs="Arial"/>
        </w:rPr>
        <w:t>ừ</w:t>
      </w:r>
      <w:r w:rsidR="00430BBF">
        <w:rPr>
          <w:rFonts w:ascii="Arial" w:eastAsia="游ゴシック Light" w:hAnsi="Arial" w:cs="Arial"/>
        </w:rPr>
        <w:t xml:space="preserve"> quan </w:t>
      </w:r>
      <w:r w:rsidR="00430BBF" w:rsidRPr="00430BBF">
        <w:rPr>
          <w:rFonts w:ascii="Arial" w:eastAsia="游ゴシック Light" w:hAnsi="Arial" w:cs="Arial" w:hint="eastAsia"/>
        </w:rPr>
        <w:t>đ</w:t>
      </w:r>
      <w:r w:rsidR="00430BBF">
        <w:rPr>
          <w:rFonts w:ascii="Arial" w:eastAsia="游ゴシック Light" w:hAnsi="Arial" w:cs="Arial"/>
        </w:rPr>
        <w:t>i</w:t>
      </w:r>
      <w:r w:rsidR="00430BBF" w:rsidRPr="00430BBF">
        <w:rPr>
          <w:rFonts w:ascii="Arial" w:eastAsia="游ゴシック Light" w:hAnsi="Arial" w:cs="Arial"/>
        </w:rPr>
        <w:t>ểm</w:t>
      </w:r>
      <w:r w:rsidR="00430BBF">
        <w:rPr>
          <w:rFonts w:ascii="Arial" w:eastAsia="游ゴシック Light" w:hAnsi="Arial" w:cs="Arial"/>
        </w:rPr>
        <w:t xml:space="preserve"> thi</w:t>
      </w:r>
      <w:r w:rsidR="00430BBF" w:rsidRPr="00430BBF">
        <w:rPr>
          <w:rFonts w:ascii="Arial" w:eastAsia="游ゴシック Light" w:hAnsi="Arial" w:cs="Arial"/>
        </w:rPr>
        <w:t>ếu</w:t>
      </w:r>
      <w:r w:rsidR="00430BBF">
        <w:rPr>
          <w:rFonts w:ascii="Arial" w:eastAsia="游ゴシック Light" w:hAnsi="Arial" w:cs="Arial"/>
        </w:rPr>
        <w:t xml:space="preserve"> nh</w:t>
      </w:r>
      <w:r w:rsidR="00430BBF" w:rsidRPr="00430BBF">
        <w:rPr>
          <w:rFonts w:ascii="Arial" w:eastAsia="游ゴシック Light" w:hAnsi="Arial" w:cs="Arial" w:hint="eastAsia"/>
        </w:rPr>
        <w:t>â</w:t>
      </w:r>
      <w:r w:rsidR="00430BBF">
        <w:rPr>
          <w:rFonts w:ascii="Arial" w:eastAsia="游ゴシック Light" w:hAnsi="Arial" w:cs="Arial"/>
        </w:rPr>
        <w:t>n l</w:t>
      </w:r>
      <w:r w:rsidR="00430BBF" w:rsidRPr="00430BBF">
        <w:rPr>
          <w:rFonts w:ascii="Arial" w:eastAsia="游ゴシック Light" w:hAnsi="Arial" w:cs="Arial"/>
        </w:rPr>
        <w:t>ực</w:t>
      </w:r>
      <w:r w:rsidR="00430BBF">
        <w:rPr>
          <w:rFonts w:ascii="Arial" w:eastAsia="游ゴシック Light" w:hAnsi="Arial" w:cs="Arial"/>
        </w:rPr>
        <w:t xml:space="preserve"> v</w:t>
      </w:r>
      <w:r w:rsidR="00430BBF" w:rsidRPr="00430BBF">
        <w:rPr>
          <w:rFonts w:ascii="Arial" w:eastAsia="游ゴシック Light" w:hAnsi="Arial" w:cs="Arial" w:hint="eastAsia"/>
        </w:rPr>
        <w:t>à</w:t>
      </w:r>
      <w:r w:rsidR="00430BBF">
        <w:rPr>
          <w:rFonts w:ascii="Arial" w:eastAsia="游ゴシック Light" w:hAnsi="Arial" w:cs="Arial"/>
        </w:rPr>
        <w:t xml:space="preserve"> </w:t>
      </w:r>
      <w:r w:rsidR="00430BBF" w:rsidRPr="00430BBF">
        <w:rPr>
          <w:rFonts w:ascii="Arial" w:eastAsia="游ゴシック Light" w:hAnsi="Arial" w:cs="Arial" w:hint="eastAsia"/>
        </w:rPr>
        <w:t>đ</w:t>
      </w:r>
      <w:r w:rsidR="00430BBF">
        <w:rPr>
          <w:rFonts w:ascii="Arial" w:eastAsia="游ゴシック Light" w:hAnsi="Arial" w:cs="Arial"/>
        </w:rPr>
        <w:t>ang d</w:t>
      </w:r>
      <w:r w:rsidR="00430BBF" w:rsidRPr="00430BBF">
        <w:rPr>
          <w:rFonts w:ascii="Arial" w:eastAsia="游ゴシック Light" w:hAnsi="Arial" w:cs="Arial"/>
        </w:rPr>
        <w:t>ạng</w:t>
      </w:r>
      <w:r w:rsidR="00430BBF">
        <w:rPr>
          <w:rFonts w:ascii="Arial" w:eastAsia="游ゴシック Light" w:hAnsi="Arial" w:cs="Arial"/>
        </w:rPr>
        <w:t xml:space="preserve"> h</w:t>
      </w:r>
      <w:r w:rsidR="00430BBF" w:rsidRPr="00430BBF">
        <w:rPr>
          <w:rFonts w:ascii="Arial" w:eastAsia="游ゴシック Light" w:hAnsi="Arial" w:cs="Arial" w:hint="eastAsia"/>
        </w:rPr>
        <w:t>ó</w:t>
      </w:r>
      <w:r w:rsidR="00430BBF" w:rsidRPr="00430BBF">
        <w:rPr>
          <w:rFonts w:ascii="Arial" w:eastAsia="游ゴシック Light" w:hAnsi="Arial" w:cs="Arial"/>
        </w:rPr>
        <w:t>a</w:t>
      </w:r>
      <w:r w:rsidR="00430BBF">
        <w:rPr>
          <w:rFonts w:ascii="Arial" w:eastAsia="游ゴシック Light" w:hAnsi="Arial" w:cs="Arial"/>
        </w:rPr>
        <w:t xml:space="preserve"> c</w:t>
      </w:r>
      <w:r w:rsidR="00430BBF" w:rsidRPr="00430BBF">
        <w:rPr>
          <w:rFonts w:ascii="Arial" w:eastAsia="游ゴシック Light" w:hAnsi="Arial" w:cs="Arial" w:hint="eastAsia"/>
        </w:rPr>
        <w:t>ô</w:t>
      </w:r>
      <w:r w:rsidR="00430BBF">
        <w:rPr>
          <w:rFonts w:ascii="Arial" w:eastAsia="游ゴシック Light" w:hAnsi="Arial" w:cs="Arial"/>
        </w:rPr>
        <w:t>ng tr</w:t>
      </w:r>
      <w:r w:rsidR="00430BBF" w:rsidRPr="00430BBF">
        <w:rPr>
          <w:rFonts w:ascii="Arial" w:eastAsia="游ゴシック Light" w:hAnsi="Arial" w:cs="Arial" w:hint="eastAsia"/>
        </w:rPr>
        <w:t>ì</w:t>
      </w:r>
      <w:r w:rsidR="00430BBF" w:rsidRPr="00430BBF">
        <w:rPr>
          <w:rFonts w:ascii="Arial" w:eastAsia="游ゴシック Light" w:hAnsi="Arial" w:cs="Arial"/>
        </w:rPr>
        <w:t>nh</w:t>
      </w:r>
      <w:r w:rsidR="00430BBF">
        <w:rPr>
          <w:rFonts w:ascii="Arial" w:eastAsia="游ゴシック Light" w:hAnsi="Arial" w:cs="Arial"/>
        </w:rPr>
        <w:t>.</w:t>
      </w:r>
      <w:r w:rsidR="00430BBF">
        <w:rPr>
          <w:rFonts w:ascii="Arial" w:eastAsia="游ゴシック Light" w:hAnsi="Arial" w:cs="Arial"/>
        </w:rPr>
        <w:br/>
        <w:t>M</w:t>
      </w:r>
      <w:r w:rsidR="00430BBF" w:rsidRPr="00430BBF">
        <w:rPr>
          <w:rFonts w:ascii="Arial" w:eastAsia="游ゴシック Light" w:hAnsi="Arial" w:cs="Arial"/>
        </w:rPr>
        <w:t>ục</w:t>
      </w:r>
      <w:r w:rsidR="00430BBF">
        <w:rPr>
          <w:rFonts w:ascii="Arial" w:eastAsia="游ゴシック Light" w:hAnsi="Arial" w:cs="Arial"/>
        </w:rPr>
        <w:t xml:space="preserve"> </w:t>
      </w:r>
      <w:r w:rsidR="00430BBF" w:rsidRPr="00430BBF">
        <w:rPr>
          <w:rFonts w:ascii="Arial" w:eastAsia="游ゴシック Light" w:hAnsi="Arial" w:cs="Arial" w:hint="eastAsia"/>
        </w:rPr>
        <w:t>đí</w:t>
      </w:r>
      <w:r w:rsidR="00430BBF" w:rsidRPr="00430BBF">
        <w:rPr>
          <w:rFonts w:ascii="Arial" w:eastAsia="游ゴシック Light" w:hAnsi="Arial" w:cs="Arial"/>
        </w:rPr>
        <w:t>ch</w:t>
      </w:r>
      <w:r w:rsidR="00430BBF">
        <w:rPr>
          <w:rFonts w:ascii="Arial" w:eastAsia="游ゴシック Light" w:hAnsi="Arial" w:cs="Arial"/>
        </w:rPr>
        <w:t>:</w:t>
      </w:r>
    </w:p>
    <w:p w:rsidR="002105ED" w:rsidRPr="00E335EB" w:rsidRDefault="00430BBF" w:rsidP="00BA579C">
      <w:pPr>
        <w:ind w:left="567"/>
        <w:rPr>
          <w:rFonts w:ascii="Arial" w:eastAsia="游ゴシック Light" w:hAnsi="Arial" w:cs="Arial"/>
        </w:rPr>
      </w:pPr>
      <w:r>
        <w:rPr>
          <w:rFonts w:ascii="Arial" w:eastAsia="游ゴシック Light" w:hAnsi="Arial" w:cs="Arial"/>
        </w:rPr>
        <w:t>H</w:t>
      </w:r>
      <w:r w:rsidRPr="00430BBF">
        <w:rPr>
          <w:rFonts w:ascii="Arial" w:eastAsia="游ゴシック Light" w:hAnsi="Arial" w:cs="Arial"/>
        </w:rPr>
        <w:t>ệ thống này dựa trên việc tiết kiệm nhân công trong việc đ</w:t>
      </w:r>
      <w:r w:rsidRPr="00430BBF">
        <w:rPr>
          <w:rFonts w:ascii="Arial" w:eastAsia="游ゴシック Light" w:hAnsi="Arial" w:cs="Arial" w:hint="cs"/>
        </w:rPr>
        <w:t>ư</w:t>
      </w:r>
      <w:r w:rsidRPr="00430BBF">
        <w:rPr>
          <w:rFonts w:ascii="Arial" w:eastAsia="游ゴシック Light" w:hAnsi="Arial" w:cs="Arial"/>
        </w:rPr>
        <w:t xml:space="preserve">a ra và tạo ra các kế hoạch </w:t>
      </w:r>
      <w:r>
        <w:rPr>
          <w:rFonts w:ascii="Arial" w:eastAsia="游ゴシック Light" w:hAnsi="Arial" w:cs="Arial"/>
        </w:rPr>
        <w:t>c</w:t>
      </w:r>
      <w:r w:rsidRPr="00430BBF">
        <w:rPr>
          <w:rFonts w:ascii="Arial" w:eastAsia="游ゴシック Light" w:hAnsi="Arial" w:cs="Arial" w:hint="eastAsia"/>
        </w:rPr>
        <w:t>ô</w:t>
      </w:r>
      <w:r>
        <w:rPr>
          <w:rFonts w:ascii="Arial" w:eastAsia="游ゴシック Light" w:hAnsi="Arial" w:cs="Arial"/>
        </w:rPr>
        <w:t xml:space="preserve">ng </w:t>
      </w:r>
      <w:r w:rsidRPr="00430BBF">
        <w:rPr>
          <w:rFonts w:ascii="Arial" w:eastAsia="游ゴシック Light" w:hAnsi="Arial" w:cs="Arial" w:hint="eastAsia"/>
        </w:rPr>
        <w:t>đ</w:t>
      </w:r>
      <w:r>
        <w:rPr>
          <w:rFonts w:ascii="Arial" w:eastAsia="游ゴシック Light" w:hAnsi="Arial" w:cs="Arial"/>
        </w:rPr>
        <w:t>o</w:t>
      </w:r>
      <w:r w:rsidRPr="00430BBF">
        <w:rPr>
          <w:rFonts w:ascii="Arial" w:eastAsia="游ゴシック Light" w:hAnsi="Arial" w:cs="Arial"/>
        </w:rPr>
        <w:t xml:space="preserve">ạn, và tự động hóa việc nắm bắt kết quả tiến độ. </w:t>
      </w:r>
      <w:r>
        <w:rPr>
          <w:rFonts w:ascii="Arial" w:eastAsia="游ゴシック Light" w:hAnsi="Arial" w:cs="Arial"/>
        </w:rPr>
        <w:t>Cung c</w:t>
      </w:r>
      <w:r w:rsidRPr="00430BBF">
        <w:rPr>
          <w:rFonts w:ascii="Arial" w:eastAsia="游ゴシック Light" w:hAnsi="Arial" w:cs="Arial"/>
        </w:rPr>
        <w:t>ấp</w:t>
      </w:r>
      <w:r>
        <w:rPr>
          <w:rFonts w:ascii="Arial" w:eastAsia="游ゴシック Light" w:hAnsi="Arial" w:cs="Arial"/>
        </w:rPr>
        <w:t xml:space="preserve"> t</w:t>
      </w:r>
      <w:r w:rsidRPr="00430BBF">
        <w:rPr>
          <w:rFonts w:ascii="Arial" w:eastAsia="游ゴシック Light" w:hAnsi="Arial" w:cs="Arial" w:hint="eastAsia"/>
        </w:rPr>
        <w:t>í</w:t>
      </w:r>
      <w:r w:rsidRPr="00430BBF">
        <w:rPr>
          <w:rFonts w:ascii="Arial" w:eastAsia="游ゴシック Light" w:hAnsi="Arial" w:cs="Arial"/>
        </w:rPr>
        <w:t>nh</w:t>
      </w:r>
      <w:r>
        <w:rPr>
          <w:rFonts w:ascii="Arial" w:eastAsia="游ゴシック Light" w:hAnsi="Arial" w:cs="Arial"/>
        </w:rPr>
        <w:t xml:space="preserve"> n</w:t>
      </w:r>
      <w:r w:rsidRPr="00430BBF">
        <w:rPr>
          <w:rFonts w:ascii="Arial" w:eastAsia="游ゴシック Light" w:hAnsi="Arial" w:cs="Arial" w:hint="eastAsia"/>
        </w:rPr>
        <w:t>ă</w:t>
      </w:r>
      <w:r>
        <w:rPr>
          <w:rFonts w:ascii="Arial" w:eastAsia="游ゴシック Light" w:hAnsi="Arial" w:cs="Arial"/>
        </w:rPr>
        <w:t>ng tr</w:t>
      </w:r>
      <w:r w:rsidRPr="00430BBF">
        <w:rPr>
          <w:rFonts w:ascii="Arial" w:eastAsia="游ゴシック Light" w:hAnsi="Arial" w:cs="Arial"/>
        </w:rPr>
        <w:t>ực</w:t>
      </w:r>
      <w:r>
        <w:rPr>
          <w:rFonts w:ascii="Arial" w:eastAsia="游ゴシック Light" w:hAnsi="Arial" w:cs="Arial"/>
        </w:rPr>
        <w:t xml:space="preserve"> quan h</w:t>
      </w:r>
      <w:r w:rsidRPr="00430BBF">
        <w:rPr>
          <w:rFonts w:ascii="Arial" w:eastAsia="游ゴシック Light" w:hAnsi="Arial" w:cs="Arial" w:hint="eastAsia"/>
        </w:rPr>
        <w:t>ó</w:t>
      </w:r>
      <w:r w:rsidRPr="00430BBF">
        <w:rPr>
          <w:rFonts w:ascii="Arial" w:eastAsia="游ゴシック Light" w:hAnsi="Arial" w:cs="Arial"/>
        </w:rPr>
        <w:t>a</w:t>
      </w:r>
      <w:r>
        <w:rPr>
          <w:rFonts w:ascii="Arial" w:eastAsia="游ゴシック Light" w:hAnsi="Arial" w:cs="Arial"/>
        </w:rPr>
        <w:t xml:space="preserve"> nh</w:t>
      </w:r>
      <w:r w:rsidRPr="00430BBF">
        <w:rPr>
          <w:rFonts w:ascii="Arial" w:eastAsia="游ゴシック Light" w:hAnsi="Arial" w:cs="Arial" w:hint="eastAsia"/>
        </w:rPr>
        <w:t>à</w:t>
      </w:r>
      <w:r>
        <w:rPr>
          <w:rFonts w:ascii="Arial" w:eastAsia="游ゴシック Light" w:hAnsi="Arial" w:cs="Arial"/>
        </w:rPr>
        <w:t xml:space="preserve"> m</w:t>
      </w:r>
      <w:r w:rsidRPr="00430BBF">
        <w:rPr>
          <w:rFonts w:ascii="Arial" w:eastAsia="游ゴシック Light" w:hAnsi="Arial" w:cs="Arial" w:hint="eastAsia"/>
        </w:rPr>
        <w:t>á</w:t>
      </w:r>
      <w:r w:rsidRPr="00430BBF">
        <w:rPr>
          <w:rFonts w:ascii="Arial" w:eastAsia="游ゴシック Light" w:hAnsi="Arial" w:cs="Arial"/>
        </w:rPr>
        <w:t>y</w:t>
      </w:r>
      <w:r>
        <w:rPr>
          <w:rFonts w:ascii="Arial" w:eastAsia="游ゴシック Light" w:hAnsi="Arial" w:cs="Arial"/>
        </w:rPr>
        <w:t xml:space="preserve"> hi</w:t>
      </w:r>
      <w:r w:rsidRPr="00430BBF">
        <w:rPr>
          <w:rFonts w:ascii="Arial" w:eastAsia="游ゴシック Light" w:hAnsi="Arial" w:cs="Arial"/>
        </w:rPr>
        <w:t>ện</w:t>
      </w:r>
      <w:r>
        <w:rPr>
          <w:rFonts w:ascii="Arial" w:eastAsia="游ゴシック Light" w:hAnsi="Arial" w:cs="Arial"/>
        </w:rPr>
        <w:t xml:space="preserve"> t</w:t>
      </w:r>
      <w:r w:rsidRPr="00430BBF">
        <w:rPr>
          <w:rFonts w:ascii="Arial" w:eastAsia="游ゴシック Light" w:hAnsi="Arial" w:cs="Arial"/>
        </w:rPr>
        <w:t>ại</w:t>
      </w:r>
      <w:r>
        <w:rPr>
          <w:rFonts w:ascii="Arial" w:eastAsia="游ゴシック Light" w:hAnsi="Arial" w:cs="Arial"/>
        </w:rPr>
        <w:t>, n</w:t>
      </w:r>
      <w:r w:rsidRPr="00430BBF">
        <w:rPr>
          <w:rFonts w:ascii="Arial" w:eastAsia="游ゴシック Light" w:hAnsi="Arial" w:cs="Arial"/>
        </w:rPr>
        <w:t>ắm</w:t>
      </w:r>
      <w:r>
        <w:rPr>
          <w:rFonts w:ascii="Arial" w:eastAsia="游ゴシック Light" w:hAnsi="Arial" w:cs="Arial"/>
        </w:rPr>
        <w:t xml:space="preserve"> b</w:t>
      </w:r>
      <w:r w:rsidRPr="00430BBF">
        <w:rPr>
          <w:rFonts w:ascii="Arial" w:eastAsia="游ゴシック Light" w:hAnsi="Arial" w:cs="Arial"/>
        </w:rPr>
        <w:t>ắ</w:t>
      </w:r>
      <w:r>
        <w:rPr>
          <w:rFonts w:ascii="Arial" w:eastAsia="游ゴシック Light" w:hAnsi="Arial" w:cs="Arial"/>
        </w:rPr>
        <w:t>t c</w:t>
      </w:r>
      <w:r w:rsidRPr="00430BBF">
        <w:rPr>
          <w:rFonts w:ascii="Arial" w:eastAsia="游ゴシック Light" w:hAnsi="Arial" w:cs="Arial" w:hint="eastAsia"/>
        </w:rPr>
        <w:t>ô</w:t>
      </w:r>
      <w:r>
        <w:rPr>
          <w:rFonts w:ascii="Arial" w:eastAsia="游ゴシック Light" w:hAnsi="Arial" w:cs="Arial"/>
        </w:rPr>
        <w:t>ng vi</w:t>
      </w:r>
      <w:r w:rsidRPr="00430BBF">
        <w:rPr>
          <w:rFonts w:ascii="Arial" w:eastAsia="游ゴシック Light" w:hAnsi="Arial" w:cs="Arial"/>
        </w:rPr>
        <w:t>ệc</w:t>
      </w:r>
      <w:r>
        <w:rPr>
          <w:rFonts w:ascii="Arial" w:eastAsia="游ゴシック Light" w:hAnsi="Arial" w:cs="Arial"/>
        </w:rPr>
        <w:t xml:space="preserve"> trung v</w:t>
      </w:r>
      <w:r w:rsidRPr="00430BBF">
        <w:rPr>
          <w:rFonts w:ascii="Arial" w:eastAsia="游ゴシック Light" w:hAnsi="Arial" w:cs="Arial" w:hint="eastAsia"/>
        </w:rPr>
        <w:t>à</w:t>
      </w:r>
      <w:r>
        <w:rPr>
          <w:rFonts w:ascii="Arial" w:eastAsia="游ゴシック Light" w:hAnsi="Arial" w:cs="Arial"/>
        </w:rPr>
        <w:t xml:space="preserve"> ng</w:t>
      </w:r>
      <w:r w:rsidRPr="00430BBF">
        <w:rPr>
          <w:rFonts w:ascii="Arial" w:eastAsia="游ゴシック Light" w:hAnsi="Arial" w:cs="Arial"/>
        </w:rPr>
        <w:t>ắn</w:t>
      </w:r>
      <w:r>
        <w:rPr>
          <w:rFonts w:ascii="Arial" w:eastAsia="游ゴシック Light" w:hAnsi="Arial" w:cs="Arial"/>
        </w:rPr>
        <w:t xml:space="preserve"> h</w:t>
      </w:r>
      <w:r w:rsidRPr="00430BBF">
        <w:rPr>
          <w:rFonts w:ascii="Arial" w:eastAsia="游ゴシック Light" w:hAnsi="Arial" w:cs="Arial"/>
        </w:rPr>
        <w:t>ạn</w:t>
      </w:r>
      <w:r>
        <w:rPr>
          <w:rFonts w:ascii="Arial" w:eastAsia="游ゴシック Light" w:hAnsi="Arial" w:cs="Arial"/>
        </w:rPr>
        <w:t>, gi</w:t>
      </w:r>
      <w:r w:rsidRPr="00430BBF">
        <w:rPr>
          <w:rFonts w:ascii="Arial" w:eastAsia="游ゴシック Light" w:hAnsi="Arial" w:cs="Arial" w:hint="eastAsia"/>
        </w:rPr>
        <w:t>ú</w:t>
      </w:r>
      <w:r w:rsidRPr="00430BBF">
        <w:rPr>
          <w:rFonts w:ascii="Arial" w:eastAsia="游ゴシック Light" w:hAnsi="Arial" w:cs="Arial"/>
        </w:rPr>
        <w:t>p</w:t>
      </w:r>
      <w:r>
        <w:rPr>
          <w:rFonts w:ascii="Arial" w:eastAsia="游ゴシック Light" w:hAnsi="Arial" w:cs="Arial"/>
        </w:rPr>
        <w:t xml:space="preserve"> g</w:t>
      </w:r>
      <w:r w:rsidRPr="00430BBF">
        <w:rPr>
          <w:rFonts w:ascii="Arial" w:eastAsia="游ゴシック Light" w:hAnsi="Arial" w:cs="Arial" w:hint="eastAsia"/>
        </w:rPr>
        <w:t>ó</w:t>
      </w:r>
      <w:r w:rsidRPr="00430BBF">
        <w:rPr>
          <w:rFonts w:ascii="Arial" w:eastAsia="游ゴシック Light" w:hAnsi="Arial" w:cs="Arial"/>
        </w:rPr>
        <w:t>p</w:t>
      </w:r>
      <w:r>
        <w:rPr>
          <w:rFonts w:ascii="Arial" w:eastAsia="游ゴシック Light" w:hAnsi="Arial" w:cs="Arial"/>
        </w:rPr>
        <w:t xml:space="preserve"> ph</w:t>
      </w:r>
      <w:r w:rsidRPr="00430BBF">
        <w:rPr>
          <w:rFonts w:ascii="Arial" w:eastAsia="游ゴシック Light" w:hAnsi="Arial" w:cs="Arial"/>
        </w:rPr>
        <w:t>ần</w:t>
      </w:r>
      <w:r>
        <w:rPr>
          <w:rFonts w:ascii="Arial" w:eastAsia="游ゴシック Light" w:hAnsi="Arial" w:cs="Arial"/>
        </w:rPr>
        <w:t xml:space="preserve"> n</w:t>
      </w:r>
      <w:r w:rsidRPr="00430BBF">
        <w:rPr>
          <w:rFonts w:ascii="Arial" w:eastAsia="游ゴシック Light" w:hAnsi="Arial" w:cs="Arial" w:hint="eastAsia"/>
        </w:rPr>
        <w:t>â</w:t>
      </w:r>
      <w:r>
        <w:rPr>
          <w:rFonts w:ascii="Arial" w:eastAsia="游ゴシック Light" w:hAnsi="Arial" w:cs="Arial"/>
        </w:rPr>
        <w:t>ng caao hi</w:t>
      </w:r>
      <w:r w:rsidRPr="00430BBF">
        <w:rPr>
          <w:rFonts w:ascii="Arial" w:eastAsia="游ゴシック Light" w:hAnsi="Arial" w:cs="Arial"/>
        </w:rPr>
        <w:t>ệu</w:t>
      </w:r>
      <w:r>
        <w:rPr>
          <w:rFonts w:ascii="Arial" w:eastAsia="游ゴシック Light" w:hAnsi="Arial" w:cs="Arial"/>
        </w:rPr>
        <w:t xml:space="preserve"> su</w:t>
      </w:r>
      <w:r w:rsidRPr="00430BBF">
        <w:rPr>
          <w:rFonts w:ascii="Arial" w:eastAsia="游ゴシック Light" w:hAnsi="Arial" w:cs="Arial"/>
        </w:rPr>
        <w:t>ất</w:t>
      </w:r>
      <w:r>
        <w:rPr>
          <w:rFonts w:ascii="Arial" w:eastAsia="游ゴシック Light" w:hAnsi="Arial" w:cs="Arial"/>
        </w:rPr>
        <w:t xml:space="preserve"> s</w:t>
      </w:r>
      <w:r w:rsidRPr="00430BBF">
        <w:rPr>
          <w:rFonts w:ascii="Arial" w:eastAsia="游ゴシック Light" w:hAnsi="Arial" w:cs="Arial"/>
        </w:rPr>
        <w:t>ản</w:t>
      </w:r>
      <w:r>
        <w:rPr>
          <w:rFonts w:ascii="Arial" w:eastAsia="游ゴシック Light" w:hAnsi="Arial" w:cs="Arial"/>
        </w:rPr>
        <w:t xml:space="preserve"> xu</w:t>
      </w:r>
      <w:r w:rsidRPr="00430BBF">
        <w:rPr>
          <w:rFonts w:ascii="Arial" w:eastAsia="游ゴシック Light" w:hAnsi="Arial" w:cs="Arial"/>
        </w:rPr>
        <w:t>ất</w:t>
      </w:r>
      <w:r>
        <w:rPr>
          <w:rFonts w:ascii="Arial" w:eastAsia="游ゴシック Light" w:hAnsi="Arial" w:cs="Arial"/>
        </w:rPr>
        <w:t xml:space="preserve"> c</w:t>
      </w:r>
      <w:r w:rsidRPr="00430BBF">
        <w:rPr>
          <w:rFonts w:ascii="Arial" w:eastAsia="游ゴシック Light" w:hAnsi="Arial" w:cs="Arial"/>
        </w:rPr>
        <w:t>ủa</w:t>
      </w:r>
      <w:r>
        <w:rPr>
          <w:rFonts w:ascii="Arial" w:eastAsia="游ゴシック Light" w:hAnsi="Arial" w:cs="Arial"/>
        </w:rPr>
        <w:t xml:space="preserve"> fab.</w:t>
      </w:r>
    </w:p>
    <w:p w:rsidR="003635CC" w:rsidRPr="00E335EB" w:rsidRDefault="003635CC" w:rsidP="004674A0">
      <w:pPr>
        <w:ind w:left="567"/>
        <w:rPr>
          <w:rFonts w:ascii="Arial" w:eastAsia="游ゴシック Light" w:hAnsi="Arial" w:cs="Arial"/>
        </w:rPr>
      </w:pPr>
    </w:p>
    <w:p w:rsidR="00CF785B" w:rsidRPr="00E335EB" w:rsidRDefault="00E335EB" w:rsidP="00E335EB">
      <w:pPr>
        <w:pStyle w:val="11"/>
        <w:numPr>
          <w:ilvl w:val="1"/>
          <w:numId w:val="32"/>
        </w:numPr>
        <w:rPr>
          <w:rFonts w:ascii="Arial" w:eastAsia="游ゴシック Light" w:hAnsi="Arial" w:cs="Arial"/>
        </w:rPr>
      </w:pPr>
      <w:r w:rsidRPr="00E335EB">
        <w:rPr>
          <w:rFonts w:ascii="Arial" w:eastAsia="游ゴシック Light" w:hAnsi="Arial" w:cs="Arial" w:hint="eastAsia"/>
        </w:rPr>
        <w:t>Đ</w:t>
      </w:r>
      <w:r w:rsidRPr="00E335EB">
        <w:rPr>
          <w:rFonts w:ascii="Arial" w:eastAsia="游ゴシック Light" w:hAnsi="Arial" w:cs="Arial"/>
        </w:rPr>
        <w:t>ịnh</w:t>
      </w:r>
      <w:r>
        <w:rPr>
          <w:rFonts w:ascii="Arial" w:eastAsia="游ゴシック Light" w:hAnsi="Arial" w:cs="Arial"/>
        </w:rPr>
        <w:t xml:space="preserve"> ngh</w:t>
      </w:r>
      <w:r w:rsidRPr="00E335EB">
        <w:rPr>
          <w:rFonts w:ascii="Arial" w:eastAsia="游ゴシック Light" w:hAnsi="Arial" w:cs="Arial"/>
        </w:rPr>
        <w:t>ĩa</w:t>
      </w:r>
      <w:r>
        <w:rPr>
          <w:rFonts w:ascii="Arial" w:eastAsia="游ゴシック Light" w:hAnsi="Arial" w:cs="Arial"/>
        </w:rPr>
        <w:t xml:space="preserve"> t</w:t>
      </w:r>
      <w:r w:rsidRPr="00E335EB">
        <w:rPr>
          <w:rFonts w:ascii="Arial" w:eastAsia="游ゴシック Light" w:hAnsi="Arial" w:cs="Arial"/>
        </w:rPr>
        <w:t>ừ</w:t>
      </w:r>
      <w:r>
        <w:rPr>
          <w:rFonts w:ascii="Arial" w:eastAsia="游ゴシック Light" w:hAnsi="Arial" w:cs="Arial"/>
        </w:rPr>
        <w:t xml:space="preserve"> chuy</w:t>
      </w:r>
      <w:r w:rsidRPr="00E335EB">
        <w:rPr>
          <w:rFonts w:ascii="Arial" w:eastAsia="游ゴシック Light" w:hAnsi="Arial" w:cs="Arial" w:hint="eastAsia"/>
        </w:rPr>
        <w:t>ê</w:t>
      </w:r>
      <w:r>
        <w:rPr>
          <w:rFonts w:ascii="Arial" w:eastAsia="游ゴシック Light" w:hAnsi="Arial" w:cs="Arial"/>
        </w:rPr>
        <w:t>n ng</w:t>
      </w:r>
      <w:r w:rsidRPr="00E335EB">
        <w:rPr>
          <w:rFonts w:ascii="Arial" w:eastAsia="游ゴシック Light" w:hAnsi="Arial" w:cs="Arial" w:hint="eastAsia"/>
        </w:rPr>
        <w:t>à</w:t>
      </w:r>
      <w:r w:rsidRPr="00E335EB">
        <w:rPr>
          <w:rFonts w:ascii="Arial" w:eastAsia="游ゴシック Light" w:hAnsi="Arial" w:cs="Arial"/>
        </w:rPr>
        <w:t>nh</w:t>
      </w:r>
    </w:p>
    <w:tbl>
      <w:tblPr>
        <w:tblStyle w:val="TableGrid"/>
        <w:tblW w:w="0" w:type="auto"/>
        <w:tblInd w:w="567" w:type="dxa"/>
        <w:tblLook w:val="04A0" w:firstRow="1" w:lastRow="0" w:firstColumn="1" w:lastColumn="0" w:noHBand="0" w:noVBand="1"/>
      </w:tblPr>
      <w:tblGrid>
        <w:gridCol w:w="637"/>
        <w:gridCol w:w="3847"/>
        <w:gridCol w:w="5405"/>
      </w:tblGrid>
      <w:tr w:rsidR="001B2662" w:rsidRPr="00E335EB" w:rsidTr="001B2662">
        <w:tc>
          <w:tcPr>
            <w:tcW w:w="637" w:type="dxa"/>
            <w:shd w:val="clear" w:color="auto" w:fill="C6D9F1" w:themeFill="text2" w:themeFillTint="33"/>
          </w:tcPr>
          <w:p w:rsidR="001B2662" w:rsidRPr="00E335EB" w:rsidRDefault="001B2662" w:rsidP="00F80F99">
            <w:pPr>
              <w:rPr>
                <w:rFonts w:ascii="Arial" w:eastAsia="游ゴシック Light" w:hAnsi="Arial" w:cs="Arial"/>
              </w:rPr>
            </w:pPr>
            <w:r w:rsidRPr="00E335EB">
              <w:rPr>
                <w:rFonts w:ascii="Arial" w:eastAsia="游ゴシック Light" w:hAnsi="Arial" w:cs="Arial"/>
              </w:rPr>
              <w:t>No</w:t>
            </w:r>
          </w:p>
        </w:tc>
        <w:tc>
          <w:tcPr>
            <w:tcW w:w="3847" w:type="dxa"/>
            <w:shd w:val="clear" w:color="auto" w:fill="C6D9F1" w:themeFill="text2" w:themeFillTint="33"/>
          </w:tcPr>
          <w:p w:rsidR="001B2662" w:rsidRPr="00E335EB" w:rsidRDefault="00E335EB" w:rsidP="00F80F99">
            <w:pPr>
              <w:rPr>
                <w:rFonts w:ascii="Arial" w:eastAsia="游ゴシック Light" w:hAnsi="Arial" w:cs="Arial"/>
              </w:rPr>
            </w:pPr>
            <w:r>
              <w:rPr>
                <w:rFonts w:ascii="Arial" w:eastAsia="游ゴシック Light" w:hAnsi="Arial" w:cs="Arial"/>
              </w:rPr>
              <w:t>T</w:t>
            </w:r>
            <w:r w:rsidRPr="00E335EB">
              <w:rPr>
                <w:rFonts w:ascii="Arial" w:eastAsia="游ゴシック Light" w:hAnsi="Arial" w:cs="Arial" w:hint="eastAsia"/>
              </w:rPr>
              <w:t>ê</w:t>
            </w:r>
            <w:r>
              <w:rPr>
                <w:rFonts w:ascii="Arial" w:eastAsia="游ゴシック Light" w:hAnsi="Arial" w:cs="Arial"/>
              </w:rPr>
              <w:t>n g</w:t>
            </w:r>
            <w:r w:rsidRPr="00E335EB">
              <w:rPr>
                <w:rFonts w:ascii="Arial" w:eastAsia="游ゴシック Light" w:hAnsi="Arial" w:cs="Arial"/>
              </w:rPr>
              <w:t>ọi</w:t>
            </w:r>
          </w:p>
        </w:tc>
        <w:tc>
          <w:tcPr>
            <w:tcW w:w="5405" w:type="dxa"/>
            <w:shd w:val="clear" w:color="auto" w:fill="C6D9F1" w:themeFill="text2" w:themeFillTint="33"/>
          </w:tcPr>
          <w:p w:rsidR="001B2662" w:rsidRPr="00E335EB" w:rsidRDefault="00E335EB" w:rsidP="00F80F99">
            <w:pPr>
              <w:rPr>
                <w:rFonts w:ascii="Arial" w:eastAsia="游ゴシック Light" w:hAnsi="Arial" w:cs="Arial"/>
              </w:rPr>
            </w:pPr>
            <w:r w:rsidRPr="00E335EB">
              <w:rPr>
                <w:rFonts w:ascii="Arial" w:eastAsia="游ゴシック Light" w:hAnsi="Arial" w:cs="Arial" w:hint="eastAsia"/>
              </w:rPr>
              <w:t>Đ</w:t>
            </w:r>
            <w:r w:rsidRPr="00E335EB">
              <w:rPr>
                <w:rFonts w:ascii="Arial" w:eastAsia="游ゴシック Light" w:hAnsi="Arial" w:cs="Arial"/>
              </w:rPr>
              <w:t>ịnh</w:t>
            </w:r>
            <w:r>
              <w:rPr>
                <w:rFonts w:ascii="Arial" w:eastAsia="游ゴシック Light" w:hAnsi="Arial" w:cs="Arial"/>
              </w:rPr>
              <w:t xml:space="preserve"> ngh</w:t>
            </w:r>
            <w:r w:rsidRPr="00E335EB">
              <w:rPr>
                <w:rFonts w:ascii="Arial" w:eastAsia="游ゴシック Light" w:hAnsi="Arial" w:cs="Arial"/>
              </w:rPr>
              <w:t>ĩa</w:t>
            </w:r>
          </w:p>
        </w:tc>
      </w:tr>
      <w:tr w:rsidR="001B2662" w:rsidRPr="00E335EB" w:rsidTr="001B2662">
        <w:tc>
          <w:tcPr>
            <w:tcW w:w="637" w:type="dxa"/>
          </w:tcPr>
          <w:p w:rsidR="001B2662" w:rsidRPr="00E335EB" w:rsidRDefault="001B2662" w:rsidP="00F80F99">
            <w:pPr>
              <w:rPr>
                <w:rFonts w:ascii="Arial" w:eastAsia="游ゴシック Light" w:hAnsi="Arial" w:cs="Arial"/>
              </w:rPr>
            </w:pPr>
            <w:r w:rsidRPr="00E335EB">
              <w:rPr>
                <w:rFonts w:ascii="Arial" w:eastAsia="游ゴシック Light" w:hAnsi="Arial" w:cs="Arial"/>
              </w:rPr>
              <w:t>1</w:t>
            </w:r>
          </w:p>
        </w:tc>
        <w:tc>
          <w:tcPr>
            <w:tcW w:w="3847" w:type="dxa"/>
          </w:tcPr>
          <w:p w:rsidR="001B2662" w:rsidRPr="00E335EB" w:rsidRDefault="001B2662" w:rsidP="00F80F99">
            <w:pPr>
              <w:rPr>
                <w:rFonts w:ascii="Arial" w:eastAsia="游ゴシック Light" w:hAnsi="Arial" w:cs="Arial"/>
              </w:rPr>
            </w:pPr>
            <w:r w:rsidRPr="00E335EB">
              <w:rPr>
                <w:rFonts w:ascii="Arial" w:eastAsia="游ゴシック Light" w:hAnsi="Arial" w:cs="Arial"/>
              </w:rPr>
              <w:t>仕分け</w:t>
            </w:r>
            <w:r w:rsidR="00E335EB">
              <w:rPr>
                <w:rFonts w:ascii="Arial" w:eastAsia="游ゴシック Light" w:hAnsi="Arial" w:cs="Arial" w:hint="eastAsia"/>
              </w:rPr>
              <w:t>/ph</w:t>
            </w:r>
            <w:r w:rsidR="00E335EB" w:rsidRPr="00E335EB">
              <w:rPr>
                <w:rFonts w:ascii="Arial" w:eastAsia="游ゴシック Light" w:hAnsi="Arial" w:cs="Arial" w:hint="eastAsia"/>
              </w:rPr>
              <w:t>â</w:t>
            </w:r>
            <w:r w:rsidR="00E335EB">
              <w:rPr>
                <w:rFonts w:ascii="Arial" w:eastAsia="游ゴシック Light" w:hAnsi="Arial" w:cs="Arial"/>
              </w:rPr>
              <w:t>n lo</w:t>
            </w:r>
            <w:r w:rsidR="00E335EB" w:rsidRPr="00E335EB">
              <w:rPr>
                <w:rFonts w:ascii="Arial" w:eastAsia="游ゴシック Light" w:hAnsi="Arial" w:cs="Arial"/>
              </w:rPr>
              <w:t>ại</w:t>
            </w:r>
          </w:p>
        </w:tc>
        <w:tc>
          <w:tcPr>
            <w:tcW w:w="5405" w:type="dxa"/>
          </w:tcPr>
          <w:p w:rsidR="001B2662" w:rsidRPr="00E335EB" w:rsidRDefault="00E335EB" w:rsidP="00127826">
            <w:pPr>
              <w:rPr>
                <w:rFonts w:ascii="Arial" w:eastAsia="游ゴシック Light" w:hAnsi="Arial" w:cs="Arial"/>
              </w:rPr>
            </w:pPr>
            <w:r>
              <w:rPr>
                <w:rFonts w:ascii="Arial" w:eastAsia="游ゴシック Light" w:hAnsi="Arial" w:cs="Arial" w:hint="eastAsia"/>
              </w:rPr>
              <w:t>L</w:t>
            </w:r>
            <w:r w:rsidRPr="00E335EB">
              <w:rPr>
                <w:rFonts w:ascii="Arial" w:eastAsia="游ゴシック Light" w:hAnsi="Arial" w:cs="Arial" w:hint="eastAsia"/>
              </w:rPr>
              <w:t>à</w:t>
            </w:r>
            <w:r>
              <w:rPr>
                <w:rFonts w:ascii="Arial" w:eastAsia="游ゴシック Light" w:hAnsi="Arial" w:cs="Arial"/>
              </w:rPr>
              <w:t xml:space="preserve"> ph</w:t>
            </w:r>
            <w:r w:rsidRPr="00E335EB">
              <w:rPr>
                <w:rFonts w:ascii="Arial" w:eastAsia="游ゴシック Light" w:hAnsi="Arial" w:cs="Arial" w:hint="eastAsia"/>
              </w:rPr>
              <w:t>â</w:t>
            </w:r>
            <w:r w:rsidRPr="00E335EB">
              <w:rPr>
                <w:rFonts w:ascii="Arial" w:eastAsia="游ゴシック Light" w:hAnsi="Arial" w:cs="Arial"/>
              </w:rPr>
              <w:t>n</w:t>
            </w:r>
            <w:r>
              <w:rPr>
                <w:rFonts w:ascii="Arial" w:eastAsia="游ゴシック Light" w:hAnsi="Arial" w:cs="Arial"/>
              </w:rPr>
              <w:t xml:space="preserve"> lo</w:t>
            </w:r>
            <w:r w:rsidRPr="00E335EB">
              <w:rPr>
                <w:rFonts w:ascii="Arial" w:eastAsia="游ゴシック Light" w:hAnsi="Arial" w:cs="Arial"/>
              </w:rPr>
              <w:t>ại</w:t>
            </w:r>
            <w:r>
              <w:rPr>
                <w:rFonts w:ascii="Arial" w:eastAsia="游ゴシック Light" w:hAnsi="Arial" w:cs="Arial"/>
              </w:rPr>
              <w:t xml:space="preserve"> s</w:t>
            </w:r>
            <w:r w:rsidRPr="00E335EB">
              <w:rPr>
                <w:rFonts w:ascii="Arial" w:eastAsia="游ゴシック Light" w:hAnsi="Arial" w:cs="Arial"/>
              </w:rPr>
              <w:t>ản</w:t>
            </w:r>
            <w:r>
              <w:rPr>
                <w:rFonts w:ascii="Arial" w:eastAsia="游ゴシック Light" w:hAnsi="Arial" w:cs="Arial"/>
              </w:rPr>
              <w:t xml:space="preserve"> ph</w:t>
            </w:r>
            <w:r w:rsidRPr="00E335EB">
              <w:rPr>
                <w:rFonts w:ascii="Arial" w:eastAsia="游ゴシック Light" w:hAnsi="Arial" w:cs="Arial"/>
              </w:rPr>
              <w:t>ẩm</w:t>
            </w:r>
            <w:r>
              <w:rPr>
                <w:rFonts w:ascii="Arial" w:eastAsia="游ゴシック Light" w:hAnsi="Arial" w:cs="Arial"/>
              </w:rPr>
              <w:t xml:space="preserve"> th</w:t>
            </w:r>
            <w:r w:rsidRPr="00E335EB">
              <w:rPr>
                <w:rFonts w:ascii="Arial" w:eastAsia="游ゴシック Light" w:hAnsi="Arial" w:cs="Arial" w:hint="eastAsia"/>
              </w:rPr>
              <w:t>é</w:t>
            </w:r>
            <w:r w:rsidRPr="00E335EB">
              <w:rPr>
                <w:rFonts w:ascii="Arial" w:eastAsia="游ゴシック Light" w:hAnsi="Arial" w:cs="Arial"/>
              </w:rPr>
              <w:t>p</w:t>
            </w:r>
            <w:r>
              <w:rPr>
                <w:rFonts w:ascii="Arial" w:eastAsia="游ゴシック Light" w:hAnsi="Arial" w:cs="Arial"/>
              </w:rPr>
              <w:t xml:space="preserve"> ti</w:t>
            </w:r>
            <w:r w:rsidRPr="00E335EB">
              <w:rPr>
                <w:rFonts w:ascii="Arial" w:eastAsia="游ゴシック Light" w:hAnsi="Arial" w:cs="Arial"/>
              </w:rPr>
              <w:t>ến</w:t>
            </w:r>
            <w:r>
              <w:rPr>
                <w:rFonts w:ascii="Arial" w:eastAsia="游ゴシック Light" w:hAnsi="Arial" w:cs="Arial"/>
              </w:rPr>
              <w:t xml:space="preserve"> h</w:t>
            </w:r>
            <w:r w:rsidRPr="00E335EB">
              <w:rPr>
                <w:rFonts w:ascii="Arial" w:eastAsia="游ゴシック Light" w:hAnsi="Arial" w:cs="Arial" w:hint="eastAsia"/>
              </w:rPr>
              <w:t>à</w:t>
            </w:r>
            <w:r w:rsidRPr="00E335EB">
              <w:rPr>
                <w:rFonts w:ascii="Arial" w:eastAsia="游ゴシック Light" w:hAnsi="Arial" w:cs="Arial"/>
              </w:rPr>
              <w:t>nh</w:t>
            </w:r>
            <w:r>
              <w:rPr>
                <w:rFonts w:ascii="Arial" w:eastAsia="游ゴシック Light" w:hAnsi="Arial" w:cs="Arial"/>
              </w:rPr>
              <w:t xml:space="preserve"> </w:t>
            </w:r>
            <w:r w:rsidRPr="00E335EB">
              <w:rPr>
                <w:rFonts w:ascii="Arial" w:eastAsia="游ゴシック Light" w:hAnsi="Arial" w:cs="Arial"/>
              </w:rPr>
              <w:t>ở</w:t>
            </w:r>
            <w:r>
              <w:rPr>
                <w:rFonts w:ascii="Arial" w:eastAsia="游ゴシック Light" w:hAnsi="Arial" w:cs="Arial"/>
              </w:rPr>
              <w:t xml:space="preserve"> h</w:t>
            </w:r>
            <w:r w:rsidRPr="00E335EB">
              <w:rPr>
                <w:rFonts w:ascii="Arial" w:eastAsia="游ゴシック Light" w:hAnsi="Arial" w:cs="Arial"/>
              </w:rPr>
              <w:t>ệ</w:t>
            </w:r>
            <w:r>
              <w:rPr>
                <w:rFonts w:ascii="Arial" w:eastAsia="游ゴシック Light" w:hAnsi="Arial" w:cs="Arial"/>
              </w:rPr>
              <w:t xml:space="preserve"> th</w:t>
            </w:r>
            <w:r w:rsidRPr="00E335EB">
              <w:rPr>
                <w:rFonts w:ascii="Arial" w:eastAsia="游ゴシック Light" w:hAnsi="Arial" w:cs="Arial"/>
              </w:rPr>
              <w:t>ống</w:t>
            </w:r>
            <w:r>
              <w:rPr>
                <w:rFonts w:ascii="Arial" w:eastAsia="游ゴシック Light" w:hAnsi="Arial" w:cs="Arial"/>
              </w:rPr>
              <w:t xml:space="preserve"> n</w:t>
            </w:r>
            <w:r w:rsidRPr="00E335EB">
              <w:rPr>
                <w:rFonts w:ascii="Arial" w:eastAsia="游ゴシック Light" w:hAnsi="Arial" w:cs="Arial" w:hint="eastAsia"/>
              </w:rPr>
              <w:t>à</w:t>
            </w:r>
            <w:r w:rsidRPr="00E335EB">
              <w:rPr>
                <w:rFonts w:ascii="Arial" w:eastAsia="游ゴシック Light" w:hAnsi="Arial" w:cs="Arial"/>
              </w:rPr>
              <w:t>y</w:t>
            </w:r>
            <w:r>
              <w:rPr>
                <w:rFonts w:ascii="Arial" w:eastAsia="游ゴシック Light" w:hAnsi="Arial" w:cs="Arial"/>
              </w:rPr>
              <w:t>. Cung c</w:t>
            </w:r>
            <w:r w:rsidRPr="00E335EB">
              <w:rPr>
                <w:rFonts w:ascii="Arial" w:eastAsia="游ゴシック Light" w:hAnsi="Arial" w:cs="Arial"/>
              </w:rPr>
              <w:t>ấp</w:t>
            </w:r>
            <w:r>
              <w:rPr>
                <w:rFonts w:ascii="Arial" w:eastAsia="游ゴシック Light" w:hAnsi="Arial" w:cs="Arial"/>
              </w:rPr>
              <w:t xml:space="preserve"> t</w:t>
            </w:r>
            <w:r w:rsidRPr="00E335EB">
              <w:rPr>
                <w:rFonts w:ascii="Arial" w:eastAsia="游ゴシック Light" w:hAnsi="Arial" w:cs="Arial" w:hint="eastAsia"/>
              </w:rPr>
              <w:t>í</w:t>
            </w:r>
            <w:r w:rsidRPr="00E335EB">
              <w:rPr>
                <w:rFonts w:ascii="Arial" w:eastAsia="游ゴシック Light" w:hAnsi="Arial" w:cs="Arial"/>
              </w:rPr>
              <w:t>nh</w:t>
            </w:r>
            <w:r>
              <w:rPr>
                <w:rFonts w:ascii="Arial" w:eastAsia="游ゴシック Light" w:hAnsi="Arial" w:cs="Arial"/>
              </w:rPr>
              <w:t xml:space="preserve"> n</w:t>
            </w:r>
            <w:r w:rsidRPr="00E335EB">
              <w:rPr>
                <w:rFonts w:ascii="Arial" w:eastAsia="游ゴシック Light" w:hAnsi="Arial" w:cs="Arial" w:hint="eastAsia"/>
              </w:rPr>
              <w:t>ă</w:t>
            </w:r>
            <w:r>
              <w:rPr>
                <w:rFonts w:ascii="Arial" w:eastAsia="游ゴシック Light" w:hAnsi="Arial" w:cs="Arial"/>
              </w:rPr>
              <w:t>ng ph</w:t>
            </w:r>
            <w:r w:rsidRPr="00E335EB">
              <w:rPr>
                <w:rFonts w:ascii="Arial" w:eastAsia="游ゴシック Light" w:hAnsi="Arial" w:cs="Arial" w:hint="eastAsia"/>
              </w:rPr>
              <w:t>â</w:t>
            </w:r>
            <w:r>
              <w:rPr>
                <w:rFonts w:ascii="Arial" w:eastAsia="游ゴシック Light" w:hAnsi="Arial" w:cs="Arial"/>
              </w:rPr>
              <w:t>n lo</w:t>
            </w:r>
            <w:r w:rsidRPr="00E335EB">
              <w:rPr>
                <w:rFonts w:ascii="Arial" w:eastAsia="游ゴシック Light" w:hAnsi="Arial" w:cs="Arial"/>
              </w:rPr>
              <w:t>ại</w:t>
            </w:r>
            <w:r>
              <w:rPr>
                <w:rFonts w:ascii="Arial" w:eastAsia="游ゴシック Light" w:hAnsi="Arial" w:cs="Arial"/>
              </w:rPr>
              <w:t xml:space="preserve"> m</w:t>
            </w:r>
            <w:r w:rsidRPr="00E335EB">
              <w:rPr>
                <w:rFonts w:ascii="Arial" w:eastAsia="游ゴシック Light" w:hAnsi="Arial" w:cs="Arial"/>
              </w:rPr>
              <w:t>ộ</w:t>
            </w:r>
            <w:r>
              <w:rPr>
                <w:rFonts w:ascii="Arial" w:eastAsia="游ゴシック Light" w:hAnsi="Arial" w:cs="Arial"/>
              </w:rPr>
              <w:t>t c</w:t>
            </w:r>
            <w:r w:rsidRPr="00E335EB">
              <w:rPr>
                <w:rFonts w:ascii="Arial" w:eastAsia="游ゴシック Light" w:hAnsi="Arial" w:cs="Arial" w:hint="eastAsia"/>
              </w:rPr>
              <w:t>á</w:t>
            </w:r>
            <w:r w:rsidRPr="00E335EB">
              <w:rPr>
                <w:rFonts w:ascii="Arial" w:eastAsia="游ゴシック Light" w:hAnsi="Arial" w:cs="Arial"/>
              </w:rPr>
              <w:t>ch</w:t>
            </w:r>
            <w:r>
              <w:rPr>
                <w:rFonts w:ascii="Arial" w:eastAsia="游ゴシック Light" w:hAnsi="Arial" w:cs="Arial"/>
              </w:rPr>
              <w:t xml:space="preserve"> linh </w:t>
            </w:r>
            <w:r>
              <w:rPr>
                <w:rFonts w:ascii="Arial" w:eastAsia="游ゴシック Light" w:hAnsi="Arial" w:cs="Arial" w:hint="eastAsia"/>
              </w:rPr>
              <w:t>đ</w:t>
            </w:r>
            <w:r w:rsidRPr="00E335EB">
              <w:rPr>
                <w:rFonts w:ascii="Arial" w:eastAsia="游ゴシック Light" w:hAnsi="Arial" w:cs="Arial"/>
              </w:rPr>
              <w:t>ộng</w:t>
            </w:r>
            <w:r>
              <w:rPr>
                <w:rFonts w:ascii="Arial" w:eastAsia="游ゴシック Light" w:hAnsi="Arial" w:cs="Arial"/>
              </w:rPr>
              <w:t xml:space="preserve"> theo lo</w:t>
            </w:r>
            <w:r w:rsidRPr="00E335EB">
              <w:rPr>
                <w:rFonts w:ascii="Arial" w:eastAsia="游ゴシック Light" w:hAnsi="Arial" w:cs="Arial"/>
              </w:rPr>
              <w:t>ại</w:t>
            </w:r>
            <w:r>
              <w:rPr>
                <w:rFonts w:ascii="Arial" w:eastAsia="游ゴシック Light" w:hAnsi="Arial" w:cs="Arial"/>
              </w:rPr>
              <w:t xml:space="preserve"> material, size,</w:t>
            </w:r>
            <w:r w:rsidR="00127826">
              <w:rPr>
                <w:rFonts w:ascii="Arial" w:eastAsia="游ゴシック Light" w:hAnsi="Arial" w:cs="Arial"/>
              </w:rPr>
              <w:t xml:space="preserve"> Khu v</w:t>
            </w:r>
            <w:r w:rsidR="00127826" w:rsidRPr="00127826">
              <w:rPr>
                <w:rFonts w:ascii="Arial" w:eastAsia="游ゴシック Light" w:hAnsi="Arial" w:cs="Arial"/>
              </w:rPr>
              <w:t>ực</w:t>
            </w:r>
            <w:r w:rsidR="00127826">
              <w:rPr>
                <w:rFonts w:ascii="Arial" w:eastAsia="游ゴシック Light" w:hAnsi="Arial" w:cs="Arial"/>
              </w:rPr>
              <w:t xml:space="preserve"> l</w:t>
            </w:r>
            <w:r w:rsidR="00127826" w:rsidRPr="00127826">
              <w:rPr>
                <w:rFonts w:ascii="Arial" w:eastAsia="游ゴシック Light" w:hAnsi="Arial" w:cs="Arial" w:hint="eastAsia"/>
              </w:rPr>
              <w:t>à</w:t>
            </w:r>
            <w:r w:rsidR="00127826" w:rsidRPr="00127826">
              <w:rPr>
                <w:rFonts w:ascii="Arial" w:eastAsia="游ゴシック Light" w:hAnsi="Arial" w:cs="Arial"/>
              </w:rPr>
              <w:t>m</w:t>
            </w:r>
            <w:r w:rsidR="00127826">
              <w:rPr>
                <w:rFonts w:ascii="Arial" w:eastAsia="游ゴシック Light" w:hAnsi="Arial" w:cs="Arial"/>
              </w:rPr>
              <w:t xml:space="preserve"> vi</w:t>
            </w:r>
            <w:r w:rsidR="00127826" w:rsidRPr="00127826">
              <w:rPr>
                <w:rFonts w:ascii="Arial" w:eastAsia="游ゴシック Light" w:hAnsi="Arial" w:cs="Arial"/>
              </w:rPr>
              <w:t>ệc</w:t>
            </w:r>
            <w:r w:rsidR="00127826">
              <w:rPr>
                <w:rFonts w:ascii="Arial" w:eastAsia="游ゴシック Light" w:hAnsi="Arial" w:cs="Arial"/>
              </w:rPr>
              <w:t>, c</w:t>
            </w:r>
            <w:r w:rsidR="00127826" w:rsidRPr="00127826">
              <w:rPr>
                <w:rFonts w:ascii="Arial" w:eastAsia="游ゴシック Light" w:hAnsi="Arial" w:cs="Arial" w:hint="eastAsia"/>
              </w:rPr>
              <w:t>ó</w:t>
            </w:r>
            <w:r w:rsidR="00127826">
              <w:rPr>
                <w:rFonts w:ascii="Arial" w:eastAsia="游ゴシック Light" w:hAnsi="Arial" w:cs="Arial"/>
              </w:rPr>
              <w:t>/kh</w:t>
            </w:r>
            <w:r w:rsidR="00127826" w:rsidRPr="00127826">
              <w:rPr>
                <w:rFonts w:ascii="Arial" w:eastAsia="游ゴシック Light" w:hAnsi="Arial" w:cs="Arial" w:hint="eastAsia"/>
              </w:rPr>
              <w:t>ô</w:t>
            </w:r>
            <w:r w:rsidR="00127826">
              <w:rPr>
                <w:rFonts w:ascii="Arial" w:eastAsia="游ゴシック Light" w:hAnsi="Arial" w:cs="Arial"/>
              </w:rPr>
              <w:t>ng h</w:t>
            </w:r>
            <w:r w:rsidR="00127826" w:rsidRPr="00127826">
              <w:rPr>
                <w:rFonts w:ascii="Arial" w:eastAsia="游ゴシック Light" w:hAnsi="Arial" w:cs="Arial" w:hint="eastAsia"/>
              </w:rPr>
              <w:t>à</w:t>
            </w:r>
            <w:r w:rsidR="00127826" w:rsidRPr="00127826">
              <w:rPr>
                <w:rFonts w:ascii="Arial" w:eastAsia="游ゴシック Light" w:hAnsi="Arial" w:cs="Arial"/>
              </w:rPr>
              <w:t>n</w:t>
            </w:r>
            <w:r w:rsidR="00127826">
              <w:rPr>
                <w:rFonts w:ascii="Arial" w:eastAsia="游ゴシック Light" w:hAnsi="Arial" w:cs="Arial"/>
              </w:rPr>
              <w:t>.</w:t>
            </w:r>
          </w:p>
        </w:tc>
      </w:tr>
      <w:tr w:rsidR="001B2662" w:rsidRPr="00E335EB" w:rsidTr="001B2662">
        <w:tc>
          <w:tcPr>
            <w:tcW w:w="637" w:type="dxa"/>
          </w:tcPr>
          <w:p w:rsidR="001B2662" w:rsidRPr="00E335EB" w:rsidRDefault="001B2662" w:rsidP="00F80F99">
            <w:pPr>
              <w:rPr>
                <w:rFonts w:ascii="Arial" w:eastAsia="游ゴシック Light" w:hAnsi="Arial" w:cs="Arial"/>
              </w:rPr>
            </w:pPr>
            <w:r w:rsidRPr="00E335EB">
              <w:rPr>
                <w:rFonts w:ascii="Arial" w:eastAsia="游ゴシック Light" w:hAnsi="Arial" w:cs="Arial"/>
              </w:rPr>
              <w:t>2</w:t>
            </w:r>
          </w:p>
        </w:tc>
        <w:tc>
          <w:tcPr>
            <w:tcW w:w="3847" w:type="dxa"/>
          </w:tcPr>
          <w:p w:rsidR="001B2662" w:rsidRPr="00E335EB" w:rsidRDefault="001B2662" w:rsidP="0004208E">
            <w:pPr>
              <w:rPr>
                <w:rFonts w:ascii="Arial" w:eastAsia="游ゴシック Light" w:hAnsi="Arial" w:cs="Arial"/>
              </w:rPr>
            </w:pPr>
            <w:r w:rsidRPr="00E335EB">
              <w:rPr>
                <w:rFonts w:ascii="Arial" w:eastAsia="游ゴシック Light" w:hAnsi="Arial" w:cs="Arial"/>
              </w:rPr>
              <w:t>セクション</w:t>
            </w:r>
            <w:r w:rsidR="00E335EB">
              <w:rPr>
                <w:rFonts w:ascii="Arial" w:eastAsia="游ゴシック Light" w:hAnsi="Arial" w:cs="Arial" w:hint="eastAsia"/>
              </w:rPr>
              <w:t>/section</w:t>
            </w:r>
          </w:p>
        </w:tc>
        <w:tc>
          <w:tcPr>
            <w:tcW w:w="5405" w:type="dxa"/>
          </w:tcPr>
          <w:p w:rsidR="001B2662" w:rsidRPr="00E335EB" w:rsidRDefault="001612DA" w:rsidP="001612DA">
            <w:pPr>
              <w:rPr>
                <w:rFonts w:ascii="Arial" w:eastAsia="游ゴシック Light" w:hAnsi="Arial" w:cs="Arial"/>
              </w:rPr>
            </w:pPr>
            <w:r w:rsidRPr="001612DA">
              <w:rPr>
                <w:rFonts w:ascii="Arial" w:eastAsia="游ゴシック Light" w:hAnsi="Arial" w:cs="Arial" w:hint="eastAsia"/>
              </w:rPr>
              <w:t>Đ</w:t>
            </w:r>
            <w:r w:rsidRPr="001612DA">
              <w:rPr>
                <w:rFonts w:ascii="Arial" w:eastAsia="游ゴシック Light" w:hAnsi="Arial" w:cs="Arial"/>
              </w:rPr>
              <w:t>ịnh</w:t>
            </w:r>
            <w:r>
              <w:rPr>
                <w:rFonts w:ascii="Arial" w:eastAsia="游ゴシック Light" w:hAnsi="Arial" w:cs="Arial"/>
              </w:rPr>
              <w:t xml:space="preserve"> ngh</w:t>
            </w:r>
            <w:r w:rsidRPr="001612DA">
              <w:rPr>
                <w:rFonts w:ascii="Arial" w:eastAsia="游ゴシック Light" w:hAnsi="Arial" w:cs="Arial"/>
              </w:rPr>
              <w:t>ĩa</w:t>
            </w:r>
            <w:r>
              <w:rPr>
                <w:rFonts w:ascii="Arial" w:eastAsia="游ゴシック Light" w:hAnsi="Arial" w:cs="Arial"/>
              </w:rPr>
              <w:t xml:space="preserve"> </w:t>
            </w:r>
            <w:r w:rsidRPr="001612DA">
              <w:rPr>
                <w:rFonts w:ascii="Arial" w:eastAsia="游ゴシック Light" w:hAnsi="Arial" w:cs="Arial" w:hint="eastAsia"/>
              </w:rPr>
              <w:t>đ</w:t>
            </w:r>
            <w:r w:rsidRPr="001612DA">
              <w:rPr>
                <w:rFonts w:ascii="Arial" w:eastAsia="游ゴシック Light" w:hAnsi="Arial" w:cs="Arial" w:hint="cs"/>
              </w:rPr>
              <w:t>ơ</w:t>
            </w:r>
            <w:r>
              <w:rPr>
                <w:rFonts w:ascii="Arial" w:eastAsia="游ゴシック Light" w:hAnsi="Arial" w:cs="Arial"/>
              </w:rPr>
              <w:t>n v</w:t>
            </w:r>
            <w:r w:rsidRPr="001612DA">
              <w:rPr>
                <w:rFonts w:ascii="Arial" w:eastAsia="游ゴシック Light" w:hAnsi="Arial" w:cs="Arial"/>
              </w:rPr>
              <w:t>ị</w:t>
            </w:r>
            <w:r>
              <w:rPr>
                <w:rFonts w:ascii="Arial" w:eastAsia="游ゴシック Light" w:hAnsi="Arial" w:cs="Arial"/>
              </w:rPr>
              <w:t xml:space="preserve"> c</w:t>
            </w:r>
            <w:r w:rsidRPr="001612DA">
              <w:rPr>
                <w:rFonts w:ascii="Arial" w:eastAsia="游ゴシック Light" w:hAnsi="Arial" w:cs="Arial"/>
              </w:rPr>
              <w:t>ủa</w:t>
            </w:r>
            <w:r>
              <w:rPr>
                <w:rFonts w:ascii="Arial" w:eastAsia="游ゴシック Light" w:hAnsi="Arial" w:cs="Arial"/>
              </w:rPr>
              <w:t xml:space="preserve"> c</w:t>
            </w:r>
            <w:r w:rsidRPr="001612DA">
              <w:rPr>
                <w:rFonts w:ascii="Arial" w:eastAsia="游ゴシック Light" w:hAnsi="Arial" w:cs="Arial" w:hint="eastAsia"/>
              </w:rPr>
              <w:t>ô</w:t>
            </w:r>
            <w:r>
              <w:rPr>
                <w:rFonts w:ascii="Arial" w:eastAsia="游ゴシック Light" w:hAnsi="Arial" w:cs="Arial"/>
              </w:rPr>
              <w:t>ng vi</w:t>
            </w:r>
            <w:r w:rsidRPr="001612DA">
              <w:rPr>
                <w:rFonts w:ascii="Arial" w:eastAsia="游ゴシック Light" w:hAnsi="Arial" w:cs="Arial"/>
              </w:rPr>
              <w:t>ệc</w:t>
            </w:r>
            <w:r>
              <w:rPr>
                <w:rFonts w:ascii="Arial" w:eastAsia="游ゴシック Light" w:hAnsi="Arial" w:cs="Arial"/>
              </w:rPr>
              <w:t xml:space="preserve"> mu</w:t>
            </w:r>
            <w:r w:rsidRPr="001612DA">
              <w:rPr>
                <w:rFonts w:ascii="Arial" w:eastAsia="游ゴシック Light" w:hAnsi="Arial" w:cs="Arial"/>
              </w:rPr>
              <w:t>ốn</w:t>
            </w:r>
            <w:r>
              <w:rPr>
                <w:rFonts w:ascii="Arial" w:eastAsia="游ゴシック Light" w:hAnsi="Arial" w:cs="Arial"/>
              </w:rPr>
              <w:t xml:space="preserve"> pick ti</w:t>
            </w:r>
            <w:r w:rsidRPr="001612DA">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1612DA">
              <w:rPr>
                <w:rFonts w:ascii="Arial" w:eastAsia="游ゴシック Light" w:hAnsi="Arial" w:cs="Arial"/>
              </w:rPr>
              <w:t>ộ</w:t>
            </w:r>
            <w:r>
              <w:rPr>
                <w:rFonts w:ascii="Arial" w:eastAsia="游ゴシック Light" w:hAnsi="Arial" w:cs="Arial"/>
              </w:rPr>
              <w:t>. (v</w:t>
            </w:r>
            <w:r w:rsidRPr="001612DA">
              <w:rPr>
                <w:rFonts w:ascii="Arial" w:eastAsia="游ゴシック Light" w:hAnsi="Arial" w:cs="Arial" w:hint="eastAsia"/>
              </w:rPr>
              <w:t>í</w:t>
            </w:r>
            <w:r>
              <w:rPr>
                <w:rFonts w:ascii="Arial" w:eastAsia="游ゴシック Light" w:hAnsi="Arial" w:cs="Arial"/>
              </w:rPr>
              <w:t xml:space="preserve"> </w:t>
            </w:r>
            <w:r>
              <w:rPr>
                <w:rFonts w:ascii="Arial" w:eastAsia="游ゴシック Light" w:hAnsi="Arial" w:cs="Arial" w:hint="eastAsia"/>
              </w:rPr>
              <w:t>d</w:t>
            </w:r>
            <w:r w:rsidRPr="001612DA">
              <w:rPr>
                <w:rFonts w:ascii="Arial" w:eastAsia="游ゴシック Light" w:hAnsi="Arial" w:cs="Arial"/>
              </w:rPr>
              <w:t>ụ</w:t>
            </w:r>
            <w:r>
              <w:rPr>
                <w:rFonts w:ascii="Arial" w:eastAsia="游ゴシック Light" w:hAnsi="Arial" w:cs="Arial"/>
              </w:rPr>
              <w:t>: gia c</w:t>
            </w:r>
            <w:r w:rsidRPr="001612DA">
              <w:rPr>
                <w:rFonts w:ascii="Arial" w:eastAsia="游ゴシック Light" w:hAnsi="Arial" w:cs="Arial" w:hint="eastAsia"/>
              </w:rPr>
              <w:t>ô</w:t>
            </w:r>
            <w:r>
              <w:rPr>
                <w:rFonts w:ascii="Arial" w:eastAsia="游ゴシック Light" w:hAnsi="Arial" w:cs="Arial"/>
              </w:rPr>
              <w:t>ng s</w:t>
            </w:r>
            <w:r w:rsidRPr="001612DA">
              <w:rPr>
                <w:rFonts w:ascii="Arial" w:eastAsia="游ゴシック Light" w:hAnsi="Arial" w:cs="Arial" w:hint="cs"/>
              </w:rPr>
              <w:t>ơ</w:t>
            </w:r>
            <w:r>
              <w:rPr>
                <w:rFonts w:ascii="Arial" w:eastAsia="游ゴシック Light" w:hAnsi="Arial" w:cs="Arial"/>
              </w:rPr>
              <w:t xml:space="preserve"> c</w:t>
            </w:r>
            <w:r w:rsidRPr="001612DA">
              <w:rPr>
                <w:rFonts w:ascii="Arial" w:eastAsia="游ゴシック Light" w:hAnsi="Arial" w:cs="Arial"/>
              </w:rPr>
              <w:t>ấp</w:t>
            </w:r>
            <w:r>
              <w:rPr>
                <w:rFonts w:ascii="Arial" w:eastAsia="游ゴシック Light" w:hAnsi="Arial" w:cs="Arial"/>
              </w:rPr>
              <w:t xml:space="preserve"> ho</w:t>
            </w:r>
            <w:r w:rsidRPr="001612DA">
              <w:rPr>
                <w:rFonts w:ascii="Arial" w:eastAsia="游ゴシック Light" w:hAnsi="Arial" w:cs="Arial"/>
              </w:rPr>
              <w:t>ặc</w:t>
            </w:r>
            <w:r>
              <w:rPr>
                <w:rFonts w:ascii="Arial" w:eastAsia="游ゴシック Light" w:hAnsi="Arial" w:cs="Arial"/>
              </w:rPr>
              <w:t xml:space="preserve"> t</w:t>
            </w:r>
            <w:r w:rsidRPr="001612DA">
              <w:rPr>
                <w:rFonts w:ascii="Arial" w:eastAsia="游ゴシック Light" w:hAnsi="Arial" w:cs="Arial"/>
              </w:rPr>
              <w:t>ổng</w:t>
            </w:r>
            <w:r>
              <w:rPr>
                <w:rFonts w:ascii="Arial" w:eastAsia="游ゴシック Light" w:hAnsi="Arial" w:cs="Arial"/>
              </w:rPr>
              <w:t xml:space="preserve"> gh</w:t>
            </w:r>
            <w:r w:rsidRPr="001612DA">
              <w:rPr>
                <w:rFonts w:ascii="Arial" w:eastAsia="游ゴシック Light" w:hAnsi="Arial" w:cs="Arial" w:hint="eastAsia"/>
              </w:rPr>
              <w:t>é</w:t>
            </w:r>
            <w:r w:rsidRPr="001612DA">
              <w:rPr>
                <w:rFonts w:ascii="Arial" w:eastAsia="游ゴシック Light" w:hAnsi="Arial" w:cs="Arial"/>
              </w:rPr>
              <w:t>p</w:t>
            </w:r>
            <w:r>
              <w:rPr>
                <w:rFonts w:ascii="Arial" w:eastAsia="游ゴシック Light" w:hAnsi="Arial" w:cs="Arial"/>
              </w:rPr>
              <w:t>) Ngo</w:t>
            </w:r>
            <w:r w:rsidRPr="001612DA">
              <w:rPr>
                <w:rFonts w:ascii="Arial" w:eastAsia="游ゴシック Light" w:hAnsi="Arial" w:cs="Arial" w:hint="eastAsia"/>
              </w:rPr>
              <w:t>à</w:t>
            </w:r>
            <w:r w:rsidRPr="001612DA">
              <w:rPr>
                <w:rFonts w:ascii="Arial" w:eastAsia="游ゴシック Light" w:hAnsi="Arial" w:cs="Arial"/>
              </w:rPr>
              <w:t>i</w:t>
            </w:r>
            <w:r>
              <w:rPr>
                <w:rFonts w:ascii="Arial" w:eastAsia="游ゴシック Light" w:hAnsi="Arial" w:cs="Arial"/>
              </w:rPr>
              <w:t xml:space="preserve"> ra c</w:t>
            </w:r>
            <w:r w:rsidRPr="001612DA">
              <w:rPr>
                <w:rFonts w:ascii="Arial" w:eastAsia="游ゴシック Light" w:hAnsi="Arial" w:cs="Arial" w:hint="eastAsia"/>
              </w:rPr>
              <w:t>ò</w:t>
            </w:r>
            <w:r w:rsidRPr="001612DA">
              <w:rPr>
                <w:rFonts w:ascii="Arial" w:eastAsia="游ゴシック Light" w:hAnsi="Arial" w:cs="Arial"/>
              </w:rPr>
              <w:t>n</w:t>
            </w:r>
            <w:r>
              <w:rPr>
                <w:rFonts w:ascii="Arial" w:eastAsia="游ゴシック Light" w:hAnsi="Arial" w:cs="Arial"/>
              </w:rPr>
              <w:t xml:space="preserve"> ch</w:t>
            </w:r>
            <w:r w:rsidRPr="001612DA">
              <w:rPr>
                <w:rFonts w:ascii="Arial" w:eastAsia="游ゴシック Light" w:hAnsi="Arial" w:cs="Arial"/>
              </w:rPr>
              <w:t>ỉ</w:t>
            </w:r>
            <w:r>
              <w:rPr>
                <w:rFonts w:ascii="Arial" w:eastAsia="游ゴシック Light" w:hAnsi="Arial" w:cs="Arial"/>
              </w:rPr>
              <w:t xml:space="preserve"> </w:t>
            </w:r>
            <w:r w:rsidRPr="001612DA">
              <w:rPr>
                <w:rFonts w:ascii="Arial" w:eastAsia="游ゴシック Light" w:hAnsi="Arial" w:cs="Arial" w:hint="eastAsia"/>
              </w:rPr>
              <w:t>đ</w:t>
            </w:r>
            <w:r w:rsidRPr="001612DA">
              <w:rPr>
                <w:rFonts w:ascii="Arial" w:eastAsia="游ゴシック Light" w:hAnsi="Arial" w:cs="Arial"/>
              </w:rPr>
              <w:t>ịnh</w:t>
            </w:r>
            <w:r>
              <w:rPr>
                <w:rFonts w:ascii="Arial" w:eastAsia="游ゴシック Light" w:hAnsi="Arial" w:cs="Arial"/>
              </w:rPr>
              <w:t xml:space="preserve"> n</w:t>
            </w:r>
            <w:r w:rsidRPr="001612DA">
              <w:rPr>
                <w:rFonts w:ascii="Arial" w:eastAsia="游ゴシック Light" w:hAnsi="Arial" w:cs="Arial" w:hint="eastAsia"/>
              </w:rPr>
              <w:t>ă</w:t>
            </w:r>
            <w:r>
              <w:rPr>
                <w:rFonts w:ascii="Arial" w:eastAsia="游ゴシック Light" w:hAnsi="Arial" w:cs="Arial"/>
              </w:rPr>
              <w:t>ng l</w:t>
            </w:r>
            <w:r w:rsidRPr="001612DA">
              <w:rPr>
                <w:rFonts w:ascii="Arial" w:eastAsia="游ゴシック Light" w:hAnsi="Arial" w:cs="Arial"/>
              </w:rPr>
              <w:t>ực</w:t>
            </w:r>
            <w:r>
              <w:rPr>
                <w:rFonts w:ascii="Arial" w:eastAsia="游ゴシック Light" w:hAnsi="Arial" w:cs="Arial"/>
              </w:rPr>
              <w:t xml:space="preserve"> s</w:t>
            </w:r>
            <w:r w:rsidRPr="001612DA">
              <w:rPr>
                <w:rFonts w:ascii="Arial" w:eastAsia="游ゴシック Light" w:hAnsi="Arial" w:cs="Arial"/>
              </w:rPr>
              <w:t>ản</w:t>
            </w:r>
            <w:r>
              <w:rPr>
                <w:rFonts w:ascii="Arial" w:eastAsia="游ゴシック Light" w:hAnsi="Arial" w:cs="Arial"/>
              </w:rPr>
              <w:t xml:space="preserve"> xu</w:t>
            </w:r>
            <w:r w:rsidRPr="001612DA">
              <w:rPr>
                <w:rFonts w:ascii="Arial" w:eastAsia="游ゴシック Light" w:hAnsi="Arial" w:cs="Arial"/>
              </w:rPr>
              <w:t>ất</w:t>
            </w:r>
            <w:r>
              <w:rPr>
                <w:rFonts w:ascii="Arial" w:eastAsia="游ゴシック Light" w:hAnsi="Arial" w:cs="Arial"/>
              </w:rPr>
              <w:t xml:space="preserve"> ti</w:t>
            </w:r>
            <w:r w:rsidRPr="001612DA">
              <w:rPr>
                <w:rFonts w:ascii="Arial" w:eastAsia="游ゴシック Light" w:hAnsi="Arial" w:cs="Arial" w:hint="eastAsia"/>
              </w:rPr>
              <w:t>ê</w:t>
            </w:r>
            <w:r>
              <w:rPr>
                <w:rFonts w:ascii="Arial" w:eastAsia="游ゴシック Light" w:hAnsi="Arial" w:cs="Arial"/>
              </w:rPr>
              <w:t>u chu</w:t>
            </w:r>
            <w:r w:rsidRPr="001612DA">
              <w:rPr>
                <w:rFonts w:ascii="Arial" w:eastAsia="游ゴシック Light" w:hAnsi="Arial" w:cs="Arial"/>
              </w:rPr>
              <w:t>ẩn</w:t>
            </w:r>
            <w:r>
              <w:rPr>
                <w:rFonts w:ascii="Arial" w:eastAsia="游ゴシック Light" w:hAnsi="Arial" w:cs="Arial"/>
              </w:rPr>
              <w:t xml:space="preserve"> b</w:t>
            </w:r>
            <w:r w:rsidRPr="001612DA">
              <w:rPr>
                <w:rFonts w:ascii="Arial" w:eastAsia="游ゴシック Light" w:hAnsi="Arial" w:cs="Arial"/>
              </w:rPr>
              <w:t>ằng</w:t>
            </w:r>
            <w:r>
              <w:rPr>
                <w:rFonts w:ascii="Arial" w:eastAsia="游ゴシック Light" w:hAnsi="Arial" w:cs="Arial"/>
              </w:rPr>
              <w:t xml:space="preserve"> l</w:t>
            </w:r>
            <w:r>
              <w:rPr>
                <w:rFonts w:ascii="Arial" w:eastAsia="游ゴシック Light" w:hAnsi="Arial" w:cs="Arial" w:hint="cs"/>
              </w:rPr>
              <w:t>ư</w:t>
            </w:r>
            <w:r w:rsidRPr="001612DA">
              <w:rPr>
                <w:rFonts w:ascii="Arial" w:eastAsia="游ゴシック Light" w:hAnsi="Arial" w:cs="Arial"/>
              </w:rPr>
              <w:t>ợng</w:t>
            </w:r>
            <w:r>
              <w:rPr>
                <w:rFonts w:ascii="Arial" w:eastAsia="游ゴシック Light" w:hAnsi="Arial" w:cs="Arial"/>
              </w:rPr>
              <w:t xml:space="preserve"> (s</w:t>
            </w:r>
            <w:r w:rsidRPr="001612DA">
              <w:rPr>
                <w:rFonts w:ascii="Arial" w:eastAsia="游ゴシック Light" w:hAnsi="Arial" w:cs="Arial"/>
              </w:rPr>
              <w:t>ố</w:t>
            </w:r>
            <w:r>
              <w:rPr>
                <w:rFonts w:ascii="Arial" w:eastAsia="游ゴシック Light" w:hAnsi="Arial" w:cs="Arial"/>
              </w:rPr>
              <w:t xml:space="preserve"> c</w:t>
            </w:r>
            <w:r w:rsidRPr="001612DA">
              <w:rPr>
                <w:rFonts w:ascii="Arial" w:eastAsia="游ゴシック Light" w:hAnsi="Arial" w:cs="Arial" w:hint="eastAsia"/>
              </w:rPr>
              <w:t>á</w:t>
            </w:r>
            <w:r w:rsidRPr="001612DA">
              <w:rPr>
                <w:rFonts w:ascii="Arial" w:eastAsia="游ゴシック Light" w:hAnsi="Arial" w:cs="Arial"/>
              </w:rPr>
              <w:t>i</w:t>
            </w:r>
            <w:r>
              <w:rPr>
                <w:rFonts w:ascii="Arial" w:eastAsia="游ゴシック Light" w:hAnsi="Arial" w:cs="Arial"/>
              </w:rPr>
              <w:t xml:space="preserve">, </w:t>
            </w:r>
            <w:r w:rsidRPr="001612DA">
              <w:rPr>
                <w:rFonts w:ascii="Arial" w:eastAsia="游ゴシック Light" w:hAnsi="Arial" w:cs="Arial" w:hint="eastAsia"/>
              </w:rPr>
              <w:t>đ</w:t>
            </w:r>
            <w:r w:rsidRPr="001612DA">
              <w:rPr>
                <w:rFonts w:ascii="Arial" w:eastAsia="游ゴシック Light" w:hAnsi="Arial" w:cs="Arial"/>
              </w:rPr>
              <w:t>ồ</w:t>
            </w:r>
            <w:r>
              <w:rPr>
                <w:rFonts w:ascii="Arial" w:eastAsia="游ゴシック Light" w:hAnsi="Arial" w:cs="Arial"/>
              </w:rPr>
              <w:t xml:space="preserve"> d</w:t>
            </w:r>
            <w:r w:rsidRPr="001612DA">
              <w:rPr>
                <w:rFonts w:ascii="Arial" w:eastAsia="游ゴシック Light" w:hAnsi="Arial" w:cs="Arial" w:hint="eastAsia"/>
              </w:rPr>
              <w:t>à</w:t>
            </w:r>
            <w:r w:rsidRPr="001612DA">
              <w:rPr>
                <w:rFonts w:ascii="Arial" w:eastAsia="游ゴシック Light" w:hAnsi="Arial" w:cs="Arial"/>
              </w:rPr>
              <w:t>i</w:t>
            </w:r>
            <w:r>
              <w:rPr>
                <w:rFonts w:ascii="Arial" w:eastAsia="游ゴシック Light" w:hAnsi="Arial" w:cs="Arial"/>
              </w:rPr>
              <w:t xml:space="preserve"> h</w:t>
            </w:r>
            <w:r w:rsidRPr="001612DA">
              <w:rPr>
                <w:rFonts w:ascii="Arial" w:eastAsia="游ゴシック Light" w:hAnsi="Arial" w:cs="Arial" w:hint="eastAsia"/>
              </w:rPr>
              <w:t>à</w:t>
            </w:r>
            <w:r w:rsidRPr="001612DA">
              <w:rPr>
                <w:rFonts w:ascii="Arial" w:eastAsia="游ゴシック Light" w:hAnsi="Arial" w:cs="Arial"/>
              </w:rPr>
              <w:t>n</w:t>
            </w:r>
            <w:r>
              <w:rPr>
                <w:rFonts w:ascii="Arial" w:eastAsia="游ゴシック Light" w:hAnsi="Arial" w:cs="Arial"/>
              </w:rPr>
              <w:t>, tr</w:t>
            </w:r>
            <w:r w:rsidRPr="001612DA">
              <w:rPr>
                <w:rFonts w:ascii="Arial" w:eastAsia="游ゴシック Light" w:hAnsi="Arial" w:cs="Arial"/>
              </w:rPr>
              <w:t>ọng</w:t>
            </w:r>
            <w:r>
              <w:rPr>
                <w:rFonts w:ascii="Arial" w:eastAsia="游ゴシック Light" w:hAnsi="Arial" w:cs="Arial"/>
              </w:rPr>
              <w:t xml:space="preserve"> l</w:t>
            </w:r>
            <w:r>
              <w:rPr>
                <w:rFonts w:ascii="Arial" w:eastAsia="游ゴシック Light" w:hAnsi="Arial" w:cs="Arial" w:hint="cs"/>
              </w:rPr>
              <w:t>ư</w:t>
            </w:r>
            <w:r w:rsidRPr="001612DA">
              <w:rPr>
                <w:rFonts w:ascii="Arial" w:eastAsia="游ゴシック Light" w:hAnsi="Arial" w:cs="Arial"/>
              </w:rPr>
              <w:t>ợng</w:t>
            </w:r>
            <w:r>
              <w:rPr>
                <w:rFonts w:ascii="Arial" w:eastAsia="游ゴシック Light" w:hAnsi="Arial" w:cs="Arial"/>
              </w:rPr>
              <w:t>,…) c</w:t>
            </w:r>
            <w:r w:rsidRPr="001612DA">
              <w:rPr>
                <w:rFonts w:ascii="Arial" w:eastAsia="游ゴシック Light" w:hAnsi="Arial" w:cs="Arial"/>
              </w:rPr>
              <w:t>ủa</w:t>
            </w:r>
            <w:r>
              <w:rPr>
                <w:rFonts w:ascii="Arial" w:eastAsia="游ゴシック Light" w:hAnsi="Arial" w:cs="Arial"/>
              </w:rPr>
              <w:t xml:space="preserve"> t</w:t>
            </w:r>
            <w:r w:rsidRPr="001612DA">
              <w:rPr>
                <w:rFonts w:ascii="Arial" w:eastAsia="游ゴシック Light" w:hAnsi="Arial" w:cs="Arial"/>
              </w:rPr>
              <w:t>ừng</w:t>
            </w:r>
            <w:r>
              <w:rPr>
                <w:rFonts w:ascii="Arial" w:eastAsia="游ゴシック Light" w:hAnsi="Arial" w:cs="Arial"/>
              </w:rPr>
              <w:t xml:space="preserve"> nh</w:t>
            </w:r>
            <w:r w:rsidRPr="001612DA">
              <w:rPr>
                <w:rFonts w:ascii="Arial" w:eastAsia="游ゴシック Light" w:hAnsi="Arial" w:cs="Arial" w:hint="eastAsia"/>
              </w:rPr>
              <w:t>â</w:t>
            </w:r>
            <w:r>
              <w:rPr>
                <w:rFonts w:ascii="Arial" w:eastAsia="游ゴシック Light" w:hAnsi="Arial" w:cs="Arial"/>
              </w:rPr>
              <w:t>n c</w:t>
            </w:r>
            <w:r w:rsidRPr="001612DA">
              <w:rPr>
                <w:rFonts w:ascii="Arial" w:eastAsia="游ゴシック Light" w:hAnsi="Arial" w:cs="Arial" w:hint="eastAsia"/>
              </w:rPr>
              <w:t>ô</w:t>
            </w:r>
            <w:r>
              <w:rPr>
                <w:rFonts w:ascii="Arial" w:eastAsia="游ゴシック Light" w:hAnsi="Arial" w:cs="Arial"/>
              </w:rPr>
              <w:t>ng.</w:t>
            </w:r>
          </w:p>
        </w:tc>
      </w:tr>
      <w:tr w:rsidR="001B2662" w:rsidRPr="00E335EB" w:rsidTr="001B2662">
        <w:tc>
          <w:tcPr>
            <w:tcW w:w="637" w:type="dxa"/>
          </w:tcPr>
          <w:p w:rsidR="001B2662" w:rsidRPr="00E335EB" w:rsidRDefault="001B2662" w:rsidP="00F80F99">
            <w:pPr>
              <w:rPr>
                <w:rFonts w:ascii="Arial" w:eastAsia="游ゴシック Light" w:hAnsi="Arial" w:cs="Arial"/>
              </w:rPr>
            </w:pPr>
            <w:r w:rsidRPr="00E335EB">
              <w:rPr>
                <w:rFonts w:ascii="Arial" w:eastAsia="游ゴシック Light" w:hAnsi="Arial" w:cs="Arial"/>
              </w:rPr>
              <w:t>3</w:t>
            </w:r>
          </w:p>
        </w:tc>
        <w:tc>
          <w:tcPr>
            <w:tcW w:w="3847" w:type="dxa"/>
          </w:tcPr>
          <w:p w:rsidR="001B2662" w:rsidRPr="00E335EB" w:rsidRDefault="001B2662" w:rsidP="0004208E">
            <w:pPr>
              <w:rPr>
                <w:rFonts w:ascii="Arial" w:eastAsia="游ゴシック Light" w:hAnsi="Arial" w:cs="Arial"/>
              </w:rPr>
            </w:pPr>
            <w:r w:rsidRPr="00E335EB">
              <w:rPr>
                <w:rFonts w:ascii="Arial" w:eastAsia="游ゴシック Light" w:hAnsi="Arial" w:cs="Arial"/>
              </w:rPr>
              <w:t>製作工程</w:t>
            </w:r>
            <w:r w:rsidR="00E335EB">
              <w:rPr>
                <w:rFonts w:ascii="Arial" w:eastAsia="游ゴシック Light" w:hAnsi="Arial" w:cs="Arial" w:hint="eastAsia"/>
              </w:rPr>
              <w:t>/c</w:t>
            </w:r>
            <w:r w:rsidR="00E335EB" w:rsidRPr="00E335EB">
              <w:rPr>
                <w:rFonts w:ascii="Arial" w:eastAsia="游ゴシック Light" w:hAnsi="Arial" w:cs="Arial" w:hint="eastAsia"/>
              </w:rPr>
              <w:t>ô</w:t>
            </w:r>
            <w:r w:rsidR="00E335EB">
              <w:rPr>
                <w:rFonts w:ascii="Arial" w:eastAsia="游ゴシック Light" w:hAnsi="Arial" w:cs="Arial"/>
              </w:rPr>
              <w:t xml:space="preserve">ng </w:t>
            </w:r>
            <w:r w:rsidR="00E335EB" w:rsidRPr="00E335EB">
              <w:rPr>
                <w:rFonts w:ascii="Arial" w:eastAsia="游ゴシック Light" w:hAnsi="Arial" w:cs="Arial" w:hint="eastAsia"/>
              </w:rPr>
              <w:t>đ</w:t>
            </w:r>
            <w:r w:rsidR="00E335EB">
              <w:rPr>
                <w:rFonts w:ascii="Arial" w:eastAsia="游ゴシック Light" w:hAnsi="Arial" w:cs="Arial"/>
              </w:rPr>
              <w:t>o</w:t>
            </w:r>
            <w:r w:rsidR="00E335EB" w:rsidRPr="00E335EB">
              <w:rPr>
                <w:rFonts w:ascii="Arial" w:eastAsia="游ゴシック Light" w:hAnsi="Arial" w:cs="Arial"/>
              </w:rPr>
              <w:t>ạn</w:t>
            </w:r>
            <w:r w:rsidR="00E335EB">
              <w:rPr>
                <w:rFonts w:ascii="Arial" w:eastAsia="游ゴシック Light" w:hAnsi="Arial" w:cs="Arial"/>
              </w:rPr>
              <w:t xml:space="preserve"> ch</w:t>
            </w:r>
            <w:r w:rsidR="00E335EB" w:rsidRPr="00E335EB">
              <w:rPr>
                <w:rFonts w:ascii="Arial" w:eastAsia="游ゴシック Light" w:hAnsi="Arial" w:cs="Arial"/>
              </w:rPr>
              <w:t>ế</w:t>
            </w:r>
            <w:r w:rsidR="00E335EB">
              <w:rPr>
                <w:rFonts w:ascii="Arial" w:eastAsia="游ゴシック Light" w:hAnsi="Arial" w:cs="Arial"/>
              </w:rPr>
              <w:t xml:space="preserve"> t</w:t>
            </w:r>
            <w:r w:rsidR="00E335EB" w:rsidRPr="00E335EB">
              <w:rPr>
                <w:rFonts w:ascii="Arial" w:eastAsia="游ゴシック Light" w:hAnsi="Arial" w:cs="Arial" w:hint="eastAsia"/>
              </w:rPr>
              <w:t>á</w:t>
            </w:r>
            <w:r w:rsidR="00E335EB" w:rsidRPr="00E335EB">
              <w:rPr>
                <w:rFonts w:ascii="Arial" w:eastAsia="游ゴシック Light" w:hAnsi="Arial" w:cs="Arial"/>
              </w:rPr>
              <w:t>c</w:t>
            </w:r>
          </w:p>
        </w:tc>
        <w:tc>
          <w:tcPr>
            <w:tcW w:w="5405" w:type="dxa"/>
          </w:tcPr>
          <w:p w:rsidR="001B2662" w:rsidRPr="00E335EB" w:rsidRDefault="001612DA" w:rsidP="001612DA">
            <w:pPr>
              <w:rPr>
                <w:rFonts w:ascii="Arial" w:eastAsia="游ゴシック Light" w:hAnsi="Arial" w:cs="Arial"/>
              </w:rPr>
            </w:pPr>
            <w:r w:rsidRPr="001612DA">
              <w:rPr>
                <w:rFonts w:ascii="Arial" w:eastAsia="游ゴシック Light" w:hAnsi="Arial" w:cs="Arial" w:hint="eastAsia"/>
              </w:rPr>
              <w:t>Đ</w:t>
            </w:r>
            <w:r w:rsidRPr="001612DA">
              <w:rPr>
                <w:rFonts w:ascii="Arial" w:eastAsia="游ゴシック Light" w:hAnsi="Arial" w:cs="Arial"/>
              </w:rPr>
              <w:t>ịnh</w:t>
            </w:r>
            <w:r>
              <w:rPr>
                <w:rFonts w:ascii="Arial" w:eastAsia="游ゴシック Light" w:hAnsi="Arial" w:cs="Arial"/>
              </w:rPr>
              <w:t xml:space="preserve"> ngh</w:t>
            </w:r>
            <w:r w:rsidRPr="001612DA">
              <w:rPr>
                <w:rFonts w:ascii="Arial" w:eastAsia="游ゴシック Light" w:hAnsi="Arial" w:cs="Arial"/>
              </w:rPr>
              <w:t>ĩa</w:t>
            </w:r>
            <w:r>
              <w:rPr>
                <w:rFonts w:ascii="Arial" w:eastAsia="游ゴシック Light" w:hAnsi="Arial" w:cs="Arial"/>
              </w:rPr>
              <w:t xml:space="preserve"> vi</w:t>
            </w:r>
            <w:r w:rsidRPr="001612DA">
              <w:rPr>
                <w:rFonts w:ascii="Arial" w:eastAsia="游ゴシック Light" w:hAnsi="Arial" w:cs="Arial"/>
              </w:rPr>
              <w:t>ệc</w:t>
            </w:r>
            <w:r>
              <w:rPr>
                <w:rFonts w:ascii="Arial" w:eastAsia="游ゴシック Light" w:hAnsi="Arial" w:cs="Arial"/>
              </w:rPr>
              <w:t xml:space="preserve"> t</w:t>
            </w:r>
            <w:r w:rsidRPr="001612DA">
              <w:rPr>
                <w:rFonts w:ascii="Arial" w:eastAsia="游ゴシック Light" w:hAnsi="Arial" w:cs="Arial"/>
              </w:rPr>
              <w:t>ổng</w:t>
            </w:r>
            <w:r>
              <w:rPr>
                <w:rFonts w:ascii="Arial" w:eastAsia="游ゴシック Light" w:hAnsi="Arial" w:cs="Arial"/>
              </w:rPr>
              <w:t xml:space="preserve"> h</w:t>
            </w:r>
            <w:r w:rsidRPr="001612DA">
              <w:rPr>
                <w:rFonts w:ascii="Arial" w:eastAsia="游ゴシック Light" w:hAnsi="Arial" w:cs="Arial"/>
              </w:rPr>
              <w:t>ợp</w:t>
            </w:r>
            <w:r>
              <w:rPr>
                <w:rFonts w:ascii="Arial" w:eastAsia="游ゴシック Light" w:hAnsi="Arial" w:cs="Arial"/>
              </w:rPr>
              <w:t xml:space="preserve"> v</w:t>
            </w:r>
            <w:r w:rsidRPr="001612DA">
              <w:rPr>
                <w:rFonts w:ascii="Arial" w:eastAsia="游ゴシック Light" w:hAnsi="Arial" w:cs="Arial" w:hint="eastAsia"/>
              </w:rPr>
              <w:t>à</w:t>
            </w:r>
            <w:r>
              <w:rPr>
                <w:rFonts w:ascii="Arial" w:eastAsia="游ゴシック Light" w:hAnsi="Arial" w:cs="Arial"/>
              </w:rPr>
              <w:t xml:space="preserve"> th</w:t>
            </w:r>
            <w:r w:rsidRPr="001612DA">
              <w:rPr>
                <w:rFonts w:ascii="Arial" w:eastAsia="游ゴシック Light" w:hAnsi="Arial" w:cs="Arial"/>
              </w:rPr>
              <w:t>ứ</w:t>
            </w:r>
            <w:r>
              <w:rPr>
                <w:rFonts w:ascii="Arial" w:eastAsia="游ゴシック Light" w:hAnsi="Arial" w:cs="Arial"/>
              </w:rPr>
              <w:t xml:space="preserve"> t</w:t>
            </w:r>
            <w:r w:rsidRPr="001612DA">
              <w:rPr>
                <w:rFonts w:ascii="Arial" w:eastAsia="游ゴシック Light" w:hAnsi="Arial" w:cs="Arial"/>
              </w:rPr>
              <w:t>ự</w:t>
            </w:r>
            <w:r>
              <w:rPr>
                <w:rFonts w:ascii="Arial" w:eastAsia="游ゴシック Light" w:hAnsi="Arial" w:cs="Arial"/>
              </w:rPr>
              <w:t xml:space="preserve"> c</w:t>
            </w:r>
            <w:r w:rsidRPr="001612DA">
              <w:rPr>
                <w:rFonts w:ascii="Arial" w:eastAsia="游ゴシック Light" w:hAnsi="Arial" w:cs="Arial" w:hint="eastAsia"/>
              </w:rPr>
              <w:t>á</w:t>
            </w:r>
            <w:r w:rsidRPr="001612DA">
              <w:rPr>
                <w:rFonts w:ascii="Arial" w:eastAsia="游ゴシック Light" w:hAnsi="Arial" w:cs="Arial"/>
              </w:rPr>
              <w:t>c</w:t>
            </w:r>
            <w:r>
              <w:rPr>
                <w:rFonts w:ascii="Arial" w:eastAsia="游ゴシック Light" w:hAnsi="Arial" w:cs="Arial"/>
              </w:rPr>
              <w:t xml:space="preserve"> section. b</w:t>
            </w:r>
            <w:r w:rsidRPr="001612DA">
              <w:rPr>
                <w:rFonts w:ascii="Arial" w:eastAsia="游ゴシック Light" w:hAnsi="Arial" w:cs="Arial"/>
              </w:rPr>
              <w:t>ằng</w:t>
            </w:r>
            <w:r>
              <w:rPr>
                <w:rFonts w:ascii="Arial" w:eastAsia="游ゴシック Light" w:hAnsi="Arial" w:cs="Arial"/>
              </w:rPr>
              <w:t xml:space="preserve"> vi</w:t>
            </w:r>
            <w:r w:rsidRPr="001612DA">
              <w:rPr>
                <w:rFonts w:ascii="Arial" w:eastAsia="游ゴシック Light" w:hAnsi="Arial" w:cs="Arial"/>
              </w:rPr>
              <w:t>ệc</w:t>
            </w:r>
            <w:r>
              <w:rPr>
                <w:rFonts w:ascii="Arial" w:eastAsia="游ゴシック Light" w:hAnsi="Arial" w:cs="Arial"/>
              </w:rPr>
              <w:t xml:space="preserve"> ph</w:t>
            </w:r>
            <w:r w:rsidRPr="001612DA">
              <w:rPr>
                <w:rFonts w:ascii="Arial" w:eastAsia="游ゴシック Light" w:hAnsi="Arial" w:cs="Arial" w:hint="eastAsia"/>
              </w:rPr>
              <w:t>â</w:t>
            </w:r>
            <w:r>
              <w:rPr>
                <w:rFonts w:ascii="Arial" w:eastAsia="游ゴシック Light" w:hAnsi="Arial" w:cs="Arial"/>
              </w:rPr>
              <w:t>n lo</w:t>
            </w:r>
            <w:r w:rsidRPr="001612DA">
              <w:rPr>
                <w:rFonts w:ascii="Arial" w:eastAsia="游ゴシック Light" w:hAnsi="Arial" w:cs="Arial"/>
              </w:rPr>
              <w:t>ại</w:t>
            </w:r>
            <w:r>
              <w:rPr>
                <w:rFonts w:ascii="Arial" w:eastAsia="游ゴシック Light" w:hAnsi="Arial" w:cs="Arial"/>
              </w:rPr>
              <w:t xml:space="preserve"> v</w:t>
            </w:r>
            <w:r w:rsidRPr="001612DA">
              <w:rPr>
                <w:rFonts w:ascii="Arial" w:eastAsia="游ゴシック Light" w:hAnsi="Arial" w:cs="Arial" w:hint="eastAsia"/>
              </w:rPr>
              <w:t>à</w:t>
            </w:r>
            <w:r>
              <w:rPr>
                <w:rFonts w:ascii="Arial" w:eastAsia="游ゴシック Light" w:hAnsi="Arial" w:cs="Arial"/>
              </w:rPr>
              <w:t xml:space="preserve"> g</w:t>
            </w:r>
            <w:r w:rsidRPr="001612DA">
              <w:rPr>
                <w:rFonts w:ascii="Arial" w:eastAsia="游ゴシック Light" w:hAnsi="Arial" w:cs="Arial"/>
              </w:rPr>
              <w:t>ắn</w:t>
            </w:r>
            <w:r>
              <w:rPr>
                <w:rFonts w:ascii="Arial" w:eastAsia="游ゴシック Light" w:hAnsi="Arial" w:cs="Arial"/>
              </w:rPr>
              <w:t>, c</w:t>
            </w:r>
            <w:r w:rsidRPr="001612DA">
              <w:rPr>
                <w:rFonts w:ascii="Arial" w:eastAsia="游ゴシック Light" w:hAnsi="Arial" w:cs="Arial" w:hint="eastAsia"/>
              </w:rPr>
              <w:t>ó</w:t>
            </w:r>
            <w:r>
              <w:rPr>
                <w:rFonts w:ascii="Arial" w:eastAsia="游ゴシック Light" w:hAnsi="Arial" w:cs="Arial"/>
              </w:rPr>
              <w:t xml:space="preserve"> th</w:t>
            </w:r>
            <w:r w:rsidRPr="001612DA">
              <w:rPr>
                <w:rFonts w:ascii="Arial" w:eastAsia="游ゴシック Light" w:hAnsi="Arial" w:cs="Arial"/>
              </w:rPr>
              <w:t>ể</w:t>
            </w:r>
            <w:r>
              <w:rPr>
                <w:rFonts w:ascii="Arial" w:eastAsia="游ゴシック Light" w:hAnsi="Arial" w:cs="Arial"/>
              </w:rPr>
              <w:t xml:space="preserve"> y</w:t>
            </w:r>
            <w:r w:rsidRPr="001612DA">
              <w:rPr>
                <w:rFonts w:ascii="Arial" w:eastAsia="游ゴシック Light" w:hAnsi="Arial" w:cs="Arial" w:hint="eastAsia"/>
              </w:rPr>
              <w:t>ê</w:t>
            </w:r>
            <w:r>
              <w:rPr>
                <w:rFonts w:ascii="Arial" w:eastAsia="游ゴシック Light" w:hAnsi="Arial" w:cs="Arial"/>
              </w:rPr>
              <w:t>u c</w:t>
            </w:r>
            <w:r w:rsidRPr="001612DA">
              <w:rPr>
                <w:rFonts w:ascii="Arial" w:eastAsia="游ゴシック Light" w:hAnsi="Arial" w:cs="Arial"/>
              </w:rPr>
              <w:t>ầu</w:t>
            </w:r>
            <w:r>
              <w:rPr>
                <w:rFonts w:ascii="Arial" w:eastAsia="游ゴシック Light" w:hAnsi="Arial" w:cs="Arial"/>
              </w:rPr>
              <w:t xml:space="preserve"> c</w:t>
            </w:r>
            <w:r w:rsidRPr="001612DA">
              <w:rPr>
                <w:rFonts w:ascii="Arial" w:eastAsia="游ゴシック Light" w:hAnsi="Arial" w:cs="Arial" w:hint="eastAsia"/>
              </w:rPr>
              <w:t>ô</w:t>
            </w:r>
            <w:r>
              <w:rPr>
                <w:rFonts w:ascii="Arial" w:eastAsia="游ゴシック Light" w:hAnsi="Arial" w:cs="Arial"/>
              </w:rPr>
              <w:t xml:space="preserve">ng </w:t>
            </w:r>
            <w:r w:rsidRPr="001612DA">
              <w:rPr>
                <w:rFonts w:ascii="Arial" w:eastAsia="游ゴシック Light" w:hAnsi="Arial" w:cs="Arial" w:hint="eastAsia"/>
              </w:rPr>
              <w:t>đ</w:t>
            </w:r>
            <w:r>
              <w:rPr>
                <w:rFonts w:ascii="Arial" w:eastAsia="游ゴシック Light" w:hAnsi="Arial" w:cs="Arial"/>
              </w:rPr>
              <w:t>o</w:t>
            </w:r>
            <w:r w:rsidRPr="001612DA">
              <w:rPr>
                <w:rFonts w:ascii="Arial" w:eastAsia="游ゴシック Light" w:hAnsi="Arial" w:cs="Arial"/>
              </w:rPr>
              <w:t>ạn</w:t>
            </w:r>
            <w:r>
              <w:rPr>
                <w:rFonts w:ascii="Arial" w:eastAsia="游ゴシック Light" w:hAnsi="Arial" w:cs="Arial"/>
              </w:rPr>
              <w:t xml:space="preserve"> gia c</w:t>
            </w:r>
            <w:r w:rsidRPr="001612DA">
              <w:rPr>
                <w:rFonts w:ascii="Arial" w:eastAsia="游ゴシック Light" w:hAnsi="Arial" w:cs="Arial" w:hint="eastAsia"/>
              </w:rPr>
              <w:t>ô</w:t>
            </w:r>
            <w:r>
              <w:rPr>
                <w:rFonts w:ascii="Arial" w:eastAsia="游ゴシック Light" w:hAnsi="Arial" w:cs="Arial"/>
              </w:rPr>
              <w:t>ng c</w:t>
            </w:r>
            <w:r w:rsidRPr="001612DA">
              <w:rPr>
                <w:rFonts w:ascii="Arial" w:eastAsia="游ゴシック Light" w:hAnsi="Arial" w:cs="Arial"/>
              </w:rPr>
              <w:t>ảu</w:t>
            </w:r>
            <w:r>
              <w:rPr>
                <w:rFonts w:ascii="Arial" w:eastAsia="游ゴシック Light" w:hAnsi="Arial" w:cs="Arial"/>
              </w:rPr>
              <w:t xml:space="preserve"> s</w:t>
            </w:r>
            <w:r w:rsidRPr="001612DA">
              <w:rPr>
                <w:rFonts w:ascii="Arial" w:eastAsia="游ゴシック Light" w:hAnsi="Arial" w:cs="Arial"/>
              </w:rPr>
              <w:t>ản</w:t>
            </w:r>
            <w:r>
              <w:rPr>
                <w:rFonts w:ascii="Arial" w:eastAsia="游ゴシック Light" w:hAnsi="Arial" w:cs="Arial"/>
              </w:rPr>
              <w:t xml:space="preserve"> ph</w:t>
            </w:r>
            <w:r w:rsidRPr="001612DA">
              <w:rPr>
                <w:rFonts w:ascii="Arial" w:eastAsia="游ゴシック Light" w:hAnsi="Arial" w:cs="Arial"/>
              </w:rPr>
              <w:t>ẩm</w:t>
            </w:r>
            <w:r>
              <w:rPr>
                <w:rFonts w:ascii="Arial" w:eastAsia="游ゴシック Light" w:hAnsi="Arial" w:cs="Arial"/>
              </w:rPr>
              <w:t xml:space="preserve"> thu</w:t>
            </w:r>
            <w:r w:rsidRPr="001612DA">
              <w:rPr>
                <w:rFonts w:ascii="Arial" w:eastAsia="游ゴシック Light" w:hAnsi="Arial" w:cs="Arial"/>
              </w:rPr>
              <w:t>ộc</w:t>
            </w:r>
            <w:r>
              <w:rPr>
                <w:rFonts w:ascii="Arial" w:eastAsia="游ゴシック Light" w:hAnsi="Arial" w:cs="Arial"/>
              </w:rPr>
              <w:t xml:space="preserve"> ph</w:t>
            </w:r>
            <w:r w:rsidRPr="001612DA">
              <w:rPr>
                <w:rFonts w:ascii="Arial" w:eastAsia="游ゴシック Light" w:hAnsi="Arial" w:cs="Arial" w:hint="eastAsia"/>
              </w:rPr>
              <w:t>â</w:t>
            </w:r>
            <w:r>
              <w:rPr>
                <w:rFonts w:ascii="Arial" w:eastAsia="游ゴシック Light" w:hAnsi="Arial" w:cs="Arial"/>
              </w:rPr>
              <w:t>n lo</w:t>
            </w:r>
            <w:r w:rsidRPr="001612DA">
              <w:rPr>
                <w:rFonts w:ascii="Arial" w:eastAsia="游ゴシック Light" w:hAnsi="Arial" w:cs="Arial"/>
              </w:rPr>
              <w:t>ại</w:t>
            </w:r>
            <w:r>
              <w:rPr>
                <w:rFonts w:ascii="Arial" w:eastAsia="游ゴシック Light" w:hAnsi="Arial" w:cs="Arial"/>
              </w:rPr>
              <w:t xml:space="preserve"> </w:t>
            </w:r>
            <w:r w:rsidRPr="001612DA">
              <w:rPr>
                <w:rFonts w:ascii="Arial" w:eastAsia="游ゴシック Light" w:hAnsi="Arial" w:cs="Arial" w:hint="eastAsia"/>
              </w:rPr>
              <w:t>đó</w:t>
            </w:r>
            <w:r>
              <w:rPr>
                <w:rFonts w:ascii="Arial" w:eastAsia="游ゴシック Light" w:hAnsi="Arial" w:cs="Arial"/>
              </w:rPr>
              <w:t>.</w:t>
            </w:r>
          </w:p>
        </w:tc>
      </w:tr>
      <w:tr w:rsidR="00483C1F" w:rsidRPr="00E335EB" w:rsidTr="001B2662">
        <w:tc>
          <w:tcPr>
            <w:tcW w:w="637" w:type="dxa"/>
          </w:tcPr>
          <w:p w:rsidR="00483C1F" w:rsidRPr="00E335EB" w:rsidRDefault="00483C1F" w:rsidP="00F80F99">
            <w:pPr>
              <w:rPr>
                <w:rFonts w:ascii="Arial" w:eastAsia="游ゴシック Light" w:hAnsi="Arial" w:cs="Arial"/>
              </w:rPr>
            </w:pPr>
            <w:r w:rsidRPr="00E335EB">
              <w:rPr>
                <w:rFonts w:ascii="Arial" w:eastAsia="游ゴシック Light" w:hAnsi="Arial" w:cs="Arial"/>
              </w:rPr>
              <w:t>4</w:t>
            </w:r>
          </w:p>
        </w:tc>
        <w:tc>
          <w:tcPr>
            <w:tcW w:w="3847" w:type="dxa"/>
          </w:tcPr>
          <w:p w:rsidR="00483C1F" w:rsidRPr="00E335EB" w:rsidRDefault="00483C1F" w:rsidP="0004208E">
            <w:pPr>
              <w:rPr>
                <w:rFonts w:ascii="Arial" w:eastAsia="游ゴシック Light" w:hAnsi="Arial" w:cs="Arial"/>
              </w:rPr>
            </w:pPr>
            <w:r w:rsidRPr="00E335EB">
              <w:rPr>
                <w:rFonts w:ascii="Arial" w:eastAsia="游ゴシック Light" w:hAnsi="Arial" w:cs="Arial"/>
              </w:rPr>
              <w:t>ガントチャート</w:t>
            </w:r>
            <w:r w:rsidR="00E335EB">
              <w:rPr>
                <w:rFonts w:ascii="Arial" w:eastAsia="游ゴシック Light" w:hAnsi="Arial" w:cs="Arial" w:hint="eastAsia"/>
              </w:rPr>
              <w:t>/Gant ch</w:t>
            </w:r>
            <w:r w:rsidR="00E335EB" w:rsidRPr="00E335EB">
              <w:rPr>
                <w:rFonts w:ascii="Arial" w:eastAsia="游ゴシック Light" w:hAnsi="Arial" w:cs="Arial"/>
              </w:rPr>
              <w:t>ar</w:t>
            </w:r>
            <w:r w:rsidR="00E335EB">
              <w:rPr>
                <w:rFonts w:ascii="Arial" w:eastAsia="游ゴシック Light" w:hAnsi="Arial" w:cs="Arial"/>
              </w:rPr>
              <w:t>t</w:t>
            </w:r>
          </w:p>
        </w:tc>
        <w:tc>
          <w:tcPr>
            <w:tcW w:w="5405" w:type="dxa"/>
          </w:tcPr>
          <w:p w:rsidR="00483C1F" w:rsidRPr="00E335EB" w:rsidRDefault="00430BBF" w:rsidP="00430BBF">
            <w:pPr>
              <w:rPr>
                <w:rFonts w:ascii="Arial" w:eastAsia="游ゴシック Light" w:hAnsi="Arial" w:cs="Arial"/>
              </w:rPr>
            </w:pPr>
            <w:r>
              <w:rPr>
                <w:rFonts w:ascii="Arial" w:eastAsia="游ゴシック Light" w:hAnsi="Arial" w:cs="Arial" w:hint="eastAsia"/>
              </w:rPr>
              <w:t>Hi</w:t>
            </w:r>
            <w:r w:rsidRPr="00430BBF">
              <w:rPr>
                <w:rFonts w:ascii="Arial" w:eastAsia="游ゴシック Light" w:hAnsi="Arial" w:cs="Arial"/>
              </w:rPr>
              <w:t>ển</w:t>
            </w:r>
            <w:r>
              <w:rPr>
                <w:rFonts w:ascii="Arial" w:eastAsia="游ゴシック Light" w:hAnsi="Arial" w:cs="Arial"/>
              </w:rPr>
              <w:t xml:space="preserve"> th</w:t>
            </w:r>
            <w:r w:rsidRPr="00430BBF">
              <w:rPr>
                <w:rFonts w:ascii="Arial" w:eastAsia="游ゴシック Light" w:hAnsi="Arial" w:cs="Arial"/>
              </w:rPr>
              <w:t>ị</w:t>
            </w:r>
            <w:r>
              <w:rPr>
                <w:rFonts w:ascii="Arial" w:eastAsia="游ゴシック Light" w:hAnsi="Arial" w:cs="Arial"/>
              </w:rPr>
              <w:t xml:space="preserve"> th</w:t>
            </w:r>
            <w:r w:rsidRPr="00430BBF">
              <w:rPr>
                <w:rFonts w:ascii="Arial" w:eastAsia="游ゴシック Light" w:hAnsi="Arial" w:cs="Arial"/>
              </w:rPr>
              <w:t>ời</w:t>
            </w:r>
            <w:r>
              <w:rPr>
                <w:rFonts w:ascii="Arial" w:eastAsia="游ゴシック Light" w:hAnsi="Arial" w:cs="Arial"/>
              </w:rPr>
              <w:t xml:space="preserve"> gian c</w:t>
            </w:r>
            <w:r w:rsidRPr="00430BBF">
              <w:rPr>
                <w:rFonts w:ascii="Arial" w:eastAsia="游ゴシック Light" w:hAnsi="Arial" w:cs="Arial" w:hint="eastAsia"/>
              </w:rPr>
              <w:t>ô</w:t>
            </w:r>
            <w:r>
              <w:rPr>
                <w:rFonts w:ascii="Arial" w:eastAsia="游ゴシック Light" w:hAnsi="Arial" w:cs="Arial"/>
              </w:rPr>
              <w:t>ng vi</w:t>
            </w:r>
            <w:r w:rsidRPr="00430BBF">
              <w:rPr>
                <w:rFonts w:ascii="Arial" w:eastAsia="游ゴシック Light" w:hAnsi="Arial" w:cs="Arial"/>
              </w:rPr>
              <w:t>ệc</w:t>
            </w:r>
            <w:r>
              <w:rPr>
                <w:rFonts w:ascii="Arial" w:eastAsia="游ゴシック Light" w:hAnsi="Arial" w:cs="Arial"/>
              </w:rPr>
              <w:t xml:space="preserve"> </w:t>
            </w:r>
            <w:r w:rsidRPr="00430BBF">
              <w:rPr>
                <w:rFonts w:ascii="Arial" w:eastAsia="游ゴシック Light" w:hAnsi="Arial" w:cs="Arial"/>
              </w:rPr>
              <w:t>ở</w:t>
            </w:r>
            <w:r>
              <w:rPr>
                <w:rFonts w:ascii="Arial" w:eastAsia="游ゴシック Light" w:hAnsi="Arial" w:cs="Arial"/>
              </w:rPr>
              <w:t xml:space="preserve"> </w:t>
            </w:r>
            <w:r w:rsidRPr="00430BBF">
              <w:rPr>
                <w:rFonts w:ascii="Arial" w:eastAsia="游ゴシック Light" w:hAnsi="Arial" w:cs="Arial" w:hint="eastAsia"/>
              </w:rPr>
              <w:t>đ</w:t>
            </w:r>
            <w:r w:rsidRPr="00430BBF">
              <w:rPr>
                <w:rFonts w:ascii="Arial" w:eastAsia="游ゴシック Light" w:hAnsi="Arial" w:cs="Arial" w:hint="cs"/>
              </w:rPr>
              <w:t>ơ</w:t>
            </w:r>
            <w:r>
              <w:rPr>
                <w:rFonts w:ascii="Arial" w:eastAsia="游ゴシック Light" w:hAnsi="Arial" w:cs="Arial"/>
              </w:rPr>
              <w:t>n v</w:t>
            </w:r>
            <w:r w:rsidRPr="00430BBF">
              <w:rPr>
                <w:rFonts w:ascii="Arial" w:eastAsia="游ゴシック Light" w:hAnsi="Arial" w:cs="Arial"/>
              </w:rPr>
              <w:t>ị</w:t>
            </w:r>
            <w:r>
              <w:rPr>
                <w:rFonts w:ascii="Arial" w:eastAsia="游ゴシック Light" w:hAnsi="Arial" w:cs="Arial"/>
              </w:rPr>
              <w:t xml:space="preserve"> p</w:t>
            </w:r>
            <w:r>
              <w:rPr>
                <w:rFonts w:ascii="Arial" w:eastAsia="游ゴシック Light" w:hAnsi="Arial" w:cs="Arial" w:hint="cs"/>
              </w:rPr>
              <w:t>h</w:t>
            </w:r>
            <w:r w:rsidRPr="00430BBF">
              <w:rPr>
                <w:rFonts w:ascii="Arial" w:eastAsia="游ゴシック Light" w:hAnsi="Arial" w:cs="Arial" w:hint="eastAsia"/>
              </w:rPr>
              <w:t>â</w:t>
            </w:r>
            <w:r>
              <w:rPr>
                <w:rFonts w:ascii="Arial" w:eastAsia="游ゴシック Light" w:hAnsi="Arial" w:cs="Arial"/>
              </w:rPr>
              <w:t>n lo</w:t>
            </w:r>
            <w:r w:rsidRPr="00430BBF">
              <w:rPr>
                <w:rFonts w:ascii="Arial" w:eastAsia="游ゴシック Light" w:hAnsi="Arial" w:cs="Arial"/>
              </w:rPr>
              <w:t>ại</w:t>
            </w:r>
            <w:r>
              <w:rPr>
                <w:rFonts w:ascii="Arial" w:eastAsia="游ゴシック Light" w:hAnsi="Arial" w:cs="Arial"/>
              </w:rPr>
              <w:t xml:space="preserve"> s</w:t>
            </w:r>
            <w:r w:rsidRPr="00430BBF">
              <w:rPr>
                <w:rFonts w:ascii="Arial" w:eastAsia="游ゴシック Light" w:hAnsi="Arial" w:cs="Arial"/>
              </w:rPr>
              <w:t>ản</w:t>
            </w:r>
            <w:r>
              <w:rPr>
                <w:rFonts w:ascii="Arial" w:eastAsia="游ゴシック Light" w:hAnsi="Arial" w:cs="Arial"/>
              </w:rPr>
              <w:t xml:space="preserve"> ph</w:t>
            </w:r>
            <w:r w:rsidRPr="00430BBF">
              <w:rPr>
                <w:rFonts w:ascii="Arial" w:eastAsia="游ゴシック Light" w:hAnsi="Arial" w:cs="Arial"/>
              </w:rPr>
              <w:t>ẩm</w:t>
            </w:r>
            <w:r>
              <w:rPr>
                <w:rFonts w:ascii="Arial" w:eastAsia="游ゴシック Light" w:hAnsi="Arial" w:cs="Arial"/>
              </w:rPr>
              <w:t xml:space="preserve"> </w:t>
            </w:r>
            <w:r w:rsidRPr="00430BBF">
              <w:rPr>
                <w:rFonts w:ascii="Arial" w:eastAsia="游ゴシック Light" w:hAnsi="Arial" w:cs="Arial" w:hint="eastAsia"/>
              </w:rPr>
              <w:t>đã</w:t>
            </w:r>
            <w:r>
              <w:rPr>
                <w:rFonts w:ascii="Arial" w:eastAsia="游ゴシック Light" w:hAnsi="Arial" w:cs="Arial"/>
              </w:rPr>
              <w:t xml:space="preserve"> t</w:t>
            </w:r>
            <w:r w:rsidRPr="00430BBF">
              <w:rPr>
                <w:rFonts w:ascii="Arial" w:eastAsia="游ゴシック Light" w:hAnsi="Arial" w:cs="Arial" w:hint="eastAsia"/>
              </w:rPr>
              <w:t>í</w:t>
            </w:r>
            <w:r w:rsidRPr="00430BBF">
              <w:rPr>
                <w:rFonts w:ascii="Arial" w:eastAsia="游ゴシック Light" w:hAnsi="Arial" w:cs="Arial"/>
              </w:rPr>
              <w:t>nh</w:t>
            </w:r>
            <w:r>
              <w:rPr>
                <w:rFonts w:ascii="Arial" w:eastAsia="游ゴシック Light" w:hAnsi="Arial" w:cs="Arial"/>
              </w:rPr>
              <w:t xml:space="preserve"> k</w:t>
            </w:r>
            <w:r w:rsidRPr="00430BBF">
              <w:rPr>
                <w:rFonts w:ascii="Arial" w:eastAsia="游ゴシック Light" w:hAnsi="Arial" w:cs="Arial"/>
              </w:rPr>
              <w:t>ế</w:t>
            </w:r>
            <w:r>
              <w:rPr>
                <w:rFonts w:ascii="Arial" w:eastAsia="游ゴシック Light" w:hAnsi="Arial" w:cs="Arial"/>
              </w:rPr>
              <w:t xml:space="preserve"> ho</w:t>
            </w:r>
            <w:r w:rsidRPr="00430BBF">
              <w:rPr>
                <w:rFonts w:ascii="Arial" w:eastAsia="游ゴシック Light" w:hAnsi="Arial" w:cs="Arial"/>
              </w:rPr>
              <w:t>ạch</w:t>
            </w:r>
            <w:r>
              <w:rPr>
                <w:rFonts w:ascii="Arial" w:eastAsia="游ゴシック Light" w:hAnsi="Arial" w:cs="Arial"/>
              </w:rPr>
              <w:t xml:space="preserve"> c</w:t>
            </w:r>
            <w:r w:rsidRPr="00430BBF">
              <w:rPr>
                <w:rFonts w:ascii="Arial" w:eastAsia="游ゴシック Light" w:hAnsi="Arial" w:cs="Arial" w:hint="eastAsia"/>
              </w:rPr>
              <w:t>ô</w:t>
            </w:r>
            <w:r>
              <w:rPr>
                <w:rFonts w:ascii="Arial" w:eastAsia="游ゴシック Light" w:hAnsi="Arial" w:cs="Arial"/>
              </w:rPr>
              <w:t xml:space="preserve">ng </w:t>
            </w:r>
            <w:r w:rsidRPr="00430BBF">
              <w:rPr>
                <w:rFonts w:ascii="Arial" w:eastAsia="游ゴシック Light" w:hAnsi="Arial" w:cs="Arial" w:hint="eastAsia"/>
              </w:rPr>
              <w:t>đ</w:t>
            </w:r>
            <w:r>
              <w:rPr>
                <w:rFonts w:ascii="Arial" w:eastAsia="游ゴシック Light" w:hAnsi="Arial" w:cs="Arial"/>
              </w:rPr>
              <w:t>o</w:t>
            </w:r>
            <w:r w:rsidRPr="00430BBF">
              <w:rPr>
                <w:rFonts w:ascii="Arial" w:eastAsia="游ゴシック Light" w:hAnsi="Arial" w:cs="Arial"/>
              </w:rPr>
              <w:t>ạn</w:t>
            </w:r>
            <w:r>
              <w:rPr>
                <w:rFonts w:ascii="Arial" w:eastAsia="游ゴシック Light" w:hAnsi="Arial" w:cs="Arial"/>
              </w:rPr>
              <w:t>. ngo</w:t>
            </w:r>
            <w:r w:rsidRPr="00430BBF">
              <w:rPr>
                <w:rFonts w:ascii="Arial" w:eastAsia="游ゴシック Light" w:hAnsi="Arial" w:cs="Arial" w:hint="eastAsia"/>
              </w:rPr>
              <w:t>à</w:t>
            </w:r>
            <w:r w:rsidRPr="00430BBF">
              <w:rPr>
                <w:rFonts w:ascii="Arial" w:eastAsia="游ゴシック Light" w:hAnsi="Arial" w:cs="Arial"/>
              </w:rPr>
              <w:t>i</w:t>
            </w:r>
            <w:r>
              <w:rPr>
                <w:rFonts w:ascii="Arial" w:eastAsia="游ゴシック Light" w:hAnsi="Arial" w:cs="Arial"/>
              </w:rPr>
              <w:t xml:space="preserve"> ra, hi</w:t>
            </w:r>
            <w:r w:rsidRPr="00430BBF">
              <w:rPr>
                <w:rFonts w:ascii="Arial" w:eastAsia="游ゴシック Light" w:hAnsi="Arial" w:cs="Arial"/>
              </w:rPr>
              <w:t>ển</w:t>
            </w:r>
            <w:r>
              <w:rPr>
                <w:rFonts w:ascii="Arial" w:eastAsia="游ゴシック Light" w:hAnsi="Arial" w:cs="Arial"/>
              </w:rPr>
              <w:t xml:space="preserve"> th</w:t>
            </w:r>
            <w:r w:rsidRPr="00430BBF">
              <w:rPr>
                <w:rFonts w:ascii="Arial" w:eastAsia="游ゴシック Light" w:hAnsi="Arial" w:cs="Arial"/>
              </w:rPr>
              <w:t>ị</w:t>
            </w:r>
            <w:r>
              <w:rPr>
                <w:rFonts w:ascii="Arial" w:eastAsia="游ゴシック Light" w:hAnsi="Arial" w:cs="Arial"/>
              </w:rPr>
              <w:t xml:space="preserve"> bi</w:t>
            </w:r>
            <w:r w:rsidRPr="00430BBF">
              <w:rPr>
                <w:rFonts w:ascii="Arial" w:eastAsia="游ゴシック Light" w:hAnsi="Arial" w:cs="Arial"/>
              </w:rPr>
              <w:t>ểu</w:t>
            </w:r>
            <w:r>
              <w:rPr>
                <w:rFonts w:ascii="Arial" w:eastAsia="游ゴシック Light" w:hAnsi="Arial" w:cs="Arial"/>
              </w:rPr>
              <w:t xml:space="preserve"> </w:t>
            </w:r>
            <w:r>
              <w:rPr>
                <w:rFonts w:ascii="Arial" w:eastAsia="游ゴシック Light" w:hAnsi="Arial" w:cs="Arial" w:hint="eastAsia"/>
              </w:rPr>
              <w:t>đ</w:t>
            </w:r>
            <w:r w:rsidRPr="00430BBF">
              <w:rPr>
                <w:rFonts w:ascii="Arial" w:eastAsia="游ゴシック Light" w:hAnsi="Arial" w:cs="Arial"/>
              </w:rPr>
              <w:t>ồ</w:t>
            </w:r>
            <w:r>
              <w:rPr>
                <w:rFonts w:ascii="Arial" w:eastAsia="游ゴシック Light" w:hAnsi="Arial" w:cs="Arial"/>
              </w:rPr>
              <w:t xml:space="preserve"> c</w:t>
            </w:r>
            <w:r w:rsidRPr="00430BBF">
              <w:rPr>
                <w:rFonts w:ascii="Arial" w:eastAsia="游ゴシック Light" w:hAnsi="Arial" w:cs="Arial"/>
              </w:rPr>
              <w:t>ột</w:t>
            </w:r>
            <w:r>
              <w:rPr>
                <w:rFonts w:ascii="Arial" w:eastAsia="游ゴシック Light" w:hAnsi="Arial" w:cs="Arial"/>
              </w:rPr>
              <w:t xml:space="preserve"> bi</w:t>
            </w:r>
            <w:r w:rsidRPr="00430BBF">
              <w:rPr>
                <w:rFonts w:ascii="Arial" w:eastAsia="游ゴシック Light" w:hAnsi="Arial" w:cs="Arial"/>
              </w:rPr>
              <w:t>ểu</w:t>
            </w:r>
            <w:r>
              <w:rPr>
                <w:rFonts w:ascii="Arial" w:eastAsia="游ゴシック Light" w:hAnsi="Arial" w:cs="Arial"/>
              </w:rPr>
              <w:t xml:space="preserve"> th</w:t>
            </w:r>
            <w:r w:rsidRPr="00430BBF">
              <w:rPr>
                <w:rFonts w:ascii="Arial" w:eastAsia="游ゴシック Light" w:hAnsi="Arial" w:cs="Arial"/>
              </w:rPr>
              <w:t>ị</w:t>
            </w:r>
            <w:r>
              <w:rPr>
                <w:rFonts w:ascii="Arial" w:eastAsia="游ゴシック Light" w:hAnsi="Arial" w:cs="Arial"/>
              </w:rPr>
              <w:t xml:space="preserve"> l</w:t>
            </w:r>
            <w:r>
              <w:rPr>
                <w:rFonts w:ascii="Arial" w:eastAsia="游ゴシック Light" w:hAnsi="Arial" w:cs="Arial" w:hint="cs"/>
              </w:rPr>
              <w:t>ư</w:t>
            </w:r>
            <w:r w:rsidRPr="00430BBF">
              <w:rPr>
                <w:rFonts w:ascii="Arial" w:eastAsia="游ゴシック Light" w:hAnsi="Arial" w:cs="Arial"/>
              </w:rPr>
              <w:t>ợng</w:t>
            </w:r>
            <w:r>
              <w:rPr>
                <w:rFonts w:ascii="Arial" w:eastAsia="游ゴシック Light" w:hAnsi="Arial" w:cs="Arial"/>
              </w:rPr>
              <w:t xml:space="preserve"> c</w:t>
            </w:r>
            <w:r w:rsidRPr="00430BBF">
              <w:rPr>
                <w:rFonts w:ascii="Arial" w:eastAsia="游ゴシック Light" w:hAnsi="Arial" w:cs="Arial" w:hint="eastAsia"/>
              </w:rPr>
              <w:t>ô</w:t>
            </w:r>
            <w:r>
              <w:rPr>
                <w:rFonts w:ascii="Arial" w:eastAsia="游ゴシック Light" w:hAnsi="Arial" w:cs="Arial"/>
              </w:rPr>
              <w:t>ng vi</w:t>
            </w:r>
            <w:r w:rsidRPr="00430BBF">
              <w:rPr>
                <w:rFonts w:ascii="Arial" w:eastAsia="游ゴシック Light" w:hAnsi="Arial" w:cs="Arial"/>
              </w:rPr>
              <w:t>ệc</w:t>
            </w:r>
            <w:r>
              <w:rPr>
                <w:rFonts w:ascii="Arial" w:eastAsia="游ゴシック Light" w:hAnsi="Arial" w:cs="Arial"/>
              </w:rPr>
              <w:t>, bi</w:t>
            </w:r>
            <w:r w:rsidRPr="00430BBF">
              <w:rPr>
                <w:rFonts w:ascii="Arial" w:eastAsia="游ゴシック Light" w:hAnsi="Arial" w:cs="Arial"/>
              </w:rPr>
              <w:t>ểu</w:t>
            </w:r>
            <w:r>
              <w:rPr>
                <w:rFonts w:ascii="Arial" w:eastAsia="游ゴシック Light" w:hAnsi="Arial" w:cs="Arial"/>
              </w:rPr>
              <w:t xml:space="preserve"> </w:t>
            </w:r>
            <w:r>
              <w:rPr>
                <w:rFonts w:ascii="Arial" w:eastAsia="游ゴシック Light" w:hAnsi="Arial" w:cs="Arial" w:hint="eastAsia"/>
              </w:rPr>
              <w:t>đ</w:t>
            </w:r>
            <w:r w:rsidRPr="00430BBF">
              <w:rPr>
                <w:rFonts w:ascii="Arial" w:eastAsia="游ゴシック Light" w:hAnsi="Arial" w:cs="Arial"/>
              </w:rPr>
              <w:t>ồ</w:t>
            </w:r>
            <w:r>
              <w:rPr>
                <w:rFonts w:ascii="Arial" w:eastAsia="游ゴシック Light" w:hAnsi="Arial" w:cs="Arial"/>
              </w:rPr>
              <w:t xml:space="preserve"> </w:t>
            </w:r>
            <w:r w:rsidRPr="00430BBF">
              <w:rPr>
                <w:rFonts w:ascii="Arial" w:eastAsia="游ゴシック Light" w:hAnsi="Arial" w:cs="Arial" w:hint="eastAsia"/>
              </w:rPr>
              <w:t>đ</w:t>
            </w:r>
            <w:r>
              <w:rPr>
                <w:rFonts w:ascii="Arial" w:eastAsia="游ゴシック Light" w:hAnsi="Arial" w:cs="Arial" w:hint="cs"/>
              </w:rPr>
              <w:t>ư</w:t>
            </w:r>
            <w:r w:rsidRPr="00430BBF">
              <w:rPr>
                <w:rFonts w:ascii="Arial" w:eastAsia="游ゴシック Light" w:hAnsi="Arial" w:cs="Arial"/>
              </w:rPr>
              <w:t>ờng</w:t>
            </w:r>
            <w:r>
              <w:rPr>
                <w:rFonts w:ascii="Arial" w:eastAsia="游ゴシック Light" w:hAnsi="Arial" w:cs="Arial"/>
              </w:rPr>
              <w:t xml:space="preserve"> bi</w:t>
            </w:r>
            <w:r w:rsidRPr="00430BBF">
              <w:rPr>
                <w:rFonts w:ascii="Arial" w:eastAsia="游ゴシック Light" w:hAnsi="Arial" w:cs="Arial"/>
              </w:rPr>
              <w:t>ểu</w:t>
            </w:r>
            <w:r>
              <w:rPr>
                <w:rFonts w:ascii="Arial" w:eastAsia="游ゴシック Light" w:hAnsi="Arial" w:cs="Arial"/>
              </w:rPr>
              <w:t xml:space="preserve"> th</w:t>
            </w:r>
            <w:r w:rsidRPr="00430BBF">
              <w:rPr>
                <w:rFonts w:ascii="Arial" w:eastAsia="游ゴシック Light" w:hAnsi="Arial" w:cs="Arial"/>
              </w:rPr>
              <w:t>ị</w:t>
            </w:r>
            <w:r>
              <w:rPr>
                <w:rFonts w:ascii="Arial" w:eastAsia="游ゴシック Light" w:hAnsi="Arial" w:cs="Arial"/>
              </w:rPr>
              <w:t xml:space="preserve"> t</w:t>
            </w:r>
            <w:r w:rsidRPr="00430BBF">
              <w:rPr>
                <w:rFonts w:ascii="Arial" w:eastAsia="游ゴシック Light" w:hAnsi="Arial" w:cs="Arial" w:hint="eastAsia"/>
              </w:rPr>
              <w:t>ì</w:t>
            </w:r>
            <w:r w:rsidRPr="00430BBF">
              <w:rPr>
                <w:rFonts w:ascii="Arial" w:eastAsia="游ゴシック Light" w:hAnsi="Arial" w:cs="Arial"/>
              </w:rPr>
              <w:t>nh</w:t>
            </w:r>
            <w:r>
              <w:rPr>
                <w:rFonts w:ascii="Arial" w:eastAsia="游ゴシック Light" w:hAnsi="Arial" w:cs="Arial"/>
              </w:rPr>
              <w:t xml:space="preserve"> h</w:t>
            </w:r>
            <w:r w:rsidRPr="00430BBF">
              <w:rPr>
                <w:rFonts w:ascii="Arial" w:eastAsia="游ゴシック Light" w:hAnsi="Arial" w:cs="Arial" w:hint="eastAsia"/>
              </w:rPr>
              <w:t>ì</w:t>
            </w:r>
            <w:r w:rsidRPr="00430BBF">
              <w:rPr>
                <w:rFonts w:ascii="Arial" w:eastAsia="游ゴシック Light" w:hAnsi="Arial" w:cs="Arial"/>
              </w:rPr>
              <w:t>nh</w:t>
            </w:r>
            <w:r>
              <w:rPr>
                <w:rFonts w:ascii="Arial" w:eastAsia="游ゴシック Light" w:hAnsi="Arial" w:cs="Arial"/>
              </w:rPr>
              <w:t xml:space="preserve"> ti</w:t>
            </w:r>
            <w:r w:rsidRPr="00430BBF">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430BBF">
              <w:rPr>
                <w:rFonts w:ascii="Arial" w:eastAsia="游ゴシック Light" w:hAnsi="Arial" w:cs="Arial"/>
              </w:rPr>
              <w:t>ộ</w:t>
            </w:r>
            <w:r>
              <w:rPr>
                <w:rFonts w:ascii="Arial" w:eastAsia="游ゴシック Light" w:hAnsi="Arial" w:cs="Arial"/>
              </w:rPr>
              <w:t>.</w:t>
            </w:r>
          </w:p>
        </w:tc>
      </w:tr>
      <w:tr w:rsidR="00CB4F01" w:rsidRPr="00E335EB" w:rsidTr="001B2662">
        <w:tc>
          <w:tcPr>
            <w:tcW w:w="637" w:type="dxa"/>
          </w:tcPr>
          <w:p w:rsidR="00CB4F01" w:rsidRPr="00E335EB" w:rsidRDefault="00CB4F01" w:rsidP="00F80F99">
            <w:pPr>
              <w:rPr>
                <w:rFonts w:ascii="Arial" w:eastAsia="游ゴシック Light" w:hAnsi="Arial" w:cs="Arial"/>
              </w:rPr>
            </w:pPr>
            <w:r w:rsidRPr="00E335EB">
              <w:rPr>
                <w:rFonts w:ascii="Arial" w:eastAsia="游ゴシック Light" w:hAnsi="Arial" w:cs="Arial"/>
              </w:rPr>
              <w:t>5</w:t>
            </w:r>
          </w:p>
        </w:tc>
        <w:tc>
          <w:tcPr>
            <w:tcW w:w="3847" w:type="dxa"/>
          </w:tcPr>
          <w:p w:rsidR="00CB4F01" w:rsidRPr="00E335EB" w:rsidRDefault="00CB4F01" w:rsidP="0004208E">
            <w:pPr>
              <w:rPr>
                <w:rFonts w:ascii="Arial" w:eastAsia="游ゴシック Light" w:hAnsi="Arial" w:cs="Arial"/>
              </w:rPr>
            </w:pPr>
            <w:r w:rsidRPr="00E335EB">
              <w:rPr>
                <w:rFonts w:ascii="Arial" w:eastAsia="游ゴシック Light" w:hAnsi="Arial" w:cs="Arial"/>
              </w:rPr>
              <w:t>ヤード</w:t>
            </w:r>
            <w:r w:rsidR="00E335EB">
              <w:rPr>
                <w:rFonts w:ascii="Arial" w:eastAsia="游ゴシック Light" w:hAnsi="Arial" w:cs="Arial" w:hint="eastAsia"/>
              </w:rPr>
              <w:t>/Yard</w:t>
            </w:r>
          </w:p>
        </w:tc>
        <w:tc>
          <w:tcPr>
            <w:tcW w:w="5405" w:type="dxa"/>
          </w:tcPr>
          <w:p w:rsidR="00CB4F01" w:rsidRPr="00E335EB" w:rsidRDefault="001612DA" w:rsidP="001612DA">
            <w:pPr>
              <w:rPr>
                <w:rFonts w:ascii="Arial" w:eastAsia="游ゴシック Light" w:hAnsi="Arial" w:cs="Arial"/>
              </w:rPr>
            </w:pPr>
            <w:r>
              <w:rPr>
                <w:rFonts w:ascii="Arial" w:eastAsia="游ゴシック Light" w:hAnsi="Arial" w:cs="Arial"/>
              </w:rPr>
              <w:t>S</w:t>
            </w:r>
            <w:r>
              <w:rPr>
                <w:rFonts w:ascii="Arial" w:eastAsia="游ゴシック Light" w:hAnsi="Arial" w:cs="Arial" w:hint="eastAsia"/>
              </w:rPr>
              <w:t xml:space="preserve">tock </w:t>
            </w:r>
            <w:r>
              <w:rPr>
                <w:rFonts w:ascii="Arial" w:eastAsia="游ゴシック Light" w:hAnsi="Arial" w:cs="Arial"/>
              </w:rPr>
              <w:t xml:space="preserve">yard </w:t>
            </w:r>
            <w:r>
              <w:rPr>
                <w:rFonts w:ascii="Arial" w:eastAsia="游ゴシック Light" w:hAnsi="Arial" w:cs="Arial" w:hint="eastAsia"/>
              </w:rPr>
              <w:t>đ</w:t>
            </w:r>
            <w:r w:rsidRPr="001612DA">
              <w:rPr>
                <w:rFonts w:ascii="Arial" w:eastAsia="游ゴシック Light" w:hAnsi="Arial" w:cs="Arial"/>
              </w:rPr>
              <w:t>ặt</w:t>
            </w:r>
            <w:r>
              <w:rPr>
                <w:rFonts w:ascii="Arial" w:eastAsia="游ゴシック Light" w:hAnsi="Arial" w:cs="Arial"/>
              </w:rPr>
              <w:t xml:space="preserve"> t</w:t>
            </w:r>
            <w:r w:rsidRPr="001612DA">
              <w:rPr>
                <w:rFonts w:ascii="Arial" w:eastAsia="游ゴシック Light" w:hAnsi="Arial" w:cs="Arial"/>
              </w:rPr>
              <w:t>ạm</w:t>
            </w:r>
            <w:r>
              <w:rPr>
                <w:rFonts w:ascii="Arial" w:eastAsia="游ゴシック Light" w:hAnsi="Arial" w:cs="Arial"/>
              </w:rPr>
              <w:t xml:space="preserve"> th</w:t>
            </w:r>
            <w:r w:rsidRPr="001612DA">
              <w:rPr>
                <w:rFonts w:ascii="Arial" w:eastAsia="游ゴシック Light" w:hAnsi="Arial" w:cs="Arial"/>
              </w:rPr>
              <w:t>ời</w:t>
            </w:r>
            <w:r>
              <w:rPr>
                <w:rFonts w:ascii="Arial" w:eastAsia="游ゴシック Light" w:hAnsi="Arial" w:cs="Arial"/>
              </w:rPr>
              <w:t xml:space="preserve"> s</w:t>
            </w:r>
            <w:r w:rsidRPr="001612DA">
              <w:rPr>
                <w:rFonts w:ascii="Arial" w:eastAsia="游ゴシック Light" w:hAnsi="Arial" w:cs="Arial"/>
              </w:rPr>
              <w:t>ản</w:t>
            </w:r>
            <w:r>
              <w:rPr>
                <w:rFonts w:ascii="Arial" w:eastAsia="游ゴシック Light" w:hAnsi="Arial" w:cs="Arial"/>
              </w:rPr>
              <w:t xml:space="preserve"> ph</w:t>
            </w:r>
            <w:r w:rsidRPr="001612DA">
              <w:rPr>
                <w:rFonts w:ascii="Arial" w:eastAsia="游ゴシック Light" w:hAnsi="Arial" w:cs="Arial"/>
              </w:rPr>
              <w:t>ẩm</w:t>
            </w:r>
            <w:r>
              <w:rPr>
                <w:rFonts w:ascii="Arial" w:eastAsia="游ゴシック Light" w:hAnsi="Arial" w:cs="Arial"/>
              </w:rPr>
              <w:t xml:space="preserve"> </w:t>
            </w:r>
            <w:r w:rsidRPr="001612DA">
              <w:rPr>
                <w:rFonts w:ascii="Arial" w:eastAsia="游ゴシック Light" w:hAnsi="Arial" w:cs="Arial" w:hint="eastAsia"/>
              </w:rPr>
              <w:t>đ</w:t>
            </w:r>
            <w:r>
              <w:rPr>
                <w:rFonts w:ascii="Arial" w:eastAsia="游ゴシック Light" w:hAnsi="Arial" w:cs="Arial"/>
              </w:rPr>
              <w:t xml:space="preserve">ang </w:t>
            </w:r>
            <w:r w:rsidRPr="001612DA">
              <w:rPr>
                <w:rFonts w:ascii="Arial" w:eastAsia="游ゴシック Light" w:hAnsi="Arial" w:cs="Arial" w:hint="eastAsia"/>
              </w:rPr>
              <w:t>đ</w:t>
            </w:r>
            <w:r w:rsidRPr="001612DA">
              <w:rPr>
                <w:rFonts w:ascii="Arial" w:eastAsia="游ゴシック Light" w:hAnsi="Arial" w:cs="Arial"/>
              </w:rPr>
              <w:t>ợi</w:t>
            </w:r>
            <w:r>
              <w:rPr>
                <w:rFonts w:ascii="Arial" w:eastAsia="游ゴシック Light" w:hAnsi="Arial" w:cs="Arial"/>
              </w:rPr>
              <w:t xml:space="preserve"> xu</w:t>
            </w:r>
            <w:r w:rsidRPr="001612DA">
              <w:rPr>
                <w:rFonts w:ascii="Arial" w:eastAsia="游ゴシック Light" w:hAnsi="Arial" w:cs="Arial"/>
              </w:rPr>
              <w:t>ất</w:t>
            </w:r>
            <w:r>
              <w:rPr>
                <w:rFonts w:ascii="Arial" w:eastAsia="游ゴシック Light" w:hAnsi="Arial" w:cs="Arial"/>
              </w:rPr>
              <w:t xml:space="preserve"> h</w:t>
            </w:r>
            <w:r w:rsidRPr="001612DA">
              <w:rPr>
                <w:rFonts w:ascii="Arial" w:eastAsia="游ゴシック Light" w:hAnsi="Arial" w:cs="Arial" w:hint="eastAsia"/>
              </w:rPr>
              <w:t>à</w:t>
            </w:r>
            <w:r w:rsidRPr="001612DA">
              <w:rPr>
                <w:rFonts w:ascii="Arial" w:eastAsia="游ゴシック Light" w:hAnsi="Arial" w:cs="Arial"/>
              </w:rPr>
              <w:t>ng</w:t>
            </w:r>
            <w:r>
              <w:rPr>
                <w:rFonts w:ascii="Arial" w:eastAsia="游ゴシック Light" w:hAnsi="Arial" w:cs="Arial"/>
              </w:rPr>
              <w:t>.</w:t>
            </w:r>
          </w:p>
        </w:tc>
      </w:tr>
      <w:tr w:rsidR="00CB4F01" w:rsidRPr="00E335EB" w:rsidTr="001B2662">
        <w:tc>
          <w:tcPr>
            <w:tcW w:w="637" w:type="dxa"/>
          </w:tcPr>
          <w:p w:rsidR="00CB4F01" w:rsidRPr="00E335EB" w:rsidRDefault="00CB4F01" w:rsidP="00F80F99">
            <w:pPr>
              <w:rPr>
                <w:rFonts w:ascii="Arial" w:eastAsia="游ゴシック Light" w:hAnsi="Arial" w:cs="Arial"/>
              </w:rPr>
            </w:pPr>
            <w:r w:rsidRPr="00E335EB">
              <w:rPr>
                <w:rFonts w:ascii="Arial" w:eastAsia="游ゴシック Light" w:hAnsi="Arial" w:cs="Arial"/>
              </w:rPr>
              <w:t>6</w:t>
            </w:r>
          </w:p>
        </w:tc>
        <w:tc>
          <w:tcPr>
            <w:tcW w:w="3847" w:type="dxa"/>
          </w:tcPr>
          <w:p w:rsidR="00CB4F01" w:rsidRPr="00E335EB" w:rsidRDefault="00CB4F01" w:rsidP="0004208E">
            <w:pPr>
              <w:rPr>
                <w:rFonts w:ascii="Arial" w:eastAsia="游ゴシック Light" w:hAnsi="Arial" w:cs="Arial"/>
              </w:rPr>
            </w:pPr>
            <w:r w:rsidRPr="00E335EB">
              <w:rPr>
                <w:rFonts w:ascii="Arial" w:eastAsia="游ゴシック Light" w:hAnsi="Arial" w:cs="Arial"/>
              </w:rPr>
              <w:t>所属</w:t>
            </w:r>
            <w:r w:rsidR="00127826">
              <w:rPr>
                <w:rFonts w:ascii="Arial" w:eastAsia="游ゴシック Light" w:hAnsi="Arial" w:cs="Arial" w:hint="eastAsia"/>
              </w:rPr>
              <w:t>/s</w:t>
            </w:r>
            <w:r w:rsidR="00127826" w:rsidRPr="00127826">
              <w:rPr>
                <w:rFonts w:ascii="Arial" w:eastAsia="游ゴシック Light" w:hAnsi="Arial" w:cs="Arial"/>
              </w:rPr>
              <w:t>ở</w:t>
            </w:r>
            <w:r w:rsidR="00127826">
              <w:rPr>
                <w:rFonts w:ascii="Arial" w:eastAsia="游ゴシック Light" w:hAnsi="Arial" w:cs="Arial"/>
              </w:rPr>
              <w:t xml:space="preserve"> thu</w:t>
            </w:r>
            <w:r w:rsidR="00127826" w:rsidRPr="00127826">
              <w:rPr>
                <w:rFonts w:ascii="Arial" w:eastAsia="游ゴシック Light" w:hAnsi="Arial" w:cs="Arial"/>
              </w:rPr>
              <w:t>ộc</w:t>
            </w:r>
          </w:p>
        </w:tc>
        <w:tc>
          <w:tcPr>
            <w:tcW w:w="5405" w:type="dxa"/>
          </w:tcPr>
          <w:p w:rsidR="00CB4F01" w:rsidRPr="00E335EB" w:rsidRDefault="001612DA" w:rsidP="001612DA">
            <w:pPr>
              <w:rPr>
                <w:rFonts w:ascii="Arial" w:eastAsia="游ゴシック Light" w:hAnsi="Arial" w:cs="Arial"/>
              </w:rPr>
            </w:pPr>
            <w:r>
              <w:rPr>
                <w:rFonts w:ascii="Arial" w:eastAsia="游ゴシック Light" w:hAnsi="Arial" w:cs="Arial" w:hint="eastAsia"/>
              </w:rPr>
              <w:t>S</w:t>
            </w:r>
            <w:r w:rsidRPr="001612DA">
              <w:rPr>
                <w:rFonts w:ascii="Arial" w:eastAsia="游ゴシック Light" w:hAnsi="Arial" w:cs="Arial"/>
              </w:rPr>
              <w:t>ử</w:t>
            </w:r>
            <w:r>
              <w:rPr>
                <w:rFonts w:ascii="Arial" w:eastAsia="游ゴシック Light" w:hAnsi="Arial" w:cs="Arial"/>
              </w:rPr>
              <w:t xml:space="preserve"> d</w:t>
            </w:r>
            <w:r w:rsidRPr="001612DA">
              <w:rPr>
                <w:rFonts w:ascii="Arial" w:eastAsia="游ゴシック Light" w:hAnsi="Arial" w:cs="Arial"/>
              </w:rPr>
              <w:t>ụng</w:t>
            </w:r>
            <w:r>
              <w:rPr>
                <w:rFonts w:ascii="Arial" w:eastAsia="游ゴシック Light" w:hAnsi="Arial" w:cs="Arial"/>
              </w:rPr>
              <w:t xml:space="preserve"> trong vi</w:t>
            </w:r>
            <w:r w:rsidRPr="001612DA">
              <w:rPr>
                <w:rFonts w:ascii="Arial" w:eastAsia="游ゴシック Light" w:hAnsi="Arial" w:cs="Arial"/>
              </w:rPr>
              <w:t>ệc</w:t>
            </w:r>
            <w:r>
              <w:rPr>
                <w:rFonts w:ascii="Arial" w:eastAsia="游ゴシック Light" w:hAnsi="Arial" w:cs="Arial"/>
              </w:rPr>
              <w:t xml:space="preserve"> chia group c</w:t>
            </w:r>
            <w:r w:rsidRPr="001612DA">
              <w:rPr>
                <w:rFonts w:ascii="Arial" w:eastAsia="游ゴシック Light" w:hAnsi="Arial" w:cs="Arial"/>
              </w:rPr>
              <w:t>ủa</w:t>
            </w:r>
            <w:r>
              <w:rPr>
                <w:rFonts w:ascii="Arial" w:eastAsia="游ゴシック Light" w:hAnsi="Arial" w:cs="Arial"/>
              </w:rPr>
              <w:t xml:space="preserve"> </w:t>
            </w:r>
            <w:r w:rsidRPr="001612DA">
              <w:rPr>
                <w:rFonts w:ascii="Arial" w:eastAsia="游ゴシック Light" w:hAnsi="Arial" w:cs="Arial"/>
              </w:rPr>
              <w:t>w</w:t>
            </w:r>
            <w:r>
              <w:rPr>
                <w:rFonts w:ascii="Arial" w:eastAsia="游ゴシック Light" w:hAnsi="Arial" w:cs="Arial"/>
              </w:rPr>
              <w:t>orker l</w:t>
            </w:r>
            <w:r w:rsidRPr="001612DA">
              <w:rPr>
                <w:rFonts w:ascii="Arial" w:eastAsia="游ゴシック Light" w:hAnsi="Arial" w:cs="Arial" w:hint="eastAsia"/>
              </w:rPr>
              <w:t>à</w:t>
            </w:r>
            <w:r w:rsidRPr="001612DA">
              <w:rPr>
                <w:rFonts w:ascii="Arial" w:eastAsia="游ゴシック Light" w:hAnsi="Arial" w:cs="Arial"/>
              </w:rPr>
              <w:t>m</w:t>
            </w:r>
            <w:r>
              <w:rPr>
                <w:rFonts w:ascii="Arial" w:eastAsia="游ゴシック Light" w:hAnsi="Arial" w:cs="Arial"/>
              </w:rPr>
              <w:t xml:space="preserve"> vi</w:t>
            </w:r>
            <w:r w:rsidRPr="001612DA">
              <w:rPr>
                <w:rFonts w:ascii="Arial" w:eastAsia="游ゴシック Light" w:hAnsi="Arial" w:cs="Arial"/>
              </w:rPr>
              <w:t>ệc</w:t>
            </w:r>
            <w:r>
              <w:rPr>
                <w:rFonts w:ascii="Arial" w:eastAsia="游ゴシック Light" w:hAnsi="Arial" w:cs="Arial"/>
              </w:rPr>
              <w:t xml:space="preserve"> </w:t>
            </w:r>
            <w:r w:rsidRPr="001612DA">
              <w:rPr>
                <w:rFonts w:ascii="Arial" w:eastAsia="游ゴシック Light" w:hAnsi="Arial" w:cs="Arial"/>
              </w:rPr>
              <w:t>ở</w:t>
            </w:r>
            <w:r>
              <w:rPr>
                <w:rFonts w:ascii="Arial" w:eastAsia="游ゴシック Light" w:hAnsi="Arial" w:cs="Arial"/>
              </w:rPr>
              <w:t xml:space="preserve"> c</w:t>
            </w:r>
            <w:r w:rsidRPr="001612DA">
              <w:rPr>
                <w:rFonts w:ascii="Arial" w:eastAsia="游ゴシック Light" w:hAnsi="Arial" w:cs="Arial" w:hint="eastAsia"/>
              </w:rPr>
              <w:t>ù</w:t>
            </w:r>
            <w:r w:rsidRPr="001612DA">
              <w:rPr>
                <w:rFonts w:ascii="Arial" w:eastAsia="游ゴシック Light" w:hAnsi="Arial" w:cs="Arial"/>
              </w:rPr>
              <w:t>ng</w:t>
            </w:r>
            <w:r>
              <w:rPr>
                <w:rFonts w:ascii="Arial" w:eastAsia="游ゴシック Light" w:hAnsi="Arial" w:cs="Arial"/>
              </w:rPr>
              <w:t xml:space="preserve"> c</w:t>
            </w:r>
            <w:r w:rsidRPr="001612DA">
              <w:rPr>
                <w:rFonts w:ascii="Arial" w:eastAsia="游ゴシック Light" w:hAnsi="Arial" w:cs="Arial" w:hint="eastAsia"/>
              </w:rPr>
              <w:t>ô</w:t>
            </w:r>
            <w:r>
              <w:rPr>
                <w:rFonts w:ascii="Arial" w:eastAsia="游ゴシック Light" w:hAnsi="Arial" w:cs="Arial"/>
              </w:rPr>
              <w:t xml:space="preserve">ng </w:t>
            </w:r>
            <w:r w:rsidRPr="001612DA">
              <w:rPr>
                <w:rFonts w:ascii="Arial" w:eastAsia="游ゴシック Light" w:hAnsi="Arial" w:cs="Arial" w:hint="eastAsia"/>
              </w:rPr>
              <w:t>đ</w:t>
            </w:r>
            <w:r>
              <w:rPr>
                <w:rFonts w:ascii="Arial" w:eastAsia="游ゴシック Light" w:hAnsi="Arial" w:cs="Arial"/>
              </w:rPr>
              <w:t>o</w:t>
            </w:r>
            <w:r w:rsidRPr="001612DA">
              <w:rPr>
                <w:rFonts w:ascii="Arial" w:eastAsia="游ゴシック Light" w:hAnsi="Arial" w:cs="Arial"/>
              </w:rPr>
              <w:t>ạn</w:t>
            </w:r>
            <w:r>
              <w:rPr>
                <w:rFonts w:ascii="Arial" w:eastAsia="游ゴシック Light" w:hAnsi="Arial" w:cs="Arial"/>
              </w:rPr>
              <w:t xml:space="preserve"> ch</w:t>
            </w:r>
            <w:r w:rsidRPr="001612DA">
              <w:rPr>
                <w:rFonts w:ascii="Arial" w:eastAsia="游ゴシック Light" w:hAnsi="Arial" w:cs="Arial"/>
              </w:rPr>
              <w:t>ế</w:t>
            </w:r>
            <w:r>
              <w:rPr>
                <w:rFonts w:ascii="Arial" w:eastAsia="游ゴシック Light" w:hAnsi="Arial" w:cs="Arial"/>
              </w:rPr>
              <w:t xml:space="preserve"> t</w:t>
            </w:r>
            <w:r w:rsidRPr="001612DA">
              <w:rPr>
                <w:rFonts w:ascii="Arial" w:eastAsia="游ゴシック Light" w:hAnsi="Arial" w:cs="Arial" w:hint="eastAsia"/>
              </w:rPr>
              <w:t>á</w:t>
            </w:r>
            <w:r w:rsidRPr="001612DA">
              <w:rPr>
                <w:rFonts w:ascii="Arial" w:eastAsia="游ゴシック Light" w:hAnsi="Arial" w:cs="Arial"/>
              </w:rPr>
              <w:t>c</w:t>
            </w:r>
            <w:r>
              <w:rPr>
                <w:rFonts w:ascii="Arial" w:eastAsia="游ゴシック Light" w:hAnsi="Arial" w:cs="Arial"/>
              </w:rPr>
              <w:t>.</w:t>
            </w:r>
          </w:p>
        </w:tc>
      </w:tr>
    </w:tbl>
    <w:p w:rsidR="00F80F99" w:rsidRPr="00E335EB" w:rsidRDefault="00F80F99" w:rsidP="00F80F99">
      <w:pPr>
        <w:ind w:left="567"/>
        <w:rPr>
          <w:rFonts w:ascii="Arial" w:eastAsia="游ゴシック Light" w:hAnsi="Arial" w:cs="Arial"/>
        </w:rPr>
      </w:pPr>
    </w:p>
    <w:p w:rsidR="001612DA" w:rsidRDefault="001612DA">
      <w:pPr>
        <w:widowControl/>
        <w:jc w:val="left"/>
        <w:rPr>
          <w:rFonts w:ascii="Arial" w:eastAsia="游ゴシック Light" w:hAnsi="Arial" w:cs="Arial"/>
          <w:b/>
          <w:noProof/>
          <w:spacing w:val="4"/>
          <w:sz w:val="24"/>
          <w:szCs w:val="24"/>
        </w:rPr>
      </w:pPr>
      <w:r>
        <w:rPr>
          <w:rFonts w:ascii="Arial" w:eastAsia="游ゴシック Light" w:hAnsi="Arial" w:cs="Arial"/>
        </w:rPr>
        <w:br w:type="page"/>
      </w:r>
    </w:p>
    <w:p w:rsidR="00CF785B" w:rsidRPr="00E335EB" w:rsidRDefault="001612DA" w:rsidP="001612DA">
      <w:pPr>
        <w:pStyle w:val="11"/>
        <w:numPr>
          <w:ilvl w:val="1"/>
          <w:numId w:val="32"/>
        </w:numPr>
        <w:rPr>
          <w:rFonts w:ascii="Arial" w:eastAsia="游ゴシック Light" w:hAnsi="Arial" w:cs="Arial"/>
        </w:rPr>
      </w:pPr>
      <w:r>
        <w:rPr>
          <w:rFonts w:ascii="Arial" w:eastAsia="游ゴシック Light" w:hAnsi="Arial" w:cs="Arial" w:hint="eastAsia"/>
        </w:rPr>
        <w:lastRenderedPageBreak/>
        <w:t>Ph</w:t>
      </w:r>
      <w:r w:rsidRPr="001612DA">
        <w:rPr>
          <w:rFonts w:ascii="Arial" w:eastAsia="游ゴシック Light" w:hAnsi="Arial" w:cs="Arial"/>
        </w:rPr>
        <w:t>ạm</w:t>
      </w:r>
      <w:r>
        <w:rPr>
          <w:rFonts w:ascii="Arial" w:eastAsia="游ゴシック Light" w:hAnsi="Arial" w:cs="Arial"/>
        </w:rPr>
        <w:t xml:space="preserve"> v</w:t>
      </w:r>
      <w:r w:rsidRPr="001612DA">
        <w:rPr>
          <w:rFonts w:ascii="Arial" w:eastAsia="游ゴシック Light" w:hAnsi="Arial" w:cs="Arial"/>
        </w:rPr>
        <w:t>ị</w:t>
      </w:r>
      <w:r>
        <w:rPr>
          <w:rFonts w:ascii="Arial" w:eastAsia="游ゴシック Light" w:hAnsi="Arial" w:cs="Arial"/>
        </w:rPr>
        <w:t xml:space="preserve"> </w:t>
      </w:r>
      <w:r w:rsidRPr="001612DA">
        <w:rPr>
          <w:rFonts w:ascii="Arial" w:eastAsia="游ゴシック Light" w:hAnsi="Arial" w:cs="Arial" w:hint="eastAsia"/>
        </w:rPr>
        <w:t>đ</w:t>
      </w:r>
      <w:r w:rsidRPr="001612DA">
        <w:rPr>
          <w:rFonts w:ascii="Arial" w:eastAsia="游ゴシック Light" w:hAnsi="Arial" w:cs="Arial"/>
        </w:rPr>
        <w:t>ối</w:t>
      </w:r>
      <w:r>
        <w:rPr>
          <w:rFonts w:ascii="Arial" w:eastAsia="游ゴシック Light" w:hAnsi="Arial" w:cs="Arial"/>
        </w:rPr>
        <w:t xml:space="preserve"> t</w:t>
      </w:r>
      <w:r>
        <w:rPr>
          <w:rFonts w:ascii="Arial" w:eastAsia="游ゴシック Light" w:hAnsi="Arial" w:cs="Arial" w:hint="cs"/>
        </w:rPr>
        <w:t>ư</w:t>
      </w:r>
      <w:r w:rsidRPr="001612DA">
        <w:rPr>
          <w:rFonts w:ascii="Arial" w:eastAsia="游ゴシック Light" w:hAnsi="Arial" w:cs="Arial"/>
        </w:rPr>
        <w:t>ợn</w:t>
      </w:r>
      <w:r>
        <w:rPr>
          <w:rFonts w:ascii="Arial" w:eastAsia="游ゴシック Light" w:hAnsi="Arial" w:cs="Arial"/>
        </w:rPr>
        <w:t>g c</w:t>
      </w:r>
      <w:r w:rsidRPr="001612DA">
        <w:rPr>
          <w:rFonts w:ascii="Arial" w:eastAsia="游ゴシック Light" w:hAnsi="Arial" w:cs="Arial"/>
        </w:rPr>
        <w:t>ủa</w:t>
      </w:r>
      <w:r>
        <w:rPr>
          <w:rFonts w:ascii="Arial" w:eastAsia="游ゴシック Light" w:hAnsi="Arial" w:cs="Arial"/>
        </w:rPr>
        <w:t xml:space="preserve"> h</w:t>
      </w:r>
      <w:r w:rsidRPr="001612DA">
        <w:rPr>
          <w:rFonts w:ascii="Arial" w:eastAsia="游ゴシック Light" w:hAnsi="Arial" w:cs="Arial"/>
        </w:rPr>
        <w:t>ệ</w:t>
      </w:r>
      <w:r>
        <w:rPr>
          <w:rFonts w:ascii="Arial" w:eastAsia="游ゴシック Light" w:hAnsi="Arial" w:cs="Arial"/>
        </w:rPr>
        <w:t xml:space="preserve"> th</w:t>
      </w:r>
      <w:r w:rsidRPr="001612DA">
        <w:rPr>
          <w:rFonts w:ascii="Arial" w:eastAsia="游ゴシック Light" w:hAnsi="Arial" w:cs="Arial"/>
        </w:rPr>
        <w:t>ống</w:t>
      </w:r>
    </w:p>
    <w:p w:rsidR="006B0193" w:rsidRPr="00E335EB" w:rsidRDefault="00851003" w:rsidP="006B0193">
      <w:pPr>
        <w:ind w:left="567"/>
        <w:rPr>
          <w:rFonts w:ascii="Arial" w:eastAsia="游ゴシック Light" w:hAnsi="Arial" w:cs="Arial"/>
        </w:rPr>
      </w:pPr>
      <w:r>
        <w:rPr>
          <w:rFonts w:ascii="Arial" w:eastAsia="游ゴシック Light" w:hAnsi="Arial" w:cs="Arial" w:hint="eastAsia"/>
        </w:rPr>
        <w:t>Ph</w:t>
      </w:r>
      <w:r w:rsidRPr="00851003">
        <w:rPr>
          <w:rFonts w:ascii="Arial" w:eastAsia="游ゴシック Light" w:hAnsi="Arial" w:cs="Arial"/>
        </w:rPr>
        <w:t>ạm</w:t>
      </w:r>
      <w:r>
        <w:rPr>
          <w:rFonts w:ascii="Arial" w:eastAsia="游ゴシック Light" w:hAnsi="Arial" w:cs="Arial"/>
        </w:rPr>
        <w:t xml:space="preserve"> vi </w:t>
      </w:r>
      <w:r>
        <w:rPr>
          <w:rFonts w:ascii="Arial" w:eastAsia="游ゴシック Light" w:hAnsi="Arial" w:cs="Arial" w:hint="eastAsia"/>
        </w:rPr>
        <w:t>đ</w:t>
      </w:r>
      <w:r w:rsidRPr="00851003">
        <w:rPr>
          <w:rFonts w:ascii="Arial" w:eastAsia="游ゴシック Light" w:hAnsi="Arial" w:cs="Arial"/>
        </w:rPr>
        <w:t>ối</w:t>
      </w:r>
      <w:r>
        <w:rPr>
          <w:rFonts w:ascii="Arial" w:eastAsia="游ゴシック Light" w:hAnsi="Arial" w:cs="Arial"/>
        </w:rPr>
        <w:t xml:space="preserve"> t</w:t>
      </w:r>
      <w:r>
        <w:rPr>
          <w:rFonts w:ascii="Arial" w:eastAsia="游ゴシック Light" w:hAnsi="Arial" w:cs="Arial" w:hint="cs"/>
        </w:rPr>
        <w:t>ư</w:t>
      </w:r>
      <w:r w:rsidRPr="00851003">
        <w:rPr>
          <w:rFonts w:ascii="Arial" w:eastAsia="游ゴシック Light" w:hAnsi="Arial" w:cs="Arial"/>
        </w:rPr>
        <w:t>ợn</w:t>
      </w:r>
      <w:r>
        <w:rPr>
          <w:rFonts w:ascii="Arial" w:eastAsia="游ゴシック Light" w:hAnsi="Arial" w:cs="Arial"/>
        </w:rPr>
        <w:t>g c</w:t>
      </w:r>
      <w:r w:rsidRPr="00851003">
        <w:rPr>
          <w:rFonts w:ascii="Arial" w:eastAsia="游ゴシック Light" w:hAnsi="Arial" w:cs="Arial"/>
        </w:rPr>
        <w:t>ủa</w:t>
      </w:r>
      <w:r>
        <w:rPr>
          <w:rFonts w:ascii="Arial" w:eastAsia="游ゴシック Light" w:hAnsi="Arial" w:cs="Arial"/>
        </w:rPr>
        <w:t xml:space="preserve"> h</w:t>
      </w:r>
      <w:r w:rsidRPr="00851003">
        <w:rPr>
          <w:rFonts w:ascii="Arial" w:eastAsia="游ゴシック Light" w:hAnsi="Arial" w:cs="Arial"/>
        </w:rPr>
        <w:t>ệ</w:t>
      </w:r>
      <w:r>
        <w:rPr>
          <w:rFonts w:ascii="Arial" w:eastAsia="游ゴシック Light" w:hAnsi="Arial" w:cs="Arial"/>
        </w:rPr>
        <w:t xml:space="preserve"> th</w:t>
      </w:r>
      <w:r w:rsidRPr="00851003">
        <w:rPr>
          <w:rFonts w:ascii="Arial" w:eastAsia="游ゴシック Light" w:hAnsi="Arial" w:cs="Arial"/>
        </w:rPr>
        <w:t>ống</w:t>
      </w:r>
      <w:r>
        <w:rPr>
          <w:rFonts w:ascii="Arial" w:eastAsia="游ゴシック Light" w:hAnsi="Arial" w:cs="Arial"/>
        </w:rPr>
        <w:t xml:space="preserve"> </w:t>
      </w:r>
      <w:r w:rsidRPr="00851003">
        <w:rPr>
          <w:rFonts w:ascii="Arial" w:eastAsia="游ゴシック Light" w:hAnsi="Arial" w:cs="Arial"/>
        </w:rPr>
        <w:t>ở</w:t>
      </w:r>
      <w:r>
        <w:rPr>
          <w:rFonts w:ascii="Arial" w:eastAsia="游ゴシック Light" w:hAnsi="Arial" w:cs="Arial"/>
        </w:rPr>
        <w:t xml:space="preserve"> h</w:t>
      </w:r>
      <w:r w:rsidRPr="00851003">
        <w:rPr>
          <w:rFonts w:ascii="Arial" w:eastAsia="游ゴシック Light" w:hAnsi="Arial" w:cs="Arial" w:hint="eastAsia"/>
        </w:rPr>
        <w:t>ê</w:t>
      </w:r>
      <w:r>
        <w:rPr>
          <w:rFonts w:ascii="Arial" w:eastAsia="游ゴシック Light" w:hAnsi="Arial" w:cs="Arial"/>
        </w:rPr>
        <w:t xml:space="preserve"> th</w:t>
      </w:r>
      <w:r w:rsidRPr="00851003">
        <w:rPr>
          <w:rFonts w:ascii="Arial" w:eastAsia="游ゴシック Light" w:hAnsi="Arial" w:cs="Arial"/>
        </w:rPr>
        <w:t>ống</w:t>
      </w:r>
      <w:r>
        <w:rPr>
          <w:rFonts w:ascii="Arial" w:eastAsia="游ゴシック Light" w:hAnsi="Arial" w:cs="Arial"/>
        </w:rPr>
        <w:t xml:space="preserve"> n</w:t>
      </w:r>
      <w:r w:rsidRPr="00851003">
        <w:rPr>
          <w:rFonts w:ascii="Arial" w:eastAsia="游ゴシック Light" w:hAnsi="Arial" w:cs="Arial" w:hint="eastAsia"/>
        </w:rPr>
        <w:t>à</w:t>
      </w:r>
      <w:r w:rsidRPr="00851003">
        <w:rPr>
          <w:rFonts w:ascii="Arial" w:eastAsia="游ゴシック Light" w:hAnsi="Arial" w:cs="Arial"/>
        </w:rPr>
        <w:t>y</w:t>
      </w:r>
      <w:r>
        <w:rPr>
          <w:rFonts w:ascii="Arial" w:eastAsia="游ゴシック Light" w:hAnsi="Arial" w:cs="Arial"/>
        </w:rPr>
        <w:t xml:space="preserve"> trong nghi</w:t>
      </w:r>
      <w:r w:rsidRPr="00851003">
        <w:rPr>
          <w:rFonts w:ascii="Arial" w:eastAsia="游ゴシック Light" w:hAnsi="Arial" w:cs="Arial"/>
        </w:rPr>
        <w:t>ệp</w:t>
      </w:r>
      <w:r>
        <w:rPr>
          <w:rFonts w:ascii="Arial" w:eastAsia="游ゴシック Light" w:hAnsi="Arial" w:cs="Arial"/>
        </w:rPr>
        <w:t xml:space="preserve"> v</w:t>
      </w:r>
      <w:r w:rsidRPr="00851003">
        <w:rPr>
          <w:rFonts w:ascii="Arial" w:eastAsia="游ゴシック Light" w:hAnsi="Arial" w:cs="Arial"/>
        </w:rPr>
        <w:t>ụ</w:t>
      </w:r>
      <w:r>
        <w:rPr>
          <w:rFonts w:ascii="Arial" w:eastAsia="游ゴシック Light" w:hAnsi="Arial" w:cs="Arial"/>
        </w:rPr>
        <w:t xml:space="preserve"> fab, </w:t>
      </w:r>
      <w:r w:rsidRPr="00851003">
        <w:rPr>
          <w:rFonts w:ascii="Arial" w:eastAsia="游ゴシック Light" w:hAnsi="Arial" w:cs="Arial" w:hint="eastAsia"/>
        </w:rPr>
        <w:t>đ</w:t>
      </w:r>
      <w:r>
        <w:rPr>
          <w:rFonts w:ascii="Arial" w:eastAsia="游ゴシック Light" w:hAnsi="Arial" w:cs="Arial" w:hint="cs"/>
        </w:rPr>
        <w:t>ư</w:t>
      </w:r>
      <w:r w:rsidRPr="00851003">
        <w:rPr>
          <w:rFonts w:ascii="Arial" w:eastAsia="游ゴシック Light" w:hAnsi="Arial" w:cs="Arial" w:hint="cs"/>
        </w:rPr>
        <w:t>ơ</w:t>
      </w:r>
      <w:r w:rsidRPr="00851003">
        <w:rPr>
          <w:rFonts w:ascii="Arial" w:eastAsia="游ゴシック Light" w:hAnsi="Arial" w:cs="Arial"/>
        </w:rPr>
        <w:t>c</w:t>
      </w:r>
      <w:r>
        <w:rPr>
          <w:rFonts w:ascii="Arial" w:eastAsia="游ゴシック Light" w:hAnsi="Arial" w:cs="Arial"/>
        </w:rPr>
        <w:t xml:space="preserve"> th</w:t>
      </w:r>
      <w:r w:rsidRPr="00851003">
        <w:rPr>
          <w:rFonts w:ascii="Arial" w:eastAsia="游ゴシック Light" w:hAnsi="Arial" w:cs="Arial"/>
        </w:rPr>
        <w:t>ể</w:t>
      </w:r>
      <w:r>
        <w:rPr>
          <w:rFonts w:ascii="Arial" w:eastAsia="游ゴシック Light" w:hAnsi="Arial" w:cs="Arial"/>
        </w:rPr>
        <w:t xml:space="preserve"> hi</w:t>
      </w:r>
      <w:r w:rsidRPr="00851003">
        <w:rPr>
          <w:rFonts w:ascii="Arial" w:eastAsia="游ゴシック Light" w:hAnsi="Arial" w:cs="Arial"/>
        </w:rPr>
        <w:t>ện</w:t>
      </w:r>
      <w:r>
        <w:rPr>
          <w:rFonts w:ascii="Arial" w:eastAsia="游ゴシック Light" w:hAnsi="Arial" w:cs="Arial"/>
        </w:rPr>
        <w:t xml:space="preserve"> trong b</w:t>
      </w:r>
      <w:r w:rsidRPr="00851003">
        <w:rPr>
          <w:rFonts w:ascii="Arial" w:eastAsia="游ゴシック Light" w:hAnsi="Arial" w:cs="Arial"/>
        </w:rPr>
        <w:t>ảng</w:t>
      </w:r>
      <w:r>
        <w:rPr>
          <w:rFonts w:ascii="Arial" w:eastAsia="游ゴシック Light" w:hAnsi="Arial" w:cs="Arial"/>
        </w:rPr>
        <w:t xml:space="preserve"> sau:</w:t>
      </w:r>
    </w:p>
    <w:tbl>
      <w:tblPr>
        <w:tblStyle w:val="TableGrid"/>
        <w:tblW w:w="0" w:type="auto"/>
        <w:tblInd w:w="567" w:type="dxa"/>
        <w:tblLook w:val="04A0" w:firstRow="1" w:lastRow="0" w:firstColumn="1" w:lastColumn="0" w:noHBand="0" w:noVBand="1"/>
      </w:tblPr>
      <w:tblGrid>
        <w:gridCol w:w="1350"/>
        <w:gridCol w:w="3444"/>
        <w:gridCol w:w="701"/>
        <w:gridCol w:w="4394"/>
      </w:tblGrid>
      <w:tr w:rsidR="00817DC1" w:rsidRPr="00E335EB" w:rsidTr="001612DA">
        <w:tc>
          <w:tcPr>
            <w:tcW w:w="1350" w:type="dxa"/>
            <w:shd w:val="clear" w:color="auto" w:fill="C6D9F1" w:themeFill="text2" w:themeFillTint="33"/>
          </w:tcPr>
          <w:p w:rsidR="00817DC1" w:rsidRPr="00E335EB" w:rsidRDefault="00851003" w:rsidP="006B0193">
            <w:pPr>
              <w:rPr>
                <w:rFonts w:ascii="Arial" w:eastAsia="游ゴシック Light" w:hAnsi="Arial" w:cs="Arial"/>
              </w:rPr>
            </w:pPr>
            <w:r>
              <w:rPr>
                <w:rFonts w:ascii="Arial" w:eastAsia="游ゴシック Light" w:hAnsi="Arial" w:cs="Arial"/>
              </w:rPr>
              <w:t>ph</w:t>
            </w:r>
            <w:r w:rsidRPr="00851003">
              <w:rPr>
                <w:rFonts w:ascii="Arial" w:eastAsia="游ゴシック Light" w:hAnsi="Arial" w:cs="Arial"/>
              </w:rPr>
              <w:t>ụ</w:t>
            </w:r>
            <w:r>
              <w:rPr>
                <w:rFonts w:ascii="Arial" w:eastAsia="游ゴシック Light" w:hAnsi="Arial" w:cs="Arial"/>
              </w:rPr>
              <w:t xml:space="preserve"> tr</w:t>
            </w:r>
            <w:r w:rsidRPr="00851003">
              <w:rPr>
                <w:rFonts w:ascii="Arial" w:eastAsia="游ゴシック Light" w:hAnsi="Arial" w:cs="Arial" w:hint="eastAsia"/>
              </w:rPr>
              <w:t>á</w:t>
            </w:r>
            <w:r w:rsidRPr="00851003">
              <w:rPr>
                <w:rFonts w:ascii="Arial" w:eastAsia="游ゴシック Light" w:hAnsi="Arial" w:cs="Arial"/>
              </w:rPr>
              <w:t>ch</w:t>
            </w:r>
          </w:p>
        </w:tc>
        <w:tc>
          <w:tcPr>
            <w:tcW w:w="3444" w:type="dxa"/>
            <w:shd w:val="clear" w:color="auto" w:fill="C6D9F1" w:themeFill="text2" w:themeFillTint="33"/>
          </w:tcPr>
          <w:p w:rsidR="00817DC1" w:rsidRPr="00E335EB" w:rsidRDefault="00851003" w:rsidP="006B0193">
            <w:pPr>
              <w:rPr>
                <w:rFonts w:ascii="Arial" w:eastAsia="游ゴシック Light" w:hAnsi="Arial" w:cs="Arial"/>
              </w:rPr>
            </w:pPr>
            <w:r>
              <w:rPr>
                <w:rFonts w:ascii="Arial" w:eastAsia="游ゴシック Light" w:hAnsi="Arial" w:cs="Arial"/>
              </w:rPr>
              <w:t>nghi</w:t>
            </w:r>
            <w:r w:rsidRPr="00851003">
              <w:rPr>
                <w:rFonts w:ascii="Arial" w:eastAsia="游ゴシック Light" w:hAnsi="Arial" w:cs="Arial"/>
              </w:rPr>
              <w:t>ệp</w:t>
            </w:r>
            <w:r>
              <w:rPr>
                <w:rFonts w:ascii="Arial" w:eastAsia="游ゴシック Light" w:hAnsi="Arial" w:cs="Arial"/>
              </w:rPr>
              <w:t xml:space="preserve"> v</w:t>
            </w:r>
            <w:r w:rsidRPr="00851003">
              <w:rPr>
                <w:rFonts w:ascii="Arial" w:eastAsia="游ゴシック Light" w:hAnsi="Arial" w:cs="Arial"/>
              </w:rPr>
              <w:t>ụ</w:t>
            </w:r>
          </w:p>
        </w:tc>
        <w:tc>
          <w:tcPr>
            <w:tcW w:w="5095" w:type="dxa"/>
            <w:gridSpan w:val="2"/>
            <w:shd w:val="clear" w:color="auto" w:fill="C6D9F1" w:themeFill="text2" w:themeFillTint="33"/>
          </w:tcPr>
          <w:p w:rsidR="00817DC1" w:rsidRPr="00E335EB" w:rsidRDefault="00851003" w:rsidP="006B0193">
            <w:pPr>
              <w:rPr>
                <w:rFonts w:ascii="Arial" w:eastAsia="游ゴシック Light" w:hAnsi="Arial" w:cs="Arial"/>
              </w:rPr>
            </w:pPr>
            <w:r>
              <w:rPr>
                <w:rFonts w:ascii="Arial" w:eastAsia="游ゴシック Light" w:hAnsi="Arial" w:cs="Arial"/>
              </w:rPr>
              <w:t>ph</w:t>
            </w:r>
            <w:r w:rsidRPr="00851003">
              <w:rPr>
                <w:rFonts w:ascii="Arial" w:eastAsia="游ゴシック Light" w:hAnsi="Arial" w:cs="Arial"/>
              </w:rPr>
              <w:t>ạm</w:t>
            </w:r>
            <w:r>
              <w:rPr>
                <w:rFonts w:ascii="Arial" w:eastAsia="游ゴシック Light" w:hAnsi="Arial" w:cs="Arial"/>
              </w:rPr>
              <w:t xml:space="preserve"> vi </w:t>
            </w:r>
            <w:r w:rsidRPr="00851003">
              <w:rPr>
                <w:rFonts w:ascii="Arial" w:eastAsia="游ゴシック Light" w:hAnsi="Arial" w:cs="Arial" w:hint="eastAsia"/>
              </w:rPr>
              <w:t>đ</w:t>
            </w:r>
            <w:r w:rsidRPr="00851003">
              <w:rPr>
                <w:rFonts w:ascii="Arial" w:eastAsia="游ゴシック Light" w:hAnsi="Arial" w:cs="Arial"/>
              </w:rPr>
              <w:t>ối</w:t>
            </w:r>
            <w:r>
              <w:rPr>
                <w:rFonts w:ascii="Arial" w:eastAsia="游ゴシック Light" w:hAnsi="Arial" w:cs="Arial"/>
              </w:rPr>
              <w:t xml:space="preserve"> t</w:t>
            </w:r>
            <w:r w:rsidRPr="00851003">
              <w:rPr>
                <w:rFonts w:ascii="Arial" w:eastAsia="游ゴシック Light" w:hAnsi="Arial" w:cs="Arial" w:hint="cs"/>
              </w:rPr>
              <w:t>ư</w:t>
            </w:r>
            <w:r w:rsidRPr="00851003">
              <w:rPr>
                <w:rFonts w:ascii="Arial" w:eastAsia="游ゴシック Light" w:hAnsi="Arial" w:cs="Arial"/>
              </w:rPr>
              <w:t>ợng</w:t>
            </w:r>
          </w:p>
        </w:tc>
      </w:tr>
      <w:tr w:rsidR="00864F67" w:rsidRPr="00E335EB" w:rsidTr="00864F67">
        <w:tc>
          <w:tcPr>
            <w:tcW w:w="1350" w:type="dxa"/>
            <w:vMerge w:val="restart"/>
          </w:tcPr>
          <w:p w:rsidR="00864F67" w:rsidRPr="00E335EB" w:rsidRDefault="00851003" w:rsidP="00851003">
            <w:pPr>
              <w:rPr>
                <w:rFonts w:ascii="Arial" w:eastAsia="游ゴシック Light" w:hAnsi="Arial" w:cs="Arial"/>
              </w:rPr>
            </w:pPr>
            <w:r>
              <w:rPr>
                <w:rFonts w:ascii="Arial" w:eastAsia="游ゴシック Light" w:hAnsi="Arial" w:cs="Arial"/>
              </w:rPr>
              <w:t>Thi</w:t>
            </w:r>
            <w:r w:rsidRPr="00851003">
              <w:rPr>
                <w:rFonts w:ascii="Arial" w:eastAsia="游ゴシック Light" w:hAnsi="Arial" w:cs="Arial"/>
              </w:rPr>
              <w:t>ết</w:t>
            </w:r>
            <w:r>
              <w:rPr>
                <w:rFonts w:ascii="Arial" w:eastAsia="游ゴシック Light" w:hAnsi="Arial" w:cs="Arial"/>
              </w:rPr>
              <w:t xml:space="preserve"> k</w:t>
            </w:r>
            <w:r w:rsidRPr="00851003">
              <w:rPr>
                <w:rFonts w:ascii="Arial" w:eastAsia="游ゴシック Light" w:hAnsi="Arial" w:cs="Arial"/>
              </w:rPr>
              <w:t>ế</w:t>
            </w:r>
            <w:r>
              <w:rPr>
                <w:rFonts w:ascii="Arial" w:eastAsia="游ゴシック Light" w:hAnsi="Arial" w:cs="Arial"/>
              </w:rPr>
              <w:t>, k</w:t>
            </w:r>
            <w:r w:rsidRPr="00851003">
              <w:rPr>
                <w:rFonts w:ascii="Arial" w:eastAsia="游ゴシック Light" w:hAnsi="Arial" w:cs="Arial" w:hint="eastAsia"/>
              </w:rPr>
              <w:t>í</w:t>
            </w:r>
            <w:r w:rsidRPr="00851003">
              <w:rPr>
                <w:rFonts w:ascii="Arial" w:eastAsia="游ゴシック Light" w:hAnsi="Arial" w:cs="Arial"/>
              </w:rPr>
              <w:t>ch</w:t>
            </w:r>
            <w:r>
              <w:rPr>
                <w:rFonts w:ascii="Arial" w:eastAsia="游ゴシック Light" w:hAnsi="Arial" w:cs="Arial"/>
              </w:rPr>
              <w:t xml:space="preserve"> th</w:t>
            </w:r>
            <w:r>
              <w:rPr>
                <w:rFonts w:ascii="Arial" w:eastAsia="游ゴシック Light" w:hAnsi="Arial" w:cs="Arial" w:hint="cs"/>
              </w:rPr>
              <w:t>ư</w:t>
            </w:r>
            <w:r w:rsidRPr="00851003">
              <w:rPr>
                <w:rFonts w:ascii="Arial" w:eastAsia="游ゴシック Light" w:hAnsi="Arial" w:cs="Arial"/>
              </w:rPr>
              <w:t>ớc</w:t>
            </w:r>
            <w:r>
              <w:rPr>
                <w:rFonts w:ascii="Arial" w:eastAsia="游ゴシック Light" w:hAnsi="Arial" w:cs="Arial"/>
              </w:rPr>
              <w:t xml:space="preserve"> th</w:t>
            </w:r>
            <w:r w:rsidRPr="00851003">
              <w:rPr>
                <w:rFonts w:ascii="Arial" w:eastAsia="游ゴシック Light" w:hAnsi="Arial" w:cs="Arial"/>
              </w:rPr>
              <w:t>ực</w:t>
            </w:r>
            <w:r>
              <w:rPr>
                <w:rFonts w:ascii="Arial" w:eastAsia="游ゴシック Light" w:hAnsi="Arial" w:cs="Arial"/>
              </w:rPr>
              <w:t xml:space="preserve"> t</w:t>
            </w:r>
            <w:r w:rsidRPr="00851003">
              <w:rPr>
                <w:rFonts w:ascii="Arial" w:eastAsia="游ゴシック Light" w:hAnsi="Arial" w:cs="Arial"/>
              </w:rPr>
              <w:t>ế</w:t>
            </w:r>
          </w:p>
        </w:tc>
        <w:tc>
          <w:tcPr>
            <w:tcW w:w="3444" w:type="dxa"/>
          </w:tcPr>
          <w:p w:rsidR="00864F67" w:rsidRPr="00E335EB" w:rsidRDefault="00B44198" w:rsidP="006B0193">
            <w:pPr>
              <w:rPr>
                <w:rFonts w:ascii="Arial" w:eastAsia="游ゴシック Light" w:hAnsi="Arial" w:cs="Arial"/>
              </w:rPr>
            </w:pPr>
            <w:r w:rsidRPr="00B44198">
              <w:rPr>
                <w:rFonts w:ascii="Arial" w:eastAsia="游ゴシック Light" w:hAnsi="Arial" w:cs="Arial"/>
              </w:rPr>
              <w:t>Es</w:t>
            </w:r>
            <w:r>
              <w:rPr>
                <w:rFonts w:ascii="Arial" w:eastAsia="游ゴシック Light" w:hAnsi="Arial" w:cs="Arial"/>
              </w:rPr>
              <w:t>timate</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2B6540" w:rsidP="002B6540">
            <w:pPr>
              <w:rPr>
                <w:rFonts w:ascii="Arial" w:eastAsia="游ゴシック Light" w:hAnsi="Arial" w:cs="Arial"/>
              </w:rPr>
            </w:pPr>
            <w:r>
              <w:rPr>
                <w:rFonts w:ascii="Arial" w:eastAsia="游ゴシック Light" w:hAnsi="Arial" w:cs="Arial" w:hint="eastAsia"/>
              </w:rPr>
              <w:t>M</w:t>
            </w:r>
            <w:r w:rsidRPr="002B6540">
              <w:rPr>
                <w:rFonts w:ascii="Arial" w:eastAsia="游ゴシック Light" w:hAnsi="Arial" w:cs="Arial"/>
              </w:rPr>
              <w:t>ặc</w:t>
            </w:r>
            <w:r>
              <w:rPr>
                <w:rFonts w:ascii="Arial" w:eastAsia="游ゴシック Light" w:hAnsi="Arial" w:cs="Arial"/>
              </w:rPr>
              <w:t xml:space="preserve"> d</w:t>
            </w:r>
            <w:r w:rsidRPr="002B6540">
              <w:rPr>
                <w:rFonts w:ascii="Arial" w:eastAsia="游ゴシック Light" w:hAnsi="Arial" w:cs="Arial" w:hint="eastAsia"/>
              </w:rPr>
              <w:t>ù</w:t>
            </w:r>
            <w:r>
              <w:rPr>
                <w:rFonts w:ascii="Arial" w:eastAsia="游ゴシック Light" w:hAnsi="Arial" w:cs="Arial"/>
              </w:rPr>
              <w:t xml:space="preserve"> kh</w:t>
            </w:r>
            <w:r w:rsidRPr="002B6540">
              <w:rPr>
                <w:rFonts w:ascii="Arial" w:eastAsia="游ゴシック Light" w:hAnsi="Arial" w:cs="Arial" w:hint="eastAsia"/>
              </w:rPr>
              <w:t>ô</w:t>
            </w:r>
            <w:r>
              <w:rPr>
                <w:rFonts w:ascii="Arial" w:eastAsia="游ゴシック Light" w:hAnsi="Arial" w:cs="Arial"/>
              </w:rPr>
              <w:t>ng c</w:t>
            </w:r>
            <w:r w:rsidRPr="002B6540">
              <w:rPr>
                <w:rFonts w:ascii="Arial" w:eastAsia="游ゴシック Light" w:hAnsi="Arial" w:cs="Arial" w:hint="eastAsia"/>
              </w:rPr>
              <w:t>ó</w:t>
            </w:r>
            <w:r>
              <w:rPr>
                <w:rFonts w:ascii="Arial" w:eastAsia="游ゴシック Light" w:hAnsi="Arial" w:cs="Arial"/>
              </w:rPr>
              <w:t xml:space="preserve"> t</w:t>
            </w:r>
            <w:r w:rsidRPr="002B6540">
              <w:rPr>
                <w:rFonts w:ascii="Arial" w:eastAsia="游ゴシック Light" w:hAnsi="Arial" w:cs="Arial" w:hint="eastAsia"/>
              </w:rPr>
              <w:t>í</w:t>
            </w:r>
            <w:r w:rsidRPr="002B6540">
              <w:rPr>
                <w:rFonts w:ascii="Arial" w:eastAsia="游ゴシック Light" w:hAnsi="Arial" w:cs="Arial"/>
              </w:rPr>
              <w:t>nh</w:t>
            </w:r>
            <w:r>
              <w:rPr>
                <w:rFonts w:ascii="Arial" w:eastAsia="游ゴシック Light" w:hAnsi="Arial" w:cs="Arial"/>
              </w:rPr>
              <w:t xml:space="preserve"> n</w:t>
            </w:r>
            <w:r w:rsidRPr="002B6540">
              <w:rPr>
                <w:rFonts w:ascii="Arial" w:eastAsia="游ゴシック Light" w:hAnsi="Arial" w:cs="Arial" w:hint="eastAsia"/>
              </w:rPr>
              <w:t>ă</w:t>
            </w:r>
            <w:r>
              <w:rPr>
                <w:rFonts w:ascii="Arial" w:eastAsia="游ゴシック Light" w:hAnsi="Arial" w:cs="Arial"/>
              </w:rPr>
              <w:t xml:space="preserve">ng </w:t>
            </w:r>
            <w:r w:rsidRPr="002B6540">
              <w:rPr>
                <w:rFonts w:ascii="Arial" w:eastAsia="游ゴシック Light" w:hAnsi="Arial" w:cs="Arial"/>
              </w:rPr>
              <w:t>es</w:t>
            </w:r>
            <w:r>
              <w:rPr>
                <w:rFonts w:ascii="Arial" w:eastAsia="游ゴシック Light" w:hAnsi="Arial" w:cs="Arial"/>
              </w:rPr>
              <w:t>timate, nh</w:t>
            </w:r>
            <w:r w:rsidRPr="002B6540">
              <w:rPr>
                <w:rFonts w:ascii="Arial" w:eastAsia="游ゴシック Light" w:hAnsi="Arial" w:cs="Arial" w:hint="cs"/>
              </w:rPr>
              <w:t>ư</w:t>
            </w:r>
            <w:r>
              <w:rPr>
                <w:rFonts w:ascii="Arial" w:eastAsia="游ゴシック Light" w:hAnsi="Arial" w:cs="Arial"/>
              </w:rPr>
              <w:t>ng c</w:t>
            </w:r>
            <w:r w:rsidRPr="002B6540">
              <w:rPr>
                <w:rFonts w:ascii="Arial" w:eastAsia="游ゴシック Light" w:hAnsi="Arial" w:cs="Arial" w:hint="eastAsia"/>
              </w:rPr>
              <w:t>ó</w:t>
            </w:r>
            <w:r>
              <w:rPr>
                <w:rFonts w:ascii="Arial" w:eastAsia="游ゴシック Light" w:hAnsi="Arial" w:cs="Arial"/>
              </w:rPr>
              <w:t xml:space="preserve"> th</w:t>
            </w:r>
            <w:r w:rsidRPr="002B6540">
              <w:rPr>
                <w:rFonts w:ascii="Arial" w:eastAsia="游ゴシック Light" w:hAnsi="Arial" w:cs="Arial"/>
              </w:rPr>
              <w:t>ể</w:t>
            </w:r>
            <w:r>
              <w:rPr>
                <w:rFonts w:ascii="Arial" w:eastAsia="游ゴシック Light" w:hAnsi="Arial" w:cs="Arial"/>
              </w:rPr>
              <w:t xml:space="preserve"> li</w:t>
            </w:r>
            <w:r w:rsidRPr="002B6540">
              <w:rPr>
                <w:rFonts w:ascii="Arial" w:eastAsia="游ゴシック Light" w:hAnsi="Arial" w:cs="Arial" w:hint="eastAsia"/>
              </w:rPr>
              <w:t>ê</w:t>
            </w:r>
            <w:r w:rsidRPr="002B6540">
              <w:rPr>
                <w:rFonts w:ascii="Arial" w:eastAsia="游ゴシック Light" w:hAnsi="Arial" w:cs="Arial"/>
              </w:rPr>
              <w:t>n</w:t>
            </w:r>
            <w:r>
              <w:rPr>
                <w:rFonts w:ascii="Arial" w:eastAsia="游ゴシック Light" w:hAnsi="Arial" w:cs="Arial"/>
              </w:rPr>
              <w:t xml:space="preserve"> k</w:t>
            </w:r>
            <w:r w:rsidRPr="002B6540">
              <w:rPr>
                <w:rFonts w:ascii="Arial" w:eastAsia="游ゴシック Light" w:hAnsi="Arial" w:cs="Arial"/>
              </w:rPr>
              <w:t>ết</w:t>
            </w:r>
            <w:r>
              <w:rPr>
                <w:rFonts w:ascii="Arial" w:eastAsia="游ゴシック Light" w:hAnsi="Arial" w:cs="Arial"/>
              </w:rPr>
              <w:t xml:space="preserve"> d</w:t>
            </w:r>
            <w:r w:rsidRPr="002B6540">
              <w:rPr>
                <w:rFonts w:ascii="Arial" w:eastAsia="游ゴシック Light" w:hAnsi="Arial" w:cs="Arial"/>
              </w:rPr>
              <w:t>ata</w:t>
            </w:r>
            <w:r>
              <w:rPr>
                <w:rFonts w:ascii="Arial" w:eastAsia="游ゴシック Light" w:hAnsi="Arial" w:cs="Arial"/>
              </w:rPr>
              <w:t xml:space="preserve"> d</w:t>
            </w:r>
            <w:r w:rsidRPr="002B6540">
              <w:rPr>
                <w:rFonts w:ascii="Arial" w:eastAsia="游ゴシック Light" w:hAnsi="Arial" w:cs="Arial" w:hint="eastAsia"/>
              </w:rPr>
              <w:t>ù</w:t>
            </w:r>
            <w:r w:rsidRPr="002B6540">
              <w:rPr>
                <w:rFonts w:ascii="Arial" w:eastAsia="游ゴシック Light" w:hAnsi="Arial" w:cs="Arial"/>
              </w:rPr>
              <w:t>ng</w:t>
            </w:r>
            <w:r>
              <w:rPr>
                <w:rFonts w:ascii="Arial" w:eastAsia="游ゴシック Light" w:hAnsi="Arial" w:cs="Arial"/>
              </w:rPr>
              <w:t xml:space="preserve"> cho </w:t>
            </w:r>
            <w:r w:rsidRPr="002B6540">
              <w:rPr>
                <w:rFonts w:ascii="Arial" w:eastAsia="游ゴシック Light" w:hAnsi="Arial" w:cs="Arial"/>
              </w:rPr>
              <w:t>es</w:t>
            </w:r>
            <w:r>
              <w:rPr>
                <w:rFonts w:ascii="Arial" w:eastAsia="游ゴシック Light" w:hAnsi="Arial" w:cs="Arial"/>
              </w:rPr>
              <w:t xml:space="preserve">timate </w:t>
            </w:r>
            <w:r w:rsidRPr="002B6540">
              <w:rPr>
                <w:rFonts w:ascii="Arial" w:eastAsia="游ゴシック Light" w:hAnsi="Arial" w:cs="Arial" w:hint="eastAsia"/>
              </w:rPr>
              <w:t>đã</w:t>
            </w:r>
            <w:r>
              <w:rPr>
                <w:rFonts w:ascii="Arial" w:eastAsia="游ゴシック Light" w:hAnsi="Arial" w:cs="Arial"/>
              </w:rPr>
              <w:t xml:space="preserve"> input </w:t>
            </w:r>
            <w:r w:rsidRPr="002B6540">
              <w:rPr>
                <w:rFonts w:ascii="Arial" w:eastAsia="游ゴシック Light" w:hAnsi="Arial" w:cs="Arial"/>
              </w:rPr>
              <w:t>ở</w:t>
            </w:r>
            <w:r>
              <w:rPr>
                <w:rFonts w:ascii="Arial" w:eastAsia="游ゴシック Light" w:hAnsi="Arial" w:cs="Arial"/>
              </w:rPr>
              <w:t xml:space="preserve"> REAL4 v</w:t>
            </w:r>
            <w:r w:rsidRPr="002B6540">
              <w:rPr>
                <w:rFonts w:ascii="Arial" w:eastAsia="游ゴシック Light" w:hAnsi="Arial" w:cs="Arial" w:hint="eastAsia"/>
              </w:rPr>
              <w:t>à</w:t>
            </w:r>
            <w:r>
              <w:rPr>
                <w:rFonts w:ascii="Arial" w:eastAsia="游ゴシック Light" w:hAnsi="Arial" w:cs="Arial"/>
              </w:rPr>
              <w:t xml:space="preserve"> t</w:t>
            </w:r>
            <w:r w:rsidRPr="002B6540">
              <w:rPr>
                <w:rFonts w:ascii="Arial" w:eastAsia="游ゴシック Light" w:hAnsi="Arial" w:cs="Arial"/>
              </w:rPr>
              <w:t>ự</w:t>
            </w:r>
            <w:r>
              <w:rPr>
                <w:rFonts w:ascii="Arial" w:eastAsia="游ゴシック Light" w:hAnsi="Arial" w:cs="Arial"/>
              </w:rPr>
              <w:t xml:space="preserve"> </w:t>
            </w:r>
            <w:r>
              <w:rPr>
                <w:rFonts w:ascii="Arial" w:eastAsia="游ゴシック Light" w:hAnsi="Arial" w:cs="Arial" w:hint="eastAsia"/>
              </w:rPr>
              <w:t>đ</w:t>
            </w:r>
            <w:r w:rsidRPr="002B6540">
              <w:rPr>
                <w:rFonts w:ascii="Arial" w:eastAsia="游ゴシック Light" w:hAnsi="Arial" w:cs="Arial"/>
              </w:rPr>
              <w:t>ộng</w:t>
            </w:r>
            <w:r>
              <w:rPr>
                <w:rFonts w:ascii="Arial" w:eastAsia="游ゴシック Light" w:hAnsi="Arial" w:cs="Arial"/>
              </w:rPr>
              <w:t xml:space="preserve"> t</w:t>
            </w:r>
            <w:r w:rsidRPr="002B6540">
              <w:rPr>
                <w:rFonts w:ascii="Arial" w:eastAsia="游ゴシック Light" w:hAnsi="Arial" w:cs="Arial"/>
              </w:rPr>
              <w:t>ạo</w:t>
            </w:r>
            <w:r>
              <w:rPr>
                <w:rFonts w:ascii="Arial" w:eastAsia="游ゴシック Light" w:hAnsi="Arial" w:cs="Arial"/>
              </w:rPr>
              <w:t xml:space="preserve"> k</w:t>
            </w:r>
            <w:r w:rsidRPr="002B6540">
              <w:rPr>
                <w:rFonts w:ascii="Arial" w:eastAsia="游ゴシック Light" w:hAnsi="Arial" w:cs="Arial"/>
              </w:rPr>
              <w:t>ế</w:t>
            </w:r>
            <w:r>
              <w:rPr>
                <w:rFonts w:ascii="Arial" w:eastAsia="游ゴシック Light" w:hAnsi="Arial" w:cs="Arial"/>
              </w:rPr>
              <w:t xml:space="preserve"> ho</w:t>
            </w:r>
            <w:r w:rsidRPr="002B6540">
              <w:rPr>
                <w:rFonts w:ascii="Arial" w:eastAsia="游ゴシック Light" w:hAnsi="Arial" w:cs="Arial"/>
              </w:rPr>
              <w:t>ạch</w:t>
            </w:r>
            <w:r>
              <w:rPr>
                <w:rFonts w:ascii="Arial" w:eastAsia="游ゴシック Light" w:hAnsi="Arial" w:cs="Arial"/>
              </w:rPr>
              <w:t xml:space="preserve"> c</w:t>
            </w:r>
            <w:r w:rsidRPr="002B6540">
              <w:rPr>
                <w:rFonts w:ascii="Arial" w:eastAsia="游ゴシック Light" w:hAnsi="Arial" w:cs="Arial" w:hint="eastAsia"/>
              </w:rPr>
              <w:t>ô</w:t>
            </w:r>
            <w:r>
              <w:rPr>
                <w:rFonts w:ascii="Arial" w:eastAsia="游ゴシック Light" w:hAnsi="Arial" w:cs="Arial"/>
              </w:rPr>
              <w:t xml:space="preserve">ng </w:t>
            </w:r>
            <w:r w:rsidRPr="002B6540">
              <w:rPr>
                <w:rFonts w:ascii="Arial" w:eastAsia="游ゴシック Light" w:hAnsi="Arial" w:cs="Arial" w:hint="eastAsia"/>
              </w:rPr>
              <w:t>đ</w:t>
            </w:r>
            <w:r>
              <w:rPr>
                <w:rFonts w:ascii="Arial" w:eastAsia="游ゴシック Light" w:hAnsi="Arial" w:cs="Arial"/>
              </w:rPr>
              <w:t>o</w:t>
            </w:r>
            <w:r w:rsidRPr="002B6540">
              <w:rPr>
                <w:rFonts w:ascii="Arial" w:eastAsia="游ゴシック Light" w:hAnsi="Arial" w:cs="Arial"/>
              </w:rPr>
              <w:t>ạn</w:t>
            </w:r>
            <w:r>
              <w:rPr>
                <w:rFonts w:ascii="Arial" w:eastAsia="游ゴシック Light" w:hAnsi="Arial" w:cs="Arial"/>
              </w:rPr>
              <w:t>.</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B44198" w:rsidP="006B0193">
            <w:pPr>
              <w:rPr>
                <w:rFonts w:ascii="Arial" w:eastAsia="游ゴシック Light" w:hAnsi="Arial" w:cs="Arial"/>
              </w:rPr>
            </w:pPr>
            <w:r>
              <w:rPr>
                <w:rFonts w:ascii="Arial" w:eastAsia="游ゴシック Light" w:hAnsi="Arial" w:cs="Arial"/>
              </w:rPr>
              <w:t>Thi</w:t>
            </w:r>
            <w:r w:rsidRPr="00B44198">
              <w:rPr>
                <w:rFonts w:ascii="Arial" w:eastAsia="游ゴシック Light" w:hAnsi="Arial" w:cs="Arial"/>
              </w:rPr>
              <w:t>ết</w:t>
            </w:r>
            <w:r>
              <w:rPr>
                <w:rFonts w:ascii="Arial" w:eastAsia="游ゴシック Light" w:hAnsi="Arial" w:cs="Arial"/>
              </w:rPr>
              <w:t xml:space="preserve"> k</w:t>
            </w:r>
            <w:r w:rsidRPr="00B44198">
              <w:rPr>
                <w:rFonts w:ascii="Arial" w:eastAsia="游ゴシック Light" w:hAnsi="Arial" w:cs="Arial"/>
              </w:rPr>
              <w:t>ế</w:t>
            </w:r>
            <w:r>
              <w:rPr>
                <w:rFonts w:ascii="Arial" w:eastAsia="游ゴシック Light" w:hAnsi="Arial" w:cs="Arial"/>
              </w:rPr>
              <w:t>, k</w:t>
            </w:r>
            <w:r w:rsidRPr="00B44198">
              <w:rPr>
                <w:rFonts w:ascii="Arial" w:eastAsia="游ゴシック Light" w:hAnsi="Arial" w:cs="Arial" w:hint="eastAsia"/>
              </w:rPr>
              <w:t>í</w:t>
            </w:r>
            <w:r w:rsidRPr="00B44198">
              <w:rPr>
                <w:rFonts w:ascii="Arial" w:eastAsia="游ゴシック Light" w:hAnsi="Arial" w:cs="Arial"/>
              </w:rPr>
              <w:t>ch</w:t>
            </w:r>
            <w:r>
              <w:rPr>
                <w:rFonts w:ascii="Arial" w:eastAsia="游ゴシック Light" w:hAnsi="Arial" w:cs="Arial"/>
              </w:rPr>
              <w:t xml:space="preserve"> th</w:t>
            </w:r>
            <w:r>
              <w:rPr>
                <w:rFonts w:ascii="Arial" w:eastAsia="游ゴシック Light" w:hAnsi="Arial" w:cs="Arial" w:hint="cs"/>
              </w:rPr>
              <w:t>ư</w:t>
            </w:r>
            <w:r w:rsidRPr="00B44198">
              <w:rPr>
                <w:rFonts w:ascii="Arial" w:eastAsia="游ゴシック Light" w:hAnsi="Arial" w:cs="Arial"/>
              </w:rPr>
              <w:t>ớc</w:t>
            </w:r>
            <w:r>
              <w:rPr>
                <w:rFonts w:ascii="Arial" w:eastAsia="游ゴシック Light" w:hAnsi="Arial" w:cs="Arial"/>
              </w:rPr>
              <w:t xml:space="preserve"> th</w:t>
            </w:r>
            <w:r w:rsidRPr="00B44198">
              <w:rPr>
                <w:rFonts w:ascii="Arial" w:eastAsia="游ゴシック Light" w:hAnsi="Arial" w:cs="Arial"/>
              </w:rPr>
              <w:t>ực</w:t>
            </w:r>
            <w:r>
              <w:rPr>
                <w:rFonts w:ascii="Arial" w:eastAsia="游ゴシック Light" w:hAnsi="Arial" w:cs="Arial"/>
              </w:rPr>
              <w:t xml:space="preserve"> t</w:t>
            </w:r>
            <w:r w:rsidRPr="00B44198">
              <w:rPr>
                <w:rFonts w:ascii="Arial" w:eastAsia="游ゴシック Light" w:hAnsi="Arial" w:cs="Arial"/>
              </w:rPr>
              <w:t>ế</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5B649A" w:rsidP="005B649A">
            <w:pPr>
              <w:rPr>
                <w:rFonts w:ascii="Arial" w:eastAsia="游ゴシック Light" w:hAnsi="Arial" w:cs="Arial"/>
              </w:rPr>
            </w:pPr>
            <w:r>
              <w:rPr>
                <w:rFonts w:ascii="Arial" w:eastAsia="游ゴシック Light" w:hAnsi="Arial" w:cs="Arial" w:hint="eastAsia"/>
              </w:rPr>
              <w:t>M</w:t>
            </w:r>
            <w:r w:rsidRPr="005B649A">
              <w:rPr>
                <w:rFonts w:ascii="Arial" w:eastAsia="游ゴシック Light" w:hAnsi="Arial" w:cs="Arial"/>
              </w:rPr>
              <w:t>ặc</w:t>
            </w:r>
            <w:r>
              <w:rPr>
                <w:rFonts w:ascii="Arial" w:eastAsia="游ゴシック Light" w:hAnsi="Arial" w:cs="Arial"/>
              </w:rPr>
              <w:t xml:space="preserve"> d</w:t>
            </w:r>
            <w:r w:rsidRPr="005B649A">
              <w:rPr>
                <w:rFonts w:ascii="Arial" w:eastAsia="游ゴシック Light" w:hAnsi="Arial" w:cs="Arial" w:hint="eastAsia"/>
              </w:rPr>
              <w:t>ù</w:t>
            </w:r>
            <w:r>
              <w:rPr>
                <w:rFonts w:ascii="Arial" w:eastAsia="游ゴシック Light" w:hAnsi="Arial" w:cs="Arial"/>
              </w:rPr>
              <w:t xml:space="preserve"> kh</w:t>
            </w:r>
            <w:r w:rsidRPr="005B649A">
              <w:rPr>
                <w:rFonts w:ascii="Arial" w:eastAsia="游ゴシック Light" w:hAnsi="Arial" w:cs="Arial" w:hint="eastAsia"/>
              </w:rPr>
              <w:t>ô</w:t>
            </w:r>
            <w:r>
              <w:rPr>
                <w:rFonts w:ascii="Arial" w:eastAsia="游ゴシック Light" w:hAnsi="Arial" w:cs="Arial"/>
              </w:rPr>
              <w:t>ng c</w:t>
            </w:r>
            <w:r w:rsidRPr="005B649A">
              <w:rPr>
                <w:rFonts w:ascii="Arial" w:eastAsia="游ゴシック Light" w:hAnsi="Arial" w:cs="Arial" w:hint="eastAsia"/>
              </w:rPr>
              <w:t>ó</w:t>
            </w:r>
            <w:r>
              <w:rPr>
                <w:rFonts w:ascii="Arial" w:eastAsia="游ゴシック Light" w:hAnsi="Arial" w:cs="Arial"/>
              </w:rPr>
              <w:t xml:space="preserve"> t</w:t>
            </w:r>
            <w:r w:rsidRPr="005B649A">
              <w:rPr>
                <w:rFonts w:ascii="Arial" w:eastAsia="游ゴシック Light" w:hAnsi="Arial" w:cs="Arial" w:hint="eastAsia"/>
              </w:rPr>
              <w:t>í</w:t>
            </w:r>
            <w:r w:rsidRPr="005B649A">
              <w:rPr>
                <w:rFonts w:ascii="Arial" w:eastAsia="游ゴシック Light" w:hAnsi="Arial" w:cs="Arial"/>
              </w:rPr>
              <w:t>nh</w:t>
            </w:r>
            <w:r>
              <w:rPr>
                <w:rFonts w:ascii="Arial" w:eastAsia="游ゴシック Light" w:hAnsi="Arial" w:cs="Arial"/>
              </w:rPr>
              <w:t xml:space="preserve"> n</w:t>
            </w:r>
            <w:r w:rsidRPr="005B649A">
              <w:rPr>
                <w:rFonts w:ascii="Arial" w:eastAsia="游ゴシック Light" w:hAnsi="Arial" w:cs="Arial" w:hint="eastAsia"/>
              </w:rPr>
              <w:t>ă</w:t>
            </w:r>
            <w:r>
              <w:rPr>
                <w:rFonts w:ascii="Arial" w:eastAsia="游ゴシック Light" w:hAnsi="Arial" w:cs="Arial"/>
              </w:rPr>
              <w:t>ng li</w:t>
            </w:r>
            <w:r w:rsidRPr="005B649A">
              <w:rPr>
                <w:rFonts w:ascii="Arial" w:eastAsia="游ゴシック Light" w:hAnsi="Arial" w:cs="Arial" w:hint="eastAsia"/>
              </w:rPr>
              <w:t>ê</w:t>
            </w:r>
            <w:r>
              <w:rPr>
                <w:rFonts w:ascii="Arial" w:eastAsia="游ゴシック Light" w:hAnsi="Arial" w:cs="Arial"/>
              </w:rPr>
              <w:t xml:space="preserve">n quan </w:t>
            </w:r>
            <w:r>
              <w:rPr>
                <w:rFonts w:ascii="Arial" w:eastAsia="游ゴシック Light" w:hAnsi="Arial" w:cs="Arial" w:hint="eastAsia"/>
              </w:rPr>
              <w:t>đ</w:t>
            </w:r>
            <w:r w:rsidRPr="005B649A">
              <w:rPr>
                <w:rFonts w:ascii="Arial" w:eastAsia="游ゴシック Light" w:hAnsi="Arial" w:cs="Arial"/>
              </w:rPr>
              <w:t>ến</w:t>
            </w:r>
            <w:r>
              <w:rPr>
                <w:rFonts w:ascii="Arial" w:eastAsia="游ゴシック Light" w:hAnsi="Arial" w:cs="Arial"/>
              </w:rPr>
              <w:t xml:space="preserve"> thi</w:t>
            </w:r>
            <w:r w:rsidRPr="005B649A">
              <w:rPr>
                <w:rFonts w:ascii="Arial" w:eastAsia="游ゴシック Light" w:hAnsi="Arial" w:cs="Arial"/>
              </w:rPr>
              <w:t>ết</w:t>
            </w:r>
            <w:r>
              <w:rPr>
                <w:rFonts w:ascii="Arial" w:eastAsia="游ゴシック Light" w:hAnsi="Arial" w:cs="Arial"/>
              </w:rPr>
              <w:t xml:space="preserve"> k</w:t>
            </w:r>
            <w:r w:rsidRPr="005B649A">
              <w:rPr>
                <w:rFonts w:ascii="Arial" w:eastAsia="游ゴシック Light" w:hAnsi="Arial" w:cs="Arial"/>
              </w:rPr>
              <w:t>ế</w:t>
            </w:r>
            <w:r>
              <w:rPr>
                <w:rFonts w:ascii="Arial" w:eastAsia="游ゴシック Light" w:hAnsi="Arial" w:cs="Arial"/>
              </w:rPr>
              <w:t xml:space="preserve">, </w:t>
            </w:r>
            <w:r>
              <w:rPr>
                <w:rFonts w:ascii="Arial" w:eastAsia="游ゴシック Light" w:hAnsi="Arial" w:cs="Arial" w:hint="eastAsia"/>
              </w:rPr>
              <w:t>k</w:t>
            </w:r>
            <w:r w:rsidRPr="005B649A">
              <w:rPr>
                <w:rFonts w:ascii="Arial" w:eastAsia="游ゴシック Light" w:hAnsi="Arial" w:cs="Arial" w:hint="eastAsia"/>
              </w:rPr>
              <w:t>í</w:t>
            </w:r>
            <w:r w:rsidRPr="005B649A">
              <w:rPr>
                <w:rFonts w:ascii="Arial" w:eastAsia="游ゴシック Light" w:hAnsi="Arial" w:cs="Arial"/>
              </w:rPr>
              <w:t>ch</w:t>
            </w:r>
            <w:r>
              <w:rPr>
                <w:rFonts w:ascii="Arial" w:eastAsia="游ゴシック Light" w:hAnsi="Arial" w:cs="Arial"/>
              </w:rPr>
              <w:t xml:space="preserve"> th</w:t>
            </w:r>
            <w:r>
              <w:rPr>
                <w:rFonts w:ascii="Arial" w:eastAsia="游ゴシック Light" w:hAnsi="Arial" w:cs="Arial" w:hint="cs"/>
              </w:rPr>
              <w:t>ư</w:t>
            </w:r>
            <w:r w:rsidRPr="005B649A">
              <w:rPr>
                <w:rFonts w:ascii="Arial" w:eastAsia="游ゴシック Light" w:hAnsi="Arial" w:cs="Arial"/>
              </w:rPr>
              <w:t>ớc</w:t>
            </w:r>
            <w:r>
              <w:rPr>
                <w:rFonts w:ascii="Arial" w:eastAsia="游ゴシック Light" w:hAnsi="Arial" w:cs="Arial"/>
              </w:rPr>
              <w:t xml:space="preserve"> th</w:t>
            </w:r>
            <w:r w:rsidRPr="005B649A">
              <w:rPr>
                <w:rFonts w:ascii="Arial" w:eastAsia="游ゴシック Light" w:hAnsi="Arial" w:cs="Arial"/>
              </w:rPr>
              <w:t>ực</w:t>
            </w:r>
            <w:r>
              <w:rPr>
                <w:rFonts w:ascii="Arial" w:eastAsia="游ゴシック Light" w:hAnsi="Arial" w:cs="Arial"/>
              </w:rPr>
              <w:t xml:space="preserve"> t</w:t>
            </w:r>
            <w:r w:rsidRPr="005B649A">
              <w:rPr>
                <w:rFonts w:ascii="Arial" w:eastAsia="游ゴシック Light" w:hAnsi="Arial" w:cs="Arial"/>
              </w:rPr>
              <w:t>ế</w:t>
            </w:r>
            <w:r>
              <w:rPr>
                <w:rFonts w:ascii="Arial" w:eastAsia="游ゴシック Light" w:hAnsi="Arial" w:cs="Arial"/>
              </w:rPr>
              <w:t xml:space="preserve"> nh</w:t>
            </w:r>
            <w:r w:rsidRPr="005B649A">
              <w:rPr>
                <w:rFonts w:ascii="Arial" w:eastAsia="游ゴシック Light" w:hAnsi="Arial" w:cs="Arial" w:hint="cs"/>
              </w:rPr>
              <w:t>ư</w:t>
            </w:r>
            <w:r>
              <w:rPr>
                <w:rFonts w:ascii="Arial" w:eastAsia="游ゴシック Light" w:hAnsi="Arial" w:cs="Arial"/>
              </w:rPr>
              <w:t>ng c</w:t>
            </w:r>
            <w:r w:rsidRPr="005B649A">
              <w:rPr>
                <w:rFonts w:ascii="Arial" w:eastAsia="游ゴシック Light" w:hAnsi="Arial" w:cs="Arial" w:hint="eastAsia"/>
              </w:rPr>
              <w:t>ó</w:t>
            </w:r>
            <w:r>
              <w:rPr>
                <w:rFonts w:ascii="Arial" w:eastAsia="游ゴシック Light" w:hAnsi="Arial" w:cs="Arial"/>
              </w:rPr>
              <w:t xml:space="preserve"> th</w:t>
            </w:r>
            <w:r w:rsidRPr="005B649A">
              <w:rPr>
                <w:rFonts w:ascii="Arial" w:eastAsia="游ゴシック Light" w:hAnsi="Arial" w:cs="Arial"/>
              </w:rPr>
              <w:t>ể</w:t>
            </w:r>
            <w:r>
              <w:rPr>
                <w:rFonts w:ascii="Arial" w:eastAsia="游ゴシック Light" w:hAnsi="Arial" w:cs="Arial"/>
              </w:rPr>
              <w:t xml:space="preserve"> li</w:t>
            </w:r>
            <w:r w:rsidRPr="005B649A">
              <w:rPr>
                <w:rFonts w:ascii="Arial" w:eastAsia="游ゴシック Light" w:hAnsi="Arial" w:cs="Arial" w:hint="eastAsia"/>
              </w:rPr>
              <w:t>ê</w:t>
            </w:r>
            <w:r>
              <w:rPr>
                <w:rFonts w:ascii="Arial" w:eastAsia="游ゴシック Light" w:hAnsi="Arial" w:cs="Arial"/>
              </w:rPr>
              <w:t>n k</w:t>
            </w:r>
            <w:r w:rsidRPr="005B649A">
              <w:rPr>
                <w:rFonts w:ascii="Arial" w:eastAsia="游ゴシック Light" w:hAnsi="Arial" w:cs="Arial"/>
              </w:rPr>
              <w:t>ết</w:t>
            </w:r>
            <w:r>
              <w:rPr>
                <w:rFonts w:ascii="Arial" w:eastAsia="游ゴシック Light" w:hAnsi="Arial" w:cs="Arial"/>
              </w:rPr>
              <w:t xml:space="preserve"> d</w:t>
            </w:r>
            <w:r w:rsidRPr="005B649A">
              <w:rPr>
                <w:rFonts w:ascii="Arial" w:eastAsia="游ゴシック Light" w:hAnsi="Arial" w:cs="Arial"/>
              </w:rPr>
              <w:t>ata</w:t>
            </w:r>
            <w:r>
              <w:rPr>
                <w:rFonts w:ascii="Arial" w:eastAsia="游ゴシック Light" w:hAnsi="Arial" w:cs="Arial"/>
              </w:rPr>
              <w:t xml:space="preserve"> </w:t>
            </w:r>
            <w:r w:rsidRPr="005B649A">
              <w:rPr>
                <w:rFonts w:ascii="Arial" w:eastAsia="游ゴシック Light" w:hAnsi="Arial" w:cs="Arial" w:hint="eastAsia"/>
              </w:rPr>
              <w:t>đã</w:t>
            </w:r>
            <w:r>
              <w:rPr>
                <w:rFonts w:ascii="Arial" w:eastAsia="游ゴシック Light" w:hAnsi="Arial" w:cs="Arial"/>
              </w:rPr>
              <w:t xml:space="preserve"> input </w:t>
            </w:r>
            <w:r w:rsidRPr="005B649A">
              <w:rPr>
                <w:rFonts w:ascii="Arial" w:eastAsia="游ゴシック Light" w:hAnsi="Arial" w:cs="Arial"/>
              </w:rPr>
              <w:t>ở</w:t>
            </w:r>
            <w:r>
              <w:rPr>
                <w:rFonts w:ascii="Arial" w:eastAsia="游ゴシック Light" w:hAnsi="Arial" w:cs="Arial"/>
              </w:rPr>
              <w:t xml:space="preserve"> REAL4 v</w:t>
            </w:r>
            <w:r w:rsidRPr="005B649A">
              <w:rPr>
                <w:rFonts w:ascii="Arial" w:eastAsia="游ゴシック Light" w:hAnsi="Arial" w:cs="Arial" w:hint="eastAsia"/>
              </w:rPr>
              <w:t>à</w:t>
            </w:r>
            <w:r>
              <w:rPr>
                <w:rFonts w:ascii="Arial" w:eastAsia="游ゴシック Light" w:hAnsi="Arial" w:cs="Arial"/>
              </w:rPr>
              <w:t xml:space="preserve"> t</w:t>
            </w:r>
            <w:r w:rsidRPr="005B649A">
              <w:rPr>
                <w:rFonts w:ascii="Arial" w:eastAsia="游ゴシック Light" w:hAnsi="Arial" w:cs="Arial"/>
              </w:rPr>
              <w:t>ự</w:t>
            </w:r>
            <w:r>
              <w:rPr>
                <w:rFonts w:ascii="Arial" w:eastAsia="游ゴシック Light" w:hAnsi="Arial" w:cs="Arial"/>
              </w:rPr>
              <w:t xml:space="preserve"> </w:t>
            </w:r>
            <w:r>
              <w:rPr>
                <w:rFonts w:ascii="Arial" w:eastAsia="游ゴシック Light" w:hAnsi="Arial" w:cs="Arial" w:hint="eastAsia"/>
              </w:rPr>
              <w:t>đ</w:t>
            </w:r>
            <w:r w:rsidRPr="005B649A">
              <w:rPr>
                <w:rFonts w:ascii="Arial" w:eastAsia="游ゴシック Light" w:hAnsi="Arial" w:cs="Arial"/>
              </w:rPr>
              <w:t>ộng</w:t>
            </w:r>
            <w:r>
              <w:rPr>
                <w:rFonts w:ascii="Arial" w:eastAsia="游ゴシック Light" w:hAnsi="Arial" w:cs="Arial"/>
              </w:rPr>
              <w:t xml:space="preserve"> t</w:t>
            </w:r>
            <w:r w:rsidRPr="005B649A">
              <w:rPr>
                <w:rFonts w:ascii="Arial" w:eastAsia="游ゴシック Light" w:hAnsi="Arial" w:cs="Arial"/>
              </w:rPr>
              <w:t>ạo</w:t>
            </w:r>
            <w:r>
              <w:rPr>
                <w:rFonts w:ascii="Arial" w:eastAsia="游ゴシック Light" w:hAnsi="Arial" w:cs="Arial"/>
              </w:rPr>
              <w:t xml:space="preserve"> k</w:t>
            </w:r>
            <w:r w:rsidRPr="005B649A">
              <w:rPr>
                <w:rFonts w:ascii="Arial" w:eastAsia="游ゴシック Light" w:hAnsi="Arial" w:cs="Arial"/>
              </w:rPr>
              <w:t>ế</w:t>
            </w:r>
            <w:r>
              <w:rPr>
                <w:rFonts w:ascii="Arial" w:eastAsia="游ゴシック Light" w:hAnsi="Arial" w:cs="Arial"/>
              </w:rPr>
              <w:t xml:space="preserve"> ho</w:t>
            </w:r>
            <w:r w:rsidRPr="005B649A">
              <w:rPr>
                <w:rFonts w:ascii="Arial" w:eastAsia="游ゴシック Light" w:hAnsi="Arial" w:cs="Arial"/>
              </w:rPr>
              <w:t>ạch</w:t>
            </w:r>
            <w:r>
              <w:rPr>
                <w:rFonts w:ascii="Arial" w:eastAsia="游ゴシック Light" w:hAnsi="Arial" w:cs="Arial"/>
              </w:rPr>
              <w:t xml:space="preserve"> c</w:t>
            </w:r>
            <w:r w:rsidRPr="005B649A">
              <w:rPr>
                <w:rFonts w:ascii="Arial" w:eastAsia="游ゴシック Light" w:hAnsi="Arial" w:cs="Arial" w:hint="eastAsia"/>
              </w:rPr>
              <w:t>ô</w:t>
            </w:r>
            <w:r>
              <w:rPr>
                <w:rFonts w:ascii="Arial" w:eastAsia="游ゴシック Light" w:hAnsi="Arial" w:cs="Arial"/>
              </w:rPr>
              <w:t xml:space="preserve">ng </w:t>
            </w:r>
            <w:r w:rsidRPr="005B649A">
              <w:rPr>
                <w:rFonts w:ascii="Arial" w:eastAsia="游ゴシック Light" w:hAnsi="Arial" w:cs="Arial" w:hint="eastAsia"/>
              </w:rPr>
              <w:t>đ</w:t>
            </w:r>
            <w:r>
              <w:rPr>
                <w:rFonts w:ascii="Arial" w:eastAsia="游ゴシック Light" w:hAnsi="Arial" w:cs="Arial"/>
              </w:rPr>
              <w:t>o</w:t>
            </w:r>
            <w:r w:rsidRPr="005B649A">
              <w:rPr>
                <w:rFonts w:ascii="Arial" w:eastAsia="游ゴシック Light" w:hAnsi="Arial" w:cs="Arial"/>
              </w:rPr>
              <w:t>ạn</w:t>
            </w:r>
            <w:r>
              <w:rPr>
                <w:rFonts w:ascii="Arial" w:eastAsia="游ゴシック Light" w:hAnsi="Arial" w:cs="Arial"/>
              </w:rPr>
              <w:t>.</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B44198" w:rsidP="00B44198">
            <w:pPr>
              <w:rPr>
                <w:rFonts w:ascii="Arial" w:eastAsia="游ゴシック Light" w:hAnsi="Arial" w:cs="Arial"/>
              </w:rPr>
            </w:pPr>
            <w:r w:rsidRPr="00B44198">
              <w:rPr>
                <w:rFonts w:ascii="Arial" w:eastAsia="游ゴシック Light" w:hAnsi="Arial" w:cs="Arial"/>
              </w:rPr>
              <w:t>Or</w:t>
            </w:r>
            <w:r>
              <w:rPr>
                <w:rFonts w:ascii="Arial" w:eastAsia="游ゴシック Light" w:hAnsi="Arial" w:cs="Arial"/>
              </w:rPr>
              <w:t>der nguy</w:t>
            </w:r>
            <w:r w:rsidRPr="00B44198">
              <w:rPr>
                <w:rFonts w:ascii="Arial" w:eastAsia="游ゴシック Light" w:hAnsi="Arial" w:cs="Arial" w:hint="eastAsia"/>
              </w:rPr>
              <w:t>ê</w:t>
            </w:r>
            <w:r>
              <w:rPr>
                <w:rFonts w:ascii="Arial" w:eastAsia="游ゴシック Light" w:hAnsi="Arial" w:cs="Arial"/>
              </w:rPr>
              <w:t>n v</w:t>
            </w:r>
            <w:r w:rsidRPr="00B44198">
              <w:rPr>
                <w:rFonts w:ascii="Arial" w:eastAsia="游ゴシック Light" w:hAnsi="Arial" w:cs="Arial"/>
              </w:rPr>
              <w:t>ật</w:t>
            </w:r>
            <w:r>
              <w:rPr>
                <w:rFonts w:ascii="Arial" w:eastAsia="游ゴシック Light" w:hAnsi="Arial" w:cs="Arial"/>
              </w:rPr>
              <w:t xml:space="preserve"> li</w:t>
            </w:r>
            <w:r w:rsidRPr="00B44198">
              <w:rPr>
                <w:rFonts w:ascii="Arial" w:eastAsia="游ゴシック Light" w:hAnsi="Arial" w:cs="Arial"/>
              </w:rPr>
              <w:t>ệu</w:t>
            </w:r>
            <w:r>
              <w:rPr>
                <w:rFonts w:ascii="Arial" w:eastAsia="游ゴシック Light" w:hAnsi="Arial" w:cs="Arial"/>
              </w:rPr>
              <w:t xml:space="preserve"> v</w:t>
            </w:r>
            <w:r w:rsidRPr="00B44198">
              <w:rPr>
                <w:rFonts w:ascii="Arial" w:eastAsia="游ゴシック Light" w:hAnsi="Arial" w:cs="Arial" w:hint="eastAsia"/>
              </w:rPr>
              <w:t>à</w:t>
            </w:r>
            <w:r>
              <w:rPr>
                <w:rFonts w:ascii="Arial" w:eastAsia="游ゴシック Light" w:hAnsi="Arial" w:cs="Arial"/>
              </w:rPr>
              <w:t xml:space="preserve"> nh</w:t>
            </w:r>
            <w:r w:rsidRPr="00B44198">
              <w:rPr>
                <w:rFonts w:ascii="Arial" w:eastAsia="游ゴシック Light" w:hAnsi="Arial" w:cs="Arial"/>
              </w:rPr>
              <w:t>ập</w:t>
            </w:r>
            <w:r>
              <w:rPr>
                <w:rFonts w:ascii="Arial" w:eastAsia="游ゴシック Light" w:hAnsi="Arial" w:cs="Arial"/>
              </w:rPr>
              <w:t xml:space="preserve"> h</w:t>
            </w:r>
            <w:r w:rsidRPr="00B44198">
              <w:rPr>
                <w:rFonts w:ascii="Arial" w:eastAsia="游ゴシック Light" w:hAnsi="Arial" w:cs="Arial" w:hint="eastAsia"/>
              </w:rPr>
              <w:t>à</w:t>
            </w:r>
            <w:r w:rsidRPr="00B44198">
              <w:rPr>
                <w:rFonts w:ascii="Arial" w:eastAsia="游ゴシック Light" w:hAnsi="Arial" w:cs="Arial"/>
              </w:rPr>
              <w:t>ng</w:t>
            </w:r>
          </w:p>
        </w:tc>
        <w:tc>
          <w:tcPr>
            <w:tcW w:w="701" w:type="dxa"/>
          </w:tcPr>
          <w:p w:rsidR="00864F67" w:rsidRPr="00E335EB" w:rsidRDefault="00864F67" w:rsidP="006B0193">
            <w:pPr>
              <w:rPr>
                <w:rFonts w:ascii="Arial" w:eastAsia="游ゴシック Light" w:hAnsi="Arial" w:cs="Arial"/>
              </w:rPr>
            </w:pPr>
            <w:r w:rsidRPr="00E335EB">
              <w:rPr>
                <w:rFonts w:ascii="Cambria Math" w:eastAsia="游ゴシック Light" w:hAnsi="Cambria Math" w:cs="Cambria Math"/>
              </w:rPr>
              <w:t>△</w:t>
            </w:r>
          </w:p>
        </w:tc>
        <w:tc>
          <w:tcPr>
            <w:tcW w:w="4394" w:type="dxa"/>
          </w:tcPr>
          <w:p w:rsidR="00864F67" w:rsidRPr="00E335EB" w:rsidRDefault="005B649A" w:rsidP="005B649A">
            <w:pPr>
              <w:rPr>
                <w:rFonts w:ascii="Arial" w:eastAsia="游ゴシック Light" w:hAnsi="Arial" w:cs="Arial"/>
              </w:rPr>
            </w:pPr>
            <w:r>
              <w:rPr>
                <w:rFonts w:ascii="Arial" w:eastAsia="游ゴシック Light" w:hAnsi="Arial" w:cs="Arial" w:hint="eastAsia"/>
              </w:rPr>
              <w:t>T</w:t>
            </w:r>
            <w:r w:rsidRPr="005B649A">
              <w:rPr>
                <w:rFonts w:ascii="Arial" w:eastAsia="游ゴシック Light" w:hAnsi="Arial" w:cs="Arial" w:hint="eastAsia"/>
              </w:rPr>
              <w:t>í</w:t>
            </w:r>
            <w:r w:rsidRPr="005B649A">
              <w:rPr>
                <w:rFonts w:ascii="Arial" w:eastAsia="游ゴシック Light" w:hAnsi="Arial" w:cs="Arial"/>
              </w:rPr>
              <w:t>nh</w:t>
            </w:r>
            <w:r>
              <w:rPr>
                <w:rFonts w:ascii="Arial" w:eastAsia="游ゴシック Light" w:hAnsi="Arial" w:cs="Arial"/>
              </w:rPr>
              <w:t xml:space="preserve"> n</w:t>
            </w:r>
            <w:r w:rsidRPr="005B649A">
              <w:rPr>
                <w:rFonts w:ascii="Arial" w:eastAsia="游ゴシック Light" w:hAnsi="Arial" w:cs="Arial" w:hint="eastAsia"/>
              </w:rPr>
              <w:t>ă</w:t>
            </w:r>
            <w:r>
              <w:rPr>
                <w:rFonts w:ascii="Arial" w:eastAsia="游ゴシック Light" w:hAnsi="Arial" w:cs="Arial"/>
              </w:rPr>
              <w:t>ng q</w:t>
            </w:r>
            <w:r>
              <w:rPr>
                <w:rFonts w:ascii="Arial" w:eastAsia="游ゴシック Light" w:hAnsi="Arial" w:cs="Arial" w:hint="cs"/>
              </w:rPr>
              <w:t>u</w:t>
            </w:r>
            <w:r w:rsidRPr="005B649A">
              <w:rPr>
                <w:rFonts w:ascii="Arial" w:eastAsia="游ゴシック Light" w:hAnsi="Arial" w:cs="Arial"/>
              </w:rPr>
              <w:t>ản</w:t>
            </w:r>
            <w:r>
              <w:rPr>
                <w:rFonts w:ascii="Arial" w:eastAsia="游ゴシック Light" w:hAnsi="Arial" w:cs="Arial"/>
              </w:rPr>
              <w:t xml:space="preserve"> l</w:t>
            </w:r>
            <w:r w:rsidRPr="005B649A">
              <w:rPr>
                <w:rFonts w:ascii="Arial" w:eastAsia="游ゴシック Light" w:hAnsi="Arial" w:cs="Arial" w:hint="eastAsia"/>
              </w:rPr>
              <w:t>ý</w:t>
            </w:r>
            <w:r>
              <w:rPr>
                <w:rFonts w:ascii="Arial" w:eastAsia="游ゴシック Light" w:hAnsi="Arial" w:cs="Arial"/>
              </w:rPr>
              <w:t xml:space="preserve"> s</w:t>
            </w:r>
            <w:r w:rsidRPr="005B649A">
              <w:rPr>
                <w:rFonts w:ascii="Arial" w:eastAsia="游ゴシック Light" w:hAnsi="Arial" w:cs="Arial"/>
              </w:rPr>
              <w:t>ố</w:t>
            </w:r>
            <w:r>
              <w:rPr>
                <w:rFonts w:ascii="Arial" w:eastAsia="游ゴシック Light" w:hAnsi="Arial" w:cs="Arial"/>
              </w:rPr>
              <w:t xml:space="preserve"> l</w:t>
            </w:r>
            <w:r>
              <w:rPr>
                <w:rFonts w:ascii="Arial" w:eastAsia="游ゴシック Light" w:hAnsi="Arial" w:cs="Arial" w:hint="cs"/>
              </w:rPr>
              <w:t>ư</w:t>
            </w:r>
            <w:r w:rsidRPr="005B649A">
              <w:rPr>
                <w:rFonts w:ascii="Arial" w:eastAsia="游ゴシック Light" w:hAnsi="Arial" w:cs="Arial"/>
              </w:rPr>
              <w:t>ợng</w:t>
            </w:r>
            <w:r>
              <w:rPr>
                <w:rFonts w:ascii="Arial" w:eastAsia="游ゴシック Light" w:hAnsi="Arial" w:cs="Arial"/>
              </w:rPr>
              <w:t xml:space="preserve"> nguy</w:t>
            </w:r>
            <w:r w:rsidRPr="005B649A">
              <w:rPr>
                <w:rFonts w:ascii="Arial" w:eastAsia="游ゴシック Light" w:hAnsi="Arial" w:cs="Arial" w:hint="eastAsia"/>
              </w:rPr>
              <w:t>ê</w:t>
            </w:r>
            <w:r>
              <w:rPr>
                <w:rFonts w:ascii="Arial" w:eastAsia="游ゴシック Light" w:hAnsi="Arial" w:cs="Arial"/>
              </w:rPr>
              <w:t>n v</w:t>
            </w:r>
            <w:r w:rsidRPr="005B649A">
              <w:rPr>
                <w:rFonts w:ascii="Arial" w:eastAsia="游ゴシック Light" w:hAnsi="Arial" w:cs="Arial"/>
              </w:rPr>
              <w:t>ật</w:t>
            </w:r>
            <w:r>
              <w:rPr>
                <w:rFonts w:ascii="Arial" w:eastAsia="游ゴシック Light" w:hAnsi="Arial" w:cs="Arial"/>
              </w:rPr>
              <w:t xml:space="preserve"> li</w:t>
            </w:r>
            <w:r w:rsidRPr="005B649A">
              <w:rPr>
                <w:rFonts w:ascii="Arial" w:eastAsia="游ゴシック Light" w:hAnsi="Arial" w:cs="Arial"/>
              </w:rPr>
              <w:t>ệu</w:t>
            </w:r>
            <w:r>
              <w:rPr>
                <w:rFonts w:ascii="Arial" w:eastAsia="游ゴシック Light" w:hAnsi="Arial" w:cs="Arial"/>
              </w:rPr>
              <w:t>, t</w:t>
            </w:r>
            <w:r w:rsidRPr="005B649A">
              <w:rPr>
                <w:rFonts w:ascii="Arial" w:eastAsia="游ゴシック Light" w:hAnsi="Arial" w:cs="Arial"/>
              </w:rPr>
              <w:t>ồn</w:t>
            </w:r>
            <w:r>
              <w:rPr>
                <w:rFonts w:ascii="Arial" w:eastAsia="游ゴシック Light" w:hAnsi="Arial" w:cs="Arial"/>
              </w:rPr>
              <w:t xml:space="preserve"> kho,… s</w:t>
            </w:r>
            <w:r w:rsidRPr="005B649A">
              <w:rPr>
                <w:rFonts w:ascii="Arial" w:eastAsia="游ゴシック Light" w:hAnsi="Arial" w:cs="Arial"/>
              </w:rPr>
              <w:t>ẽ</w:t>
            </w:r>
            <w:r>
              <w:rPr>
                <w:rFonts w:ascii="Arial" w:eastAsia="游ゴシック Light" w:hAnsi="Arial" w:cs="Arial"/>
              </w:rPr>
              <w:t xml:space="preserve"> kh</w:t>
            </w:r>
            <w:r w:rsidRPr="005B649A">
              <w:rPr>
                <w:rFonts w:ascii="Arial" w:eastAsia="游ゴシック Light" w:hAnsi="Arial" w:cs="Arial" w:hint="eastAsia"/>
              </w:rPr>
              <w:t>ô</w:t>
            </w:r>
            <w:r>
              <w:rPr>
                <w:rFonts w:ascii="Arial" w:eastAsia="游ゴシック Light" w:hAnsi="Arial" w:cs="Arial"/>
              </w:rPr>
              <w:t>ng c</w:t>
            </w:r>
            <w:r w:rsidRPr="005B649A">
              <w:rPr>
                <w:rFonts w:ascii="Arial" w:eastAsia="游ゴシック Light" w:hAnsi="Arial" w:cs="Arial" w:hint="eastAsia"/>
              </w:rPr>
              <w:t>ó</w:t>
            </w:r>
            <w:r>
              <w:rPr>
                <w:rFonts w:ascii="Arial" w:eastAsia="游ゴシック Light" w:hAnsi="Arial" w:cs="Arial"/>
              </w:rPr>
              <w:t xml:space="preserve"> trong v</w:t>
            </w:r>
            <w:r w:rsidRPr="005B649A">
              <w:rPr>
                <w:rFonts w:ascii="Arial" w:eastAsia="游ゴシック Light" w:hAnsi="Arial" w:cs="Arial"/>
              </w:rPr>
              <w:t>er</w:t>
            </w:r>
            <w:r>
              <w:rPr>
                <w:rFonts w:ascii="Arial" w:eastAsia="游ゴシック Light" w:hAnsi="Arial" w:cs="Arial"/>
              </w:rPr>
              <w:t xml:space="preserve">sion </w:t>
            </w:r>
            <w:r>
              <w:rPr>
                <w:rFonts w:ascii="Arial" w:eastAsia="游ゴシック Light" w:hAnsi="Arial" w:cs="Arial" w:hint="eastAsia"/>
              </w:rPr>
              <w:t>đ</w:t>
            </w:r>
            <w:r w:rsidRPr="005B649A">
              <w:rPr>
                <w:rFonts w:ascii="Arial" w:eastAsia="游ゴシック Light" w:hAnsi="Arial" w:cs="Arial"/>
              </w:rPr>
              <w:t>ầu</w:t>
            </w:r>
            <w:r>
              <w:rPr>
                <w:rFonts w:ascii="Arial" w:eastAsia="游ゴシック Light" w:hAnsi="Arial" w:cs="Arial"/>
              </w:rPr>
              <w:t xml:space="preserve"> ti</w:t>
            </w:r>
            <w:r w:rsidRPr="005B649A">
              <w:rPr>
                <w:rFonts w:ascii="Arial" w:eastAsia="游ゴシック Light" w:hAnsi="Arial" w:cs="Arial" w:hint="eastAsia"/>
              </w:rPr>
              <w:t>ê</w:t>
            </w:r>
            <w:r>
              <w:rPr>
                <w:rFonts w:ascii="Arial" w:eastAsia="游ゴシック Light" w:hAnsi="Arial" w:cs="Arial"/>
              </w:rPr>
              <w:t>n. s</w:t>
            </w:r>
            <w:r w:rsidRPr="005B649A">
              <w:rPr>
                <w:rFonts w:ascii="Arial" w:eastAsia="游ゴシック Light" w:hAnsi="Arial" w:cs="Arial"/>
              </w:rPr>
              <w:t>ẽ</w:t>
            </w:r>
            <w:r>
              <w:rPr>
                <w:rFonts w:ascii="Arial" w:eastAsia="游ゴシック Light" w:hAnsi="Arial" w:cs="Arial"/>
              </w:rPr>
              <w:t xml:space="preserve"> ch</w:t>
            </w:r>
            <w:r w:rsidRPr="005B649A">
              <w:rPr>
                <w:rFonts w:ascii="Arial" w:eastAsia="游ゴシック Light" w:hAnsi="Arial" w:cs="Arial"/>
              </w:rPr>
              <w:t>ỉ</w:t>
            </w:r>
            <w:r>
              <w:rPr>
                <w:rFonts w:ascii="Arial" w:eastAsia="游ゴシック Light" w:hAnsi="Arial" w:cs="Arial"/>
              </w:rPr>
              <w:t xml:space="preserve"> g</w:t>
            </w:r>
            <w:r w:rsidRPr="005B649A">
              <w:rPr>
                <w:rFonts w:ascii="Arial" w:eastAsia="游ゴシック Light" w:hAnsi="Arial" w:cs="Arial"/>
              </w:rPr>
              <w:t>ắn</w:t>
            </w:r>
            <w:r>
              <w:rPr>
                <w:rFonts w:ascii="Arial" w:eastAsia="游ゴシック Light" w:hAnsi="Arial" w:cs="Arial"/>
              </w:rPr>
              <w:t xml:space="preserve"> ng</w:t>
            </w:r>
            <w:r w:rsidRPr="005B649A">
              <w:rPr>
                <w:rFonts w:ascii="Arial" w:eastAsia="游ゴシック Light" w:hAnsi="Arial" w:cs="Arial" w:hint="eastAsia"/>
              </w:rPr>
              <w:t>à</w:t>
            </w:r>
            <w:r w:rsidRPr="005B649A">
              <w:rPr>
                <w:rFonts w:ascii="Arial" w:eastAsia="游ゴシック Light" w:hAnsi="Arial" w:cs="Arial"/>
              </w:rPr>
              <w:t>y</w:t>
            </w:r>
            <w:r>
              <w:rPr>
                <w:rFonts w:ascii="Arial" w:eastAsia="游ゴシック Light" w:hAnsi="Arial" w:cs="Arial"/>
              </w:rPr>
              <w:t xml:space="preserve"> </w:t>
            </w:r>
            <w:r w:rsidRPr="005B649A">
              <w:rPr>
                <w:rFonts w:ascii="Arial" w:eastAsia="游ゴシック Light" w:hAnsi="Arial" w:cs="Arial"/>
              </w:rPr>
              <w:t>or</w:t>
            </w:r>
            <w:r>
              <w:rPr>
                <w:rFonts w:ascii="Arial" w:eastAsia="游ゴシック Light" w:hAnsi="Arial" w:cs="Arial"/>
              </w:rPr>
              <w:t>der v</w:t>
            </w:r>
            <w:r w:rsidRPr="005B649A">
              <w:rPr>
                <w:rFonts w:ascii="Arial" w:eastAsia="游ゴシック Light" w:hAnsi="Arial" w:cs="Arial" w:hint="eastAsia"/>
              </w:rPr>
              <w:t>à</w:t>
            </w:r>
            <w:r>
              <w:rPr>
                <w:rFonts w:ascii="Arial" w:eastAsia="游ゴシック Light" w:hAnsi="Arial" w:cs="Arial"/>
              </w:rPr>
              <w:t xml:space="preserve"> ng</w:t>
            </w:r>
            <w:r w:rsidRPr="005B649A">
              <w:rPr>
                <w:rFonts w:ascii="Arial" w:eastAsia="游ゴシック Light" w:hAnsi="Arial" w:cs="Arial" w:hint="eastAsia"/>
              </w:rPr>
              <w:t>à</w:t>
            </w:r>
            <w:r w:rsidRPr="005B649A">
              <w:rPr>
                <w:rFonts w:ascii="Arial" w:eastAsia="游ゴシック Light" w:hAnsi="Arial" w:cs="Arial"/>
              </w:rPr>
              <w:t>y</w:t>
            </w:r>
            <w:r>
              <w:rPr>
                <w:rFonts w:ascii="Arial" w:eastAsia="游ゴシック Light" w:hAnsi="Arial" w:cs="Arial"/>
              </w:rPr>
              <w:t xml:space="preserve"> giao h</w:t>
            </w:r>
            <w:r w:rsidRPr="005B649A">
              <w:rPr>
                <w:rFonts w:ascii="Arial" w:eastAsia="游ゴシック Light" w:hAnsi="Arial" w:cs="Arial" w:hint="eastAsia"/>
              </w:rPr>
              <w:t>à</w:t>
            </w:r>
            <w:r w:rsidRPr="005B649A">
              <w:rPr>
                <w:rFonts w:ascii="Arial" w:eastAsia="游ゴシック Light" w:hAnsi="Arial" w:cs="Arial"/>
              </w:rPr>
              <w:t>ng</w:t>
            </w:r>
            <w:r>
              <w:rPr>
                <w:rFonts w:ascii="Arial" w:eastAsia="游ゴシック Light" w:hAnsi="Arial" w:cs="Arial"/>
              </w:rPr>
              <w:t xml:space="preserve"> v</w:t>
            </w:r>
            <w:r w:rsidRPr="005B649A">
              <w:rPr>
                <w:rFonts w:ascii="Arial" w:eastAsia="游ゴシック Light" w:hAnsi="Arial" w:cs="Arial"/>
              </w:rPr>
              <w:t>ới</w:t>
            </w:r>
            <w:r>
              <w:rPr>
                <w:rFonts w:ascii="Arial" w:eastAsia="游ゴシック Light" w:hAnsi="Arial" w:cs="Arial"/>
              </w:rPr>
              <w:t xml:space="preserve"> ph</w:t>
            </w:r>
            <w:r w:rsidRPr="005B649A">
              <w:rPr>
                <w:rFonts w:ascii="Arial" w:eastAsia="游ゴシック Light" w:hAnsi="Arial" w:cs="Arial" w:hint="eastAsia"/>
              </w:rPr>
              <w:t>â</w:t>
            </w:r>
            <w:r>
              <w:rPr>
                <w:rFonts w:ascii="Arial" w:eastAsia="游ゴシック Light" w:hAnsi="Arial" w:cs="Arial"/>
              </w:rPr>
              <w:t>n lo</w:t>
            </w:r>
            <w:r w:rsidRPr="005B649A">
              <w:rPr>
                <w:rFonts w:ascii="Arial" w:eastAsia="游ゴシック Light" w:hAnsi="Arial" w:cs="Arial"/>
              </w:rPr>
              <w:t>ại</w:t>
            </w:r>
            <w:r>
              <w:rPr>
                <w:rFonts w:ascii="Arial" w:eastAsia="游ゴシック Light" w:hAnsi="Arial" w:cs="Arial"/>
              </w:rPr>
              <w:t xml:space="preserve"> r</w:t>
            </w:r>
            <w:r w:rsidRPr="005B649A">
              <w:rPr>
                <w:rFonts w:ascii="Arial" w:eastAsia="游ゴシック Light" w:hAnsi="Arial" w:cs="Arial"/>
              </w:rPr>
              <w:t>ồi</w:t>
            </w:r>
            <w:r>
              <w:rPr>
                <w:rFonts w:ascii="Arial" w:eastAsia="游ゴシック Light" w:hAnsi="Arial" w:cs="Arial"/>
              </w:rPr>
              <w:t xml:space="preserve"> qu</w:t>
            </w:r>
            <w:r w:rsidRPr="005B649A">
              <w:rPr>
                <w:rFonts w:ascii="Arial" w:eastAsia="游ゴシック Light" w:hAnsi="Arial" w:cs="Arial"/>
              </w:rPr>
              <w:t>ản</w:t>
            </w:r>
            <w:r>
              <w:rPr>
                <w:rFonts w:ascii="Arial" w:eastAsia="游ゴシック Light" w:hAnsi="Arial" w:cs="Arial"/>
              </w:rPr>
              <w:t xml:space="preserve"> l</w:t>
            </w:r>
            <w:r w:rsidRPr="005B649A">
              <w:rPr>
                <w:rFonts w:ascii="Arial" w:eastAsia="游ゴシック Light" w:hAnsi="Arial" w:cs="Arial" w:hint="eastAsia"/>
              </w:rPr>
              <w:t>ý</w:t>
            </w:r>
            <w:r>
              <w:rPr>
                <w:rFonts w:ascii="Arial" w:eastAsia="游ゴシック Light" w:hAnsi="Arial" w:cs="Arial"/>
              </w:rPr>
              <w:t>.</w:t>
            </w:r>
          </w:p>
        </w:tc>
      </w:tr>
      <w:tr w:rsidR="00864F67" w:rsidRPr="00E335EB" w:rsidTr="00864F67">
        <w:tc>
          <w:tcPr>
            <w:tcW w:w="1350" w:type="dxa"/>
            <w:vMerge w:val="restart"/>
          </w:tcPr>
          <w:p w:rsidR="00864F67" w:rsidRPr="00E335EB" w:rsidRDefault="00851003" w:rsidP="006B0193">
            <w:pPr>
              <w:rPr>
                <w:rFonts w:ascii="Arial" w:eastAsia="游ゴシック Light" w:hAnsi="Arial" w:cs="Arial"/>
              </w:rPr>
            </w:pPr>
            <w:r>
              <w:rPr>
                <w:rFonts w:ascii="Arial" w:eastAsia="游ゴシック Light" w:hAnsi="Arial" w:cs="Arial"/>
              </w:rPr>
              <w:t>C</w:t>
            </w:r>
            <w:r w:rsidRPr="00851003">
              <w:rPr>
                <w:rFonts w:ascii="Arial" w:eastAsia="游ゴシック Light" w:hAnsi="Arial" w:cs="Arial" w:hint="eastAsia"/>
              </w:rPr>
              <w:t>ô</w:t>
            </w:r>
            <w:r>
              <w:rPr>
                <w:rFonts w:ascii="Arial" w:eastAsia="游ゴシック Light" w:hAnsi="Arial" w:cs="Arial"/>
              </w:rPr>
              <w:t>ng tr</w:t>
            </w:r>
            <w:r w:rsidRPr="00851003">
              <w:rPr>
                <w:rFonts w:ascii="Arial" w:eastAsia="游ゴシック Light" w:hAnsi="Arial" w:cs="Arial" w:hint="cs"/>
              </w:rPr>
              <w:t>ư</w:t>
            </w:r>
            <w:r w:rsidRPr="00851003">
              <w:rPr>
                <w:rFonts w:ascii="Arial" w:eastAsia="游ゴシック Light" w:hAnsi="Arial" w:cs="Arial"/>
              </w:rPr>
              <w:t>ờng</w:t>
            </w:r>
          </w:p>
        </w:tc>
        <w:tc>
          <w:tcPr>
            <w:tcW w:w="3444" w:type="dxa"/>
          </w:tcPr>
          <w:p w:rsidR="00864F67" w:rsidRPr="00E335EB" w:rsidRDefault="00B44198" w:rsidP="006B0193">
            <w:pPr>
              <w:rPr>
                <w:rFonts w:ascii="Arial" w:eastAsia="游ゴシック Light" w:hAnsi="Arial" w:cs="Arial"/>
              </w:rPr>
            </w:pPr>
            <w:r>
              <w:rPr>
                <w:rFonts w:ascii="Arial" w:eastAsia="游ゴシック Light" w:hAnsi="Arial" w:cs="Arial"/>
              </w:rPr>
              <w:t>Gia c</w:t>
            </w:r>
            <w:r w:rsidRPr="00B44198">
              <w:rPr>
                <w:rFonts w:ascii="Arial" w:eastAsia="游ゴシック Light" w:hAnsi="Arial" w:cs="Arial" w:hint="eastAsia"/>
              </w:rPr>
              <w:t>ô</w:t>
            </w:r>
            <w:r>
              <w:rPr>
                <w:rFonts w:ascii="Arial" w:eastAsia="游ゴシック Light" w:hAnsi="Arial" w:cs="Arial"/>
              </w:rPr>
              <w:t>ng s</w:t>
            </w:r>
            <w:r w:rsidRPr="00B44198">
              <w:rPr>
                <w:rFonts w:ascii="Arial" w:eastAsia="游ゴシック Light" w:hAnsi="Arial" w:cs="Arial" w:hint="cs"/>
              </w:rPr>
              <w:t>ơ</w:t>
            </w:r>
            <w:r>
              <w:rPr>
                <w:rFonts w:ascii="Arial" w:eastAsia="游ゴシック Light" w:hAnsi="Arial" w:cs="Arial"/>
              </w:rPr>
              <w:t xml:space="preserve"> c</w:t>
            </w:r>
            <w:r w:rsidRPr="00B44198">
              <w:rPr>
                <w:rFonts w:ascii="Arial" w:eastAsia="游ゴシック Light" w:hAnsi="Arial" w:cs="Arial"/>
              </w:rPr>
              <w:t>ấp</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5B649A" w:rsidP="005B649A">
            <w:pPr>
              <w:rPr>
                <w:rFonts w:ascii="Arial" w:eastAsia="游ゴシック Light" w:hAnsi="Arial" w:cs="Arial"/>
              </w:rPr>
            </w:pPr>
            <w:r>
              <w:rPr>
                <w:rFonts w:ascii="Arial" w:eastAsia="游ゴシック Light" w:hAnsi="Arial" w:cs="Arial" w:hint="eastAsia"/>
              </w:rPr>
              <w:t>Ch</w:t>
            </w:r>
            <w:r w:rsidRPr="005B649A">
              <w:rPr>
                <w:rFonts w:ascii="Arial" w:eastAsia="游ゴシック Light" w:hAnsi="Arial" w:cs="Arial"/>
              </w:rPr>
              <w:t>ỉ</w:t>
            </w:r>
            <w:r>
              <w:rPr>
                <w:rFonts w:ascii="Arial" w:eastAsia="游ゴシック Light" w:hAnsi="Arial" w:cs="Arial"/>
              </w:rPr>
              <w:t xml:space="preserve"> </w:t>
            </w:r>
            <w:r w:rsidRPr="005B649A">
              <w:rPr>
                <w:rFonts w:ascii="Arial" w:eastAsia="游ゴシック Light" w:hAnsi="Arial" w:cs="Arial" w:hint="eastAsia"/>
              </w:rPr>
              <w:t>đ</w:t>
            </w:r>
            <w:r w:rsidRPr="005B649A">
              <w:rPr>
                <w:rFonts w:ascii="Arial" w:eastAsia="游ゴシック Light" w:hAnsi="Arial" w:cs="Arial"/>
              </w:rPr>
              <w:t>ịnh</w:t>
            </w:r>
            <w:r>
              <w:rPr>
                <w:rFonts w:ascii="Arial" w:eastAsia="游ゴシック Light" w:hAnsi="Arial" w:cs="Arial"/>
              </w:rPr>
              <w:t xml:space="preserve"> n</w:t>
            </w:r>
            <w:r w:rsidRPr="005B649A">
              <w:rPr>
                <w:rFonts w:ascii="Arial" w:eastAsia="游ゴシック Light" w:hAnsi="Arial" w:cs="Arial" w:hint="eastAsia"/>
              </w:rPr>
              <w:t>ă</w:t>
            </w:r>
            <w:r>
              <w:rPr>
                <w:rFonts w:ascii="Arial" w:eastAsia="游ゴシック Light" w:hAnsi="Arial" w:cs="Arial"/>
              </w:rPr>
              <w:t>ng l</w:t>
            </w:r>
            <w:r w:rsidRPr="005B649A">
              <w:rPr>
                <w:rFonts w:ascii="Arial" w:eastAsia="游ゴシック Light" w:hAnsi="Arial" w:cs="Arial"/>
              </w:rPr>
              <w:t>ực</w:t>
            </w:r>
            <w:r>
              <w:rPr>
                <w:rFonts w:ascii="Arial" w:eastAsia="游ゴシック Light" w:hAnsi="Arial" w:cs="Arial"/>
              </w:rPr>
              <w:t xml:space="preserve"> s</w:t>
            </w:r>
            <w:r w:rsidRPr="005B649A">
              <w:rPr>
                <w:rFonts w:ascii="Arial" w:eastAsia="游ゴシック Light" w:hAnsi="Arial" w:cs="Arial"/>
              </w:rPr>
              <w:t>ản</w:t>
            </w:r>
            <w:r>
              <w:rPr>
                <w:rFonts w:ascii="Arial" w:eastAsia="游ゴシック Light" w:hAnsi="Arial" w:cs="Arial"/>
              </w:rPr>
              <w:t xml:space="preserve"> xu</w:t>
            </w:r>
            <w:r w:rsidRPr="005B649A">
              <w:rPr>
                <w:rFonts w:ascii="Arial" w:eastAsia="游ゴシック Light" w:hAnsi="Arial" w:cs="Arial"/>
              </w:rPr>
              <w:t>ất</w:t>
            </w:r>
            <w:r>
              <w:rPr>
                <w:rFonts w:ascii="Arial" w:eastAsia="游ゴシック Light" w:hAnsi="Arial" w:cs="Arial"/>
              </w:rPr>
              <w:t>, t</w:t>
            </w:r>
            <w:r w:rsidRPr="005B649A">
              <w:rPr>
                <w:rFonts w:ascii="Arial" w:eastAsia="游ゴシック Light" w:hAnsi="Arial" w:cs="Arial" w:hint="eastAsia"/>
              </w:rPr>
              <w:t>í</w:t>
            </w:r>
            <w:r w:rsidRPr="005B649A">
              <w:rPr>
                <w:rFonts w:ascii="Arial" w:eastAsia="游ゴシック Light" w:hAnsi="Arial" w:cs="Arial"/>
              </w:rPr>
              <w:t>nh</w:t>
            </w:r>
            <w:r>
              <w:rPr>
                <w:rFonts w:ascii="Arial" w:eastAsia="游ゴシック Light" w:hAnsi="Arial" w:cs="Arial"/>
              </w:rPr>
              <w:t xml:space="preserve"> to</w:t>
            </w:r>
            <w:r w:rsidRPr="005B649A">
              <w:rPr>
                <w:rFonts w:ascii="Arial" w:eastAsia="游ゴシック Light" w:hAnsi="Arial" w:cs="Arial" w:hint="eastAsia"/>
              </w:rPr>
              <w:t>á</w:t>
            </w:r>
            <w:r w:rsidRPr="005B649A">
              <w:rPr>
                <w:rFonts w:ascii="Arial" w:eastAsia="游ゴシック Light" w:hAnsi="Arial" w:cs="Arial"/>
              </w:rPr>
              <w:t>n</w:t>
            </w:r>
            <w:r>
              <w:rPr>
                <w:rFonts w:ascii="Arial" w:eastAsia="游ゴシック Light" w:hAnsi="Arial" w:cs="Arial"/>
              </w:rPr>
              <w:t xml:space="preserve"> k</w:t>
            </w:r>
            <w:r w:rsidRPr="005B649A">
              <w:rPr>
                <w:rFonts w:ascii="Arial" w:eastAsia="游ゴシック Light" w:hAnsi="Arial" w:cs="Arial"/>
              </w:rPr>
              <w:t>ế</w:t>
            </w:r>
            <w:r>
              <w:rPr>
                <w:rFonts w:ascii="Arial" w:eastAsia="游ゴシック Light" w:hAnsi="Arial" w:cs="Arial"/>
              </w:rPr>
              <w:t xml:space="preserve"> ho</w:t>
            </w:r>
            <w:r w:rsidRPr="005B649A">
              <w:rPr>
                <w:rFonts w:ascii="Arial" w:eastAsia="游ゴシック Light" w:hAnsi="Arial" w:cs="Arial"/>
              </w:rPr>
              <w:t>ạch</w:t>
            </w:r>
            <w:r>
              <w:rPr>
                <w:rFonts w:ascii="Arial" w:eastAsia="游ゴシック Light" w:hAnsi="Arial" w:cs="Arial"/>
              </w:rPr>
              <w:t xml:space="preserve"> c</w:t>
            </w:r>
            <w:r w:rsidRPr="005B649A">
              <w:rPr>
                <w:rFonts w:ascii="Arial" w:eastAsia="游ゴシック Light" w:hAnsi="Arial" w:cs="Arial" w:hint="eastAsia"/>
              </w:rPr>
              <w:t>ô</w:t>
            </w:r>
            <w:r>
              <w:rPr>
                <w:rFonts w:ascii="Arial" w:eastAsia="游ゴシック Light" w:hAnsi="Arial" w:cs="Arial"/>
              </w:rPr>
              <w:t xml:space="preserve">ng </w:t>
            </w:r>
            <w:r w:rsidRPr="005B649A">
              <w:rPr>
                <w:rFonts w:ascii="Arial" w:eastAsia="游ゴシック Light" w:hAnsi="Arial" w:cs="Arial" w:hint="eastAsia"/>
              </w:rPr>
              <w:t>đ</w:t>
            </w:r>
            <w:r>
              <w:rPr>
                <w:rFonts w:ascii="Arial" w:eastAsia="游ゴシック Light" w:hAnsi="Arial" w:cs="Arial"/>
              </w:rPr>
              <w:t>o</w:t>
            </w:r>
            <w:r w:rsidRPr="005B649A">
              <w:rPr>
                <w:rFonts w:ascii="Arial" w:eastAsia="游ゴシック Light" w:hAnsi="Arial" w:cs="Arial"/>
              </w:rPr>
              <w:t>ạn</w:t>
            </w:r>
            <w:r>
              <w:rPr>
                <w:rFonts w:ascii="Arial" w:eastAsia="游ゴシック Light" w:hAnsi="Arial" w:cs="Arial"/>
              </w:rPr>
              <w:t>, c</w:t>
            </w:r>
            <w:r w:rsidRPr="005B649A">
              <w:rPr>
                <w:rFonts w:ascii="Arial" w:eastAsia="游ゴシック Light" w:hAnsi="Arial" w:cs="Arial" w:hint="eastAsia"/>
              </w:rPr>
              <w:t>ó</w:t>
            </w:r>
            <w:r>
              <w:rPr>
                <w:rFonts w:ascii="Arial" w:eastAsia="游ゴシック Light" w:hAnsi="Arial" w:cs="Arial"/>
              </w:rPr>
              <w:t xml:space="preserve"> th</w:t>
            </w:r>
            <w:r w:rsidRPr="005B649A">
              <w:rPr>
                <w:rFonts w:ascii="Arial" w:eastAsia="游ゴシック Light" w:hAnsi="Arial" w:cs="Arial" w:hint="eastAsia"/>
              </w:rPr>
              <w:t>ê</w:t>
            </w:r>
            <w:r>
              <w:rPr>
                <w:rFonts w:ascii="Arial" w:eastAsia="游ゴシック Light" w:hAnsi="Arial" w:cs="Arial"/>
              </w:rPr>
              <w:t xml:space="preserve"> thu th</w:t>
            </w:r>
            <w:r w:rsidRPr="005B649A">
              <w:rPr>
                <w:rFonts w:ascii="Arial" w:eastAsia="游ゴシック Light" w:hAnsi="Arial" w:cs="Arial"/>
              </w:rPr>
              <w:t>ập</w:t>
            </w:r>
            <w:r>
              <w:rPr>
                <w:rFonts w:ascii="Arial" w:eastAsia="游ゴシック Light" w:hAnsi="Arial" w:cs="Arial"/>
              </w:rPr>
              <w:t xml:space="preserve"> ti</w:t>
            </w:r>
            <w:r w:rsidRPr="005B649A">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5B649A">
              <w:rPr>
                <w:rFonts w:ascii="Arial" w:eastAsia="游ゴシック Light" w:hAnsi="Arial" w:cs="Arial"/>
              </w:rPr>
              <w:t>ộ</w:t>
            </w:r>
            <w:r>
              <w:rPr>
                <w:rFonts w:ascii="Arial" w:eastAsia="游ゴシック Light" w:hAnsi="Arial" w:cs="Arial"/>
              </w:rPr>
              <w:t xml:space="preserve"> v</w:t>
            </w:r>
            <w:r w:rsidRPr="005B649A">
              <w:rPr>
                <w:rFonts w:ascii="Arial" w:eastAsia="游ゴシック Light" w:hAnsi="Arial" w:cs="Arial" w:hint="eastAsia"/>
              </w:rPr>
              <w:t>à</w:t>
            </w:r>
            <w:r>
              <w:rPr>
                <w:rFonts w:ascii="Arial" w:eastAsia="游ゴシック Light" w:hAnsi="Arial" w:cs="Arial"/>
              </w:rPr>
              <w:t xml:space="preserve"> th</w:t>
            </w:r>
            <w:r w:rsidRPr="005B649A">
              <w:rPr>
                <w:rFonts w:ascii="Arial" w:eastAsia="游ゴシック Light" w:hAnsi="Arial" w:cs="Arial" w:hint="eastAsia"/>
              </w:rPr>
              <w:t>à</w:t>
            </w:r>
            <w:r w:rsidRPr="005B649A">
              <w:rPr>
                <w:rFonts w:ascii="Arial" w:eastAsia="游ゴシック Light" w:hAnsi="Arial" w:cs="Arial"/>
              </w:rPr>
              <w:t>n</w:t>
            </w:r>
            <w:r>
              <w:rPr>
                <w:rFonts w:ascii="Arial" w:eastAsia="游ゴシック Light" w:hAnsi="Arial" w:cs="Arial"/>
              </w:rPr>
              <w:t>h t</w:t>
            </w:r>
            <w:r w:rsidRPr="005B649A">
              <w:rPr>
                <w:rFonts w:ascii="Arial" w:eastAsia="游ゴシック Light" w:hAnsi="Arial" w:cs="Arial" w:hint="eastAsia"/>
              </w:rPr>
              <w:t>í</w:t>
            </w:r>
            <w:r w:rsidRPr="005B649A">
              <w:rPr>
                <w:rFonts w:ascii="Arial" w:eastAsia="游ゴシック Light" w:hAnsi="Arial" w:cs="Arial"/>
              </w:rPr>
              <w:t>ch</w:t>
            </w:r>
            <w:r>
              <w:rPr>
                <w:rFonts w:ascii="Arial" w:eastAsia="游ゴシック Light" w:hAnsi="Arial" w:cs="Arial"/>
              </w:rPr>
              <w:t>. C</w:t>
            </w:r>
            <w:r w:rsidRPr="005B649A">
              <w:rPr>
                <w:rFonts w:ascii="Arial" w:eastAsia="游ゴシック Light" w:hAnsi="Arial" w:cs="Arial" w:hint="eastAsia"/>
              </w:rPr>
              <w:t>á</w:t>
            </w:r>
            <w:r w:rsidRPr="005B649A">
              <w:rPr>
                <w:rFonts w:ascii="Arial" w:eastAsia="游ゴシック Light" w:hAnsi="Arial" w:cs="Arial"/>
              </w:rPr>
              <w:t>c</w:t>
            </w:r>
            <w:r>
              <w:rPr>
                <w:rFonts w:ascii="Arial" w:eastAsia="游ゴシック Light" w:hAnsi="Arial" w:cs="Arial"/>
              </w:rPr>
              <w:t xml:space="preserve"> t</w:t>
            </w:r>
            <w:r w:rsidRPr="005B649A">
              <w:rPr>
                <w:rFonts w:ascii="Arial" w:eastAsia="游ゴシック Light" w:hAnsi="Arial" w:cs="Arial" w:hint="eastAsia"/>
              </w:rPr>
              <w:t>í</w:t>
            </w:r>
            <w:r w:rsidRPr="005B649A">
              <w:rPr>
                <w:rFonts w:ascii="Arial" w:eastAsia="游ゴシック Light" w:hAnsi="Arial" w:cs="Arial"/>
              </w:rPr>
              <w:t>nh</w:t>
            </w:r>
            <w:r>
              <w:rPr>
                <w:rFonts w:ascii="Arial" w:eastAsia="游ゴシック Light" w:hAnsi="Arial" w:cs="Arial"/>
              </w:rPr>
              <w:t xml:space="preserve"> n</w:t>
            </w:r>
            <w:r w:rsidRPr="005B649A">
              <w:rPr>
                <w:rFonts w:ascii="Arial" w:eastAsia="游ゴシック Light" w:hAnsi="Arial" w:cs="Arial" w:hint="eastAsia"/>
              </w:rPr>
              <w:t>ă</w:t>
            </w:r>
            <w:r>
              <w:rPr>
                <w:rFonts w:ascii="Arial" w:eastAsia="游ゴシック Light" w:hAnsi="Arial" w:cs="Arial"/>
              </w:rPr>
              <w:t>ng b</w:t>
            </w:r>
            <w:r w:rsidRPr="005B649A">
              <w:rPr>
                <w:rFonts w:ascii="Arial" w:eastAsia="游ゴシック Light" w:hAnsi="Arial" w:cs="Arial"/>
              </w:rPr>
              <w:t>ổ</w:t>
            </w:r>
            <w:r>
              <w:rPr>
                <w:rFonts w:ascii="Arial" w:eastAsia="游ゴシック Light" w:hAnsi="Arial" w:cs="Arial"/>
              </w:rPr>
              <w:t xml:space="preserve"> tr</w:t>
            </w:r>
            <w:r w:rsidRPr="005B649A">
              <w:rPr>
                <w:rFonts w:ascii="Arial" w:eastAsia="游ゴシック Light" w:hAnsi="Arial" w:cs="Arial"/>
              </w:rPr>
              <w:t>ợ</w:t>
            </w:r>
            <w:r>
              <w:rPr>
                <w:rFonts w:ascii="Arial" w:eastAsia="游ゴシック Light" w:hAnsi="Arial" w:cs="Arial"/>
              </w:rPr>
              <w:t xml:space="preserve"> kh</w:t>
            </w:r>
            <w:r w:rsidRPr="005B649A">
              <w:rPr>
                <w:rFonts w:ascii="Arial" w:eastAsia="游ゴシック Light" w:hAnsi="Arial" w:cs="Arial" w:hint="eastAsia"/>
              </w:rPr>
              <w:t>á</w:t>
            </w:r>
            <w:r w:rsidRPr="005B649A">
              <w:rPr>
                <w:rFonts w:ascii="Arial" w:eastAsia="游ゴシック Light" w:hAnsi="Arial" w:cs="Arial"/>
              </w:rPr>
              <w:t>c</w:t>
            </w:r>
            <w:r>
              <w:rPr>
                <w:rFonts w:ascii="Arial" w:eastAsia="游ゴシック Light" w:hAnsi="Arial" w:cs="Arial"/>
              </w:rPr>
              <w:t xml:space="preserve"> s</w:t>
            </w:r>
            <w:r w:rsidRPr="005B649A">
              <w:rPr>
                <w:rFonts w:ascii="Arial" w:eastAsia="游ゴシック Light" w:hAnsi="Arial" w:cs="Arial"/>
              </w:rPr>
              <w:t>ẽ</w:t>
            </w:r>
            <w:r>
              <w:rPr>
                <w:rFonts w:ascii="Arial" w:eastAsia="游ゴシック Light" w:hAnsi="Arial" w:cs="Arial"/>
              </w:rPr>
              <w:t xml:space="preserve"> kh</w:t>
            </w:r>
            <w:r w:rsidRPr="005B649A">
              <w:rPr>
                <w:rFonts w:ascii="Arial" w:eastAsia="游ゴシック Light" w:hAnsi="Arial" w:cs="Arial" w:hint="eastAsia"/>
              </w:rPr>
              <w:t>ô</w:t>
            </w:r>
            <w:r>
              <w:rPr>
                <w:rFonts w:ascii="Arial" w:eastAsia="游ゴシック Light" w:hAnsi="Arial" w:cs="Arial"/>
              </w:rPr>
              <w:t>ng c</w:t>
            </w:r>
            <w:r w:rsidRPr="005B649A">
              <w:rPr>
                <w:rFonts w:ascii="Arial" w:eastAsia="游ゴシック Light" w:hAnsi="Arial" w:cs="Arial" w:hint="eastAsia"/>
              </w:rPr>
              <w:t>ó</w:t>
            </w:r>
            <w:r>
              <w:rPr>
                <w:rFonts w:ascii="Arial" w:eastAsia="游ゴシック Light" w:hAnsi="Arial" w:cs="Arial"/>
              </w:rPr>
              <w:t xml:space="preserve"> trong veersion </w:t>
            </w:r>
            <w:r>
              <w:rPr>
                <w:rFonts w:ascii="Arial" w:eastAsia="游ゴシック Light" w:hAnsi="Arial" w:cs="Arial" w:hint="eastAsia"/>
              </w:rPr>
              <w:t>đ</w:t>
            </w:r>
            <w:r w:rsidRPr="005B649A">
              <w:rPr>
                <w:rFonts w:ascii="Arial" w:eastAsia="游ゴシック Light" w:hAnsi="Arial" w:cs="Arial"/>
              </w:rPr>
              <w:t>ầu</w:t>
            </w:r>
            <w:r>
              <w:rPr>
                <w:rFonts w:ascii="Arial" w:eastAsia="游ゴシック Light" w:hAnsi="Arial" w:cs="Arial"/>
              </w:rPr>
              <w:t xml:space="preserve"> ti</w:t>
            </w:r>
            <w:r w:rsidRPr="005B649A">
              <w:rPr>
                <w:rFonts w:ascii="Arial" w:eastAsia="游ゴシック Light" w:hAnsi="Arial" w:cs="Arial" w:hint="eastAsia"/>
              </w:rPr>
              <w:t>ê</w:t>
            </w:r>
            <w:r>
              <w:rPr>
                <w:rFonts w:ascii="Arial" w:eastAsia="游ゴシック Light" w:hAnsi="Arial" w:cs="Arial"/>
              </w:rPr>
              <w:t>n.</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B44198" w:rsidP="006B0193">
            <w:pPr>
              <w:rPr>
                <w:rFonts w:ascii="Arial" w:eastAsia="游ゴシック Light" w:hAnsi="Arial" w:cs="Arial"/>
              </w:rPr>
            </w:pPr>
            <w:r>
              <w:rPr>
                <w:rFonts w:ascii="Arial" w:eastAsia="游ゴシック Light" w:hAnsi="Arial" w:cs="Arial"/>
              </w:rPr>
              <w:t>Ki</w:t>
            </w:r>
            <w:r w:rsidRPr="00B44198">
              <w:rPr>
                <w:rFonts w:ascii="Arial" w:eastAsia="游ゴシック Light" w:hAnsi="Arial" w:cs="Arial"/>
              </w:rPr>
              <w:t>ểm</w:t>
            </w:r>
            <w:r>
              <w:rPr>
                <w:rFonts w:ascii="Arial" w:eastAsia="游ゴシック Light" w:hAnsi="Arial" w:cs="Arial"/>
              </w:rPr>
              <w:t xml:space="preserve"> tra t</w:t>
            </w:r>
            <w:r w:rsidRPr="00B44198">
              <w:rPr>
                <w:rFonts w:ascii="Arial" w:eastAsia="游ゴシック Light" w:hAnsi="Arial" w:cs="Arial"/>
              </w:rPr>
              <w:t>ự</w:t>
            </w:r>
            <w:r>
              <w:rPr>
                <w:rFonts w:ascii="Arial" w:eastAsia="游ゴシック Light" w:hAnsi="Arial" w:cs="Arial"/>
              </w:rPr>
              <w:t xml:space="preserve"> ch</w:t>
            </w:r>
            <w:r w:rsidRPr="00B44198">
              <w:rPr>
                <w:rFonts w:ascii="Arial" w:eastAsia="游ゴシック Light" w:hAnsi="Arial" w:cs="Arial"/>
              </w:rPr>
              <w:t>ủ</w:t>
            </w:r>
            <w:r>
              <w:rPr>
                <w:rFonts w:ascii="Arial" w:eastAsia="游ゴシック Light" w:hAnsi="Arial" w:cs="Arial"/>
              </w:rPr>
              <w:t xml:space="preserve"> (t</w:t>
            </w:r>
            <w:r w:rsidRPr="00B44198">
              <w:rPr>
                <w:rFonts w:ascii="Arial" w:eastAsia="游ゴシック Light" w:hAnsi="Arial" w:cs="Arial"/>
              </w:rPr>
              <w:t>ự</w:t>
            </w:r>
            <w:r>
              <w:rPr>
                <w:rFonts w:ascii="Arial" w:eastAsia="游ゴシック Light" w:hAnsi="Arial" w:cs="Arial"/>
              </w:rPr>
              <w:t xml:space="preserve"> ki</w:t>
            </w:r>
            <w:r w:rsidRPr="00B44198">
              <w:rPr>
                <w:rFonts w:ascii="Arial" w:eastAsia="游ゴシック Light" w:hAnsi="Arial" w:cs="Arial"/>
              </w:rPr>
              <w:t>ểm</w:t>
            </w:r>
            <w:r>
              <w:rPr>
                <w:rFonts w:ascii="Arial" w:eastAsia="游ゴシック Light" w:hAnsi="Arial" w:cs="Arial"/>
              </w:rPr>
              <w:t xml:space="preserve"> tra?)</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5B649A" w:rsidP="006B0193">
            <w:pPr>
              <w:rPr>
                <w:rFonts w:ascii="Arial" w:eastAsia="游ゴシック Light" w:hAnsi="Arial" w:cs="Arial"/>
              </w:rPr>
            </w:pPr>
            <w:r>
              <w:rPr>
                <w:rFonts w:ascii="Arial" w:eastAsia="游ゴシック Light" w:hAnsi="Arial" w:cs="Arial"/>
              </w:rPr>
              <w:t>Gi</w:t>
            </w:r>
            <w:r w:rsidRPr="005B649A">
              <w:rPr>
                <w:rFonts w:ascii="Arial" w:eastAsia="游ゴシック Light" w:hAnsi="Arial" w:cs="Arial"/>
              </w:rPr>
              <w:t>ống</w:t>
            </w:r>
            <w:r>
              <w:rPr>
                <w:rFonts w:ascii="Arial" w:eastAsia="游ゴシック Light" w:hAnsi="Arial" w:cs="Arial"/>
              </w:rPr>
              <w:t xml:space="preserve"> b</w:t>
            </w:r>
            <w:r w:rsidRPr="005B649A">
              <w:rPr>
                <w:rFonts w:ascii="Arial" w:eastAsia="游ゴシック Light" w:hAnsi="Arial" w:cs="Arial" w:hint="eastAsia"/>
              </w:rPr>
              <w:t>ê</w:t>
            </w:r>
            <w:r>
              <w:rPr>
                <w:rFonts w:ascii="Arial" w:eastAsia="游ゴシック Light" w:hAnsi="Arial" w:cs="Arial"/>
              </w:rPr>
              <w:t>n tr</w:t>
            </w:r>
            <w:r w:rsidRPr="005B649A">
              <w:rPr>
                <w:rFonts w:ascii="Arial" w:eastAsia="游ゴシック Light" w:hAnsi="Arial" w:cs="Arial" w:hint="eastAsia"/>
              </w:rPr>
              <w:t>ê</w:t>
            </w:r>
            <w:r>
              <w:rPr>
                <w:rFonts w:ascii="Arial" w:eastAsia="游ゴシック Light" w:hAnsi="Arial" w:cs="Arial"/>
              </w:rPr>
              <w:t>n</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B44198" w:rsidP="00B44198">
            <w:pPr>
              <w:rPr>
                <w:rFonts w:ascii="Arial" w:eastAsia="游ゴシック Light" w:hAnsi="Arial" w:cs="Arial"/>
              </w:rPr>
            </w:pPr>
            <w:r>
              <w:rPr>
                <w:rFonts w:ascii="Arial" w:eastAsia="游ゴシック Light" w:hAnsi="Arial" w:cs="Arial" w:hint="eastAsia"/>
              </w:rPr>
              <w:t>Gh</w:t>
            </w:r>
            <w:r w:rsidRPr="00B44198">
              <w:rPr>
                <w:rFonts w:ascii="Arial" w:eastAsia="游ゴシック Light" w:hAnsi="Arial" w:cs="Arial" w:hint="eastAsia"/>
              </w:rPr>
              <w:t>é</w:t>
            </w:r>
            <w:r w:rsidRPr="00B44198">
              <w:rPr>
                <w:rFonts w:ascii="Arial" w:eastAsia="游ゴシック Light" w:hAnsi="Arial" w:cs="Arial"/>
              </w:rPr>
              <w:t>p</w:t>
            </w:r>
            <w:r>
              <w:rPr>
                <w:rFonts w:ascii="Arial" w:eastAsia="游ゴシック Light" w:hAnsi="Arial" w:cs="Arial"/>
              </w:rPr>
              <w:t>, h</w:t>
            </w:r>
            <w:r w:rsidRPr="00B44198">
              <w:rPr>
                <w:rFonts w:ascii="Arial" w:eastAsia="游ゴシック Light" w:hAnsi="Arial" w:cs="Arial" w:hint="eastAsia"/>
              </w:rPr>
              <w:t>à</w:t>
            </w:r>
            <w:r w:rsidRPr="00B44198">
              <w:rPr>
                <w:rFonts w:ascii="Arial" w:eastAsia="游ゴシック Light" w:hAnsi="Arial" w:cs="Arial"/>
              </w:rPr>
              <w:t>n</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5B649A" w:rsidP="006B0193">
            <w:pPr>
              <w:rPr>
                <w:rFonts w:ascii="Arial" w:eastAsia="游ゴシック Light" w:hAnsi="Arial" w:cs="Arial"/>
              </w:rPr>
            </w:pPr>
            <w:r>
              <w:rPr>
                <w:rFonts w:ascii="Arial" w:eastAsia="游ゴシック Light" w:hAnsi="Arial" w:cs="Arial"/>
              </w:rPr>
              <w:t>Gi</w:t>
            </w:r>
            <w:r w:rsidRPr="005B649A">
              <w:rPr>
                <w:rFonts w:ascii="Arial" w:eastAsia="游ゴシック Light" w:hAnsi="Arial" w:cs="Arial"/>
              </w:rPr>
              <w:t>ống</w:t>
            </w:r>
            <w:r>
              <w:rPr>
                <w:rFonts w:ascii="Arial" w:eastAsia="游ゴシック Light" w:hAnsi="Arial" w:cs="Arial"/>
              </w:rPr>
              <w:t xml:space="preserve"> b</w:t>
            </w:r>
            <w:r w:rsidRPr="005B649A">
              <w:rPr>
                <w:rFonts w:ascii="Arial" w:eastAsia="游ゴシック Light" w:hAnsi="Arial" w:cs="Arial" w:hint="eastAsia"/>
              </w:rPr>
              <w:t>ê</w:t>
            </w:r>
            <w:r>
              <w:rPr>
                <w:rFonts w:ascii="Arial" w:eastAsia="游ゴシック Light" w:hAnsi="Arial" w:cs="Arial"/>
              </w:rPr>
              <w:t>n tr</w:t>
            </w:r>
            <w:r w:rsidRPr="005B649A">
              <w:rPr>
                <w:rFonts w:ascii="Arial" w:eastAsia="游ゴシック Light" w:hAnsi="Arial" w:cs="Arial" w:hint="eastAsia"/>
              </w:rPr>
              <w:t>ê</w:t>
            </w:r>
            <w:r>
              <w:rPr>
                <w:rFonts w:ascii="Arial" w:eastAsia="游ゴシック Light" w:hAnsi="Arial" w:cs="Arial"/>
              </w:rPr>
              <w:t>n</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B44198" w:rsidP="006B0193">
            <w:pPr>
              <w:rPr>
                <w:rFonts w:ascii="Arial" w:eastAsia="游ゴシック Light" w:hAnsi="Arial" w:cs="Arial"/>
              </w:rPr>
            </w:pPr>
            <w:r>
              <w:rPr>
                <w:rFonts w:ascii="Arial" w:eastAsia="游ゴシック Light" w:hAnsi="Arial" w:cs="Arial"/>
              </w:rPr>
              <w:t>S</w:t>
            </w:r>
            <w:r w:rsidRPr="00B44198">
              <w:rPr>
                <w:rFonts w:ascii="Arial" w:eastAsia="游ゴシック Light" w:hAnsi="Arial" w:cs="Arial" w:hint="cs"/>
              </w:rPr>
              <w:t>ơ</w:t>
            </w:r>
            <w:r>
              <w:rPr>
                <w:rFonts w:ascii="Arial" w:eastAsia="游ゴシック Light" w:hAnsi="Arial" w:cs="Arial"/>
              </w:rPr>
              <w:t>n</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5B649A" w:rsidP="006B0193">
            <w:pPr>
              <w:rPr>
                <w:rFonts w:ascii="Arial" w:eastAsia="游ゴシック Light" w:hAnsi="Arial" w:cs="Arial"/>
              </w:rPr>
            </w:pPr>
            <w:r>
              <w:rPr>
                <w:rFonts w:ascii="Arial" w:eastAsia="游ゴシック Light" w:hAnsi="Arial" w:cs="Arial"/>
              </w:rPr>
              <w:t>Gi</w:t>
            </w:r>
            <w:r w:rsidRPr="005B649A">
              <w:rPr>
                <w:rFonts w:ascii="Arial" w:eastAsia="游ゴシック Light" w:hAnsi="Arial" w:cs="Arial"/>
              </w:rPr>
              <w:t>ống</w:t>
            </w:r>
            <w:r>
              <w:rPr>
                <w:rFonts w:ascii="Arial" w:eastAsia="游ゴシック Light" w:hAnsi="Arial" w:cs="Arial"/>
              </w:rPr>
              <w:t xml:space="preserve"> b</w:t>
            </w:r>
            <w:r w:rsidRPr="005B649A">
              <w:rPr>
                <w:rFonts w:ascii="Arial" w:eastAsia="游ゴシック Light" w:hAnsi="Arial" w:cs="Arial" w:hint="eastAsia"/>
              </w:rPr>
              <w:t>ê</w:t>
            </w:r>
            <w:r>
              <w:rPr>
                <w:rFonts w:ascii="Arial" w:eastAsia="游ゴシック Light" w:hAnsi="Arial" w:cs="Arial"/>
              </w:rPr>
              <w:t>n tr</w:t>
            </w:r>
            <w:r w:rsidRPr="005B649A">
              <w:rPr>
                <w:rFonts w:ascii="Arial" w:eastAsia="游ゴシック Light" w:hAnsi="Arial" w:cs="Arial" w:hint="eastAsia"/>
              </w:rPr>
              <w:t>ê</w:t>
            </w:r>
            <w:r>
              <w:rPr>
                <w:rFonts w:ascii="Arial" w:eastAsia="游ゴシック Light" w:hAnsi="Arial" w:cs="Arial"/>
              </w:rPr>
              <w:t>n</w:t>
            </w:r>
          </w:p>
        </w:tc>
      </w:tr>
      <w:tr w:rsidR="000B10C1" w:rsidRPr="00E335EB" w:rsidTr="00864F67">
        <w:tc>
          <w:tcPr>
            <w:tcW w:w="1350" w:type="dxa"/>
          </w:tcPr>
          <w:p w:rsidR="000B10C1" w:rsidRPr="00E335EB" w:rsidRDefault="00B44198" w:rsidP="006B0193">
            <w:pPr>
              <w:rPr>
                <w:rFonts w:ascii="Arial" w:eastAsia="游ゴシック Light" w:hAnsi="Arial" w:cs="Arial"/>
              </w:rPr>
            </w:pPr>
            <w:r>
              <w:rPr>
                <w:rFonts w:ascii="Arial" w:eastAsia="游ゴシック Light" w:hAnsi="Arial" w:cs="Arial"/>
              </w:rPr>
              <w:t>B</w:t>
            </w:r>
            <w:r w:rsidRPr="00B44198">
              <w:rPr>
                <w:rFonts w:ascii="Arial" w:eastAsia="游ゴシック Light" w:hAnsi="Arial" w:cs="Arial" w:hint="eastAsia"/>
              </w:rPr>
              <w:t>ê</w:t>
            </w:r>
            <w:r>
              <w:rPr>
                <w:rFonts w:ascii="Arial" w:eastAsia="游ゴシック Light" w:hAnsi="Arial" w:cs="Arial"/>
              </w:rPr>
              <w:t>n th</w:t>
            </w:r>
            <w:r w:rsidRPr="00B44198">
              <w:rPr>
                <w:rFonts w:ascii="Arial" w:eastAsia="游ゴシック Light" w:hAnsi="Arial" w:cs="Arial"/>
              </w:rPr>
              <w:t>ứ</w:t>
            </w:r>
            <w:r>
              <w:rPr>
                <w:rFonts w:ascii="Arial" w:eastAsia="游ゴシック Light" w:hAnsi="Arial" w:cs="Arial"/>
              </w:rPr>
              <w:t xml:space="preserve"> 3</w:t>
            </w:r>
          </w:p>
        </w:tc>
        <w:tc>
          <w:tcPr>
            <w:tcW w:w="3444" w:type="dxa"/>
          </w:tcPr>
          <w:p w:rsidR="000B10C1" w:rsidRPr="00E335EB" w:rsidRDefault="00B44198" w:rsidP="006B0193">
            <w:pPr>
              <w:rPr>
                <w:rFonts w:ascii="Arial" w:eastAsia="游ゴシック Light" w:hAnsi="Arial" w:cs="Arial"/>
              </w:rPr>
            </w:pPr>
            <w:r>
              <w:rPr>
                <w:rFonts w:ascii="Arial" w:eastAsia="游ゴシック Light" w:hAnsi="Arial" w:cs="Arial"/>
              </w:rPr>
              <w:t>B</w:t>
            </w:r>
            <w:r w:rsidRPr="00B44198">
              <w:rPr>
                <w:rFonts w:ascii="Arial" w:eastAsia="游ゴシック Light" w:hAnsi="Arial" w:cs="Arial" w:hint="eastAsia"/>
              </w:rPr>
              <w:t>ê</w:t>
            </w:r>
            <w:r>
              <w:rPr>
                <w:rFonts w:ascii="Arial" w:eastAsia="游ゴシック Light" w:hAnsi="Arial" w:cs="Arial"/>
              </w:rPr>
              <w:t>n th</w:t>
            </w:r>
            <w:r w:rsidRPr="00B44198">
              <w:rPr>
                <w:rFonts w:ascii="Arial" w:eastAsia="游ゴシック Light" w:hAnsi="Arial" w:cs="Arial"/>
              </w:rPr>
              <w:t>ứ</w:t>
            </w:r>
            <w:r>
              <w:rPr>
                <w:rFonts w:ascii="Arial" w:eastAsia="游ゴシック Light" w:hAnsi="Arial" w:cs="Arial"/>
              </w:rPr>
              <w:t xml:space="preserve"> 3 ki</w:t>
            </w:r>
            <w:r w:rsidRPr="00B44198">
              <w:rPr>
                <w:rFonts w:ascii="Arial" w:eastAsia="游ゴシック Light" w:hAnsi="Arial" w:cs="Arial"/>
              </w:rPr>
              <w:t>ểm</w:t>
            </w:r>
            <w:r>
              <w:rPr>
                <w:rFonts w:ascii="Arial" w:eastAsia="游ゴシック Light" w:hAnsi="Arial" w:cs="Arial"/>
              </w:rPr>
              <w:t xml:space="preserve"> tra</w:t>
            </w:r>
          </w:p>
        </w:tc>
        <w:tc>
          <w:tcPr>
            <w:tcW w:w="701" w:type="dxa"/>
          </w:tcPr>
          <w:p w:rsidR="000B10C1" w:rsidRPr="00E335EB" w:rsidRDefault="000B10C1" w:rsidP="006B0193">
            <w:pPr>
              <w:rPr>
                <w:rFonts w:ascii="Arial" w:eastAsia="游ゴシック Light" w:hAnsi="Arial" w:cs="Arial"/>
              </w:rPr>
            </w:pPr>
            <w:r w:rsidRPr="00E335EB">
              <w:rPr>
                <w:rFonts w:ascii="Arial" w:eastAsia="游ゴシック Light" w:hAnsi="Arial" w:cs="Arial"/>
              </w:rPr>
              <w:t>○</w:t>
            </w:r>
          </w:p>
        </w:tc>
        <w:tc>
          <w:tcPr>
            <w:tcW w:w="4394" w:type="dxa"/>
          </w:tcPr>
          <w:p w:rsidR="000B10C1" w:rsidRPr="00E335EB" w:rsidRDefault="005B649A" w:rsidP="006B0193">
            <w:pPr>
              <w:rPr>
                <w:rFonts w:ascii="Arial" w:eastAsia="游ゴシック Light" w:hAnsi="Arial" w:cs="Arial"/>
              </w:rPr>
            </w:pPr>
            <w:r>
              <w:rPr>
                <w:rFonts w:ascii="Arial" w:eastAsia="游ゴシック Light" w:hAnsi="Arial" w:cs="Arial"/>
              </w:rPr>
              <w:t>Gi</w:t>
            </w:r>
            <w:r w:rsidRPr="005B649A">
              <w:rPr>
                <w:rFonts w:ascii="Arial" w:eastAsia="游ゴシック Light" w:hAnsi="Arial" w:cs="Arial"/>
              </w:rPr>
              <w:t>ống</w:t>
            </w:r>
            <w:r>
              <w:rPr>
                <w:rFonts w:ascii="Arial" w:eastAsia="游ゴシック Light" w:hAnsi="Arial" w:cs="Arial"/>
              </w:rPr>
              <w:t xml:space="preserve"> b</w:t>
            </w:r>
            <w:r w:rsidRPr="005B649A">
              <w:rPr>
                <w:rFonts w:ascii="Arial" w:eastAsia="游ゴシック Light" w:hAnsi="Arial" w:cs="Arial" w:hint="eastAsia"/>
              </w:rPr>
              <w:t>ê</w:t>
            </w:r>
            <w:r>
              <w:rPr>
                <w:rFonts w:ascii="Arial" w:eastAsia="游ゴシック Light" w:hAnsi="Arial" w:cs="Arial"/>
              </w:rPr>
              <w:t>n tr</w:t>
            </w:r>
            <w:r w:rsidRPr="005B649A">
              <w:rPr>
                <w:rFonts w:ascii="Arial" w:eastAsia="游ゴシック Light" w:hAnsi="Arial" w:cs="Arial" w:hint="eastAsia"/>
              </w:rPr>
              <w:t>ê</w:t>
            </w:r>
            <w:r>
              <w:rPr>
                <w:rFonts w:ascii="Arial" w:eastAsia="游ゴシック Light" w:hAnsi="Arial" w:cs="Arial"/>
              </w:rPr>
              <w:t>n</w:t>
            </w:r>
          </w:p>
        </w:tc>
      </w:tr>
      <w:tr w:rsidR="00864F67" w:rsidRPr="00E335EB" w:rsidTr="00864F67">
        <w:tc>
          <w:tcPr>
            <w:tcW w:w="1350" w:type="dxa"/>
            <w:vMerge w:val="restart"/>
          </w:tcPr>
          <w:p w:rsidR="00864F67" w:rsidRPr="00E335EB" w:rsidRDefault="00B44198" w:rsidP="006B0193">
            <w:pPr>
              <w:rPr>
                <w:rFonts w:ascii="Arial" w:eastAsia="游ゴシック Light" w:hAnsi="Arial" w:cs="Arial"/>
              </w:rPr>
            </w:pPr>
            <w:r>
              <w:rPr>
                <w:rFonts w:ascii="Arial" w:eastAsia="游ゴシック Light" w:hAnsi="Arial" w:cs="Arial"/>
              </w:rPr>
              <w:t>Ph</w:t>
            </w:r>
            <w:r w:rsidRPr="00B44198">
              <w:rPr>
                <w:rFonts w:ascii="Arial" w:eastAsia="游ゴシック Light" w:hAnsi="Arial" w:cs="Arial"/>
              </w:rPr>
              <w:t>ụ</w:t>
            </w:r>
            <w:r>
              <w:rPr>
                <w:rFonts w:ascii="Arial" w:eastAsia="游ゴシック Light" w:hAnsi="Arial" w:cs="Arial"/>
              </w:rPr>
              <w:t xml:space="preserve"> tr</w:t>
            </w:r>
            <w:r w:rsidRPr="00B44198">
              <w:rPr>
                <w:rFonts w:ascii="Arial" w:eastAsia="游ゴシック Light" w:hAnsi="Arial" w:cs="Arial" w:hint="eastAsia"/>
              </w:rPr>
              <w:t>á</w:t>
            </w:r>
            <w:r w:rsidRPr="00B44198">
              <w:rPr>
                <w:rFonts w:ascii="Arial" w:eastAsia="游ゴシック Light" w:hAnsi="Arial" w:cs="Arial"/>
              </w:rPr>
              <w:t>ch</w:t>
            </w:r>
            <w:r>
              <w:rPr>
                <w:rFonts w:ascii="Arial" w:eastAsia="游ゴシック Light" w:hAnsi="Arial" w:cs="Arial"/>
              </w:rPr>
              <w:t xml:space="preserve"> xu</w:t>
            </w:r>
            <w:r w:rsidRPr="00B44198">
              <w:rPr>
                <w:rFonts w:ascii="Arial" w:eastAsia="游ゴシック Light" w:hAnsi="Arial" w:cs="Arial"/>
              </w:rPr>
              <w:t>ất</w:t>
            </w:r>
            <w:r>
              <w:rPr>
                <w:rFonts w:ascii="Arial" w:eastAsia="游ゴシック Light" w:hAnsi="Arial" w:cs="Arial"/>
              </w:rPr>
              <w:t xml:space="preserve"> h</w:t>
            </w:r>
            <w:r w:rsidRPr="00B44198">
              <w:rPr>
                <w:rFonts w:ascii="Arial" w:eastAsia="游ゴシック Light" w:hAnsi="Arial" w:cs="Arial" w:hint="eastAsia"/>
              </w:rPr>
              <w:t>à</w:t>
            </w:r>
            <w:r w:rsidRPr="00B44198">
              <w:rPr>
                <w:rFonts w:ascii="Arial" w:eastAsia="游ゴシック Light" w:hAnsi="Arial" w:cs="Arial"/>
              </w:rPr>
              <w:t>ng</w:t>
            </w:r>
          </w:p>
        </w:tc>
        <w:tc>
          <w:tcPr>
            <w:tcW w:w="3444" w:type="dxa"/>
          </w:tcPr>
          <w:p w:rsidR="00864F67" w:rsidRPr="00E335EB" w:rsidRDefault="00B44198" w:rsidP="006B0193">
            <w:pPr>
              <w:rPr>
                <w:rFonts w:ascii="Arial" w:eastAsia="游ゴシック Light" w:hAnsi="Arial" w:cs="Arial"/>
              </w:rPr>
            </w:pPr>
            <w:r w:rsidRPr="00B44198">
              <w:rPr>
                <w:rFonts w:ascii="Arial" w:eastAsia="游ゴシック Light" w:hAnsi="Arial" w:cs="Arial" w:hint="eastAsia"/>
              </w:rPr>
              <w:t>Đ</w:t>
            </w:r>
            <w:r w:rsidRPr="00B44198">
              <w:rPr>
                <w:rFonts w:ascii="Arial" w:eastAsia="游ゴシック Light" w:hAnsi="Arial" w:cs="Arial"/>
              </w:rPr>
              <w:t>ể</w:t>
            </w:r>
            <w:r>
              <w:rPr>
                <w:rFonts w:ascii="Arial" w:eastAsia="游ゴシック Light" w:hAnsi="Arial" w:cs="Arial"/>
              </w:rPr>
              <w:t xml:space="preserve"> t</w:t>
            </w:r>
            <w:r w:rsidRPr="00B44198">
              <w:rPr>
                <w:rFonts w:ascii="Arial" w:eastAsia="游ゴシック Light" w:hAnsi="Arial" w:cs="Arial"/>
              </w:rPr>
              <w:t>ạm</w:t>
            </w:r>
            <w:r>
              <w:rPr>
                <w:rFonts w:ascii="Arial" w:eastAsia="游ゴシック Light" w:hAnsi="Arial" w:cs="Arial"/>
              </w:rPr>
              <w:t xml:space="preserve"> th</w:t>
            </w:r>
            <w:r w:rsidRPr="00B44198">
              <w:rPr>
                <w:rFonts w:ascii="Arial" w:eastAsia="游ゴシック Light" w:hAnsi="Arial" w:cs="Arial"/>
              </w:rPr>
              <w:t>ời</w:t>
            </w:r>
          </w:p>
        </w:tc>
        <w:tc>
          <w:tcPr>
            <w:tcW w:w="701" w:type="dxa"/>
          </w:tcPr>
          <w:p w:rsidR="00864F67" w:rsidRPr="00E335EB" w:rsidRDefault="00864F67" w:rsidP="006B0193">
            <w:pPr>
              <w:rPr>
                <w:rFonts w:ascii="Arial" w:eastAsia="游ゴシック Light" w:hAnsi="Arial" w:cs="Arial"/>
              </w:rPr>
            </w:pPr>
            <w:r w:rsidRPr="00E335EB">
              <w:rPr>
                <w:rFonts w:ascii="Cambria Math" w:eastAsia="游ゴシック Light" w:hAnsi="Cambria Math" w:cs="Cambria Math"/>
              </w:rPr>
              <w:t>△</w:t>
            </w:r>
          </w:p>
        </w:tc>
        <w:tc>
          <w:tcPr>
            <w:tcW w:w="4394" w:type="dxa"/>
          </w:tcPr>
          <w:p w:rsidR="00864F67" w:rsidRPr="00E335EB" w:rsidRDefault="005B649A" w:rsidP="005B649A">
            <w:pPr>
              <w:rPr>
                <w:rFonts w:ascii="Arial" w:eastAsia="游ゴシック Light" w:hAnsi="Arial" w:cs="Arial"/>
              </w:rPr>
            </w:pPr>
            <w:r>
              <w:rPr>
                <w:rFonts w:ascii="Arial" w:eastAsia="游ゴシック Light" w:hAnsi="Arial" w:cs="Arial" w:hint="eastAsia"/>
              </w:rPr>
              <w:t>C</w:t>
            </w:r>
            <w:r w:rsidRPr="005B649A">
              <w:rPr>
                <w:rFonts w:ascii="Arial" w:eastAsia="游ゴシック Light" w:hAnsi="Arial" w:cs="Arial" w:hint="eastAsia"/>
              </w:rPr>
              <w:t>ó</w:t>
            </w:r>
            <w:r>
              <w:rPr>
                <w:rFonts w:ascii="Arial" w:eastAsia="游ゴシック Light" w:hAnsi="Arial" w:cs="Arial"/>
              </w:rPr>
              <w:t xml:space="preserve"> th</w:t>
            </w:r>
            <w:r w:rsidRPr="005B649A">
              <w:rPr>
                <w:rFonts w:ascii="Arial" w:eastAsia="游ゴシック Light" w:hAnsi="Arial" w:cs="Arial"/>
              </w:rPr>
              <w:t>ể</w:t>
            </w:r>
            <w:r>
              <w:rPr>
                <w:rFonts w:ascii="Arial" w:eastAsia="游ゴシック Light" w:hAnsi="Arial" w:cs="Arial"/>
              </w:rPr>
              <w:t xml:space="preserve"> ch</w:t>
            </w:r>
            <w:r w:rsidRPr="005B649A">
              <w:rPr>
                <w:rFonts w:ascii="Arial" w:eastAsia="游ゴシック Light" w:hAnsi="Arial" w:cs="Arial"/>
              </w:rPr>
              <w:t>ọn</w:t>
            </w:r>
            <w:r>
              <w:rPr>
                <w:rFonts w:ascii="Arial" w:eastAsia="游ゴシック Light" w:hAnsi="Arial" w:cs="Arial"/>
              </w:rPr>
              <w:t xml:space="preserve"> t</w:t>
            </w:r>
            <w:r w:rsidRPr="005B649A">
              <w:rPr>
                <w:rFonts w:ascii="Arial" w:eastAsia="游ゴシック Light" w:hAnsi="Arial" w:cs="Arial" w:hint="eastAsia"/>
              </w:rPr>
              <w:t>ê</w:t>
            </w:r>
            <w:r>
              <w:rPr>
                <w:rFonts w:ascii="Arial" w:eastAsia="游ゴシック Light" w:hAnsi="Arial" w:cs="Arial"/>
              </w:rPr>
              <w:t xml:space="preserve">n stock yard </w:t>
            </w:r>
            <w:r w:rsidRPr="005B649A">
              <w:rPr>
                <w:rFonts w:ascii="Arial" w:eastAsia="游ゴシック Light" w:hAnsi="Arial" w:cs="Arial" w:hint="eastAsia"/>
              </w:rPr>
              <w:t>đã</w:t>
            </w:r>
            <w:r>
              <w:rPr>
                <w:rFonts w:ascii="Arial" w:eastAsia="游ゴシック Light" w:hAnsi="Arial" w:cs="Arial"/>
              </w:rPr>
              <w:t xml:space="preserve"> setting tr</w:t>
            </w:r>
            <w:r>
              <w:rPr>
                <w:rFonts w:ascii="Arial" w:eastAsia="游ゴシック Light" w:hAnsi="Arial" w:cs="Arial" w:hint="cs"/>
              </w:rPr>
              <w:t>ư</w:t>
            </w:r>
            <w:r w:rsidRPr="005B649A">
              <w:rPr>
                <w:rFonts w:ascii="Arial" w:eastAsia="游ゴシック Light" w:hAnsi="Arial" w:cs="Arial"/>
              </w:rPr>
              <w:t>ớc</w:t>
            </w:r>
            <w:r>
              <w:rPr>
                <w:rFonts w:ascii="Arial" w:eastAsia="游ゴシック Light" w:hAnsi="Arial" w:cs="Arial"/>
              </w:rPr>
              <w:t xml:space="preserve"> cho t</w:t>
            </w:r>
            <w:r w:rsidRPr="005B649A">
              <w:rPr>
                <w:rFonts w:ascii="Arial" w:eastAsia="游ゴシック Light" w:hAnsi="Arial" w:cs="Arial"/>
              </w:rPr>
              <w:t>ừng</w:t>
            </w:r>
            <w:r>
              <w:rPr>
                <w:rFonts w:ascii="Arial" w:eastAsia="游ゴシック Light" w:hAnsi="Arial" w:cs="Arial"/>
              </w:rPr>
              <w:t xml:space="preserve"> s</w:t>
            </w:r>
            <w:r w:rsidRPr="005B649A">
              <w:rPr>
                <w:rFonts w:ascii="Arial" w:eastAsia="游ゴシック Light" w:hAnsi="Arial" w:cs="Arial"/>
              </w:rPr>
              <w:t>ản</w:t>
            </w:r>
            <w:r>
              <w:rPr>
                <w:rFonts w:ascii="Arial" w:eastAsia="游ゴシック Light" w:hAnsi="Arial" w:cs="Arial"/>
              </w:rPr>
              <w:t xml:space="preserve"> ph</w:t>
            </w:r>
            <w:r w:rsidRPr="005B649A">
              <w:rPr>
                <w:rFonts w:ascii="Arial" w:eastAsia="游ゴシック Light" w:hAnsi="Arial" w:cs="Arial"/>
              </w:rPr>
              <w:t>ẩm</w:t>
            </w:r>
            <w:r>
              <w:rPr>
                <w:rFonts w:ascii="Arial" w:eastAsia="游ゴシック Light" w:hAnsi="Arial" w:cs="Arial"/>
              </w:rPr>
              <w:t>. T</w:t>
            </w:r>
            <w:r w:rsidRPr="005B649A">
              <w:rPr>
                <w:rFonts w:ascii="Arial" w:eastAsia="游ゴシック Light" w:hAnsi="Arial" w:cs="Arial" w:hint="eastAsia"/>
              </w:rPr>
              <w:t>í</w:t>
            </w:r>
            <w:r w:rsidRPr="005B649A">
              <w:rPr>
                <w:rFonts w:ascii="Arial" w:eastAsia="游ゴシック Light" w:hAnsi="Arial" w:cs="Arial"/>
              </w:rPr>
              <w:t>nh</w:t>
            </w:r>
            <w:r>
              <w:rPr>
                <w:rFonts w:ascii="Arial" w:eastAsia="游ゴシック Light" w:hAnsi="Arial" w:cs="Arial"/>
              </w:rPr>
              <w:t xml:space="preserve"> n</w:t>
            </w:r>
            <w:r w:rsidRPr="005B649A">
              <w:rPr>
                <w:rFonts w:ascii="Arial" w:eastAsia="游ゴシック Light" w:hAnsi="Arial" w:cs="Arial" w:hint="eastAsia"/>
              </w:rPr>
              <w:t>ă</w:t>
            </w:r>
            <w:r>
              <w:rPr>
                <w:rFonts w:ascii="Arial" w:eastAsia="游ゴシック Light" w:hAnsi="Arial" w:cs="Arial"/>
              </w:rPr>
              <w:t>ng th</w:t>
            </w:r>
            <w:r w:rsidRPr="005B649A">
              <w:rPr>
                <w:rFonts w:ascii="Arial" w:eastAsia="游ゴシック Light" w:hAnsi="Arial" w:cs="Arial" w:hint="eastAsia"/>
              </w:rPr>
              <w:t>ê</w:t>
            </w:r>
            <w:r>
              <w:rPr>
                <w:rFonts w:ascii="Arial" w:eastAsia="游ゴシック Light" w:hAnsi="Arial" w:cs="Arial"/>
              </w:rPr>
              <w:t xml:space="preserve">m </w:t>
            </w:r>
            <w:r w:rsidRPr="005B649A">
              <w:rPr>
                <w:rFonts w:ascii="Arial" w:eastAsia="游ゴシック Light" w:hAnsi="Arial" w:cs="Arial" w:hint="eastAsia"/>
              </w:rPr>
              <w:t>đ</w:t>
            </w:r>
            <w:r w:rsidRPr="005B649A">
              <w:rPr>
                <w:rFonts w:ascii="Arial" w:eastAsia="游ゴシック Light" w:hAnsi="Arial" w:cs="Arial"/>
              </w:rPr>
              <w:t>ịa</w:t>
            </w:r>
            <w:r>
              <w:rPr>
                <w:rFonts w:ascii="Arial" w:eastAsia="游ゴシック Light" w:hAnsi="Arial" w:cs="Arial"/>
              </w:rPr>
              <w:t xml:space="preserve"> </w:t>
            </w:r>
            <w:r w:rsidRPr="005B649A">
              <w:rPr>
                <w:rFonts w:ascii="Arial" w:eastAsia="游ゴシック Light" w:hAnsi="Arial" w:cs="Arial" w:hint="eastAsia"/>
              </w:rPr>
              <w:t>đ</w:t>
            </w:r>
            <w:r>
              <w:rPr>
                <w:rFonts w:ascii="Arial" w:eastAsia="游ゴシック Light" w:hAnsi="Arial" w:cs="Arial"/>
              </w:rPr>
              <w:t>i</w:t>
            </w:r>
            <w:r w:rsidRPr="005B649A">
              <w:rPr>
                <w:rFonts w:ascii="Arial" w:eastAsia="游ゴシック Light" w:hAnsi="Arial" w:cs="Arial"/>
              </w:rPr>
              <w:t>ểm</w:t>
            </w:r>
            <w:r>
              <w:rPr>
                <w:rFonts w:ascii="Arial" w:eastAsia="游ゴシック Light" w:hAnsi="Arial" w:cs="Arial"/>
              </w:rPr>
              <w:t xml:space="preserve"> c</w:t>
            </w:r>
            <w:r w:rsidRPr="005B649A">
              <w:rPr>
                <w:rFonts w:ascii="Arial" w:eastAsia="游ゴシック Light" w:hAnsi="Arial" w:cs="Arial"/>
              </w:rPr>
              <w:t>ụ</w:t>
            </w:r>
            <w:r>
              <w:rPr>
                <w:rFonts w:ascii="Arial" w:eastAsia="游ゴシック Light" w:hAnsi="Arial" w:cs="Arial"/>
              </w:rPr>
              <w:t xml:space="preserve"> th</w:t>
            </w:r>
            <w:r w:rsidRPr="005B649A">
              <w:rPr>
                <w:rFonts w:ascii="Arial" w:eastAsia="游ゴシック Light" w:hAnsi="Arial" w:cs="Arial"/>
              </w:rPr>
              <w:t>ể</w:t>
            </w:r>
            <w:r>
              <w:rPr>
                <w:rFonts w:ascii="Arial" w:eastAsia="游ゴシック Light" w:hAnsi="Arial" w:cs="Arial"/>
              </w:rPr>
              <w:t>, d</w:t>
            </w:r>
            <w:r w:rsidRPr="005B649A">
              <w:rPr>
                <w:rFonts w:ascii="Arial" w:eastAsia="游ゴシック Light" w:hAnsi="Arial" w:cs="Arial"/>
              </w:rPr>
              <w:t>ấu</w:t>
            </w:r>
            <w:r>
              <w:rPr>
                <w:rFonts w:ascii="Arial" w:eastAsia="游ゴシック Light" w:hAnsi="Arial" w:cs="Arial"/>
              </w:rPr>
              <w:t xml:space="preserve"> hi</w:t>
            </w:r>
            <w:r w:rsidRPr="005B649A">
              <w:rPr>
                <w:rFonts w:ascii="Arial" w:eastAsia="游ゴシック Light" w:hAnsi="Arial" w:cs="Arial"/>
              </w:rPr>
              <w:t>ệu</w:t>
            </w:r>
            <w:r>
              <w:rPr>
                <w:rFonts w:ascii="Arial" w:eastAsia="游ゴシック Light" w:hAnsi="Arial" w:cs="Arial"/>
              </w:rPr>
              <w:t xml:space="preserve"> v</w:t>
            </w:r>
            <w:r w:rsidRPr="005B649A">
              <w:rPr>
                <w:rFonts w:ascii="Arial" w:eastAsia="游ゴシック Light" w:hAnsi="Arial" w:cs="Arial"/>
              </w:rPr>
              <w:t>ật</w:t>
            </w:r>
            <w:r>
              <w:rPr>
                <w:rFonts w:ascii="Arial" w:eastAsia="游ゴシック Light" w:hAnsi="Arial" w:cs="Arial"/>
              </w:rPr>
              <w:t xml:space="preserve"> l</w:t>
            </w:r>
            <w:r w:rsidRPr="005B649A">
              <w:rPr>
                <w:rFonts w:ascii="Arial" w:eastAsia="游ゴシック Light" w:hAnsi="Arial" w:cs="Arial" w:hint="eastAsia"/>
              </w:rPr>
              <w:t>ý</w:t>
            </w:r>
            <w:r>
              <w:rPr>
                <w:rFonts w:ascii="Arial" w:eastAsia="游ゴシック Light" w:hAnsi="Arial" w:cs="Arial"/>
              </w:rPr>
              <w:t xml:space="preserve"> s</w:t>
            </w:r>
            <w:r w:rsidRPr="005B649A">
              <w:rPr>
                <w:rFonts w:ascii="Arial" w:eastAsia="游ゴシック Light" w:hAnsi="Arial" w:cs="Arial"/>
              </w:rPr>
              <w:t>ẽ</w:t>
            </w:r>
            <w:r>
              <w:rPr>
                <w:rFonts w:ascii="Arial" w:eastAsia="游ゴシック Light" w:hAnsi="Arial" w:cs="Arial"/>
              </w:rPr>
              <w:t xml:space="preserve"> kh</w:t>
            </w:r>
            <w:r w:rsidRPr="005B649A">
              <w:rPr>
                <w:rFonts w:ascii="Arial" w:eastAsia="游ゴシック Light" w:hAnsi="Arial" w:cs="Arial" w:hint="eastAsia"/>
              </w:rPr>
              <w:t>ô</w:t>
            </w:r>
            <w:r>
              <w:rPr>
                <w:rFonts w:ascii="Arial" w:eastAsia="游ゴシック Light" w:hAnsi="Arial" w:cs="Arial"/>
              </w:rPr>
              <w:t>ng c</w:t>
            </w:r>
            <w:r w:rsidRPr="005B649A">
              <w:rPr>
                <w:rFonts w:ascii="Arial" w:eastAsia="游ゴシック Light" w:hAnsi="Arial" w:cs="Arial" w:hint="eastAsia"/>
              </w:rPr>
              <w:t>ó</w:t>
            </w:r>
            <w:r>
              <w:rPr>
                <w:rFonts w:ascii="Arial" w:eastAsia="游ゴシック Light" w:hAnsi="Arial" w:cs="Arial"/>
              </w:rPr>
              <w:t xml:space="preserve"> trong v</w:t>
            </w:r>
            <w:r w:rsidRPr="005B649A">
              <w:rPr>
                <w:rFonts w:ascii="Arial" w:eastAsia="游ゴシック Light" w:hAnsi="Arial" w:cs="Arial"/>
              </w:rPr>
              <w:t>er</w:t>
            </w:r>
            <w:r>
              <w:rPr>
                <w:rFonts w:ascii="Arial" w:eastAsia="游ゴシック Light" w:hAnsi="Arial" w:cs="Arial"/>
              </w:rPr>
              <w:t xml:space="preserve">sion </w:t>
            </w:r>
            <w:r>
              <w:rPr>
                <w:rFonts w:ascii="Arial" w:eastAsia="游ゴシック Light" w:hAnsi="Arial" w:cs="Arial" w:hint="eastAsia"/>
              </w:rPr>
              <w:t>đ</w:t>
            </w:r>
            <w:r w:rsidRPr="005B649A">
              <w:rPr>
                <w:rFonts w:ascii="Arial" w:eastAsia="游ゴシック Light" w:hAnsi="Arial" w:cs="Arial"/>
              </w:rPr>
              <w:t>ầu</w:t>
            </w:r>
            <w:r>
              <w:rPr>
                <w:rFonts w:ascii="Arial" w:eastAsia="游ゴシック Light" w:hAnsi="Arial" w:cs="Arial"/>
              </w:rPr>
              <w:t xml:space="preserve"> ti</w:t>
            </w:r>
            <w:r w:rsidRPr="005B649A">
              <w:rPr>
                <w:rFonts w:ascii="Arial" w:eastAsia="游ゴシック Light" w:hAnsi="Arial" w:cs="Arial" w:hint="eastAsia"/>
              </w:rPr>
              <w:t>ê</w:t>
            </w:r>
            <w:r>
              <w:rPr>
                <w:rFonts w:ascii="Arial" w:eastAsia="游ゴシック Light" w:hAnsi="Arial" w:cs="Arial"/>
              </w:rPr>
              <w:t>n.</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B44198" w:rsidP="006B0193">
            <w:pPr>
              <w:rPr>
                <w:rFonts w:ascii="Arial" w:eastAsia="游ゴシック Light" w:hAnsi="Arial" w:cs="Arial"/>
              </w:rPr>
            </w:pPr>
            <w:r>
              <w:rPr>
                <w:rFonts w:ascii="Arial" w:eastAsia="游ゴシック Light" w:hAnsi="Arial" w:cs="Arial"/>
              </w:rPr>
              <w:t>Xu</w:t>
            </w:r>
            <w:r w:rsidRPr="00B44198">
              <w:rPr>
                <w:rFonts w:ascii="Arial" w:eastAsia="游ゴシック Light" w:hAnsi="Arial" w:cs="Arial"/>
              </w:rPr>
              <w:t>ất</w:t>
            </w:r>
            <w:r>
              <w:rPr>
                <w:rFonts w:ascii="Arial" w:eastAsia="游ゴシック Light" w:hAnsi="Arial" w:cs="Arial"/>
              </w:rPr>
              <w:t xml:space="preserve"> h</w:t>
            </w:r>
            <w:r w:rsidRPr="00B44198">
              <w:rPr>
                <w:rFonts w:ascii="Arial" w:eastAsia="游ゴシック Light" w:hAnsi="Arial" w:cs="Arial" w:hint="eastAsia"/>
              </w:rPr>
              <w:t>à</w:t>
            </w:r>
            <w:r w:rsidRPr="00B44198">
              <w:rPr>
                <w:rFonts w:ascii="Arial" w:eastAsia="游ゴシック Light" w:hAnsi="Arial" w:cs="Arial"/>
              </w:rPr>
              <w:t>ng</w:t>
            </w:r>
          </w:p>
        </w:tc>
        <w:tc>
          <w:tcPr>
            <w:tcW w:w="701" w:type="dxa"/>
          </w:tcPr>
          <w:p w:rsidR="00864F67" w:rsidRPr="00E335EB" w:rsidRDefault="00864F67" w:rsidP="006B0193">
            <w:pPr>
              <w:rPr>
                <w:rFonts w:ascii="Arial" w:eastAsia="游ゴシック Light" w:hAnsi="Arial" w:cs="Arial"/>
              </w:rPr>
            </w:pPr>
            <w:r w:rsidRPr="00E335EB">
              <w:rPr>
                <w:rFonts w:ascii="Cambria Math" w:eastAsia="游ゴシック Light" w:hAnsi="Cambria Math" w:cs="Cambria Math"/>
              </w:rPr>
              <w:t>△</w:t>
            </w:r>
          </w:p>
        </w:tc>
        <w:tc>
          <w:tcPr>
            <w:tcW w:w="4394" w:type="dxa"/>
          </w:tcPr>
          <w:p w:rsidR="00864F67" w:rsidRPr="00E335EB" w:rsidRDefault="005B649A" w:rsidP="005B649A">
            <w:pPr>
              <w:rPr>
                <w:rFonts w:ascii="Arial" w:eastAsia="游ゴシック Light" w:hAnsi="Arial" w:cs="Arial"/>
              </w:rPr>
            </w:pPr>
            <w:r>
              <w:rPr>
                <w:rFonts w:ascii="Arial" w:eastAsia="游ゴシック Light" w:hAnsi="Arial" w:cs="Arial" w:hint="eastAsia"/>
              </w:rPr>
              <w:t>C</w:t>
            </w:r>
            <w:r w:rsidRPr="005B649A">
              <w:rPr>
                <w:rFonts w:ascii="Arial" w:eastAsia="游ゴシック Light" w:hAnsi="Arial" w:cs="Arial" w:hint="eastAsia"/>
              </w:rPr>
              <w:t>ó</w:t>
            </w:r>
            <w:r>
              <w:rPr>
                <w:rFonts w:ascii="Arial" w:eastAsia="游ゴシック Light" w:hAnsi="Arial" w:cs="Arial"/>
              </w:rPr>
              <w:t xml:space="preserve"> th</w:t>
            </w:r>
            <w:r w:rsidRPr="005B649A">
              <w:rPr>
                <w:rFonts w:ascii="Arial" w:eastAsia="游ゴシック Light" w:hAnsi="Arial" w:cs="Arial"/>
              </w:rPr>
              <w:t>ể</w:t>
            </w:r>
            <w:r>
              <w:rPr>
                <w:rFonts w:ascii="Arial" w:eastAsia="游ゴシック Light" w:hAnsi="Arial" w:cs="Arial"/>
              </w:rPr>
              <w:t xml:space="preserve"> qu</w:t>
            </w:r>
            <w:r w:rsidRPr="005B649A">
              <w:rPr>
                <w:rFonts w:ascii="Arial" w:eastAsia="游ゴシック Light" w:hAnsi="Arial" w:cs="Arial"/>
              </w:rPr>
              <w:t>ản</w:t>
            </w:r>
            <w:r>
              <w:rPr>
                <w:rFonts w:ascii="Arial" w:eastAsia="游ゴシック Light" w:hAnsi="Arial" w:cs="Arial"/>
              </w:rPr>
              <w:t xml:space="preserve"> l</w:t>
            </w:r>
            <w:r w:rsidRPr="005B649A">
              <w:rPr>
                <w:rFonts w:ascii="Arial" w:eastAsia="游ゴシック Light" w:hAnsi="Arial" w:cs="Arial" w:hint="eastAsia"/>
              </w:rPr>
              <w:t>ý</w:t>
            </w:r>
            <w:r>
              <w:rPr>
                <w:rFonts w:ascii="Arial" w:eastAsia="游ゴシック Light" w:hAnsi="Arial" w:cs="Arial"/>
              </w:rPr>
              <w:t xml:space="preserve"> ng</w:t>
            </w:r>
            <w:r w:rsidRPr="005B649A">
              <w:rPr>
                <w:rFonts w:ascii="Arial" w:eastAsia="游ゴシック Light" w:hAnsi="Arial" w:cs="Arial" w:hint="eastAsia"/>
              </w:rPr>
              <w:t>à</w:t>
            </w:r>
            <w:r w:rsidRPr="005B649A">
              <w:rPr>
                <w:rFonts w:ascii="Arial" w:eastAsia="游ゴシック Light" w:hAnsi="Arial" w:cs="Arial"/>
              </w:rPr>
              <w:t>y</w:t>
            </w:r>
            <w:r>
              <w:rPr>
                <w:rFonts w:ascii="Arial" w:eastAsia="游ゴシック Light" w:hAnsi="Arial" w:cs="Arial"/>
              </w:rPr>
              <w:t xml:space="preserve"> xu</w:t>
            </w:r>
            <w:r w:rsidRPr="005B649A">
              <w:rPr>
                <w:rFonts w:ascii="Arial" w:eastAsia="游ゴシック Light" w:hAnsi="Arial" w:cs="Arial"/>
              </w:rPr>
              <w:t>ất</w:t>
            </w:r>
            <w:r>
              <w:rPr>
                <w:rFonts w:ascii="Arial" w:eastAsia="游ゴシック Light" w:hAnsi="Arial" w:cs="Arial"/>
              </w:rPr>
              <w:t xml:space="preserve"> h</w:t>
            </w:r>
            <w:r w:rsidRPr="005B649A">
              <w:rPr>
                <w:rFonts w:ascii="Arial" w:eastAsia="游ゴシック Light" w:hAnsi="Arial" w:cs="Arial" w:hint="eastAsia"/>
              </w:rPr>
              <w:t>à</w:t>
            </w:r>
            <w:r w:rsidRPr="005B649A">
              <w:rPr>
                <w:rFonts w:ascii="Arial" w:eastAsia="游ゴシック Light" w:hAnsi="Arial" w:cs="Arial"/>
              </w:rPr>
              <w:t>ng</w:t>
            </w:r>
            <w:r>
              <w:rPr>
                <w:rFonts w:ascii="Arial" w:eastAsia="游ゴシック Light" w:hAnsi="Arial" w:cs="Arial"/>
              </w:rPr>
              <w:t xml:space="preserve">, </w:t>
            </w:r>
            <w:r w:rsidRPr="005B649A">
              <w:rPr>
                <w:rFonts w:ascii="Arial" w:eastAsia="游ゴシック Light" w:hAnsi="Arial" w:cs="Arial" w:hint="eastAsia"/>
              </w:rPr>
              <w:t>đã</w:t>
            </w:r>
            <w:r>
              <w:rPr>
                <w:rFonts w:ascii="Arial" w:eastAsia="游ゴシック Light" w:hAnsi="Arial" w:cs="Arial"/>
              </w:rPr>
              <w:t xml:space="preserve"> xu</w:t>
            </w:r>
            <w:r w:rsidRPr="005B649A">
              <w:rPr>
                <w:rFonts w:ascii="Arial" w:eastAsia="游ゴシック Light" w:hAnsi="Arial" w:cs="Arial"/>
              </w:rPr>
              <w:t>ất</w:t>
            </w:r>
            <w:r>
              <w:rPr>
                <w:rFonts w:ascii="Arial" w:eastAsia="游ゴシック Light" w:hAnsi="Arial" w:cs="Arial"/>
              </w:rPr>
              <w:t xml:space="preserve"> h</w:t>
            </w:r>
            <w:r w:rsidRPr="005B649A">
              <w:rPr>
                <w:rFonts w:ascii="Arial" w:eastAsia="游ゴシック Light" w:hAnsi="Arial" w:cs="Arial" w:hint="eastAsia"/>
              </w:rPr>
              <w:t>à</w:t>
            </w:r>
            <w:r w:rsidRPr="005B649A">
              <w:rPr>
                <w:rFonts w:ascii="Arial" w:eastAsia="游ゴシック Light" w:hAnsi="Arial" w:cs="Arial"/>
              </w:rPr>
              <w:t>ng</w:t>
            </w:r>
            <w:r>
              <w:rPr>
                <w:rFonts w:ascii="Arial" w:eastAsia="游ゴシック Light" w:hAnsi="Arial" w:cs="Arial"/>
              </w:rPr>
              <w:t xml:space="preserve"> hay ch</w:t>
            </w:r>
            <w:r w:rsidRPr="005B649A">
              <w:rPr>
                <w:rFonts w:ascii="Arial" w:eastAsia="游ゴシック Light" w:hAnsi="Arial" w:cs="Arial" w:hint="cs"/>
              </w:rPr>
              <w:t>ư</w:t>
            </w:r>
            <w:r>
              <w:rPr>
                <w:rFonts w:ascii="Arial" w:eastAsia="游ゴシック Light" w:hAnsi="Arial" w:cs="Arial"/>
              </w:rPr>
              <w:t>a. C</w:t>
            </w:r>
            <w:r w:rsidRPr="005B649A">
              <w:rPr>
                <w:rFonts w:ascii="Arial" w:eastAsia="游ゴシック Light" w:hAnsi="Arial" w:cs="Arial" w:hint="eastAsia"/>
              </w:rPr>
              <w:t>á</w:t>
            </w:r>
            <w:r w:rsidRPr="005B649A">
              <w:rPr>
                <w:rFonts w:ascii="Arial" w:eastAsia="游ゴシック Light" w:hAnsi="Arial" w:cs="Arial"/>
              </w:rPr>
              <w:t>c</w:t>
            </w:r>
            <w:r>
              <w:rPr>
                <w:rFonts w:ascii="Arial" w:eastAsia="游ゴシック Light" w:hAnsi="Arial" w:cs="Arial"/>
              </w:rPr>
              <w:t xml:space="preserve"> t</w:t>
            </w:r>
            <w:r w:rsidRPr="005B649A">
              <w:rPr>
                <w:rFonts w:ascii="Arial" w:eastAsia="游ゴシック Light" w:hAnsi="Arial" w:cs="Arial" w:hint="eastAsia"/>
              </w:rPr>
              <w:t>í</w:t>
            </w:r>
            <w:r w:rsidRPr="005B649A">
              <w:rPr>
                <w:rFonts w:ascii="Arial" w:eastAsia="游ゴシック Light" w:hAnsi="Arial" w:cs="Arial"/>
              </w:rPr>
              <w:t>nh</w:t>
            </w:r>
            <w:r>
              <w:rPr>
                <w:rFonts w:ascii="Arial" w:eastAsia="游ゴシック Light" w:hAnsi="Arial" w:cs="Arial"/>
              </w:rPr>
              <w:t xml:space="preserve"> n</w:t>
            </w:r>
            <w:r w:rsidRPr="005B649A">
              <w:rPr>
                <w:rFonts w:ascii="Arial" w:eastAsia="游ゴシック Light" w:hAnsi="Arial" w:cs="Arial" w:hint="eastAsia"/>
              </w:rPr>
              <w:t>ă</w:t>
            </w:r>
            <w:r>
              <w:rPr>
                <w:rFonts w:ascii="Arial" w:eastAsia="游ゴシック Light" w:hAnsi="Arial" w:cs="Arial"/>
              </w:rPr>
              <w:t>ng li</w:t>
            </w:r>
            <w:r w:rsidRPr="005B649A">
              <w:rPr>
                <w:rFonts w:ascii="Arial" w:eastAsia="游ゴシック Light" w:hAnsi="Arial" w:cs="Arial" w:hint="eastAsia"/>
              </w:rPr>
              <w:t>ê</w:t>
            </w:r>
            <w:r>
              <w:rPr>
                <w:rFonts w:ascii="Arial" w:eastAsia="游ゴシック Light" w:hAnsi="Arial" w:cs="Arial"/>
              </w:rPr>
              <w:t xml:space="preserve">n quan </w:t>
            </w:r>
            <w:r>
              <w:rPr>
                <w:rFonts w:ascii="Arial" w:eastAsia="游ゴシック Light" w:hAnsi="Arial" w:cs="Arial" w:hint="eastAsia"/>
              </w:rPr>
              <w:t>đ</w:t>
            </w:r>
            <w:r w:rsidRPr="005B649A">
              <w:rPr>
                <w:rFonts w:ascii="Arial" w:eastAsia="游ゴシック Light" w:hAnsi="Arial" w:cs="Arial"/>
              </w:rPr>
              <w:t>ến</w:t>
            </w:r>
            <w:r>
              <w:rPr>
                <w:rFonts w:ascii="Arial" w:eastAsia="游ゴシック Light" w:hAnsi="Arial" w:cs="Arial"/>
              </w:rPr>
              <w:t xml:space="preserve"> </w:t>
            </w:r>
            <w:r w:rsidRPr="005B649A">
              <w:rPr>
                <w:rFonts w:ascii="Arial" w:eastAsia="游ゴシック Light" w:hAnsi="Arial" w:cs="Arial" w:hint="eastAsia"/>
              </w:rPr>
              <w:t>đó</w:t>
            </w:r>
            <w:r w:rsidRPr="005B649A">
              <w:rPr>
                <w:rFonts w:ascii="Arial" w:eastAsia="游ゴシック Light" w:hAnsi="Arial" w:cs="Arial"/>
              </w:rPr>
              <w:t>ng</w:t>
            </w:r>
            <w:r>
              <w:rPr>
                <w:rFonts w:ascii="Arial" w:eastAsia="游ゴシック Light" w:hAnsi="Arial" w:cs="Arial"/>
              </w:rPr>
              <w:t xml:space="preserve"> g</w:t>
            </w:r>
            <w:r w:rsidRPr="005B649A">
              <w:rPr>
                <w:rFonts w:ascii="Arial" w:eastAsia="游ゴシック Light" w:hAnsi="Arial" w:cs="Arial" w:hint="eastAsia"/>
              </w:rPr>
              <w:t>ó</w:t>
            </w:r>
            <w:r w:rsidRPr="005B649A">
              <w:rPr>
                <w:rFonts w:ascii="Arial" w:eastAsia="游ゴシック Light" w:hAnsi="Arial" w:cs="Arial"/>
              </w:rPr>
              <w:t>i</w:t>
            </w:r>
            <w:r>
              <w:rPr>
                <w:rFonts w:ascii="Arial" w:eastAsia="游ゴシック Light" w:hAnsi="Arial" w:cs="Arial"/>
              </w:rPr>
              <w:t>, s</w:t>
            </w:r>
            <w:r w:rsidRPr="005B649A">
              <w:rPr>
                <w:rFonts w:ascii="Arial" w:eastAsia="游ゴシック Light" w:hAnsi="Arial" w:cs="Arial"/>
              </w:rPr>
              <w:t>ắp</w:t>
            </w:r>
            <w:r>
              <w:rPr>
                <w:rFonts w:ascii="Arial" w:eastAsia="游ゴシック Light" w:hAnsi="Arial" w:cs="Arial"/>
              </w:rPr>
              <w:t xml:space="preserve"> x</w:t>
            </w:r>
            <w:r w:rsidRPr="005B649A">
              <w:rPr>
                <w:rFonts w:ascii="Arial" w:eastAsia="游ゴシック Light" w:hAnsi="Arial" w:cs="Arial"/>
              </w:rPr>
              <w:t>ếp</w:t>
            </w:r>
            <w:r>
              <w:rPr>
                <w:rFonts w:ascii="Arial" w:eastAsia="游ゴシック Light" w:hAnsi="Arial" w:cs="Arial"/>
              </w:rPr>
              <w:t xml:space="preserve"> track, s</w:t>
            </w:r>
            <w:r w:rsidRPr="005B649A">
              <w:rPr>
                <w:rFonts w:ascii="Arial" w:eastAsia="游ゴシック Light" w:hAnsi="Arial" w:cs="Arial"/>
              </w:rPr>
              <w:t>ẽ</w:t>
            </w:r>
            <w:r>
              <w:rPr>
                <w:rFonts w:ascii="Arial" w:eastAsia="游ゴシック Light" w:hAnsi="Arial" w:cs="Arial"/>
              </w:rPr>
              <w:t xml:space="preserve"> kh</w:t>
            </w:r>
            <w:r w:rsidRPr="005B649A">
              <w:rPr>
                <w:rFonts w:ascii="Arial" w:eastAsia="游ゴシック Light" w:hAnsi="Arial" w:cs="Arial" w:hint="eastAsia"/>
              </w:rPr>
              <w:t>ô</w:t>
            </w:r>
            <w:r>
              <w:rPr>
                <w:rFonts w:ascii="Arial" w:eastAsia="游ゴシック Light" w:hAnsi="Arial" w:cs="Arial"/>
              </w:rPr>
              <w:t>ng n</w:t>
            </w:r>
            <w:r w:rsidRPr="005B649A">
              <w:rPr>
                <w:rFonts w:ascii="Arial" w:eastAsia="游ゴシック Light" w:hAnsi="Arial" w:cs="Arial"/>
              </w:rPr>
              <w:t>ằm</w:t>
            </w:r>
            <w:r>
              <w:rPr>
                <w:rFonts w:ascii="Arial" w:eastAsia="游ゴシック Light" w:hAnsi="Arial" w:cs="Arial"/>
              </w:rPr>
              <w:t xml:space="preserve"> trong v</w:t>
            </w:r>
            <w:r w:rsidRPr="005B649A">
              <w:rPr>
                <w:rFonts w:ascii="Arial" w:eastAsia="游ゴシック Light" w:hAnsi="Arial" w:cs="Arial"/>
              </w:rPr>
              <w:t>er</w:t>
            </w:r>
            <w:r>
              <w:rPr>
                <w:rFonts w:ascii="Arial" w:eastAsia="游ゴシック Light" w:hAnsi="Arial" w:cs="Arial"/>
              </w:rPr>
              <w:t xml:space="preserve">sion </w:t>
            </w:r>
            <w:r>
              <w:rPr>
                <w:rFonts w:ascii="Arial" w:eastAsia="游ゴシック Light" w:hAnsi="Arial" w:cs="Arial" w:hint="eastAsia"/>
              </w:rPr>
              <w:t>đ</w:t>
            </w:r>
            <w:r w:rsidRPr="005B649A">
              <w:rPr>
                <w:rFonts w:ascii="Arial" w:eastAsia="游ゴシック Light" w:hAnsi="Arial" w:cs="Arial"/>
              </w:rPr>
              <w:t>ầu</w:t>
            </w:r>
            <w:r>
              <w:rPr>
                <w:rFonts w:ascii="Arial" w:eastAsia="游ゴシック Light" w:hAnsi="Arial" w:cs="Arial"/>
              </w:rPr>
              <w:t xml:space="preserve"> ti</w:t>
            </w:r>
            <w:r w:rsidRPr="005B649A">
              <w:rPr>
                <w:rFonts w:ascii="Arial" w:eastAsia="游ゴシック Light" w:hAnsi="Arial" w:cs="Arial" w:hint="eastAsia"/>
              </w:rPr>
              <w:t>ê</w:t>
            </w:r>
            <w:r>
              <w:rPr>
                <w:rFonts w:ascii="Arial" w:eastAsia="游ゴシック Light" w:hAnsi="Arial" w:cs="Arial"/>
              </w:rPr>
              <w:t>n.</w:t>
            </w:r>
          </w:p>
        </w:tc>
      </w:tr>
      <w:tr w:rsidR="00864F67" w:rsidRPr="00E335EB" w:rsidTr="00864F67">
        <w:tc>
          <w:tcPr>
            <w:tcW w:w="1350" w:type="dxa"/>
            <w:vMerge w:val="restart"/>
          </w:tcPr>
          <w:p w:rsidR="00864F67" w:rsidRPr="00E335EB" w:rsidRDefault="00B44198" w:rsidP="006B0193">
            <w:pPr>
              <w:rPr>
                <w:rFonts w:ascii="Arial" w:eastAsia="游ゴシック Light" w:hAnsi="Arial" w:cs="Arial"/>
              </w:rPr>
            </w:pPr>
            <w:r>
              <w:rPr>
                <w:rFonts w:ascii="Arial" w:eastAsia="游ゴシック Light" w:hAnsi="Arial" w:cs="Arial"/>
              </w:rPr>
              <w:t>Other</w:t>
            </w:r>
          </w:p>
        </w:tc>
        <w:tc>
          <w:tcPr>
            <w:tcW w:w="3444" w:type="dxa"/>
          </w:tcPr>
          <w:p w:rsidR="00864F67" w:rsidRPr="00E335EB" w:rsidRDefault="00B44198" w:rsidP="00B44198">
            <w:pPr>
              <w:rPr>
                <w:rFonts w:ascii="Arial" w:eastAsia="游ゴシック Light" w:hAnsi="Arial" w:cs="Arial"/>
              </w:rPr>
            </w:pPr>
            <w:r>
              <w:rPr>
                <w:rFonts w:ascii="Arial" w:eastAsia="游ゴシック Light" w:hAnsi="Arial" w:cs="Arial"/>
              </w:rPr>
              <w:t>Qu</w:t>
            </w:r>
            <w:r w:rsidRPr="00B44198">
              <w:rPr>
                <w:rFonts w:ascii="Arial" w:eastAsia="游ゴシック Light" w:hAnsi="Arial" w:cs="Arial"/>
              </w:rPr>
              <w:t>ản</w:t>
            </w:r>
            <w:r>
              <w:rPr>
                <w:rFonts w:ascii="Arial" w:eastAsia="游ゴシック Light" w:hAnsi="Arial" w:cs="Arial"/>
              </w:rPr>
              <w:t xml:space="preserve"> l</w:t>
            </w:r>
            <w:r w:rsidRPr="00B44198">
              <w:rPr>
                <w:rFonts w:ascii="Arial" w:eastAsia="游ゴシック Light" w:hAnsi="Arial" w:cs="Arial" w:hint="eastAsia"/>
              </w:rPr>
              <w:t>ý</w:t>
            </w:r>
            <w:r>
              <w:rPr>
                <w:rFonts w:ascii="Arial" w:eastAsia="游ゴシック Light" w:hAnsi="Arial" w:cs="Arial"/>
              </w:rPr>
              <w:t xml:space="preserve"> out source</w:t>
            </w:r>
            <w:r>
              <w:rPr>
                <w:rFonts w:ascii="Arial" w:eastAsia="游ゴシック Light" w:hAnsi="Arial" w:cs="Arial"/>
              </w:rPr>
              <w:t>（</w:t>
            </w:r>
            <w:r>
              <w:rPr>
                <w:rFonts w:ascii="Arial" w:eastAsia="游ゴシック Light" w:hAnsi="Arial" w:cs="Arial" w:hint="eastAsia"/>
              </w:rPr>
              <w:t>m</w:t>
            </w:r>
            <w:r w:rsidRPr="00B44198">
              <w:rPr>
                <w:rFonts w:ascii="Arial" w:eastAsia="游ゴシック Light" w:hAnsi="Arial" w:cs="Arial"/>
              </w:rPr>
              <w:t>ạ</w:t>
            </w:r>
            <w:r>
              <w:rPr>
                <w:rFonts w:ascii="Arial" w:eastAsia="游ゴシック Light" w:hAnsi="Arial" w:cs="Arial"/>
              </w:rPr>
              <w:t>,…</w:t>
            </w:r>
            <w:r w:rsidR="00864F67" w:rsidRPr="00E335EB">
              <w:rPr>
                <w:rFonts w:ascii="Arial" w:eastAsia="游ゴシック Light" w:hAnsi="Arial" w:cs="Arial"/>
              </w:rPr>
              <w:t>）</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D27470" w:rsidP="00D27470">
            <w:pPr>
              <w:rPr>
                <w:rFonts w:ascii="Arial" w:eastAsia="游ゴシック Light" w:hAnsi="Arial" w:cs="Arial"/>
              </w:rPr>
            </w:pPr>
            <w:r>
              <w:rPr>
                <w:rFonts w:ascii="Arial" w:eastAsia="游ゴシック Light" w:hAnsi="Arial" w:cs="Arial" w:hint="eastAsia"/>
              </w:rPr>
              <w:t>C</w:t>
            </w:r>
            <w:r w:rsidRPr="00D27470">
              <w:rPr>
                <w:rFonts w:ascii="Arial" w:eastAsia="游ゴシック Light" w:hAnsi="Arial" w:cs="Arial" w:hint="eastAsia"/>
              </w:rPr>
              <w:t>ó</w:t>
            </w:r>
            <w:r>
              <w:rPr>
                <w:rFonts w:ascii="Arial" w:eastAsia="游ゴシック Light" w:hAnsi="Arial" w:cs="Arial"/>
              </w:rPr>
              <w:t xml:space="preserve"> th</w:t>
            </w:r>
            <w:r w:rsidRPr="00D27470">
              <w:rPr>
                <w:rFonts w:ascii="Arial" w:eastAsia="游ゴシック Light" w:hAnsi="Arial" w:cs="Arial"/>
              </w:rPr>
              <w:t>ể</w:t>
            </w:r>
            <w:r>
              <w:rPr>
                <w:rFonts w:ascii="Arial" w:eastAsia="游ゴシック Light" w:hAnsi="Arial" w:cs="Arial"/>
              </w:rPr>
              <w:t xml:space="preserve"> qu</w:t>
            </w:r>
            <w:r w:rsidRPr="00D27470">
              <w:rPr>
                <w:rFonts w:ascii="Arial" w:eastAsia="游ゴシック Light" w:hAnsi="Arial" w:cs="Arial"/>
              </w:rPr>
              <w:t>ản</w:t>
            </w:r>
            <w:r>
              <w:rPr>
                <w:rFonts w:ascii="Arial" w:eastAsia="游ゴシック Light" w:hAnsi="Arial" w:cs="Arial"/>
              </w:rPr>
              <w:t xml:space="preserve"> l</w:t>
            </w:r>
            <w:r w:rsidRPr="00D27470">
              <w:rPr>
                <w:rFonts w:ascii="Arial" w:eastAsia="游ゴシック Light" w:hAnsi="Arial" w:cs="Arial" w:hint="eastAsia"/>
              </w:rPr>
              <w:t>ý</w:t>
            </w:r>
            <w:r>
              <w:rPr>
                <w:rFonts w:ascii="Arial" w:eastAsia="游ゴシック Light" w:hAnsi="Arial" w:cs="Arial"/>
              </w:rPr>
              <w:t xml:space="preserve"> ng</w:t>
            </w:r>
            <w:r w:rsidRPr="00D27470">
              <w:rPr>
                <w:rFonts w:ascii="Arial" w:eastAsia="游ゴシック Light" w:hAnsi="Arial" w:cs="Arial" w:hint="eastAsia"/>
              </w:rPr>
              <w:t>à</w:t>
            </w:r>
            <w:r w:rsidRPr="00D27470">
              <w:rPr>
                <w:rFonts w:ascii="Arial" w:eastAsia="游ゴシック Light" w:hAnsi="Arial" w:cs="Arial"/>
              </w:rPr>
              <w:t>y</w:t>
            </w:r>
            <w:r>
              <w:rPr>
                <w:rFonts w:ascii="Arial" w:eastAsia="游ゴシック Light" w:hAnsi="Arial" w:cs="Arial"/>
              </w:rPr>
              <w:t xml:space="preserve"> request out source, ng</w:t>
            </w:r>
            <w:r w:rsidRPr="00D27470">
              <w:rPr>
                <w:rFonts w:ascii="Arial" w:eastAsia="游ゴシック Light" w:hAnsi="Arial" w:cs="Arial" w:hint="eastAsia"/>
              </w:rPr>
              <w:t>à</w:t>
            </w:r>
            <w:r w:rsidRPr="00D27470">
              <w:rPr>
                <w:rFonts w:ascii="Arial" w:eastAsia="游ゴシック Light" w:hAnsi="Arial" w:cs="Arial"/>
              </w:rPr>
              <w:t>y</w:t>
            </w:r>
            <w:r>
              <w:rPr>
                <w:rFonts w:ascii="Arial" w:eastAsia="游ゴシック Light" w:hAnsi="Arial" w:cs="Arial"/>
              </w:rPr>
              <w:t xml:space="preserve"> tr</w:t>
            </w:r>
            <w:r w:rsidRPr="00D27470">
              <w:rPr>
                <w:rFonts w:ascii="Arial" w:eastAsia="游ゴシック Light" w:hAnsi="Arial" w:cs="Arial"/>
              </w:rPr>
              <w:t>ở</w:t>
            </w:r>
            <w:r>
              <w:rPr>
                <w:rFonts w:ascii="Arial" w:eastAsia="游ゴシック Light" w:hAnsi="Arial" w:cs="Arial"/>
              </w:rPr>
              <w:t xml:space="preserve"> v</w:t>
            </w:r>
            <w:r w:rsidRPr="00D27470">
              <w:rPr>
                <w:rFonts w:ascii="Arial" w:eastAsia="游ゴシック Light" w:hAnsi="Arial" w:cs="Arial"/>
              </w:rPr>
              <w:t>ề</w:t>
            </w:r>
            <w:r>
              <w:rPr>
                <w:rFonts w:ascii="Arial" w:eastAsia="游ゴシック Light" w:hAnsi="Arial" w:cs="Arial"/>
              </w:rPr>
              <w:t xml:space="preserve"> (l</w:t>
            </w:r>
            <w:r w:rsidRPr="00D27470">
              <w:rPr>
                <w:rFonts w:ascii="Arial" w:eastAsia="游ゴシック Light" w:hAnsi="Arial" w:cs="Arial"/>
              </w:rPr>
              <w:t>ấy</w:t>
            </w:r>
            <w:r>
              <w:rPr>
                <w:rFonts w:ascii="Arial" w:eastAsia="游ゴシック Light" w:hAnsi="Arial" w:cs="Arial"/>
              </w:rPr>
              <w:t xml:space="preserve"> h</w:t>
            </w:r>
            <w:r w:rsidRPr="00D27470">
              <w:rPr>
                <w:rFonts w:ascii="Arial" w:eastAsia="游ゴシック Light" w:hAnsi="Arial" w:cs="Arial" w:hint="eastAsia"/>
              </w:rPr>
              <w:t>à</w:t>
            </w:r>
            <w:r w:rsidRPr="00D27470">
              <w:rPr>
                <w:rFonts w:ascii="Arial" w:eastAsia="游ゴシック Light" w:hAnsi="Arial" w:cs="Arial"/>
              </w:rPr>
              <w:t>ng</w:t>
            </w:r>
            <w:r>
              <w:rPr>
                <w:rFonts w:ascii="Arial" w:eastAsia="游ゴシック Light" w:hAnsi="Arial" w:cs="Arial"/>
              </w:rPr>
              <w:t xml:space="preserve"> l</w:t>
            </w:r>
            <w:r w:rsidRPr="00D27470">
              <w:rPr>
                <w:rFonts w:ascii="Arial" w:eastAsia="游ゴシック Light" w:hAnsi="Arial" w:cs="Arial"/>
              </w:rPr>
              <w:t>ại</w:t>
            </w:r>
            <w:r>
              <w:rPr>
                <w:rFonts w:ascii="Arial" w:eastAsia="游ゴシック Light" w:hAnsi="Arial" w:cs="Arial"/>
              </w:rPr>
              <w:t xml:space="preserve"> sau khi out source xong) , c</w:t>
            </w:r>
            <w:r w:rsidRPr="00D27470">
              <w:rPr>
                <w:rFonts w:ascii="Arial" w:eastAsia="游ゴシック Light" w:hAnsi="Arial" w:cs="Arial" w:hint="eastAsia"/>
              </w:rPr>
              <w:t>ó</w:t>
            </w:r>
            <w:r>
              <w:rPr>
                <w:rFonts w:ascii="Arial" w:eastAsia="游ゴシック Light" w:hAnsi="Arial" w:cs="Arial"/>
              </w:rPr>
              <w:t xml:space="preserve"> tr</w:t>
            </w:r>
            <w:r w:rsidRPr="00D27470">
              <w:rPr>
                <w:rFonts w:ascii="Arial" w:eastAsia="游ゴシック Light" w:hAnsi="Arial" w:cs="Arial"/>
              </w:rPr>
              <w:t>ở</w:t>
            </w:r>
            <w:r>
              <w:rPr>
                <w:rFonts w:ascii="Arial" w:eastAsia="游ゴシック Light" w:hAnsi="Arial" w:cs="Arial"/>
              </w:rPr>
              <w:t xml:space="preserve"> v</w:t>
            </w:r>
            <w:r w:rsidRPr="00D27470">
              <w:rPr>
                <w:rFonts w:ascii="Arial" w:eastAsia="游ゴシック Light" w:hAnsi="Arial" w:cs="Arial"/>
              </w:rPr>
              <w:t>ề</w:t>
            </w:r>
            <w:r>
              <w:rPr>
                <w:rFonts w:ascii="Arial" w:eastAsia="游ゴシック Light" w:hAnsi="Arial" w:cs="Arial"/>
              </w:rPr>
              <w:t xml:space="preserve"> hay kh</w:t>
            </w:r>
            <w:r w:rsidRPr="00D27470">
              <w:rPr>
                <w:rFonts w:ascii="Arial" w:eastAsia="游ゴシック Light" w:hAnsi="Arial" w:cs="Arial" w:hint="eastAsia"/>
              </w:rPr>
              <w:t>ô</w:t>
            </w:r>
            <w:r>
              <w:rPr>
                <w:rFonts w:ascii="Arial" w:eastAsia="游ゴシック Light" w:hAnsi="Arial" w:cs="Arial"/>
              </w:rPr>
              <w:t>ng.</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2B6540" w:rsidP="006B0193">
            <w:pPr>
              <w:rPr>
                <w:rFonts w:ascii="Arial" w:eastAsia="游ゴシック Light" w:hAnsi="Arial" w:cs="Arial"/>
              </w:rPr>
            </w:pPr>
            <w:r>
              <w:rPr>
                <w:rFonts w:ascii="Arial" w:eastAsia="游ゴシック Light" w:hAnsi="Arial" w:cs="Arial"/>
              </w:rPr>
              <w:t>V</w:t>
            </w:r>
            <w:r w:rsidRPr="002B6540">
              <w:rPr>
                <w:rFonts w:ascii="Arial" w:eastAsia="游ゴシック Light" w:hAnsi="Arial" w:cs="Arial"/>
              </w:rPr>
              <w:t>ận</w:t>
            </w:r>
            <w:r>
              <w:rPr>
                <w:rFonts w:ascii="Arial" w:eastAsia="游ゴシック Light" w:hAnsi="Arial" w:cs="Arial"/>
              </w:rPr>
              <w:t xml:space="preserve"> chuy</w:t>
            </w:r>
            <w:r w:rsidRPr="002B6540">
              <w:rPr>
                <w:rFonts w:ascii="Arial" w:eastAsia="游ゴシック Light" w:hAnsi="Arial" w:cs="Arial"/>
              </w:rPr>
              <w:t>ển</w:t>
            </w:r>
            <w:r>
              <w:rPr>
                <w:rFonts w:ascii="Arial" w:eastAsia="游ゴシック Light" w:hAnsi="Arial" w:cs="Arial"/>
              </w:rPr>
              <w:t xml:space="preserve"> h</w:t>
            </w:r>
            <w:r w:rsidRPr="002B6540">
              <w:rPr>
                <w:rFonts w:ascii="Arial" w:eastAsia="游ゴシック Light" w:hAnsi="Arial" w:cs="Arial" w:hint="eastAsia"/>
              </w:rPr>
              <w:t>à</w:t>
            </w:r>
            <w:r w:rsidRPr="002B6540">
              <w:rPr>
                <w:rFonts w:ascii="Arial" w:eastAsia="游ゴシック Light" w:hAnsi="Arial" w:cs="Arial"/>
              </w:rPr>
              <w:t>ng</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D27470" w:rsidP="00D27470">
            <w:pPr>
              <w:rPr>
                <w:rFonts w:ascii="Arial" w:eastAsia="游ゴシック Light" w:hAnsi="Arial" w:cs="Arial"/>
              </w:rPr>
            </w:pPr>
            <w:r>
              <w:rPr>
                <w:rFonts w:ascii="Arial" w:eastAsia="游ゴシック Light" w:hAnsi="Arial" w:cs="Arial" w:hint="eastAsia"/>
              </w:rPr>
              <w:t>Kh</w:t>
            </w:r>
            <w:r w:rsidRPr="00D27470">
              <w:rPr>
                <w:rFonts w:ascii="Arial" w:eastAsia="游ゴシック Light" w:hAnsi="Arial" w:cs="Arial" w:hint="eastAsia"/>
              </w:rPr>
              <w:t>ô</w:t>
            </w:r>
            <w:r>
              <w:rPr>
                <w:rFonts w:ascii="Arial" w:eastAsia="游ゴシック Light" w:hAnsi="Arial" w:cs="Arial"/>
              </w:rPr>
              <w:t>ng cung c</w:t>
            </w:r>
            <w:r w:rsidRPr="00D27470">
              <w:rPr>
                <w:rFonts w:ascii="Arial" w:eastAsia="游ゴシック Light" w:hAnsi="Arial" w:cs="Arial"/>
              </w:rPr>
              <w:t>ấp</w:t>
            </w:r>
            <w:r>
              <w:rPr>
                <w:rFonts w:ascii="Arial" w:eastAsia="游ゴシック Light" w:hAnsi="Arial" w:cs="Arial"/>
              </w:rPr>
              <w:t xml:space="preserve"> t</w:t>
            </w:r>
            <w:r w:rsidRPr="00D27470">
              <w:rPr>
                <w:rFonts w:ascii="Arial" w:eastAsia="游ゴシック Light" w:hAnsi="Arial" w:cs="Arial" w:hint="eastAsia"/>
              </w:rPr>
              <w:t>í</w:t>
            </w:r>
            <w:r w:rsidRPr="00D27470">
              <w:rPr>
                <w:rFonts w:ascii="Arial" w:eastAsia="游ゴシック Light" w:hAnsi="Arial" w:cs="Arial"/>
              </w:rPr>
              <w:t>nh</w:t>
            </w:r>
            <w:r>
              <w:rPr>
                <w:rFonts w:ascii="Arial" w:eastAsia="游ゴシック Light" w:hAnsi="Arial" w:cs="Arial"/>
              </w:rPr>
              <w:t xml:space="preserve"> n</w:t>
            </w:r>
            <w:r w:rsidRPr="00D27470">
              <w:rPr>
                <w:rFonts w:ascii="Arial" w:eastAsia="游ゴシック Light" w:hAnsi="Arial" w:cs="Arial" w:hint="eastAsia"/>
              </w:rPr>
              <w:t>ă</w:t>
            </w:r>
            <w:r>
              <w:rPr>
                <w:rFonts w:ascii="Arial" w:eastAsia="游ゴシック Light" w:hAnsi="Arial" w:cs="Arial"/>
              </w:rPr>
              <w:t>ng li</w:t>
            </w:r>
            <w:r w:rsidRPr="00D27470">
              <w:rPr>
                <w:rFonts w:ascii="Arial" w:eastAsia="游ゴシック Light" w:hAnsi="Arial" w:cs="Arial" w:hint="eastAsia"/>
              </w:rPr>
              <w:t>ê</w:t>
            </w:r>
            <w:r>
              <w:rPr>
                <w:rFonts w:ascii="Arial" w:eastAsia="游ゴシック Light" w:hAnsi="Arial" w:cs="Arial"/>
              </w:rPr>
              <w:t xml:space="preserve">n quan </w:t>
            </w:r>
            <w:r>
              <w:rPr>
                <w:rFonts w:ascii="Arial" w:eastAsia="游ゴシック Light" w:hAnsi="Arial" w:cs="Arial" w:hint="eastAsia"/>
              </w:rPr>
              <w:t>đ</w:t>
            </w:r>
            <w:r w:rsidRPr="00D27470">
              <w:rPr>
                <w:rFonts w:ascii="Arial" w:eastAsia="游ゴシック Light" w:hAnsi="Arial" w:cs="Arial"/>
              </w:rPr>
              <w:t>ến</w:t>
            </w:r>
            <w:r>
              <w:rPr>
                <w:rFonts w:ascii="Arial" w:eastAsia="游ゴシック Light" w:hAnsi="Arial" w:cs="Arial"/>
              </w:rPr>
              <w:t xml:space="preserve"> v</w:t>
            </w:r>
            <w:r w:rsidRPr="00D27470">
              <w:rPr>
                <w:rFonts w:ascii="Arial" w:eastAsia="游ゴシック Light" w:hAnsi="Arial" w:cs="Arial"/>
              </w:rPr>
              <w:t>ận</w:t>
            </w:r>
            <w:r>
              <w:rPr>
                <w:rFonts w:ascii="Arial" w:eastAsia="游ゴシック Light" w:hAnsi="Arial" w:cs="Arial"/>
              </w:rPr>
              <w:t xml:space="preserve"> chuy</w:t>
            </w:r>
            <w:r w:rsidRPr="00D27470">
              <w:rPr>
                <w:rFonts w:ascii="Arial" w:eastAsia="游ゴシック Light" w:hAnsi="Arial" w:cs="Arial"/>
              </w:rPr>
              <w:t>ển</w:t>
            </w:r>
            <w:r>
              <w:rPr>
                <w:rFonts w:ascii="Arial" w:eastAsia="游ゴシック Light" w:hAnsi="Arial" w:cs="Arial"/>
              </w:rPr>
              <w:t xml:space="preserve"> h</w:t>
            </w:r>
            <w:r w:rsidRPr="00D27470">
              <w:rPr>
                <w:rFonts w:ascii="Arial" w:eastAsia="游ゴシック Light" w:hAnsi="Arial" w:cs="Arial" w:hint="eastAsia"/>
              </w:rPr>
              <w:t>à</w:t>
            </w:r>
            <w:r w:rsidRPr="00D27470">
              <w:rPr>
                <w:rFonts w:ascii="Arial" w:eastAsia="游ゴシック Light" w:hAnsi="Arial" w:cs="Arial"/>
              </w:rPr>
              <w:t>ng</w:t>
            </w:r>
            <w:r>
              <w:rPr>
                <w:rFonts w:ascii="Arial" w:eastAsia="游ゴシック Light" w:hAnsi="Arial" w:cs="Arial"/>
              </w:rPr>
              <w:t>.</w:t>
            </w:r>
          </w:p>
        </w:tc>
      </w:tr>
      <w:tr w:rsidR="00864F67" w:rsidRPr="00E335EB" w:rsidTr="00864F67">
        <w:tc>
          <w:tcPr>
            <w:tcW w:w="1350" w:type="dxa"/>
            <w:vMerge/>
          </w:tcPr>
          <w:p w:rsidR="00864F67" w:rsidRPr="00E335EB" w:rsidRDefault="00864F67" w:rsidP="006B0193">
            <w:pPr>
              <w:rPr>
                <w:rFonts w:ascii="Arial" w:eastAsia="游ゴシック Light" w:hAnsi="Arial" w:cs="Arial"/>
              </w:rPr>
            </w:pPr>
          </w:p>
        </w:tc>
        <w:tc>
          <w:tcPr>
            <w:tcW w:w="3444"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建方</w:t>
            </w:r>
          </w:p>
        </w:tc>
        <w:tc>
          <w:tcPr>
            <w:tcW w:w="701" w:type="dxa"/>
          </w:tcPr>
          <w:p w:rsidR="00864F67" w:rsidRPr="00E335EB" w:rsidRDefault="00864F67" w:rsidP="006B0193">
            <w:pPr>
              <w:rPr>
                <w:rFonts w:ascii="Arial" w:eastAsia="游ゴシック Light" w:hAnsi="Arial" w:cs="Arial"/>
              </w:rPr>
            </w:pPr>
            <w:r w:rsidRPr="00E335EB">
              <w:rPr>
                <w:rFonts w:ascii="Arial" w:eastAsia="游ゴシック Light" w:hAnsi="Arial" w:cs="Arial"/>
              </w:rPr>
              <w:t>×</w:t>
            </w:r>
          </w:p>
        </w:tc>
        <w:tc>
          <w:tcPr>
            <w:tcW w:w="4394" w:type="dxa"/>
          </w:tcPr>
          <w:p w:rsidR="00864F67" w:rsidRPr="00E335EB" w:rsidRDefault="00D27470" w:rsidP="006B0193">
            <w:pPr>
              <w:rPr>
                <w:rFonts w:ascii="Arial" w:eastAsia="游ゴシック Light" w:hAnsi="Arial" w:cs="Arial"/>
              </w:rPr>
            </w:pPr>
            <w:r>
              <w:rPr>
                <w:rFonts w:ascii="Arial" w:eastAsia="游ゴシック Light" w:hAnsi="Arial" w:cs="Arial" w:hint="eastAsia"/>
              </w:rPr>
              <w:t>Kh</w:t>
            </w:r>
            <w:r w:rsidRPr="00D27470">
              <w:rPr>
                <w:rFonts w:ascii="Arial" w:eastAsia="游ゴシック Light" w:hAnsi="Arial" w:cs="Arial" w:hint="eastAsia"/>
              </w:rPr>
              <w:t>ô</w:t>
            </w:r>
            <w:r>
              <w:rPr>
                <w:rFonts w:ascii="Arial" w:eastAsia="游ゴシック Light" w:hAnsi="Arial" w:cs="Arial"/>
              </w:rPr>
              <w:t>ng cung c</w:t>
            </w:r>
            <w:r w:rsidRPr="00D27470">
              <w:rPr>
                <w:rFonts w:ascii="Arial" w:eastAsia="游ゴシック Light" w:hAnsi="Arial" w:cs="Arial"/>
              </w:rPr>
              <w:t>ấp</w:t>
            </w:r>
            <w:r>
              <w:rPr>
                <w:rFonts w:ascii="Arial" w:eastAsia="游ゴシック Light" w:hAnsi="Arial" w:cs="Arial"/>
              </w:rPr>
              <w:t xml:space="preserve"> t</w:t>
            </w:r>
            <w:r w:rsidRPr="00D27470">
              <w:rPr>
                <w:rFonts w:ascii="Arial" w:eastAsia="游ゴシック Light" w:hAnsi="Arial" w:cs="Arial" w:hint="eastAsia"/>
              </w:rPr>
              <w:t>í</w:t>
            </w:r>
            <w:r w:rsidRPr="00D27470">
              <w:rPr>
                <w:rFonts w:ascii="Arial" w:eastAsia="游ゴシック Light" w:hAnsi="Arial" w:cs="Arial"/>
              </w:rPr>
              <w:t>nh</w:t>
            </w:r>
            <w:r>
              <w:rPr>
                <w:rFonts w:ascii="Arial" w:eastAsia="游ゴシック Light" w:hAnsi="Arial" w:cs="Arial"/>
              </w:rPr>
              <w:t xml:space="preserve"> n</w:t>
            </w:r>
            <w:r w:rsidRPr="00D27470">
              <w:rPr>
                <w:rFonts w:ascii="Arial" w:eastAsia="游ゴシック Light" w:hAnsi="Arial" w:cs="Arial" w:hint="eastAsia"/>
              </w:rPr>
              <w:t>ă</w:t>
            </w:r>
            <w:r>
              <w:rPr>
                <w:rFonts w:ascii="Arial" w:eastAsia="游ゴシック Light" w:hAnsi="Arial" w:cs="Arial"/>
              </w:rPr>
              <w:t>ng n</w:t>
            </w:r>
            <w:r w:rsidRPr="00D27470">
              <w:rPr>
                <w:rFonts w:ascii="Arial" w:eastAsia="游ゴシック Light" w:hAnsi="Arial" w:cs="Arial" w:hint="eastAsia"/>
              </w:rPr>
              <w:t>à</w:t>
            </w:r>
            <w:r w:rsidRPr="00D27470">
              <w:rPr>
                <w:rFonts w:ascii="Arial" w:eastAsia="游ゴシック Light" w:hAnsi="Arial" w:cs="Arial"/>
              </w:rPr>
              <w:t>y</w:t>
            </w:r>
            <w:r>
              <w:rPr>
                <w:rFonts w:ascii="Arial" w:eastAsia="游ゴシック Light" w:hAnsi="Arial" w:cs="Arial"/>
              </w:rPr>
              <w:t>.</w:t>
            </w:r>
            <w:r w:rsidR="00671F8F" w:rsidRPr="00E335EB">
              <w:rPr>
                <w:rFonts w:ascii="Arial" w:eastAsia="游ゴシック Light" w:hAnsi="Arial" w:cs="Arial"/>
              </w:rPr>
              <w:t>建方に関わる機能は提供しない。建方計画を考慮して利用者が適切に製品を仕分ける必要がある。</w:t>
            </w:r>
          </w:p>
        </w:tc>
      </w:tr>
    </w:tbl>
    <w:p w:rsidR="006B0193" w:rsidRPr="00E335EB" w:rsidRDefault="006B0193" w:rsidP="006B0193">
      <w:pPr>
        <w:ind w:left="567"/>
        <w:rPr>
          <w:rFonts w:ascii="Arial" w:eastAsia="游ゴシック Light" w:hAnsi="Arial" w:cs="Arial"/>
        </w:rPr>
      </w:pPr>
    </w:p>
    <w:p w:rsidR="00CF785B" w:rsidRPr="00E335EB" w:rsidRDefault="00CF785B" w:rsidP="00D27470">
      <w:pPr>
        <w:pStyle w:val="11"/>
        <w:numPr>
          <w:ilvl w:val="1"/>
          <w:numId w:val="32"/>
        </w:numPr>
        <w:rPr>
          <w:rFonts w:ascii="Arial" w:eastAsia="游ゴシック Light" w:hAnsi="Arial" w:cs="Arial"/>
        </w:rPr>
      </w:pPr>
      <w:r w:rsidRPr="00E335EB">
        <w:rPr>
          <w:rFonts w:ascii="Arial" w:eastAsia="游ゴシック Light" w:hAnsi="Arial" w:cs="Arial"/>
        </w:rPr>
        <w:t>業務機能構成</w:t>
      </w:r>
      <w:r w:rsidR="00D27470">
        <w:rPr>
          <w:rFonts w:ascii="Arial" w:eastAsia="游ゴシック Light" w:hAnsi="Arial" w:cs="Arial" w:hint="eastAsia"/>
        </w:rPr>
        <w:t>c</w:t>
      </w:r>
      <w:r w:rsidR="00D27470" w:rsidRPr="00D27470">
        <w:rPr>
          <w:rFonts w:ascii="Arial" w:eastAsia="游ゴシック Light" w:hAnsi="Arial" w:cs="Arial"/>
        </w:rPr>
        <w:t>ấu</w:t>
      </w:r>
      <w:r w:rsidR="00D27470">
        <w:rPr>
          <w:rFonts w:ascii="Arial" w:eastAsia="游ゴシック Light" w:hAnsi="Arial" w:cs="Arial"/>
        </w:rPr>
        <w:t xml:space="preserve"> th</w:t>
      </w:r>
      <w:r w:rsidR="00D27470" w:rsidRPr="00D27470">
        <w:rPr>
          <w:rFonts w:ascii="Arial" w:eastAsia="游ゴシック Light" w:hAnsi="Arial" w:cs="Arial" w:hint="eastAsia"/>
        </w:rPr>
        <w:t>à</w:t>
      </w:r>
      <w:r w:rsidR="00D27470" w:rsidRPr="00D27470">
        <w:rPr>
          <w:rFonts w:ascii="Arial" w:eastAsia="游ゴシック Light" w:hAnsi="Arial" w:cs="Arial"/>
        </w:rPr>
        <w:t>n</w:t>
      </w:r>
      <w:r w:rsidR="00D27470">
        <w:rPr>
          <w:rFonts w:ascii="Arial" w:eastAsia="游ゴシック Light" w:hAnsi="Arial" w:cs="Arial"/>
        </w:rPr>
        <w:t>h t</w:t>
      </w:r>
      <w:r w:rsidR="00D27470" w:rsidRPr="00D27470">
        <w:rPr>
          <w:rFonts w:ascii="Arial" w:eastAsia="游ゴシック Light" w:hAnsi="Arial" w:cs="Arial" w:hint="eastAsia"/>
        </w:rPr>
        <w:t>í</w:t>
      </w:r>
      <w:r w:rsidR="00D27470" w:rsidRPr="00D27470">
        <w:rPr>
          <w:rFonts w:ascii="Arial" w:eastAsia="游ゴシック Light" w:hAnsi="Arial" w:cs="Arial"/>
        </w:rPr>
        <w:t>nh</w:t>
      </w:r>
      <w:r w:rsidR="00D27470">
        <w:rPr>
          <w:rFonts w:ascii="Arial" w:eastAsia="游ゴシック Light" w:hAnsi="Arial" w:cs="Arial"/>
        </w:rPr>
        <w:t xml:space="preserve"> n</w:t>
      </w:r>
      <w:r w:rsidR="00D27470" w:rsidRPr="00D27470">
        <w:rPr>
          <w:rFonts w:ascii="Arial" w:eastAsia="游ゴシック Light" w:hAnsi="Arial" w:cs="Arial" w:hint="eastAsia"/>
        </w:rPr>
        <w:t>ă</w:t>
      </w:r>
      <w:r w:rsidR="00D27470">
        <w:rPr>
          <w:rFonts w:ascii="Arial" w:eastAsia="游ゴシック Light" w:hAnsi="Arial" w:cs="Arial"/>
        </w:rPr>
        <w:t>ng nghi</w:t>
      </w:r>
      <w:r w:rsidR="00D27470" w:rsidRPr="00D27470">
        <w:rPr>
          <w:rFonts w:ascii="Arial" w:eastAsia="游ゴシック Light" w:hAnsi="Arial" w:cs="Arial"/>
        </w:rPr>
        <w:t>ệp</w:t>
      </w:r>
      <w:r w:rsidR="00D27470">
        <w:rPr>
          <w:rFonts w:ascii="Arial" w:eastAsia="游ゴシック Light" w:hAnsi="Arial" w:cs="Arial"/>
        </w:rPr>
        <w:t xml:space="preserve"> v</w:t>
      </w:r>
      <w:r w:rsidR="00D27470" w:rsidRPr="00D27470">
        <w:rPr>
          <w:rFonts w:ascii="Arial" w:eastAsia="游ゴシック Light" w:hAnsi="Arial" w:cs="Arial"/>
        </w:rPr>
        <w:t>ụ</w:t>
      </w:r>
      <w:r w:rsidR="00D27470">
        <w:rPr>
          <w:rFonts w:ascii="Arial" w:eastAsia="游ゴシック Light" w:hAnsi="Arial" w:cs="Arial"/>
        </w:rPr>
        <w:t xml:space="preserve"> (file 02)</w:t>
      </w:r>
    </w:p>
    <w:p w:rsidR="00D26F8B" w:rsidRPr="00E335EB" w:rsidRDefault="002F45C5" w:rsidP="00D26F8B">
      <w:pPr>
        <w:ind w:left="567"/>
        <w:rPr>
          <w:rFonts w:ascii="Arial" w:eastAsia="游ゴシック Light" w:hAnsi="Arial" w:cs="Arial"/>
        </w:rPr>
      </w:pPr>
      <w:hyperlink r:id="rId8" w:history="1">
        <w:r w:rsidR="00A91C4C" w:rsidRPr="00E335EB">
          <w:rPr>
            <w:rStyle w:val="Hyperlink"/>
            <w:rFonts w:ascii="Arial" w:eastAsia="游ゴシック Light" w:hAnsi="Arial" w:cs="Arial"/>
          </w:rPr>
          <w:t>.\02-</w:t>
        </w:r>
        <w:r w:rsidR="00A91C4C" w:rsidRPr="00E335EB">
          <w:rPr>
            <w:rStyle w:val="Hyperlink"/>
            <w:rFonts w:ascii="Arial" w:eastAsia="游ゴシック Light" w:hAnsi="Arial" w:cs="Arial"/>
          </w:rPr>
          <w:t>要件定義書</w:t>
        </w:r>
        <w:r w:rsidR="00A91C4C" w:rsidRPr="00E335EB">
          <w:rPr>
            <w:rStyle w:val="Hyperlink"/>
            <w:rFonts w:ascii="Arial" w:eastAsia="游ゴシック Light" w:hAnsi="Arial" w:cs="Arial"/>
          </w:rPr>
          <w:t xml:space="preserve"> - </w:t>
        </w:r>
        <w:r w:rsidR="00A91C4C" w:rsidRPr="00E335EB">
          <w:rPr>
            <w:rStyle w:val="Hyperlink"/>
            <w:rFonts w:ascii="Arial" w:eastAsia="游ゴシック Light" w:hAnsi="Arial" w:cs="Arial"/>
          </w:rPr>
          <w:t>業務機能構成図</w:t>
        </w:r>
        <w:r w:rsidR="00A91C4C" w:rsidRPr="00E335EB">
          <w:rPr>
            <w:rStyle w:val="Hyperlink"/>
            <w:rFonts w:ascii="Arial" w:eastAsia="游ゴシック Light" w:hAnsi="Arial" w:cs="Arial"/>
          </w:rPr>
          <w:t>.docx</w:t>
        </w:r>
      </w:hyperlink>
    </w:p>
    <w:p w:rsidR="00CF785B" w:rsidRPr="00E335EB" w:rsidRDefault="00CF785B" w:rsidP="00D27470">
      <w:pPr>
        <w:pStyle w:val="11"/>
        <w:numPr>
          <w:ilvl w:val="1"/>
          <w:numId w:val="32"/>
        </w:numPr>
        <w:rPr>
          <w:rFonts w:ascii="Arial" w:eastAsia="游ゴシック Light" w:hAnsi="Arial" w:cs="Arial"/>
        </w:rPr>
      </w:pPr>
      <w:r w:rsidRPr="00E335EB">
        <w:rPr>
          <w:rFonts w:ascii="Arial" w:eastAsia="游ゴシック Light" w:hAnsi="Arial" w:cs="Arial"/>
        </w:rPr>
        <w:t>ユースケース</w:t>
      </w:r>
      <w:r w:rsidR="00D27470">
        <w:rPr>
          <w:rFonts w:ascii="Arial" w:eastAsia="游ゴシック Light" w:hAnsi="Arial" w:cs="Arial" w:hint="eastAsia"/>
        </w:rPr>
        <w:t xml:space="preserve"> (</w:t>
      </w:r>
      <w:r w:rsidR="00D27470" w:rsidRPr="00D27470">
        <w:rPr>
          <w:rFonts w:ascii="Arial" w:eastAsia="游ゴシック Light" w:hAnsi="Arial" w:cs="Arial"/>
        </w:rPr>
        <w:t>us</w:t>
      </w:r>
      <w:r w:rsidR="00D27470">
        <w:rPr>
          <w:rFonts w:ascii="Arial" w:eastAsia="游ゴシック Light" w:hAnsi="Arial" w:cs="Arial"/>
        </w:rPr>
        <w:t>e c</w:t>
      </w:r>
      <w:r w:rsidR="00D27470" w:rsidRPr="00D27470">
        <w:rPr>
          <w:rFonts w:ascii="Arial" w:eastAsia="游ゴシック Light" w:hAnsi="Arial" w:cs="Arial"/>
        </w:rPr>
        <w:t>as</w:t>
      </w:r>
      <w:r w:rsidR="00D27470">
        <w:rPr>
          <w:rFonts w:ascii="Arial" w:eastAsia="游ゴシック Light" w:hAnsi="Arial" w:cs="Arial"/>
        </w:rPr>
        <w:t>e_03)</w:t>
      </w:r>
    </w:p>
    <w:p w:rsidR="00316ED1" w:rsidRPr="00E335EB" w:rsidRDefault="002F45C5" w:rsidP="00316ED1">
      <w:pPr>
        <w:ind w:left="567"/>
        <w:rPr>
          <w:rFonts w:ascii="Arial" w:eastAsia="游ゴシック Light" w:hAnsi="Arial" w:cs="Arial"/>
        </w:rPr>
      </w:pPr>
      <w:hyperlink r:id="rId9" w:history="1">
        <w:r w:rsidR="00A91C4C" w:rsidRPr="00E335EB">
          <w:rPr>
            <w:rStyle w:val="Hyperlink"/>
            <w:rFonts w:ascii="Arial" w:eastAsia="游ゴシック Light" w:hAnsi="Arial" w:cs="Arial"/>
          </w:rPr>
          <w:t>.\03-</w:t>
        </w:r>
        <w:r w:rsidR="00A91C4C" w:rsidRPr="00E335EB">
          <w:rPr>
            <w:rStyle w:val="Hyperlink"/>
            <w:rFonts w:ascii="Arial" w:eastAsia="游ゴシック Light" w:hAnsi="Arial" w:cs="Arial"/>
          </w:rPr>
          <w:t>要件定義書</w:t>
        </w:r>
        <w:r w:rsidR="00A91C4C" w:rsidRPr="00E335EB">
          <w:rPr>
            <w:rStyle w:val="Hyperlink"/>
            <w:rFonts w:ascii="Arial" w:eastAsia="游ゴシック Light" w:hAnsi="Arial" w:cs="Arial"/>
          </w:rPr>
          <w:t xml:space="preserve"> - </w:t>
        </w:r>
        <w:r w:rsidR="00A91C4C" w:rsidRPr="00E335EB">
          <w:rPr>
            <w:rStyle w:val="Hyperlink"/>
            <w:rFonts w:ascii="Arial" w:eastAsia="游ゴシック Light" w:hAnsi="Arial" w:cs="Arial"/>
          </w:rPr>
          <w:t>ユースケース図</w:t>
        </w:r>
        <w:r w:rsidR="00A91C4C" w:rsidRPr="00E335EB">
          <w:rPr>
            <w:rStyle w:val="Hyperlink"/>
            <w:rFonts w:ascii="Arial" w:eastAsia="游ゴシック Light" w:hAnsi="Arial" w:cs="Arial"/>
          </w:rPr>
          <w:t>.docx</w:t>
        </w:r>
      </w:hyperlink>
    </w:p>
    <w:p w:rsidR="00D27470" w:rsidRDefault="00D27470">
      <w:pPr>
        <w:widowControl/>
        <w:jc w:val="left"/>
        <w:rPr>
          <w:rFonts w:ascii="Arial" w:eastAsia="游ゴシック Light" w:hAnsi="Arial" w:cs="Arial"/>
          <w:b/>
          <w:noProof/>
          <w:spacing w:val="4"/>
          <w:sz w:val="24"/>
          <w:szCs w:val="24"/>
        </w:rPr>
      </w:pPr>
      <w:r>
        <w:rPr>
          <w:rFonts w:ascii="Arial" w:eastAsia="游ゴシック Light" w:hAnsi="Arial" w:cs="Arial"/>
        </w:rPr>
        <w:br w:type="page"/>
      </w:r>
    </w:p>
    <w:p w:rsidR="00CF785B" w:rsidRPr="00E335EB" w:rsidRDefault="00CF785B" w:rsidP="00D27470">
      <w:pPr>
        <w:pStyle w:val="11"/>
        <w:numPr>
          <w:ilvl w:val="0"/>
          <w:numId w:val="32"/>
        </w:numPr>
        <w:rPr>
          <w:rFonts w:ascii="Arial" w:eastAsia="游ゴシック Light" w:hAnsi="Arial" w:cs="Arial"/>
        </w:rPr>
      </w:pPr>
      <w:r w:rsidRPr="00E335EB">
        <w:rPr>
          <w:rFonts w:ascii="Arial" w:eastAsia="游ゴシック Light" w:hAnsi="Arial" w:cs="Arial"/>
        </w:rPr>
        <w:lastRenderedPageBreak/>
        <w:t>機能要件</w:t>
      </w:r>
      <w:r w:rsidR="00D27470">
        <w:rPr>
          <w:rFonts w:ascii="Arial" w:eastAsia="游ゴシック Light" w:hAnsi="Arial" w:cs="Arial" w:hint="eastAsia"/>
        </w:rPr>
        <w:t>RQ t</w:t>
      </w:r>
      <w:r w:rsidR="00D27470" w:rsidRPr="00D27470">
        <w:rPr>
          <w:rFonts w:ascii="Arial" w:eastAsia="游ゴシック Light" w:hAnsi="Arial" w:cs="Arial" w:hint="eastAsia"/>
        </w:rPr>
        <w:t>í</w:t>
      </w:r>
      <w:r w:rsidR="00D27470" w:rsidRPr="00D27470">
        <w:rPr>
          <w:rFonts w:ascii="Arial" w:eastAsia="游ゴシック Light" w:hAnsi="Arial" w:cs="Arial"/>
        </w:rPr>
        <w:t>nh</w:t>
      </w:r>
      <w:r w:rsidR="00D27470">
        <w:rPr>
          <w:rFonts w:ascii="Arial" w:eastAsia="游ゴシック Light" w:hAnsi="Arial" w:cs="Arial"/>
        </w:rPr>
        <w:t xml:space="preserve"> n</w:t>
      </w:r>
      <w:r w:rsidR="00D27470" w:rsidRPr="00D27470">
        <w:rPr>
          <w:rFonts w:ascii="Arial" w:eastAsia="游ゴシック Light" w:hAnsi="Arial" w:cs="Arial" w:hint="eastAsia"/>
        </w:rPr>
        <w:t>ă</w:t>
      </w:r>
      <w:r w:rsidR="00D27470">
        <w:rPr>
          <w:rFonts w:ascii="Arial" w:eastAsia="游ゴシック Light" w:hAnsi="Arial" w:cs="Arial"/>
        </w:rPr>
        <w:t>ng</w:t>
      </w:r>
    </w:p>
    <w:p w:rsidR="00E87B52" w:rsidRPr="00E335EB" w:rsidRDefault="00E87B52" w:rsidP="00B93952">
      <w:pPr>
        <w:pStyle w:val="11"/>
        <w:numPr>
          <w:ilvl w:val="1"/>
          <w:numId w:val="32"/>
        </w:numPr>
        <w:rPr>
          <w:rFonts w:ascii="Arial" w:eastAsia="游ゴシック Light" w:hAnsi="Arial" w:cs="Arial"/>
        </w:rPr>
      </w:pPr>
      <w:r w:rsidRPr="00E335EB">
        <w:rPr>
          <w:rFonts w:ascii="Arial" w:eastAsia="游ゴシック Light" w:hAnsi="Arial" w:cs="Arial"/>
        </w:rPr>
        <w:t>機能</w:t>
      </w:r>
      <w:r w:rsidR="00C83B41" w:rsidRPr="00E335EB">
        <w:rPr>
          <w:rFonts w:ascii="Arial" w:eastAsia="游ゴシック Light" w:hAnsi="Arial" w:cs="Arial"/>
        </w:rPr>
        <w:t>要件</w:t>
      </w:r>
      <w:r w:rsidRPr="00E335EB">
        <w:rPr>
          <w:rFonts w:ascii="Arial" w:eastAsia="游ゴシック Light" w:hAnsi="Arial" w:cs="Arial"/>
        </w:rPr>
        <w:t>概要</w:t>
      </w:r>
      <w:r w:rsidR="00B93952">
        <w:rPr>
          <w:rFonts w:ascii="Arial" w:eastAsia="游ゴシック Light" w:hAnsi="Arial" w:cs="Arial" w:hint="eastAsia"/>
        </w:rPr>
        <w:t>Kh</w:t>
      </w:r>
      <w:r w:rsidR="00B93952" w:rsidRPr="00B93952">
        <w:rPr>
          <w:rFonts w:ascii="Arial" w:eastAsia="游ゴシック Light" w:hAnsi="Arial" w:cs="Arial" w:hint="eastAsia"/>
        </w:rPr>
        <w:t>á</w:t>
      </w:r>
      <w:r w:rsidR="00B93952">
        <w:rPr>
          <w:rFonts w:ascii="Arial" w:eastAsia="游ゴシック Light" w:hAnsi="Arial" w:cs="Arial"/>
        </w:rPr>
        <w:t>i qu</w:t>
      </w:r>
      <w:r w:rsidR="00B93952" w:rsidRPr="00B93952">
        <w:rPr>
          <w:rFonts w:ascii="Arial" w:eastAsia="游ゴシック Light" w:hAnsi="Arial" w:cs="Arial" w:hint="eastAsia"/>
        </w:rPr>
        <w:t>á</w:t>
      </w:r>
      <w:r w:rsidR="00B93952" w:rsidRPr="00B93952">
        <w:rPr>
          <w:rFonts w:ascii="Arial" w:eastAsia="游ゴシック Light" w:hAnsi="Arial" w:cs="Arial"/>
        </w:rPr>
        <w:t>t</w:t>
      </w:r>
      <w:r w:rsidR="00B93952">
        <w:rPr>
          <w:rFonts w:ascii="Arial" w:eastAsia="游ゴシック Light" w:hAnsi="Arial" w:cs="Arial"/>
        </w:rPr>
        <w:t xml:space="preserve"> RQ t</w:t>
      </w:r>
      <w:r w:rsidR="00B93952" w:rsidRPr="00B93952">
        <w:rPr>
          <w:rFonts w:ascii="Arial" w:eastAsia="游ゴシック Light" w:hAnsi="Arial" w:cs="Arial" w:hint="eastAsia"/>
        </w:rPr>
        <w:t>í</w:t>
      </w:r>
      <w:r w:rsidR="00B93952" w:rsidRPr="00B93952">
        <w:rPr>
          <w:rFonts w:ascii="Arial" w:eastAsia="游ゴシック Light" w:hAnsi="Arial" w:cs="Arial"/>
        </w:rPr>
        <w:t>nh</w:t>
      </w:r>
      <w:r w:rsidR="00B93952">
        <w:rPr>
          <w:rFonts w:ascii="Arial" w:eastAsia="游ゴシック Light" w:hAnsi="Arial" w:cs="Arial"/>
        </w:rPr>
        <w:t xml:space="preserve"> n</w:t>
      </w:r>
      <w:r w:rsidR="00B93952" w:rsidRPr="00B93952">
        <w:rPr>
          <w:rFonts w:ascii="Arial" w:eastAsia="游ゴシック Light" w:hAnsi="Arial" w:cs="Arial" w:hint="eastAsia"/>
        </w:rPr>
        <w:t>ă</w:t>
      </w:r>
      <w:r w:rsidR="00B93952">
        <w:rPr>
          <w:rFonts w:ascii="Arial" w:eastAsia="游ゴシック Light" w:hAnsi="Arial" w:cs="Arial"/>
        </w:rPr>
        <w:t>ng</w:t>
      </w:r>
    </w:p>
    <w:p w:rsidR="00E87B52" w:rsidRPr="00E335EB" w:rsidRDefault="00B93952" w:rsidP="00E87B52">
      <w:pPr>
        <w:ind w:left="567"/>
        <w:rPr>
          <w:rFonts w:ascii="Arial" w:eastAsia="游ゴシック Light" w:hAnsi="Arial" w:cs="Arial"/>
        </w:rPr>
      </w:pPr>
      <w:r>
        <w:rPr>
          <w:rFonts w:ascii="Arial" w:eastAsia="游ゴシック Light" w:hAnsi="Arial" w:cs="Arial"/>
        </w:rPr>
        <w:t>Li</w:t>
      </w:r>
      <w:r w:rsidRPr="00B93952">
        <w:rPr>
          <w:rFonts w:ascii="Arial" w:eastAsia="游ゴシック Light" w:hAnsi="Arial" w:cs="Arial" w:hint="eastAsia"/>
        </w:rPr>
        <w:t>ê</w:t>
      </w:r>
      <w:r>
        <w:rPr>
          <w:rFonts w:ascii="Arial" w:eastAsia="游ゴシック Light" w:hAnsi="Arial" w:cs="Arial"/>
        </w:rPr>
        <w:t>n k</w:t>
      </w:r>
      <w:r w:rsidRPr="00B93952">
        <w:rPr>
          <w:rFonts w:ascii="Arial" w:eastAsia="游ゴシック Light" w:hAnsi="Arial" w:cs="Arial"/>
        </w:rPr>
        <w:t>ết</w:t>
      </w:r>
      <w:r>
        <w:rPr>
          <w:rFonts w:ascii="Arial" w:eastAsia="游ゴシック Light" w:hAnsi="Arial" w:cs="Arial"/>
        </w:rPr>
        <w:t xml:space="preserve"> d</w:t>
      </w:r>
      <w:r w:rsidRPr="00B93952">
        <w:rPr>
          <w:rFonts w:ascii="Arial" w:eastAsia="游ゴシック Light" w:hAnsi="Arial" w:cs="Arial"/>
        </w:rPr>
        <w:t>ata</w:t>
      </w:r>
      <w:r>
        <w:rPr>
          <w:rFonts w:ascii="Arial" w:eastAsia="游ゴシック Light" w:hAnsi="Arial" w:cs="Arial"/>
        </w:rPr>
        <w:t xml:space="preserve"> s</w:t>
      </w:r>
      <w:r w:rsidRPr="00B93952">
        <w:rPr>
          <w:rFonts w:ascii="Arial" w:eastAsia="游ゴシック Light" w:hAnsi="Arial" w:cs="Arial"/>
        </w:rPr>
        <w:t>ản</w:t>
      </w:r>
      <w:r>
        <w:rPr>
          <w:rFonts w:ascii="Arial" w:eastAsia="游ゴシック Light" w:hAnsi="Arial" w:cs="Arial"/>
        </w:rPr>
        <w:t xml:space="preserve"> ph</w:t>
      </w:r>
      <w:r w:rsidRPr="00B93952">
        <w:rPr>
          <w:rFonts w:ascii="Arial" w:eastAsia="游ゴシック Light" w:hAnsi="Arial" w:cs="Arial"/>
        </w:rPr>
        <w:t>ẩm</w:t>
      </w:r>
      <w:r>
        <w:rPr>
          <w:rFonts w:ascii="Arial" w:eastAsia="游ゴシック Light" w:hAnsi="Arial" w:cs="Arial"/>
        </w:rPr>
        <w:t xml:space="preserve"> t</w:t>
      </w:r>
      <w:r w:rsidRPr="00B93952">
        <w:rPr>
          <w:rFonts w:ascii="Arial" w:eastAsia="游ゴシック Light" w:hAnsi="Arial" w:cs="Arial"/>
        </w:rPr>
        <w:t>ừ</w:t>
      </w:r>
      <w:r>
        <w:rPr>
          <w:rFonts w:ascii="Arial" w:eastAsia="游ゴシック Light" w:hAnsi="Arial" w:cs="Arial"/>
        </w:rPr>
        <w:t xml:space="preserve"> d</w:t>
      </w:r>
      <w:r w:rsidRPr="00B93952">
        <w:rPr>
          <w:rFonts w:ascii="Arial" w:eastAsia="游ゴシック Light" w:hAnsi="Arial" w:cs="Arial"/>
        </w:rPr>
        <w:t>ata</w:t>
      </w:r>
      <w:r>
        <w:rPr>
          <w:rFonts w:ascii="Arial" w:eastAsia="游ゴシック Light" w:hAnsi="Arial" w:cs="Arial"/>
        </w:rPr>
        <w:t xml:space="preserve"> c</w:t>
      </w:r>
      <w:r w:rsidRPr="00B93952">
        <w:rPr>
          <w:rFonts w:ascii="Arial" w:eastAsia="游ゴシック Light" w:hAnsi="Arial" w:cs="Arial" w:hint="eastAsia"/>
        </w:rPr>
        <w:t>ô</w:t>
      </w:r>
      <w:r>
        <w:rPr>
          <w:rFonts w:ascii="Arial" w:eastAsia="游ゴシック Light" w:hAnsi="Arial" w:cs="Arial"/>
        </w:rPr>
        <w:t>ng tr</w:t>
      </w:r>
      <w:r w:rsidRPr="00B93952">
        <w:rPr>
          <w:rFonts w:ascii="Arial" w:eastAsia="游ゴシック Light" w:hAnsi="Arial" w:cs="Arial" w:hint="eastAsia"/>
        </w:rPr>
        <w:t>ì</w:t>
      </w:r>
      <w:r w:rsidRPr="00B93952">
        <w:rPr>
          <w:rFonts w:ascii="Arial" w:eastAsia="游ゴシック Light" w:hAnsi="Arial" w:cs="Arial"/>
        </w:rPr>
        <w:t>nh</w:t>
      </w:r>
      <w:r>
        <w:rPr>
          <w:rFonts w:ascii="Arial" w:eastAsia="游ゴシック Light" w:hAnsi="Arial" w:cs="Arial"/>
        </w:rPr>
        <w:t xml:space="preserve"> c</w:t>
      </w:r>
      <w:r w:rsidRPr="00B93952">
        <w:rPr>
          <w:rFonts w:ascii="Arial" w:eastAsia="游ゴシック Light" w:hAnsi="Arial" w:cs="Arial"/>
        </w:rPr>
        <w:t>ủa</w:t>
      </w:r>
      <w:r>
        <w:rPr>
          <w:rFonts w:ascii="Arial" w:eastAsia="游ゴシック Light" w:hAnsi="Arial" w:cs="Arial"/>
        </w:rPr>
        <w:t xml:space="preserve"> </w:t>
      </w:r>
      <w:r w:rsidR="0067173A" w:rsidRPr="00E335EB">
        <w:rPr>
          <w:rFonts w:ascii="Arial" w:eastAsia="游ゴシック Light" w:hAnsi="Arial" w:cs="Arial"/>
        </w:rPr>
        <w:t>REAL4</w:t>
      </w:r>
      <w:r>
        <w:rPr>
          <w:rFonts w:ascii="Arial" w:eastAsia="游ゴシック Light" w:hAnsi="Arial" w:cs="Arial"/>
        </w:rPr>
        <w:t>, t</w:t>
      </w:r>
      <w:r w:rsidRPr="00B93952">
        <w:rPr>
          <w:rFonts w:ascii="Arial" w:eastAsia="游ゴシック Light" w:hAnsi="Arial" w:cs="Arial"/>
        </w:rPr>
        <w:t>ự</w:t>
      </w:r>
      <w:r>
        <w:rPr>
          <w:rFonts w:ascii="Arial" w:eastAsia="游ゴシック Light" w:hAnsi="Arial" w:cs="Arial"/>
        </w:rPr>
        <w:t xml:space="preserve"> </w:t>
      </w:r>
      <w:r>
        <w:rPr>
          <w:rFonts w:ascii="Arial" w:eastAsia="游ゴシック Light" w:hAnsi="Arial" w:cs="Arial" w:hint="eastAsia"/>
        </w:rPr>
        <w:t>đ</w:t>
      </w:r>
      <w:r w:rsidRPr="00B93952">
        <w:rPr>
          <w:rFonts w:ascii="Arial" w:eastAsia="游ゴシック Light" w:hAnsi="Arial" w:cs="Arial"/>
        </w:rPr>
        <w:t>ộng</w:t>
      </w:r>
      <w:r>
        <w:rPr>
          <w:rFonts w:ascii="Arial" w:eastAsia="游ゴシック Light" w:hAnsi="Arial" w:cs="Arial"/>
        </w:rPr>
        <w:t xml:space="preserve"> t</w:t>
      </w:r>
      <w:r w:rsidRPr="00B93952">
        <w:rPr>
          <w:rFonts w:ascii="Arial" w:eastAsia="游ゴシック Light" w:hAnsi="Arial" w:cs="Arial"/>
        </w:rPr>
        <w:t>ạo</w:t>
      </w:r>
      <w:r>
        <w:rPr>
          <w:rFonts w:ascii="Arial" w:eastAsia="游ゴシック Light" w:hAnsi="Arial" w:cs="Arial"/>
        </w:rPr>
        <w:t xml:space="preserve"> k</w:t>
      </w:r>
      <w:r w:rsidRPr="00B93952">
        <w:rPr>
          <w:rFonts w:ascii="Arial" w:eastAsia="游ゴシック Light" w:hAnsi="Arial" w:cs="Arial"/>
        </w:rPr>
        <w:t>ế</w:t>
      </w:r>
      <w:r>
        <w:rPr>
          <w:rFonts w:ascii="Arial" w:eastAsia="游ゴシック Light" w:hAnsi="Arial" w:cs="Arial"/>
        </w:rPr>
        <w:t xml:space="preserve"> ho</w:t>
      </w:r>
      <w:r w:rsidRPr="00B93952">
        <w:rPr>
          <w:rFonts w:ascii="Arial" w:eastAsia="游ゴシック Light" w:hAnsi="Arial" w:cs="Arial"/>
        </w:rPr>
        <w:t>ạch</w:t>
      </w:r>
      <w:r>
        <w:rPr>
          <w:rFonts w:ascii="Arial" w:eastAsia="游ゴシック Light" w:hAnsi="Arial" w:cs="Arial"/>
        </w:rPr>
        <w:t xml:space="preserve"> c</w:t>
      </w:r>
      <w:r w:rsidRPr="00B93952">
        <w:rPr>
          <w:rFonts w:ascii="Arial" w:eastAsia="游ゴシック Light" w:hAnsi="Arial" w:cs="Arial" w:hint="eastAsia"/>
        </w:rPr>
        <w:t>ô</w:t>
      </w:r>
      <w:r>
        <w:rPr>
          <w:rFonts w:ascii="Arial" w:eastAsia="游ゴシック Light" w:hAnsi="Arial" w:cs="Arial"/>
        </w:rPr>
        <w:t xml:space="preserve">ng </w:t>
      </w:r>
      <w:r w:rsidRPr="00B93952">
        <w:rPr>
          <w:rFonts w:ascii="Arial" w:eastAsia="游ゴシック Light" w:hAnsi="Arial" w:cs="Arial" w:hint="eastAsia"/>
        </w:rPr>
        <w:t>đ</w:t>
      </w:r>
      <w:r>
        <w:rPr>
          <w:rFonts w:ascii="Arial" w:eastAsia="游ゴシック Light" w:hAnsi="Arial" w:cs="Arial"/>
        </w:rPr>
        <w:t>o</w:t>
      </w:r>
      <w:r w:rsidRPr="00B93952">
        <w:rPr>
          <w:rFonts w:ascii="Arial" w:eastAsia="游ゴシック Light" w:hAnsi="Arial" w:cs="Arial"/>
        </w:rPr>
        <w:t>ạn</w:t>
      </w:r>
      <w:r>
        <w:rPr>
          <w:rFonts w:ascii="Arial" w:eastAsia="游ゴシック Light" w:hAnsi="Arial" w:cs="Arial"/>
        </w:rPr>
        <w:t xml:space="preserve"> theo n</w:t>
      </w:r>
      <w:r w:rsidRPr="00B93952">
        <w:rPr>
          <w:rFonts w:ascii="Arial" w:eastAsia="游ゴシック Light" w:hAnsi="Arial" w:cs="Arial" w:hint="eastAsia"/>
        </w:rPr>
        <w:t>ă</w:t>
      </w:r>
      <w:r>
        <w:rPr>
          <w:rFonts w:ascii="Arial" w:eastAsia="游ゴシック Light" w:hAnsi="Arial" w:cs="Arial"/>
        </w:rPr>
        <w:t>ng l</w:t>
      </w:r>
      <w:r w:rsidRPr="00B93952">
        <w:rPr>
          <w:rFonts w:ascii="Arial" w:eastAsia="游ゴシック Light" w:hAnsi="Arial" w:cs="Arial"/>
        </w:rPr>
        <w:t>ực</w:t>
      </w:r>
      <w:r>
        <w:rPr>
          <w:rFonts w:ascii="Arial" w:eastAsia="游ゴシック Light" w:hAnsi="Arial" w:cs="Arial"/>
        </w:rPr>
        <w:t xml:space="preserve"> s</w:t>
      </w:r>
      <w:r w:rsidRPr="00B93952">
        <w:rPr>
          <w:rFonts w:ascii="Arial" w:eastAsia="游ゴシック Light" w:hAnsi="Arial" w:cs="Arial"/>
        </w:rPr>
        <w:t>ản</w:t>
      </w:r>
      <w:r>
        <w:rPr>
          <w:rFonts w:ascii="Arial" w:eastAsia="游ゴシック Light" w:hAnsi="Arial" w:cs="Arial"/>
        </w:rPr>
        <w:t xml:space="preserve"> xu</w:t>
      </w:r>
      <w:r w:rsidRPr="00B93952">
        <w:rPr>
          <w:rFonts w:ascii="Arial" w:eastAsia="游ゴシック Light" w:hAnsi="Arial" w:cs="Arial"/>
        </w:rPr>
        <w:t>ất</w:t>
      </w:r>
      <w:r>
        <w:rPr>
          <w:rFonts w:ascii="Arial" w:eastAsia="游ゴシック Light" w:hAnsi="Arial" w:cs="Arial"/>
        </w:rPr>
        <w:t xml:space="preserve"> </w:t>
      </w:r>
      <w:r w:rsidRPr="00B93952">
        <w:rPr>
          <w:rFonts w:ascii="Arial" w:eastAsia="游ゴシック Light" w:hAnsi="Arial" w:cs="Arial" w:hint="eastAsia"/>
        </w:rPr>
        <w:t>đã</w:t>
      </w:r>
      <w:r>
        <w:rPr>
          <w:rFonts w:ascii="Arial" w:eastAsia="游ゴシック Light" w:hAnsi="Arial" w:cs="Arial"/>
        </w:rPr>
        <w:t xml:space="preserve"> setting s</w:t>
      </w:r>
      <w:r w:rsidRPr="00B93952">
        <w:rPr>
          <w:rFonts w:ascii="Arial" w:eastAsia="游ゴシック Light" w:hAnsi="Arial" w:cs="Arial"/>
        </w:rPr>
        <w:t>ẵn</w:t>
      </w:r>
      <w:r>
        <w:rPr>
          <w:rFonts w:ascii="Arial" w:eastAsia="游ゴシック Light" w:hAnsi="Arial" w:cs="Arial"/>
        </w:rPr>
        <w:t xml:space="preserve">, </w:t>
      </w:r>
      <w:r>
        <w:rPr>
          <w:rFonts w:ascii="Arial" w:eastAsia="游ゴシック Light" w:hAnsi="Arial" w:cs="Arial" w:hint="eastAsia"/>
        </w:rPr>
        <w:t>đ</w:t>
      </w:r>
      <w:r w:rsidRPr="00B93952">
        <w:rPr>
          <w:rFonts w:ascii="Arial" w:eastAsia="游ゴシック Light" w:hAnsi="Arial" w:cs="Arial"/>
        </w:rPr>
        <w:t>ặc</w:t>
      </w:r>
      <w:r>
        <w:rPr>
          <w:rFonts w:ascii="Arial" w:eastAsia="游ゴシック Light" w:hAnsi="Arial" w:cs="Arial"/>
        </w:rPr>
        <w:t xml:space="preserve"> t</w:t>
      </w:r>
      <w:r w:rsidRPr="00B93952">
        <w:rPr>
          <w:rFonts w:ascii="Arial" w:eastAsia="游ゴシック Light" w:hAnsi="Arial" w:cs="Arial" w:hint="eastAsia"/>
        </w:rPr>
        <w:t>í</w:t>
      </w:r>
      <w:r w:rsidRPr="00B93952">
        <w:rPr>
          <w:rFonts w:ascii="Arial" w:eastAsia="游ゴシック Light" w:hAnsi="Arial" w:cs="Arial"/>
        </w:rPr>
        <w:t>nh</w:t>
      </w:r>
      <w:r>
        <w:rPr>
          <w:rFonts w:ascii="Arial" w:eastAsia="游ゴシック Light" w:hAnsi="Arial" w:cs="Arial"/>
        </w:rPr>
        <w:t xml:space="preserve"> s</w:t>
      </w:r>
      <w:r w:rsidRPr="00B93952">
        <w:rPr>
          <w:rFonts w:ascii="Arial" w:eastAsia="游ゴシック Light" w:hAnsi="Arial" w:cs="Arial"/>
        </w:rPr>
        <w:t>ản</w:t>
      </w:r>
      <w:r>
        <w:rPr>
          <w:rFonts w:ascii="Arial" w:eastAsia="游ゴシック Light" w:hAnsi="Arial" w:cs="Arial"/>
        </w:rPr>
        <w:t xml:space="preserve"> ph</w:t>
      </w:r>
      <w:r w:rsidRPr="00B93952">
        <w:rPr>
          <w:rFonts w:ascii="Arial" w:eastAsia="游ゴシック Light" w:hAnsi="Arial" w:cs="Arial"/>
        </w:rPr>
        <w:t>ẩm</w:t>
      </w:r>
      <w:r>
        <w:rPr>
          <w:rFonts w:ascii="Arial" w:eastAsia="游ゴシック Light" w:hAnsi="Arial" w:cs="Arial"/>
        </w:rPr>
        <w:t xml:space="preserve"> v</w:t>
      </w:r>
      <w:r w:rsidRPr="00B93952">
        <w:rPr>
          <w:rFonts w:ascii="Arial" w:eastAsia="游ゴシック Light" w:hAnsi="Arial" w:cs="Arial" w:hint="eastAsia"/>
        </w:rPr>
        <w:t>à</w:t>
      </w:r>
      <w:r>
        <w:rPr>
          <w:rFonts w:ascii="Arial" w:eastAsia="游ゴシック Light" w:hAnsi="Arial" w:cs="Arial"/>
        </w:rPr>
        <w:t xml:space="preserve"> theo setting c</w:t>
      </w:r>
      <w:r w:rsidRPr="00B93952">
        <w:rPr>
          <w:rFonts w:ascii="Arial" w:eastAsia="游ゴシック Light" w:hAnsi="Arial" w:cs="Arial"/>
        </w:rPr>
        <w:t>ủa</w:t>
      </w:r>
      <w:r>
        <w:rPr>
          <w:rFonts w:ascii="Arial" w:eastAsia="游ゴシック Light" w:hAnsi="Arial" w:cs="Arial"/>
        </w:rPr>
        <w:t xml:space="preserve"> ng</w:t>
      </w:r>
      <w:r w:rsidRPr="00B93952">
        <w:rPr>
          <w:rFonts w:ascii="Arial" w:eastAsia="游ゴシック Light" w:hAnsi="Arial" w:cs="Arial" w:hint="eastAsia"/>
        </w:rPr>
        <w:t>à</w:t>
      </w:r>
      <w:r w:rsidRPr="00B93952">
        <w:rPr>
          <w:rFonts w:ascii="Arial" w:eastAsia="游ゴシック Light" w:hAnsi="Arial" w:cs="Arial"/>
        </w:rPr>
        <w:t>y</w:t>
      </w:r>
      <w:r>
        <w:rPr>
          <w:rFonts w:ascii="Arial" w:eastAsia="游ゴシック Light" w:hAnsi="Arial" w:cs="Arial"/>
        </w:rPr>
        <w:t xml:space="preserve"> giao h</w:t>
      </w:r>
      <w:r w:rsidRPr="00B93952">
        <w:rPr>
          <w:rFonts w:ascii="Arial" w:eastAsia="游ゴシック Light" w:hAnsi="Arial" w:cs="Arial" w:hint="eastAsia"/>
        </w:rPr>
        <w:t>à</w:t>
      </w:r>
      <w:r w:rsidRPr="00B93952">
        <w:rPr>
          <w:rFonts w:ascii="Arial" w:eastAsia="游ゴシック Light" w:hAnsi="Arial" w:cs="Arial"/>
        </w:rPr>
        <w:t>ng</w:t>
      </w:r>
      <w:r>
        <w:rPr>
          <w:rFonts w:ascii="Arial" w:eastAsia="游ゴシック Light" w:hAnsi="Arial" w:cs="Arial"/>
        </w:rPr>
        <w:t>.  Ngo</w:t>
      </w:r>
      <w:r w:rsidRPr="00B93952">
        <w:rPr>
          <w:rFonts w:ascii="Arial" w:eastAsia="游ゴシック Light" w:hAnsi="Arial" w:cs="Arial" w:hint="eastAsia"/>
        </w:rPr>
        <w:t>à</w:t>
      </w:r>
      <w:r w:rsidRPr="00B93952">
        <w:rPr>
          <w:rFonts w:ascii="Arial" w:eastAsia="游ゴシック Light" w:hAnsi="Arial" w:cs="Arial"/>
        </w:rPr>
        <w:t>i</w:t>
      </w:r>
      <w:r>
        <w:rPr>
          <w:rFonts w:ascii="Arial" w:eastAsia="游ゴシック Light" w:hAnsi="Arial" w:cs="Arial"/>
        </w:rPr>
        <w:t xml:space="preserve"> ra </w:t>
      </w:r>
      <w:r w:rsidRPr="00B93952">
        <w:rPr>
          <w:rFonts w:ascii="Arial" w:eastAsia="游ゴシック Light" w:hAnsi="Arial" w:cs="Arial"/>
        </w:rPr>
        <w:t>ở</w:t>
      </w:r>
      <w:r>
        <w:rPr>
          <w:rFonts w:ascii="Arial" w:eastAsia="游ゴシック Light" w:hAnsi="Arial" w:cs="Arial"/>
        </w:rPr>
        <w:t xml:space="preserve"> c</w:t>
      </w:r>
      <w:r w:rsidRPr="00B93952">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B93952">
        <w:rPr>
          <w:rFonts w:ascii="Arial" w:eastAsia="游ゴシック Light" w:hAnsi="Arial" w:cs="Arial"/>
        </w:rPr>
        <w:t>ờng</w:t>
      </w:r>
      <w:r>
        <w:rPr>
          <w:rFonts w:ascii="Arial" w:eastAsia="游ゴシック Light" w:hAnsi="Arial" w:cs="Arial"/>
        </w:rPr>
        <w:t xml:space="preserve">, </w:t>
      </w:r>
      <w:r w:rsidRPr="00B93952">
        <w:rPr>
          <w:rFonts w:ascii="Arial" w:eastAsia="游ゴシック Light" w:hAnsi="Arial" w:cs="Arial"/>
        </w:rPr>
        <w:t>w</w:t>
      </w:r>
      <w:r>
        <w:rPr>
          <w:rFonts w:ascii="Arial" w:eastAsia="游ゴシック Light" w:hAnsi="Arial" w:cs="Arial"/>
        </w:rPr>
        <w:t>orker s</w:t>
      </w:r>
      <w:r w:rsidRPr="00B93952">
        <w:rPr>
          <w:rFonts w:ascii="Arial" w:eastAsia="游ゴシック Light" w:hAnsi="Arial" w:cs="Arial"/>
        </w:rPr>
        <w:t>ẽ</w:t>
      </w:r>
      <w:r>
        <w:rPr>
          <w:rFonts w:ascii="Arial" w:eastAsia="游ゴシック Light" w:hAnsi="Arial" w:cs="Arial"/>
        </w:rPr>
        <w:t xml:space="preserve"> ti</w:t>
      </w:r>
      <w:r w:rsidRPr="00B93952">
        <w:rPr>
          <w:rFonts w:ascii="Arial" w:eastAsia="游ゴシック Light" w:hAnsi="Arial" w:cs="Arial"/>
        </w:rPr>
        <w:t>ến</w:t>
      </w:r>
      <w:r>
        <w:rPr>
          <w:rFonts w:ascii="Arial" w:eastAsia="游ゴシック Light" w:hAnsi="Arial" w:cs="Arial"/>
        </w:rPr>
        <w:t xml:space="preserve"> h</w:t>
      </w:r>
      <w:r w:rsidRPr="00B93952">
        <w:rPr>
          <w:rFonts w:ascii="Arial" w:eastAsia="游ゴシック Light" w:hAnsi="Arial" w:cs="Arial" w:hint="eastAsia"/>
        </w:rPr>
        <w:t>à</w:t>
      </w:r>
      <w:r w:rsidRPr="00B93952">
        <w:rPr>
          <w:rFonts w:ascii="Arial" w:eastAsia="游ゴシック Light" w:hAnsi="Arial" w:cs="Arial"/>
        </w:rPr>
        <w:t>nh</w:t>
      </w:r>
      <w:r>
        <w:rPr>
          <w:rFonts w:ascii="Arial" w:eastAsia="游ゴシック Light" w:hAnsi="Arial" w:cs="Arial"/>
        </w:rPr>
        <w:t xml:space="preserve"> update ti</w:t>
      </w:r>
      <w:r w:rsidRPr="00B93952">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B93952">
        <w:rPr>
          <w:rFonts w:ascii="Arial" w:eastAsia="游ゴシック Light" w:hAnsi="Arial" w:cs="Arial"/>
        </w:rPr>
        <w:t>ộ</w:t>
      </w:r>
      <w:r>
        <w:rPr>
          <w:rFonts w:ascii="Arial" w:eastAsia="游ゴシック Light" w:hAnsi="Arial" w:cs="Arial"/>
        </w:rPr>
        <w:t xml:space="preserve"> </w:t>
      </w:r>
      <w:r w:rsidRPr="00B93952">
        <w:rPr>
          <w:rFonts w:ascii="Arial" w:eastAsia="游ゴシック Light" w:hAnsi="Arial" w:cs="Arial"/>
        </w:rPr>
        <w:t>ở</w:t>
      </w:r>
      <w:r>
        <w:rPr>
          <w:rFonts w:ascii="Arial" w:eastAsia="游ゴシック Light" w:hAnsi="Arial" w:cs="Arial"/>
        </w:rPr>
        <w:t xml:space="preserve"> </w:t>
      </w:r>
      <w:r w:rsidRPr="00B93952">
        <w:rPr>
          <w:rFonts w:ascii="Arial" w:eastAsia="游ゴシック Light" w:hAnsi="Arial" w:cs="Arial" w:hint="eastAsia"/>
        </w:rPr>
        <w:t>đ</w:t>
      </w:r>
      <w:r w:rsidRPr="00B93952">
        <w:rPr>
          <w:rFonts w:ascii="Arial" w:eastAsia="游ゴシック Light" w:hAnsi="Arial" w:cs="Arial" w:hint="cs"/>
        </w:rPr>
        <w:t>ơ</w:t>
      </w:r>
      <w:r>
        <w:rPr>
          <w:rFonts w:ascii="Arial" w:eastAsia="游ゴシック Light" w:hAnsi="Arial" w:cs="Arial"/>
        </w:rPr>
        <w:t>n v</w:t>
      </w:r>
      <w:r w:rsidRPr="00B93952">
        <w:rPr>
          <w:rFonts w:ascii="Arial" w:eastAsia="游ゴシック Light" w:hAnsi="Arial" w:cs="Arial"/>
        </w:rPr>
        <w:t>ị</w:t>
      </w:r>
      <w:r>
        <w:rPr>
          <w:rFonts w:ascii="Arial" w:eastAsia="游ゴシック Light" w:hAnsi="Arial" w:cs="Arial"/>
        </w:rPr>
        <w:t xml:space="preserve"> s</w:t>
      </w:r>
      <w:r w:rsidRPr="00B93952">
        <w:rPr>
          <w:rFonts w:ascii="Arial" w:eastAsia="游ゴシック Light" w:hAnsi="Arial" w:cs="Arial"/>
        </w:rPr>
        <w:t>ản</w:t>
      </w:r>
      <w:r>
        <w:rPr>
          <w:rFonts w:ascii="Arial" w:eastAsia="游ゴシック Light" w:hAnsi="Arial" w:cs="Arial"/>
        </w:rPr>
        <w:t xml:space="preserve"> ph</w:t>
      </w:r>
      <w:r w:rsidRPr="00B93952">
        <w:rPr>
          <w:rFonts w:ascii="Arial" w:eastAsia="游ゴシック Light" w:hAnsi="Arial" w:cs="Arial"/>
        </w:rPr>
        <w:t>ẩm</w:t>
      </w:r>
      <w:r>
        <w:rPr>
          <w:rFonts w:ascii="Arial" w:eastAsia="游ゴシック Light" w:hAnsi="Arial" w:cs="Arial"/>
        </w:rPr>
        <w:t>, v</w:t>
      </w:r>
      <w:r w:rsidRPr="00B93952">
        <w:rPr>
          <w:rFonts w:ascii="Arial" w:eastAsia="游ゴシック Light" w:hAnsi="Arial" w:cs="Arial"/>
        </w:rPr>
        <w:t>ật</w:t>
      </w:r>
      <w:r>
        <w:rPr>
          <w:rFonts w:ascii="Arial" w:eastAsia="游ゴシック Light" w:hAnsi="Arial" w:cs="Arial"/>
        </w:rPr>
        <w:t xml:space="preserve"> li</w:t>
      </w:r>
      <w:r w:rsidRPr="00B93952">
        <w:rPr>
          <w:rFonts w:ascii="Arial" w:eastAsia="游ゴシック Light" w:hAnsi="Arial" w:cs="Arial"/>
        </w:rPr>
        <w:t>ệu</w:t>
      </w:r>
      <w:r>
        <w:rPr>
          <w:rFonts w:ascii="Arial" w:eastAsia="游ゴシック Light" w:hAnsi="Arial" w:cs="Arial"/>
        </w:rPr>
        <w:t>, ti</w:t>
      </w:r>
      <w:r w:rsidRPr="00B93952">
        <w:rPr>
          <w:rFonts w:ascii="Arial" w:eastAsia="游ゴシック Light" w:hAnsi="Arial" w:cs="Arial"/>
        </w:rPr>
        <w:t>ến</w:t>
      </w:r>
      <w:r>
        <w:rPr>
          <w:rFonts w:ascii="Arial" w:eastAsia="游ゴシック Light" w:hAnsi="Arial" w:cs="Arial"/>
        </w:rPr>
        <w:t xml:space="preserve"> h</w:t>
      </w:r>
      <w:r w:rsidRPr="00B93952">
        <w:rPr>
          <w:rFonts w:ascii="Arial" w:eastAsia="游ゴシック Light" w:hAnsi="Arial" w:cs="Arial" w:hint="eastAsia"/>
        </w:rPr>
        <w:t>à</w:t>
      </w:r>
      <w:r w:rsidRPr="00B93952">
        <w:rPr>
          <w:rFonts w:ascii="Arial" w:eastAsia="游ゴシック Light" w:hAnsi="Arial" w:cs="Arial"/>
        </w:rPr>
        <w:t>nh</w:t>
      </w:r>
      <w:r>
        <w:rPr>
          <w:rFonts w:ascii="Arial" w:eastAsia="游ゴシック Light" w:hAnsi="Arial" w:cs="Arial"/>
        </w:rPr>
        <w:t xml:space="preserve"> so s</w:t>
      </w:r>
      <w:r w:rsidRPr="00B93952">
        <w:rPr>
          <w:rFonts w:ascii="Arial" w:eastAsia="游ゴシック Light" w:hAnsi="Arial" w:cs="Arial" w:hint="eastAsia"/>
        </w:rPr>
        <w:t>á</w:t>
      </w:r>
      <w:r w:rsidRPr="00B93952">
        <w:rPr>
          <w:rFonts w:ascii="Arial" w:eastAsia="游ゴシック Light" w:hAnsi="Arial" w:cs="Arial"/>
        </w:rPr>
        <w:t>nh</w:t>
      </w:r>
      <w:r>
        <w:rPr>
          <w:rFonts w:ascii="Arial" w:eastAsia="游ゴシック Light" w:hAnsi="Arial" w:cs="Arial"/>
        </w:rPr>
        <w:t xml:space="preserve"> t</w:t>
      </w:r>
      <w:r w:rsidRPr="00B93952">
        <w:rPr>
          <w:rFonts w:ascii="Arial" w:eastAsia="游ゴシック Light" w:hAnsi="Arial" w:cs="Arial" w:hint="eastAsia"/>
        </w:rPr>
        <w:t>ì</w:t>
      </w:r>
      <w:r w:rsidRPr="00B93952">
        <w:rPr>
          <w:rFonts w:ascii="Arial" w:eastAsia="游ゴシック Light" w:hAnsi="Arial" w:cs="Arial"/>
        </w:rPr>
        <w:t>nh</w:t>
      </w:r>
      <w:r>
        <w:rPr>
          <w:rFonts w:ascii="Arial" w:eastAsia="游ゴシック Light" w:hAnsi="Arial" w:cs="Arial"/>
        </w:rPr>
        <w:t xml:space="preserve"> h</w:t>
      </w:r>
      <w:r w:rsidRPr="00B93952">
        <w:rPr>
          <w:rFonts w:ascii="Arial" w:eastAsia="游ゴシック Light" w:hAnsi="Arial" w:cs="Arial" w:hint="eastAsia"/>
        </w:rPr>
        <w:t>ì</w:t>
      </w:r>
      <w:r w:rsidRPr="00B93952">
        <w:rPr>
          <w:rFonts w:ascii="Arial" w:eastAsia="游ゴシック Light" w:hAnsi="Arial" w:cs="Arial"/>
        </w:rPr>
        <w:t>nh</w:t>
      </w:r>
      <w:r>
        <w:rPr>
          <w:rFonts w:ascii="Arial" w:eastAsia="游ゴシック Light" w:hAnsi="Arial" w:cs="Arial"/>
        </w:rPr>
        <w:t xml:space="preserve"> ti</w:t>
      </w:r>
      <w:r w:rsidRPr="00B93952">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B93952">
        <w:rPr>
          <w:rFonts w:ascii="Arial" w:eastAsia="游ゴシック Light" w:hAnsi="Arial" w:cs="Arial"/>
        </w:rPr>
        <w:t>ộ</w:t>
      </w:r>
      <w:r>
        <w:rPr>
          <w:rFonts w:ascii="Arial" w:eastAsia="游ゴシック Light" w:hAnsi="Arial" w:cs="Arial"/>
        </w:rPr>
        <w:t xml:space="preserve"> v</w:t>
      </w:r>
      <w:r w:rsidRPr="00B93952">
        <w:rPr>
          <w:rFonts w:ascii="Arial" w:eastAsia="游ゴシック Light" w:hAnsi="Arial" w:cs="Arial"/>
        </w:rPr>
        <w:t>ới</w:t>
      </w:r>
      <w:r>
        <w:rPr>
          <w:rFonts w:ascii="Arial" w:eastAsia="游ゴシック Light" w:hAnsi="Arial" w:cs="Arial"/>
        </w:rPr>
        <w:t xml:space="preserve"> k</w:t>
      </w:r>
      <w:r w:rsidRPr="00B93952">
        <w:rPr>
          <w:rFonts w:ascii="Arial" w:eastAsia="游ゴシック Light" w:hAnsi="Arial" w:cs="Arial"/>
        </w:rPr>
        <w:t>ế</w:t>
      </w:r>
      <w:r>
        <w:rPr>
          <w:rFonts w:ascii="Arial" w:eastAsia="游ゴシック Light" w:hAnsi="Arial" w:cs="Arial"/>
        </w:rPr>
        <w:t xml:space="preserve"> ho</w:t>
      </w:r>
      <w:r w:rsidRPr="00B93952">
        <w:rPr>
          <w:rFonts w:ascii="Arial" w:eastAsia="游ゴシック Light" w:hAnsi="Arial" w:cs="Arial"/>
        </w:rPr>
        <w:t>ạch</w:t>
      </w:r>
      <w:r>
        <w:rPr>
          <w:rFonts w:ascii="Arial" w:eastAsia="游ゴシック Light" w:hAnsi="Arial" w:cs="Arial"/>
        </w:rPr>
        <w:t xml:space="preserve"> c</w:t>
      </w:r>
      <w:r w:rsidRPr="00B93952">
        <w:rPr>
          <w:rFonts w:ascii="Arial" w:eastAsia="游ゴシック Light" w:hAnsi="Arial" w:cs="Arial" w:hint="eastAsia"/>
        </w:rPr>
        <w:t>ô</w:t>
      </w:r>
      <w:r>
        <w:rPr>
          <w:rFonts w:ascii="Arial" w:eastAsia="游ゴシック Light" w:hAnsi="Arial" w:cs="Arial"/>
        </w:rPr>
        <w:t xml:space="preserve">ng </w:t>
      </w:r>
      <w:r w:rsidRPr="00B93952">
        <w:rPr>
          <w:rFonts w:ascii="Arial" w:eastAsia="游ゴシック Light" w:hAnsi="Arial" w:cs="Arial" w:hint="eastAsia"/>
        </w:rPr>
        <w:t>đ</w:t>
      </w:r>
      <w:r>
        <w:rPr>
          <w:rFonts w:ascii="Arial" w:eastAsia="游ゴシック Light" w:hAnsi="Arial" w:cs="Arial"/>
        </w:rPr>
        <w:t>o</w:t>
      </w:r>
      <w:r w:rsidRPr="00B93952">
        <w:rPr>
          <w:rFonts w:ascii="Arial" w:eastAsia="游ゴシック Light" w:hAnsi="Arial" w:cs="Arial"/>
        </w:rPr>
        <w:t>ạn</w:t>
      </w:r>
      <w:r>
        <w:rPr>
          <w:rFonts w:ascii="Arial" w:eastAsia="游ゴシック Light" w:hAnsi="Arial" w:cs="Arial"/>
        </w:rPr>
        <w:t>. Ngo</w:t>
      </w:r>
      <w:r w:rsidRPr="00B93952">
        <w:rPr>
          <w:rFonts w:ascii="Arial" w:eastAsia="游ゴシック Light" w:hAnsi="Arial" w:cs="Arial" w:hint="eastAsia"/>
        </w:rPr>
        <w:t>à</w:t>
      </w:r>
      <w:r w:rsidRPr="00B93952">
        <w:rPr>
          <w:rFonts w:ascii="Arial" w:eastAsia="游ゴシック Light" w:hAnsi="Arial" w:cs="Arial"/>
        </w:rPr>
        <w:t>i</w:t>
      </w:r>
      <w:r>
        <w:rPr>
          <w:rFonts w:ascii="Arial" w:eastAsia="游ゴシック Light" w:hAnsi="Arial" w:cs="Arial"/>
        </w:rPr>
        <w:t xml:space="preserve"> ra,</w:t>
      </w:r>
      <w:r w:rsidR="00E56BB8">
        <w:rPr>
          <w:rFonts w:ascii="Arial" w:eastAsia="游ゴシック Light" w:hAnsi="Arial" w:cs="Arial"/>
        </w:rPr>
        <w:t xml:space="preserve"> c</w:t>
      </w:r>
      <w:r w:rsidR="00E56BB8" w:rsidRPr="00E56BB8">
        <w:rPr>
          <w:rFonts w:ascii="Arial" w:eastAsia="游ゴシック Light" w:hAnsi="Arial" w:cs="Arial" w:hint="eastAsia"/>
        </w:rPr>
        <w:t>ò</w:t>
      </w:r>
      <w:r w:rsidR="00E56BB8" w:rsidRPr="00E56BB8">
        <w:rPr>
          <w:rFonts w:ascii="Arial" w:eastAsia="游ゴシック Light" w:hAnsi="Arial" w:cs="Arial"/>
        </w:rPr>
        <w:t>n</w:t>
      </w:r>
      <w:r w:rsidR="00E56BB8">
        <w:rPr>
          <w:rFonts w:ascii="Arial" w:eastAsia="游ゴシック Light" w:hAnsi="Arial" w:cs="Arial"/>
        </w:rPr>
        <w:t xml:space="preserve"> l</w:t>
      </w:r>
      <w:r w:rsidR="00E56BB8" w:rsidRPr="00E56BB8">
        <w:rPr>
          <w:rFonts w:ascii="Arial" w:eastAsia="游ゴシック Light" w:hAnsi="Arial" w:cs="Arial" w:hint="eastAsia"/>
        </w:rPr>
        <w:t>à</w:t>
      </w:r>
      <w:r w:rsidR="00E56BB8">
        <w:rPr>
          <w:rFonts w:ascii="Arial" w:eastAsia="游ゴシック Light" w:hAnsi="Arial" w:cs="Arial"/>
        </w:rPr>
        <w:t xml:space="preserve"> c</w:t>
      </w:r>
      <w:r w:rsidR="00E56BB8" w:rsidRPr="00E56BB8">
        <w:rPr>
          <w:rFonts w:ascii="Arial" w:eastAsia="游ゴシック Light" w:hAnsi="Arial" w:cs="Arial" w:hint="eastAsia"/>
        </w:rPr>
        <w:t>á</w:t>
      </w:r>
      <w:r w:rsidR="00E56BB8" w:rsidRPr="00E56BB8">
        <w:rPr>
          <w:rFonts w:ascii="Arial" w:eastAsia="游ゴシック Light" w:hAnsi="Arial" w:cs="Arial"/>
        </w:rPr>
        <w:t>c</w:t>
      </w:r>
      <w:r w:rsidR="00E56BB8">
        <w:rPr>
          <w:rFonts w:ascii="Arial" w:eastAsia="游ゴシック Light" w:hAnsi="Arial" w:cs="Arial"/>
        </w:rPr>
        <w:t xml:space="preserve"> t</w:t>
      </w:r>
      <w:r w:rsidR="00E56BB8" w:rsidRPr="00E56BB8">
        <w:rPr>
          <w:rFonts w:ascii="Arial" w:eastAsia="游ゴシック Light" w:hAnsi="Arial" w:cs="Arial" w:hint="eastAsia"/>
        </w:rPr>
        <w:t>í</w:t>
      </w:r>
      <w:r w:rsidR="00E56BB8" w:rsidRPr="00E56BB8">
        <w:rPr>
          <w:rFonts w:ascii="Arial" w:eastAsia="游ゴシック Light" w:hAnsi="Arial" w:cs="Arial"/>
        </w:rPr>
        <w:t>nh</w:t>
      </w:r>
      <w:r w:rsidR="00E56BB8">
        <w:rPr>
          <w:rFonts w:ascii="Arial" w:eastAsia="游ゴシック Light" w:hAnsi="Arial" w:cs="Arial"/>
        </w:rPr>
        <w:t xml:space="preserve"> n</w:t>
      </w:r>
      <w:r w:rsidR="00E56BB8" w:rsidRPr="00E56BB8">
        <w:rPr>
          <w:rFonts w:ascii="Arial" w:eastAsia="游ゴシック Light" w:hAnsi="Arial" w:cs="Arial" w:hint="eastAsia"/>
        </w:rPr>
        <w:t>ă</w:t>
      </w:r>
      <w:r w:rsidR="00E56BB8">
        <w:rPr>
          <w:rFonts w:ascii="Arial" w:eastAsia="游ゴシック Light" w:hAnsi="Arial" w:cs="Arial"/>
        </w:rPr>
        <w:t>ng y</w:t>
      </w:r>
      <w:r w:rsidR="00E56BB8" w:rsidRPr="00E56BB8">
        <w:rPr>
          <w:rFonts w:ascii="Arial" w:eastAsia="游ゴシック Light" w:hAnsi="Arial" w:cs="Arial" w:hint="eastAsia"/>
        </w:rPr>
        <w:t>ê</w:t>
      </w:r>
      <w:r w:rsidR="00E56BB8">
        <w:rPr>
          <w:rFonts w:ascii="Arial" w:eastAsia="游ゴシック Light" w:hAnsi="Arial" w:cs="Arial"/>
        </w:rPr>
        <w:t>u c</w:t>
      </w:r>
      <w:r w:rsidR="00E56BB8" w:rsidRPr="00E56BB8">
        <w:rPr>
          <w:rFonts w:ascii="Arial" w:eastAsia="游ゴシック Light" w:hAnsi="Arial" w:cs="Arial"/>
        </w:rPr>
        <w:t>ầu</w:t>
      </w:r>
      <w:r w:rsidR="00E56BB8">
        <w:rPr>
          <w:rFonts w:ascii="Arial" w:eastAsia="游ゴシック Light" w:hAnsi="Arial" w:cs="Arial"/>
        </w:rPr>
        <w:t xml:space="preserve"> n</w:t>
      </w:r>
      <w:r w:rsidR="00E56BB8" w:rsidRPr="00E56BB8">
        <w:rPr>
          <w:rFonts w:ascii="Arial" w:eastAsia="游ゴシック Light" w:hAnsi="Arial" w:cs="Arial" w:hint="eastAsia"/>
        </w:rPr>
        <w:t>ă</w:t>
      </w:r>
      <w:r w:rsidR="00E56BB8">
        <w:rPr>
          <w:rFonts w:ascii="Arial" w:eastAsia="游ゴシック Light" w:hAnsi="Arial" w:cs="Arial"/>
        </w:rPr>
        <w:t>ng l</w:t>
      </w:r>
      <w:r w:rsidR="00E56BB8" w:rsidRPr="00E56BB8">
        <w:rPr>
          <w:rFonts w:ascii="Arial" w:eastAsia="游ゴシック Light" w:hAnsi="Arial" w:cs="Arial"/>
        </w:rPr>
        <w:t>ực</w:t>
      </w:r>
      <w:r w:rsidR="00E56BB8">
        <w:rPr>
          <w:rFonts w:ascii="Arial" w:eastAsia="游ゴシック Light" w:hAnsi="Arial" w:cs="Arial"/>
        </w:rPr>
        <w:t xml:space="preserve"> s</w:t>
      </w:r>
      <w:r w:rsidR="00E56BB8" w:rsidRPr="00E56BB8">
        <w:rPr>
          <w:rFonts w:ascii="Arial" w:eastAsia="游ゴシック Light" w:hAnsi="Arial" w:cs="Arial"/>
        </w:rPr>
        <w:t>ản</w:t>
      </w:r>
      <w:r w:rsidR="00E56BB8">
        <w:rPr>
          <w:rFonts w:ascii="Arial" w:eastAsia="游ゴシック Light" w:hAnsi="Arial" w:cs="Arial"/>
        </w:rPr>
        <w:t xml:space="preserve"> xu</w:t>
      </w:r>
      <w:r w:rsidR="00E56BB8" w:rsidRPr="00E56BB8">
        <w:rPr>
          <w:rFonts w:ascii="Arial" w:eastAsia="游ゴシック Light" w:hAnsi="Arial" w:cs="Arial"/>
        </w:rPr>
        <w:t>ất</w:t>
      </w:r>
      <w:r w:rsidR="00E56BB8">
        <w:rPr>
          <w:rFonts w:ascii="Arial" w:eastAsia="游ゴシック Light" w:hAnsi="Arial" w:cs="Arial"/>
        </w:rPr>
        <w:t xml:space="preserve"> th</w:t>
      </w:r>
      <w:r w:rsidR="00E56BB8" w:rsidRPr="00E56BB8">
        <w:rPr>
          <w:rFonts w:ascii="Arial" w:eastAsia="游ゴシック Light" w:hAnsi="Arial" w:cs="Arial"/>
        </w:rPr>
        <w:t>ực</w:t>
      </w:r>
      <w:r w:rsidR="00E56BB8">
        <w:rPr>
          <w:rFonts w:ascii="Arial" w:eastAsia="游ゴシック Light" w:hAnsi="Arial" w:cs="Arial"/>
        </w:rPr>
        <w:t xml:space="preserve"> t</w:t>
      </w:r>
      <w:r w:rsidR="00E56BB8" w:rsidRPr="00E56BB8">
        <w:rPr>
          <w:rFonts w:ascii="Arial" w:eastAsia="游ゴシック Light" w:hAnsi="Arial" w:cs="Arial"/>
        </w:rPr>
        <w:t>ế</w:t>
      </w:r>
      <w:r w:rsidR="00E56BB8">
        <w:rPr>
          <w:rFonts w:ascii="Arial" w:eastAsia="游ゴシック Light" w:hAnsi="Arial" w:cs="Arial"/>
        </w:rPr>
        <w:t xml:space="preserve"> t</w:t>
      </w:r>
      <w:r w:rsidR="00E56BB8" w:rsidRPr="00E56BB8">
        <w:rPr>
          <w:rFonts w:ascii="Arial" w:eastAsia="游ゴシック Light" w:hAnsi="Arial" w:cs="Arial"/>
        </w:rPr>
        <w:t>ừ</w:t>
      </w:r>
      <w:r w:rsidR="00E56BB8">
        <w:rPr>
          <w:rFonts w:ascii="Arial" w:eastAsia="游ゴシック Light" w:hAnsi="Arial" w:cs="Arial"/>
        </w:rPr>
        <w:t xml:space="preserve"> th</w:t>
      </w:r>
      <w:r w:rsidR="00E56BB8" w:rsidRPr="00E56BB8">
        <w:rPr>
          <w:rFonts w:ascii="Arial" w:eastAsia="游ゴシック Light" w:hAnsi="Arial" w:cs="Arial" w:hint="eastAsia"/>
        </w:rPr>
        <w:t>à</w:t>
      </w:r>
      <w:r w:rsidR="00E56BB8" w:rsidRPr="00E56BB8">
        <w:rPr>
          <w:rFonts w:ascii="Arial" w:eastAsia="游ゴシック Light" w:hAnsi="Arial" w:cs="Arial"/>
        </w:rPr>
        <w:t>n</w:t>
      </w:r>
      <w:r w:rsidR="00E56BB8">
        <w:rPr>
          <w:rFonts w:ascii="Arial" w:eastAsia="游ゴシック Light" w:hAnsi="Arial" w:cs="Arial"/>
        </w:rPr>
        <w:t>h t</w:t>
      </w:r>
      <w:r w:rsidR="00E56BB8" w:rsidRPr="00E56BB8">
        <w:rPr>
          <w:rFonts w:ascii="Arial" w:eastAsia="游ゴシック Light" w:hAnsi="Arial" w:cs="Arial" w:hint="eastAsia"/>
        </w:rPr>
        <w:t>í</w:t>
      </w:r>
      <w:r w:rsidR="00E56BB8" w:rsidRPr="00E56BB8">
        <w:rPr>
          <w:rFonts w:ascii="Arial" w:eastAsia="游ゴシック Light" w:hAnsi="Arial" w:cs="Arial"/>
        </w:rPr>
        <w:t>ch</w:t>
      </w:r>
      <w:r w:rsidR="00E56BB8">
        <w:rPr>
          <w:rFonts w:ascii="Arial" w:eastAsia="游ゴシック Light" w:hAnsi="Arial" w:cs="Arial"/>
        </w:rPr>
        <w:t xml:space="preserve"> c</w:t>
      </w:r>
      <w:r w:rsidR="00E56BB8" w:rsidRPr="00E56BB8">
        <w:rPr>
          <w:rFonts w:ascii="Arial" w:eastAsia="游ゴシック Light" w:hAnsi="Arial" w:cs="Arial" w:hint="eastAsia"/>
        </w:rPr>
        <w:t>ô</w:t>
      </w:r>
      <w:r w:rsidR="00E56BB8">
        <w:rPr>
          <w:rFonts w:ascii="Arial" w:eastAsia="游ゴシック Light" w:hAnsi="Arial" w:cs="Arial"/>
        </w:rPr>
        <w:t>ng vi</w:t>
      </w:r>
      <w:r w:rsidR="00E56BB8" w:rsidRPr="00E56BB8">
        <w:rPr>
          <w:rFonts w:ascii="Arial" w:eastAsia="游ゴシック Light" w:hAnsi="Arial" w:cs="Arial"/>
        </w:rPr>
        <w:t>ệc</w:t>
      </w:r>
      <w:r w:rsidR="00E56BB8">
        <w:rPr>
          <w:rFonts w:ascii="Arial" w:eastAsia="游ゴシック Light" w:hAnsi="Arial" w:cs="Arial"/>
        </w:rPr>
        <w:t>,</w:t>
      </w:r>
      <w:r>
        <w:rPr>
          <w:rFonts w:ascii="Arial" w:eastAsia="游ゴシック Light" w:hAnsi="Arial" w:cs="Arial"/>
        </w:rPr>
        <w:t xml:space="preserve"> </w:t>
      </w:r>
      <w:r w:rsidRPr="00B93952">
        <w:rPr>
          <w:rFonts w:ascii="Arial" w:eastAsia="游ゴシック Light" w:hAnsi="Arial" w:cs="Arial"/>
        </w:rPr>
        <w:t>ex</w:t>
      </w:r>
      <w:r>
        <w:rPr>
          <w:rFonts w:ascii="Arial" w:eastAsia="游ゴシック Light" w:hAnsi="Arial" w:cs="Arial"/>
        </w:rPr>
        <w:t>port c</w:t>
      </w:r>
      <w:r w:rsidRPr="00B93952">
        <w:rPr>
          <w:rFonts w:ascii="Arial" w:eastAsia="游ゴシック Light" w:hAnsi="Arial" w:cs="Arial" w:hint="eastAsia"/>
        </w:rPr>
        <w:t>á</w:t>
      </w:r>
      <w:r w:rsidRPr="00B93952">
        <w:rPr>
          <w:rFonts w:ascii="Arial" w:eastAsia="游ゴシック Light" w:hAnsi="Arial" w:cs="Arial"/>
        </w:rPr>
        <w:t>c</w:t>
      </w:r>
      <w:r>
        <w:rPr>
          <w:rFonts w:ascii="Arial" w:eastAsia="游ゴシック Light" w:hAnsi="Arial" w:cs="Arial"/>
        </w:rPr>
        <w:t xml:space="preserve"> template li</w:t>
      </w:r>
      <w:r w:rsidRPr="00B93952">
        <w:rPr>
          <w:rFonts w:ascii="Arial" w:eastAsia="游ゴシック Light" w:hAnsi="Arial" w:cs="Arial" w:hint="eastAsia"/>
        </w:rPr>
        <w:t>ê</w:t>
      </w:r>
      <w:r>
        <w:rPr>
          <w:rFonts w:ascii="Arial" w:eastAsia="游ゴシック Light" w:hAnsi="Arial" w:cs="Arial"/>
        </w:rPr>
        <w:t xml:space="preserve">n quan </w:t>
      </w:r>
      <w:r>
        <w:rPr>
          <w:rFonts w:ascii="Arial" w:eastAsia="游ゴシック Light" w:hAnsi="Arial" w:cs="Arial" w:hint="eastAsia"/>
        </w:rPr>
        <w:t>đ</w:t>
      </w:r>
      <w:r w:rsidRPr="00B93952">
        <w:rPr>
          <w:rFonts w:ascii="Arial" w:eastAsia="游ゴシック Light" w:hAnsi="Arial" w:cs="Arial"/>
        </w:rPr>
        <w:t>ến</w:t>
      </w:r>
      <w:r w:rsidR="00E56BB8">
        <w:rPr>
          <w:rFonts w:ascii="Arial" w:eastAsia="游ゴシック Light" w:hAnsi="Arial" w:cs="Arial"/>
        </w:rPr>
        <w:t xml:space="preserve"> qu</w:t>
      </w:r>
      <w:r w:rsidR="00E56BB8" w:rsidRPr="00E56BB8">
        <w:rPr>
          <w:rFonts w:ascii="Arial" w:eastAsia="游ゴシック Light" w:hAnsi="Arial" w:cs="Arial"/>
        </w:rPr>
        <w:t>ản</w:t>
      </w:r>
      <w:r w:rsidR="00E56BB8">
        <w:rPr>
          <w:rFonts w:ascii="Arial" w:eastAsia="游ゴシック Light" w:hAnsi="Arial" w:cs="Arial"/>
        </w:rPr>
        <w:t xml:space="preserve"> l</w:t>
      </w:r>
      <w:r w:rsidR="00E56BB8" w:rsidRPr="00E56BB8">
        <w:rPr>
          <w:rFonts w:ascii="Arial" w:eastAsia="游ゴシック Light" w:hAnsi="Arial" w:cs="Arial" w:hint="eastAsia"/>
        </w:rPr>
        <w:t>ý</w:t>
      </w:r>
      <w:r w:rsidR="00E56BB8">
        <w:rPr>
          <w:rFonts w:ascii="Arial" w:eastAsia="游ゴシック Light" w:hAnsi="Arial" w:cs="Arial"/>
        </w:rPr>
        <w:t xml:space="preserve"> s</w:t>
      </w:r>
      <w:r w:rsidR="00E56BB8" w:rsidRPr="00E56BB8">
        <w:rPr>
          <w:rFonts w:ascii="Arial" w:eastAsia="游ゴシック Light" w:hAnsi="Arial" w:cs="Arial"/>
        </w:rPr>
        <w:t>ản</w:t>
      </w:r>
      <w:r w:rsidR="00E56BB8">
        <w:rPr>
          <w:rFonts w:ascii="Arial" w:eastAsia="游ゴシック Light" w:hAnsi="Arial" w:cs="Arial"/>
        </w:rPr>
        <w:t xml:space="preserve"> xu</w:t>
      </w:r>
      <w:r w:rsidR="00E56BB8" w:rsidRPr="00E56BB8">
        <w:rPr>
          <w:rFonts w:ascii="Arial" w:eastAsia="游ゴシック Light" w:hAnsi="Arial" w:cs="Arial"/>
        </w:rPr>
        <w:t>ất</w:t>
      </w:r>
      <w:r w:rsidR="00E56BB8">
        <w:rPr>
          <w:rFonts w:ascii="Arial" w:eastAsia="游ゴシック Light" w:hAnsi="Arial" w:cs="Arial"/>
        </w:rPr>
        <w:t>.</w:t>
      </w:r>
    </w:p>
    <w:p w:rsidR="00C83B41" w:rsidRPr="00E335EB" w:rsidRDefault="00C83B41" w:rsidP="00E56BB8">
      <w:pPr>
        <w:pStyle w:val="11"/>
        <w:numPr>
          <w:ilvl w:val="1"/>
          <w:numId w:val="32"/>
        </w:numPr>
        <w:rPr>
          <w:rFonts w:ascii="Arial" w:eastAsia="游ゴシック Light" w:hAnsi="Arial" w:cs="Arial"/>
        </w:rPr>
      </w:pPr>
      <w:r w:rsidRPr="00E335EB">
        <w:rPr>
          <w:rFonts w:ascii="Arial" w:eastAsia="游ゴシック Light" w:hAnsi="Arial" w:cs="Arial"/>
        </w:rPr>
        <w:t>機能要件一覧</w:t>
      </w:r>
      <w:r w:rsidR="00E56BB8">
        <w:rPr>
          <w:rFonts w:ascii="Arial" w:eastAsia="游ゴシック Light" w:hAnsi="Arial" w:cs="Arial" w:hint="eastAsia"/>
        </w:rPr>
        <w:t>L</w:t>
      </w:r>
      <w:r w:rsidR="00E56BB8" w:rsidRPr="00E56BB8">
        <w:rPr>
          <w:rFonts w:ascii="Arial" w:eastAsia="游ゴシック Light" w:hAnsi="Arial" w:cs="Arial"/>
        </w:rPr>
        <w:t>is</w:t>
      </w:r>
      <w:r w:rsidR="00E56BB8">
        <w:rPr>
          <w:rFonts w:ascii="Arial" w:eastAsia="游ゴシック Light" w:hAnsi="Arial" w:cs="Arial"/>
        </w:rPr>
        <w:t>t RQ t</w:t>
      </w:r>
      <w:r w:rsidR="00E56BB8" w:rsidRPr="00E56BB8">
        <w:rPr>
          <w:rFonts w:ascii="Arial" w:eastAsia="游ゴシック Light" w:hAnsi="Arial" w:cs="Arial" w:hint="eastAsia"/>
        </w:rPr>
        <w:t>í</w:t>
      </w:r>
      <w:r w:rsidR="00E56BB8" w:rsidRPr="00E56BB8">
        <w:rPr>
          <w:rFonts w:ascii="Arial" w:eastAsia="游ゴシック Light" w:hAnsi="Arial" w:cs="Arial"/>
        </w:rPr>
        <w:t>nh</w:t>
      </w:r>
      <w:r w:rsidR="00E56BB8">
        <w:rPr>
          <w:rFonts w:ascii="Arial" w:eastAsia="游ゴシック Light" w:hAnsi="Arial" w:cs="Arial"/>
        </w:rPr>
        <w:t xml:space="preserve"> n</w:t>
      </w:r>
      <w:r w:rsidR="00E56BB8" w:rsidRPr="00E56BB8">
        <w:rPr>
          <w:rFonts w:ascii="Arial" w:eastAsia="游ゴシック Light" w:hAnsi="Arial" w:cs="Arial" w:hint="eastAsia"/>
        </w:rPr>
        <w:t>ă</w:t>
      </w:r>
      <w:r w:rsidR="00E56BB8">
        <w:rPr>
          <w:rFonts w:ascii="Arial" w:eastAsia="游ゴシック Light" w:hAnsi="Arial" w:cs="Arial"/>
        </w:rPr>
        <w:t>ng</w:t>
      </w:r>
    </w:p>
    <w:p w:rsidR="00C83B41" w:rsidRPr="00E335EB" w:rsidRDefault="00E56BB8" w:rsidP="00E56BB8">
      <w:pPr>
        <w:pStyle w:val="ListParagraph"/>
        <w:numPr>
          <w:ilvl w:val="0"/>
          <w:numId w:val="47"/>
        </w:numPr>
        <w:ind w:leftChars="0"/>
        <w:rPr>
          <w:rFonts w:ascii="Arial" w:eastAsia="游ゴシック Light" w:hAnsi="Arial" w:cs="Arial"/>
        </w:rPr>
      </w:pPr>
      <w:r>
        <w:rPr>
          <w:rFonts w:ascii="Arial" w:eastAsia="游ゴシック Light" w:hAnsi="Arial" w:cs="Arial"/>
        </w:rPr>
        <w:t>C</w:t>
      </w:r>
      <w:r w:rsidRPr="00E56BB8">
        <w:rPr>
          <w:rFonts w:ascii="Arial" w:eastAsia="游ゴシック Light" w:hAnsi="Arial" w:cs="Arial" w:hint="eastAsia"/>
        </w:rPr>
        <w:t>ó</w:t>
      </w:r>
      <w:r>
        <w:rPr>
          <w:rFonts w:ascii="Arial" w:eastAsia="游ゴシック Light" w:hAnsi="Arial" w:cs="Arial"/>
        </w:rPr>
        <w:t xml:space="preserve"> th</w:t>
      </w:r>
      <w:r w:rsidRPr="00E56BB8">
        <w:rPr>
          <w:rFonts w:ascii="Arial" w:eastAsia="游ゴシック Light" w:hAnsi="Arial" w:cs="Arial"/>
        </w:rPr>
        <w:t>ể</w:t>
      </w:r>
      <w:r>
        <w:rPr>
          <w:rFonts w:ascii="Arial" w:eastAsia="游ゴシック Light" w:hAnsi="Arial" w:cs="Arial"/>
        </w:rPr>
        <w:t xml:space="preserve"> li</w:t>
      </w:r>
      <w:r w:rsidRPr="00E56BB8">
        <w:rPr>
          <w:rFonts w:ascii="Arial" w:eastAsia="游ゴシック Light" w:hAnsi="Arial" w:cs="Arial" w:hint="eastAsia"/>
        </w:rPr>
        <w:t>ê</w:t>
      </w:r>
      <w:r>
        <w:rPr>
          <w:rFonts w:ascii="Arial" w:eastAsia="游ゴシック Light" w:hAnsi="Arial" w:cs="Arial"/>
        </w:rPr>
        <w:t>n k</w:t>
      </w:r>
      <w:r w:rsidRPr="00E56BB8">
        <w:rPr>
          <w:rFonts w:ascii="Arial" w:eastAsia="游ゴシック Light" w:hAnsi="Arial" w:cs="Arial"/>
        </w:rPr>
        <w:t>ết</w:t>
      </w:r>
      <w:r>
        <w:rPr>
          <w:rFonts w:ascii="Arial" w:eastAsia="游ゴシック Light" w:hAnsi="Arial" w:cs="Arial"/>
        </w:rPr>
        <w:t xml:space="preserve"> d</w:t>
      </w:r>
      <w:r w:rsidRPr="00E56BB8">
        <w:rPr>
          <w:rFonts w:ascii="Arial" w:eastAsia="游ゴシック Light" w:hAnsi="Arial" w:cs="Arial"/>
        </w:rPr>
        <w:t>ata</w:t>
      </w:r>
      <w:r>
        <w:rPr>
          <w:rFonts w:ascii="Arial" w:eastAsia="游ゴシック Light" w:hAnsi="Arial" w:cs="Arial"/>
        </w:rPr>
        <w:t xml:space="preserve"> input c</w:t>
      </w:r>
      <w:r w:rsidRPr="00E56BB8">
        <w:rPr>
          <w:rFonts w:ascii="Arial" w:eastAsia="游ゴシック Light" w:hAnsi="Arial" w:cs="Arial"/>
        </w:rPr>
        <w:t>ủa</w:t>
      </w:r>
      <w:r>
        <w:rPr>
          <w:rFonts w:ascii="Arial" w:eastAsia="游ゴシック Light" w:hAnsi="Arial" w:cs="Arial"/>
        </w:rPr>
        <w:t xml:space="preserve"> </w:t>
      </w:r>
      <w:r w:rsidR="00C83B41" w:rsidRPr="00E335EB">
        <w:rPr>
          <w:rFonts w:ascii="Arial" w:eastAsia="游ゴシック Light" w:hAnsi="Arial" w:cs="Arial"/>
        </w:rPr>
        <w:t>REAL4</w:t>
      </w:r>
    </w:p>
    <w:p w:rsidR="00C83B41" w:rsidRPr="00E335EB" w:rsidRDefault="00E56BB8" w:rsidP="00E56BB8">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E56BB8">
        <w:rPr>
          <w:rFonts w:ascii="Arial" w:eastAsia="游ゴシック Light" w:hAnsi="Arial" w:cs="Arial" w:hint="eastAsia"/>
        </w:rPr>
        <w:t>ó</w:t>
      </w:r>
      <w:r>
        <w:rPr>
          <w:rFonts w:ascii="Arial" w:eastAsia="游ゴシック Light" w:hAnsi="Arial" w:cs="Arial"/>
        </w:rPr>
        <w:t xml:space="preserve"> th</w:t>
      </w:r>
      <w:r w:rsidRPr="00E56BB8">
        <w:rPr>
          <w:rFonts w:ascii="Arial" w:eastAsia="游ゴシック Light" w:hAnsi="Arial" w:cs="Arial"/>
        </w:rPr>
        <w:t>ể</w:t>
      </w:r>
      <w:r>
        <w:rPr>
          <w:rFonts w:ascii="Arial" w:eastAsia="游ゴシック Light" w:hAnsi="Arial" w:cs="Arial"/>
        </w:rPr>
        <w:t xml:space="preserve"> ti</w:t>
      </w:r>
      <w:r w:rsidRPr="00E56BB8">
        <w:rPr>
          <w:rFonts w:ascii="Arial" w:eastAsia="游ゴシック Light" w:hAnsi="Arial" w:cs="Arial"/>
        </w:rPr>
        <w:t>ến</w:t>
      </w:r>
      <w:r>
        <w:rPr>
          <w:rFonts w:ascii="Arial" w:eastAsia="游ゴシック Light" w:hAnsi="Arial" w:cs="Arial"/>
        </w:rPr>
        <w:t xml:space="preserve"> h</w:t>
      </w:r>
      <w:r w:rsidRPr="00E56BB8">
        <w:rPr>
          <w:rFonts w:ascii="Arial" w:eastAsia="游ゴシック Light" w:hAnsi="Arial" w:cs="Arial" w:hint="eastAsia"/>
        </w:rPr>
        <w:t>à</w:t>
      </w:r>
      <w:r w:rsidRPr="00E56BB8">
        <w:rPr>
          <w:rFonts w:ascii="Arial" w:eastAsia="游ゴシック Light" w:hAnsi="Arial" w:cs="Arial"/>
        </w:rPr>
        <w:t>n</w:t>
      </w:r>
      <w:r>
        <w:rPr>
          <w:rFonts w:ascii="Arial" w:eastAsia="游ゴシック Light" w:hAnsi="Arial" w:cs="Arial"/>
        </w:rPr>
        <w:t>h ch</w:t>
      </w:r>
      <w:r w:rsidRPr="00E56BB8">
        <w:rPr>
          <w:rFonts w:ascii="Arial" w:eastAsia="游ゴシック Light" w:hAnsi="Arial" w:cs="Arial"/>
        </w:rPr>
        <w:t>ỉnh</w:t>
      </w:r>
      <w:r>
        <w:rPr>
          <w:rFonts w:ascii="Arial" w:eastAsia="游ゴシック Light" w:hAnsi="Arial" w:cs="Arial"/>
        </w:rPr>
        <w:t xml:space="preserve"> s</w:t>
      </w:r>
      <w:r w:rsidRPr="00E56BB8">
        <w:rPr>
          <w:rFonts w:ascii="Arial" w:eastAsia="游ゴシック Light" w:hAnsi="Arial" w:cs="Arial"/>
        </w:rPr>
        <w:t>ửa</w:t>
      </w:r>
      <w:r>
        <w:rPr>
          <w:rFonts w:ascii="Arial" w:eastAsia="游ゴシック Light" w:hAnsi="Arial" w:cs="Arial"/>
        </w:rPr>
        <w:t xml:space="preserve"> (th</w:t>
      </w:r>
      <w:r w:rsidRPr="00E56BB8">
        <w:rPr>
          <w:rFonts w:ascii="Arial" w:eastAsia="游ゴシック Light" w:hAnsi="Arial" w:cs="Arial" w:hint="eastAsia"/>
        </w:rPr>
        <w:t>ê</w:t>
      </w:r>
      <w:r>
        <w:rPr>
          <w:rFonts w:ascii="Arial" w:eastAsia="游ゴシック Light" w:hAnsi="Arial" w:cs="Arial"/>
        </w:rPr>
        <w:t>m m</w:t>
      </w:r>
      <w:r w:rsidRPr="00E56BB8">
        <w:rPr>
          <w:rFonts w:ascii="Arial" w:eastAsia="游ゴシック Light" w:hAnsi="Arial" w:cs="Arial"/>
        </w:rPr>
        <w:t>ới</w:t>
      </w:r>
      <w:r>
        <w:rPr>
          <w:rFonts w:ascii="Arial" w:eastAsia="游ゴシック Light" w:hAnsi="Arial" w:cs="Arial"/>
        </w:rPr>
        <w:t>, edit, x</w:t>
      </w:r>
      <w:r w:rsidRPr="00E56BB8">
        <w:rPr>
          <w:rFonts w:ascii="Arial" w:eastAsia="游ゴシック Light" w:hAnsi="Arial" w:cs="Arial" w:hint="eastAsia"/>
        </w:rPr>
        <w:t>ó</w:t>
      </w:r>
      <w:r w:rsidRPr="00E56BB8">
        <w:rPr>
          <w:rFonts w:ascii="Arial" w:eastAsia="游ゴシック Light" w:hAnsi="Arial" w:cs="Arial"/>
        </w:rPr>
        <w:t>a</w:t>
      </w:r>
      <w:r>
        <w:rPr>
          <w:rFonts w:ascii="Arial" w:eastAsia="游ゴシック Light" w:hAnsi="Arial" w:cs="Arial"/>
        </w:rPr>
        <w:t>) th</w:t>
      </w:r>
      <w:r w:rsidRPr="00E56BB8">
        <w:rPr>
          <w:rFonts w:ascii="Arial" w:eastAsia="游ゴシック Light" w:hAnsi="Arial" w:cs="Arial" w:hint="eastAsia"/>
        </w:rPr>
        <w:t>ô</w:t>
      </w:r>
      <w:r>
        <w:rPr>
          <w:rFonts w:ascii="Arial" w:eastAsia="游ゴシック Light" w:hAnsi="Arial" w:cs="Arial"/>
        </w:rPr>
        <w:t>ng tin s</w:t>
      </w:r>
      <w:r w:rsidRPr="00E56BB8">
        <w:rPr>
          <w:rFonts w:ascii="Arial" w:eastAsia="游ゴシック Light" w:hAnsi="Arial" w:cs="Arial"/>
        </w:rPr>
        <w:t>ản</w:t>
      </w:r>
      <w:r>
        <w:rPr>
          <w:rFonts w:ascii="Arial" w:eastAsia="游ゴシック Light" w:hAnsi="Arial" w:cs="Arial"/>
        </w:rPr>
        <w:t xml:space="preserve"> ph</w:t>
      </w:r>
      <w:r w:rsidRPr="00E56BB8">
        <w:rPr>
          <w:rFonts w:ascii="Arial" w:eastAsia="游ゴシック Light" w:hAnsi="Arial" w:cs="Arial"/>
        </w:rPr>
        <w:t>ẩm</w:t>
      </w:r>
    </w:p>
    <w:p w:rsidR="00C83B41" w:rsidRPr="00E335EB" w:rsidRDefault="00E56BB8" w:rsidP="00E56BB8">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E56BB8">
        <w:rPr>
          <w:rFonts w:ascii="Arial" w:eastAsia="游ゴシック Light" w:hAnsi="Arial" w:cs="Arial" w:hint="eastAsia"/>
        </w:rPr>
        <w:t>ó</w:t>
      </w:r>
      <w:r>
        <w:rPr>
          <w:rFonts w:ascii="Arial" w:eastAsia="游ゴシック Light" w:hAnsi="Arial" w:cs="Arial"/>
        </w:rPr>
        <w:t xml:space="preserve"> th</w:t>
      </w:r>
      <w:r w:rsidRPr="00E56BB8">
        <w:rPr>
          <w:rFonts w:ascii="Arial" w:eastAsia="游ゴシック Light" w:hAnsi="Arial" w:cs="Arial"/>
        </w:rPr>
        <w:t>ể</w:t>
      </w:r>
      <w:r>
        <w:rPr>
          <w:rFonts w:ascii="Arial" w:eastAsia="游ゴシック Light" w:hAnsi="Arial" w:cs="Arial"/>
        </w:rPr>
        <w:t xml:space="preserve"> ph</w:t>
      </w:r>
      <w:r w:rsidRPr="00E56BB8">
        <w:rPr>
          <w:rFonts w:ascii="Arial" w:eastAsia="游ゴシック Light" w:hAnsi="Arial" w:cs="Arial" w:hint="eastAsia"/>
        </w:rPr>
        <w:t>â</w:t>
      </w:r>
      <w:r>
        <w:rPr>
          <w:rFonts w:ascii="Arial" w:eastAsia="游ゴシック Light" w:hAnsi="Arial" w:cs="Arial"/>
        </w:rPr>
        <w:t>n lo</w:t>
      </w:r>
      <w:r w:rsidRPr="00E56BB8">
        <w:rPr>
          <w:rFonts w:ascii="Arial" w:eastAsia="游ゴシック Light" w:hAnsi="Arial" w:cs="Arial"/>
        </w:rPr>
        <w:t>ại</w:t>
      </w:r>
      <w:r>
        <w:rPr>
          <w:rFonts w:ascii="Arial" w:eastAsia="游ゴシック Light" w:hAnsi="Arial" w:cs="Arial"/>
        </w:rPr>
        <w:t xml:space="preserve"> s</w:t>
      </w:r>
      <w:r w:rsidRPr="00E56BB8">
        <w:rPr>
          <w:rFonts w:ascii="Arial" w:eastAsia="游ゴシック Light" w:hAnsi="Arial" w:cs="Arial"/>
        </w:rPr>
        <w:t>ản</w:t>
      </w:r>
      <w:r>
        <w:rPr>
          <w:rFonts w:ascii="Arial" w:eastAsia="游ゴシック Light" w:hAnsi="Arial" w:cs="Arial"/>
        </w:rPr>
        <w:t xml:space="preserve"> ph</w:t>
      </w:r>
      <w:r w:rsidRPr="00E56BB8">
        <w:rPr>
          <w:rFonts w:ascii="Arial" w:eastAsia="游ゴシック Light" w:hAnsi="Arial" w:cs="Arial"/>
        </w:rPr>
        <w:t>ẩm</w:t>
      </w:r>
    </w:p>
    <w:p w:rsidR="00C83B41" w:rsidRPr="00E335EB" w:rsidRDefault="00E56BB8" w:rsidP="00E56BB8">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E56BB8">
        <w:rPr>
          <w:rFonts w:ascii="Arial" w:eastAsia="游ゴシック Light" w:hAnsi="Arial" w:cs="Arial" w:hint="eastAsia"/>
        </w:rPr>
        <w:t>ó</w:t>
      </w:r>
      <w:r>
        <w:rPr>
          <w:rFonts w:ascii="Arial" w:eastAsia="游ゴシック Light" w:hAnsi="Arial" w:cs="Arial"/>
        </w:rPr>
        <w:t xml:space="preserve"> th</w:t>
      </w:r>
      <w:r w:rsidRPr="00E56BB8">
        <w:rPr>
          <w:rFonts w:ascii="Arial" w:eastAsia="游ゴシック Light" w:hAnsi="Arial" w:cs="Arial"/>
        </w:rPr>
        <w:t>ể</w:t>
      </w:r>
      <w:r>
        <w:rPr>
          <w:rFonts w:ascii="Arial" w:eastAsia="游ゴシック Light" w:hAnsi="Arial" w:cs="Arial"/>
        </w:rPr>
        <w:t xml:space="preserve"> check chi ti</w:t>
      </w:r>
      <w:r w:rsidRPr="00E56BB8">
        <w:rPr>
          <w:rFonts w:ascii="Arial" w:eastAsia="游ゴシック Light" w:hAnsi="Arial" w:cs="Arial"/>
        </w:rPr>
        <w:t>ết</w:t>
      </w:r>
      <w:r>
        <w:rPr>
          <w:rFonts w:ascii="Arial" w:eastAsia="游ゴシック Light" w:hAnsi="Arial" w:cs="Arial"/>
        </w:rPr>
        <w:t xml:space="preserve"> s</w:t>
      </w:r>
      <w:r w:rsidRPr="00E56BB8">
        <w:rPr>
          <w:rFonts w:ascii="Arial" w:eastAsia="游ゴシック Light" w:hAnsi="Arial" w:cs="Arial"/>
        </w:rPr>
        <w:t>ản</w:t>
      </w:r>
      <w:r>
        <w:rPr>
          <w:rFonts w:ascii="Arial" w:eastAsia="游ゴシック Light" w:hAnsi="Arial" w:cs="Arial"/>
        </w:rPr>
        <w:t xml:space="preserve"> ph</w:t>
      </w:r>
      <w:r w:rsidRPr="00E56BB8">
        <w:rPr>
          <w:rFonts w:ascii="Arial" w:eastAsia="游ゴシック Light" w:hAnsi="Arial" w:cs="Arial"/>
        </w:rPr>
        <w:t>ẩm</w:t>
      </w:r>
      <w:r>
        <w:rPr>
          <w:rFonts w:ascii="Arial" w:eastAsia="游ゴシック Light" w:hAnsi="Arial" w:cs="Arial"/>
        </w:rPr>
        <w:t xml:space="preserve"> thu</w:t>
      </w:r>
      <w:r w:rsidRPr="00E56BB8">
        <w:rPr>
          <w:rFonts w:ascii="Arial" w:eastAsia="游ゴシック Light" w:hAnsi="Arial" w:cs="Arial"/>
        </w:rPr>
        <w:t>ộc</w:t>
      </w:r>
      <w:r>
        <w:rPr>
          <w:rFonts w:ascii="Arial" w:eastAsia="游ゴシック Light" w:hAnsi="Arial" w:cs="Arial"/>
        </w:rPr>
        <w:t xml:space="preserve"> ph</w:t>
      </w:r>
      <w:r w:rsidRPr="00E56BB8">
        <w:rPr>
          <w:rFonts w:ascii="Arial" w:eastAsia="游ゴシック Light" w:hAnsi="Arial" w:cs="Arial" w:hint="eastAsia"/>
        </w:rPr>
        <w:t>â</w:t>
      </w:r>
      <w:r>
        <w:rPr>
          <w:rFonts w:ascii="Arial" w:eastAsia="游ゴシック Light" w:hAnsi="Arial" w:cs="Arial"/>
        </w:rPr>
        <w:t>n lo</w:t>
      </w:r>
      <w:r w:rsidRPr="00E56BB8">
        <w:rPr>
          <w:rFonts w:ascii="Arial" w:eastAsia="游ゴシック Light" w:hAnsi="Arial" w:cs="Arial"/>
        </w:rPr>
        <w:t>ại</w:t>
      </w:r>
    </w:p>
    <w:p w:rsidR="00C83B41" w:rsidRPr="00E335EB" w:rsidRDefault="00E56BB8" w:rsidP="00E56BB8">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E56BB8">
        <w:rPr>
          <w:rFonts w:ascii="Arial" w:eastAsia="游ゴシック Light" w:hAnsi="Arial" w:cs="Arial" w:hint="eastAsia"/>
        </w:rPr>
        <w:t>ó</w:t>
      </w:r>
      <w:r>
        <w:rPr>
          <w:rFonts w:ascii="Arial" w:eastAsia="游ゴシック Light" w:hAnsi="Arial" w:cs="Arial"/>
        </w:rPr>
        <w:t xml:space="preserve"> th</w:t>
      </w:r>
      <w:r w:rsidRPr="00E56BB8">
        <w:rPr>
          <w:rFonts w:ascii="Arial" w:eastAsia="游ゴシック Light" w:hAnsi="Arial" w:cs="Arial"/>
        </w:rPr>
        <w:t>ể</w:t>
      </w:r>
      <w:r>
        <w:rPr>
          <w:rFonts w:ascii="Arial" w:eastAsia="游ゴシック Light" w:hAnsi="Arial" w:cs="Arial"/>
        </w:rPr>
        <w:t xml:space="preserve"> setting ng</w:t>
      </w:r>
      <w:r w:rsidRPr="00E56BB8">
        <w:rPr>
          <w:rFonts w:ascii="Arial" w:eastAsia="游ゴシック Light" w:hAnsi="Arial" w:cs="Arial" w:hint="eastAsia"/>
        </w:rPr>
        <w:t>à</w:t>
      </w:r>
      <w:r w:rsidRPr="00E56BB8">
        <w:rPr>
          <w:rFonts w:ascii="Arial" w:eastAsia="游ゴシック Light" w:hAnsi="Arial" w:cs="Arial"/>
        </w:rPr>
        <w:t>y</w:t>
      </w:r>
      <w:r>
        <w:rPr>
          <w:rFonts w:ascii="Arial" w:eastAsia="游ゴシック Light" w:hAnsi="Arial" w:cs="Arial"/>
        </w:rPr>
        <w:t xml:space="preserve"> giao h</w:t>
      </w:r>
      <w:r w:rsidRPr="00E56BB8">
        <w:rPr>
          <w:rFonts w:ascii="Arial" w:eastAsia="游ゴシック Light" w:hAnsi="Arial" w:cs="Arial" w:hint="eastAsia"/>
        </w:rPr>
        <w:t>à</w:t>
      </w:r>
      <w:r w:rsidRPr="00E56BB8">
        <w:rPr>
          <w:rFonts w:ascii="Arial" w:eastAsia="游ゴシック Light" w:hAnsi="Arial" w:cs="Arial"/>
        </w:rPr>
        <w:t>n</w:t>
      </w:r>
      <w:r>
        <w:rPr>
          <w:rFonts w:ascii="Arial" w:eastAsia="游ゴシック Light" w:hAnsi="Arial" w:cs="Arial"/>
        </w:rPr>
        <w:t>g trong p</w:t>
      </w:r>
      <w:r>
        <w:rPr>
          <w:rFonts w:ascii="Arial" w:eastAsia="游ゴシック Light" w:hAnsi="Arial" w:cs="Arial" w:hint="cs"/>
        </w:rPr>
        <w:t>h</w:t>
      </w:r>
      <w:r w:rsidRPr="00E56BB8">
        <w:rPr>
          <w:rFonts w:ascii="Arial" w:eastAsia="游ゴシック Light" w:hAnsi="Arial" w:cs="Arial" w:hint="eastAsia"/>
        </w:rPr>
        <w:t>â</w:t>
      </w:r>
      <w:r>
        <w:rPr>
          <w:rFonts w:ascii="Arial" w:eastAsia="游ゴシック Light" w:hAnsi="Arial" w:cs="Arial"/>
        </w:rPr>
        <w:t>n lo</w:t>
      </w:r>
      <w:r w:rsidRPr="00E56BB8">
        <w:rPr>
          <w:rFonts w:ascii="Arial" w:eastAsia="游ゴシック Light" w:hAnsi="Arial" w:cs="Arial"/>
        </w:rPr>
        <w:t>ại</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setting c</w:t>
      </w:r>
      <w:r w:rsidRPr="00D008A3">
        <w:rPr>
          <w:rFonts w:ascii="Arial" w:eastAsia="游ゴシック Light" w:hAnsi="Arial" w:cs="Arial" w:hint="eastAsia"/>
        </w:rPr>
        <w:t>ô</w:t>
      </w:r>
      <w:r>
        <w:rPr>
          <w:rFonts w:ascii="Arial" w:eastAsia="游ゴシック Light" w:hAnsi="Arial" w:cs="Arial"/>
        </w:rPr>
        <w:t xml:space="preserve">ng </w:t>
      </w:r>
      <w:r w:rsidRPr="00D008A3">
        <w:rPr>
          <w:rFonts w:ascii="Arial" w:eastAsia="游ゴシック Light" w:hAnsi="Arial" w:cs="Arial" w:hint="eastAsia"/>
        </w:rPr>
        <w:t>đ</w:t>
      </w:r>
      <w:r>
        <w:rPr>
          <w:rFonts w:ascii="Arial" w:eastAsia="游ゴシック Light" w:hAnsi="Arial" w:cs="Arial"/>
        </w:rPr>
        <w:t>o</w:t>
      </w:r>
      <w:r w:rsidRPr="00D008A3">
        <w:rPr>
          <w:rFonts w:ascii="Arial" w:eastAsia="游ゴシック Light" w:hAnsi="Arial" w:cs="Arial"/>
        </w:rPr>
        <w:t>ạn</w:t>
      </w:r>
      <w:r>
        <w:rPr>
          <w:rFonts w:ascii="Arial" w:eastAsia="游ゴシック Light" w:hAnsi="Arial" w:cs="Arial"/>
        </w:rPr>
        <w:t xml:space="preserve"> ch</w:t>
      </w:r>
      <w:r w:rsidRPr="00D008A3">
        <w:rPr>
          <w:rFonts w:ascii="Arial" w:eastAsia="游ゴシック Light" w:hAnsi="Arial" w:cs="Arial"/>
        </w:rPr>
        <w:t>ế</w:t>
      </w:r>
      <w:r>
        <w:rPr>
          <w:rFonts w:ascii="Arial" w:eastAsia="游ゴシック Light" w:hAnsi="Arial" w:cs="Arial"/>
        </w:rPr>
        <w:t xml:space="preserve"> t</w:t>
      </w:r>
      <w:r w:rsidRPr="00D008A3">
        <w:rPr>
          <w:rFonts w:ascii="Arial" w:eastAsia="游ゴシック Light" w:hAnsi="Arial" w:cs="Arial" w:hint="eastAsia"/>
        </w:rPr>
        <w:t>á</w:t>
      </w:r>
      <w:r w:rsidRPr="00D008A3">
        <w:rPr>
          <w:rFonts w:ascii="Arial" w:eastAsia="游ゴシック Light" w:hAnsi="Arial" w:cs="Arial"/>
        </w:rPr>
        <w:t>c</w:t>
      </w:r>
      <w:r>
        <w:rPr>
          <w:rFonts w:ascii="Arial" w:eastAsia="游ゴシック Light" w:hAnsi="Arial" w:cs="Arial"/>
        </w:rPr>
        <w:t xml:space="preserve"> trong ph</w:t>
      </w:r>
      <w:r w:rsidRPr="00D008A3">
        <w:rPr>
          <w:rFonts w:ascii="Arial" w:eastAsia="游ゴシック Light" w:hAnsi="Arial" w:cs="Arial" w:hint="eastAsia"/>
        </w:rPr>
        <w:t>â</w:t>
      </w:r>
      <w:r>
        <w:rPr>
          <w:rFonts w:ascii="Arial" w:eastAsia="游ゴシック Light" w:hAnsi="Arial" w:cs="Arial"/>
        </w:rPr>
        <w:t>n lo</w:t>
      </w:r>
      <w:r w:rsidRPr="00D008A3">
        <w:rPr>
          <w:rFonts w:ascii="Arial" w:eastAsia="游ゴシック Light" w:hAnsi="Arial" w:cs="Arial"/>
        </w:rPr>
        <w:t>ại</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setting n</w:t>
      </w:r>
      <w:r w:rsidRPr="00D008A3">
        <w:rPr>
          <w:rFonts w:ascii="Arial" w:eastAsia="游ゴシック Light" w:hAnsi="Arial" w:cs="Arial" w:hint="eastAsia"/>
        </w:rPr>
        <w:t>ă</w:t>
      </w:r>
      <w:r>
        <w:rPr>
          <w:rFonts w:ascii="Arial" w:eastAsia="游ゴシック Light" w:hAnsi="Arial" w:cs="Arial"/>
        </w:rPr>
        <w:t>ng l</w:t>
      </w:r>
      <w:r w:rsidRPr="00D008A3">
        <w:rPr>
          <w:rFonts w:ascii="Arial" w:eastAsia="游ゴシック Light" w:hAnsi="Arial" w:cs="Arial"/>
        </w:rPr>
        <w:t>ực</w:t>
      </w:r>
      <w:r>
        <w:rPr>
          <w:rFonts w:ascii="Arial" w:eastAsia="游ゴシック Light" w:hAnsi="Arial" w:cs="Arial"/>
        </w:rPr>
        <w:t xml:space="preserve"> s</w:t>
      </w:r>
      <w:r w:rsidRPr="00D008A3">
        <w:rPr>
          <w:rFonts w:ascii="Arial" w:eastAsia="游ゴシック Light" w:hAnsi="Arial" w:cs="Arial"/>
        </w:rPr>
        <w:t>ản</w:t>
      </w:r>
      <w:r>
        <w:rPr>
          <w:rFonts w:ascii="Arial" w:eastAsia="游ゴシック Light" w:hAnsi="Arial" w:cs="Arial"/>
        </w:rPr>
        <w:t xml:space="preserve"> xu</w:t>
      </w:r>
      <w:r w:rsidRPr="00D008A3">
        <w:rPr>
          <w:rFonts w:ascii="Arial" w:eastAsia="游ゴシック Light" w:hAnsi="Arial" w:cs="Arial"/>
        </w:rPr>
        <w:t>ất</w:t>
      </w:r>
      <w:r>
        <w:rPr>
          <w:rFonts w:ascii="Arial" w:eastAsia="游ゴシック Light" w:hAnsi="Arial" w:cs="Arial"/>
        </w:rPr>
        <w:t xml:space="preserve"> c</w:t>
      </w:r>
      <w:r w:rsidRPr="00D008A3">
        <w:rPr>
          <w:rFonts w:ascii="Arial" w:eastAsia="游ゴシック Light" w:hAnsi="Arial" w:cs="Arial"/>
        </w:rPr>
        <w:t>ủa</w:t>
      </w:r>
      <w:r>
        <w:rPr>
          <w:rFonts w:ascii="Arial" w:eastAsia="游ゴシック Light" w:hAnsi="Arial" w:cs="Arial"/>
        </w:rPr>
        <w:t xml:space="preserve"> t</w:t>
      </w:r>
      <w:r w:rsidRPr="00D008A3">
        <w:rPr>
          <w:rFonts w:ascii="Arial" w:eastAsia="游ゴシック Light" w:hAnsi="Arial" w:cs="Arial"/>
        </w:rPr>
        <w:t>ừng</w:t>
      </w:r>
      <w:r>
        <w:rPr>
          <w:rFonts w:ascii="Arial" w:eastAsia="游ゴシック Light" w:hAnsi="Arial" w:cs="Arial"/>
        </w:rPr>
        <w:t xml:space="preserve"> ng</w:t>
      </w:r>
      <w:r>
        <w:rPr>
          <w:rFonts w:ascii="Arial" w:eastAsia="游ゴシック Light" w:hAnsi="Arial" w:cs="Arial" w:hint="cs"/>
        </w:rPr>
        <w:t>ư</w:t>
      </w:r>
      <w:r w:rsidRPr="00D008A3">
        <w:rPr>
          <w:rFonts w:ascii="Arial" w:eastAsia="游ゴシック Light" w:hAnsi="Arial" w:cs="Arial"/>
        </w:rPr>
        <w:t>ời</w:t>
      </w:r>
      <w:r>
        <w:rPr>
          <w:rFonts w:ascii="Arial" w:eastAsia="游ゴシック Light" w:hAnsi="Arial" w:cs="Arial"/>
        </w:rPr>
        <w:t xml:space="preserve"> </w:t>
      </w:r>
      <w:r w:rsidRPr="00D008A3">
        <w:rPr>
          <w:rFonts w:ascii="Arial" w:eastAsia="游ゴシック Light" w:hAnsi="Arial" w:cs="Arial"/>
        </w:rPr>
        <w:t>ở</w:t>
      </w:r>
      <w:r>
        <w:rPr>
          <w:rFonts w:ascii="Arial" w:eastAsia="游ゴシック Light" w:hAnsi="Arial" w:cs="Arial"/>
        </w:rPr>
        <w:t xml:space="preserve"> c</w:t>
      </w:r>
      <w:r w:rsidRPr="00D008A3">
        <w:rPr>
          <w:rFonts w:ascii="Arial" w:eastAsia="游ゴシック Light" w:hAnsi="Arial" w:cs="Arial" w:hint="eastAsia"/>
        </w:rPr>
        <w:t>á</w:t>
      </w:r>
      <w:r w:rsidRPr="00D008A3">
        <w:rPr>
          <w:rFonts w:ascii="Arial" w:eastAsia="游ゴシック Light" w:hAnsi="Arial" w:cs="Arial"/>
        </w:rPr>
        <w:t>c</w:t>
      </w:r>
      <w:r>
        <w:rPr>
          <w:rFonts w:ascii="Arial" w:eastAsia="游ゴシック Light" w:hAnsi="Arial" w:cs="Arial"/>
        </w:rPr>
        <w:t xml:space="preserve"> section trong c</w:t>
      </w:r>
      <w:r w:rsidRPr="00D008A3">
        <w:rPr>
          <w:rFonts w:ascii="Arial" w:eastAsia="游ゴシック Light" w:hAnsi="Arial" w:cs="Arial" w:hint="eastAsia"/>
        </w:rPr>
        <w:t>ô</w:t>
      </w:r>
      <w:r>
        <w:rPr>
          <w:rFonts w:ascii="Arial" w:eastAsia="游ゴシック Light" w:hAnsi="Arial" w:cs="Arial"/>
        </w:rPr>
        <w:t xml:space="preserve">ng </w:t>
      </w:r>
      <w:r w:rsidRPr="00D008A3">
        <w:rPr>
          <w:rFonts w:ascii="Arial" w:eastAsia="游ゴシック Light" w:hAnsi="Arial" w:cs="Arial" w:hint="eastAsia"/>
        </w:rPr>
        <w:t>đ</w:t>
      </w:r>
      <w:r>
        <w:rPr>
          <w:rFonts w:ascii="Arial" w:eastAsia="游ゴシック Light" w:hAnsi="Arial" w:cs="Arial"/>
        </w:rPr>
        <w:t>o</w:t>
      </w:r>
      <w:r w:rsidRPr="00D008A3">
        <w:rPr>
          <w:rFonts w:ascii="Arial" w:eastAsia="游ゴシック Light" w:hAnsi="Arial" w:cs="Arial"/>
        </w:rPr>
        <w:t>ạn</w:t>
      </w:r>
      <w:r>
        <w:rPr>
          <w:rFonts w:ascii="Arial" w:eastAsia="游ゴシック Light" w:hAnsi="Arial" w:cs="Arial"/>
        </w:rPr>
        <w:t xml:space="preserve"> ch</w:t>
      </w:r>
      <w:r w:rsidRPr="00D008A3">
        <w:rPr>
          <w:rFonts w:ascii="Arial" w:eastAsia="游ゴシック Light" w:hAnsi="Arial" w:cs="Arial"/>
        </w:rPr>
        <w:t>ế</w:t>
      </w:r>
      <w:r>
        <w:rPr>
          <w:rFonts w:ascii="Arial" w:eastAsia="游ゴシック Light" w:hAnsi="Arial" w:cs="Arial"/>
        </w:rPr>
        <w:t xml:space="preserve"> t</w:t>
      </w:r>
      <w:r w:rsidRPr="00D008A3">
        <w:rPr>
          <w:rFonts w:ascii="Arial" w:eastAsia="游ゴシック Light" w:hAnsi="Arial" w:cs="Arial" w:hint="eastAsia"/>
        </w:rPr>
        <w:t>á</w:t>
      </w:r>
      <w:r w:rsidRPr="00D008A3">
        <w:rPr>
          <w:rFonts w:ascii="Arial" w:eastAsia="游ゴシック Light" w:hAnsi="Arial" w:cs="Arial"/>
        </w:rPr>
        <w:t>c</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setting </w:t>
      </w:r>
      <w:r w:rsidRPr="00D008A3">
        <w:rPr>
          <w:rFonts w:ascii="Arial" w:eastAsia="游ゴシック Light" w:hAnsi="Arial" w:cs="Arial"/>
        </w:rPr>
        <w:t>w</w:t>
      </w:r>
      <w:r>
        <w:rPr>
          <w:rFonts w:ascii="Arial" w:eastAsia="游ゴシック Light" w:hAnsi="Arial" w:cs="Arial"/>
        </w:rPr>
        <w:t>orker (nh</w:t>
      </w:r>
      <w:r w:rsidRPr="00D008A3">
        <w:rPr>
          <w:rFonts w:ascii="Arial" w:eastAsia="游ゴシック Light" w:hAnsi="Arial" w:cs="Arial" w:hint="eastAsia"/>
        </w:rPr>
        <w:t>ó</w:t>
      </w:r>
      <w:r w:rsidRPr="00D008A3">
        <w:rPr>
          <w:rFonts w:ascii="Arial" w:eastAsia="游ゴシック Light" w:hAnsi="Arial" w:cs="Arial"/>
        </w:rPr>
        <w:t>m</w:t>
      </w:r>
      <w:r>
        <w:rPr>
          <w:rFonts w:ascii="Arial" w:eastAsia="游ゴシック Light" w:hAnsi="Arial" w:cs="Arial"/>
        </w:rPr>
        <w:t>) cho c</w:t>
      </w:r>
      <w:r w:rsidRPr="00D008A3">
        <w:rPr>
          <w:rFonts w:ascii="Arial" w:eastAsia="游ゴシック Light" w:hAnsi="Arial" w:cs="Arial" w:hint="eastAsia"/>
        </w:rPr>
        <w:t>á</w:t>
      </w:r>
      <w:r w:rsidRPr="00D008A3">
        <w:rPr>
          <w:rFonts w:ascii="Arial" w:eastAsia="游ゴシック Light" w:hAnsi="Arial" w:cs="Arial"/>
        </w:rPr>
        <w:t>c</w:t>
      </w:r>
      <w:r>
        <w:rPr>
          <w:rFonts w:ascii="Arial" w:eastAsia="游ゴシック Light" w:hAnsi="Arial" w:cs="Arial"/>
        </w:rPr>
        <w:t xml:space="preserve"> section.</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setting c</w:t>
      </w:r>
      <w:r w:rsidRPr="00D008A3">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D008A3">
        <w:rPr>
          <w:rFonts w:ascii="Arial" w:eastAsia="游ゴシック Light" w:hAnsi="Arial" w:cs="Arial"/>
        </w:rPr>
        <w:t>ờng</w:t>
      </w:r>
      <w:r>
        <w:rPr>
          <w:rFonts w:ascii="Arial" w:eastAsia="游ゴシック Light" w:hAnsi="Arial" w:cs="Arial"/>
        </w:rPr>
        <w:t xml:space="preserve"> cho c</w:t>
      </w:r>
      <w:r w:rsidRPr="00D008A3">
        <w:rPr>
          <w:rFonts w:ascii="Arial" w:eastAsia="游ゴシック Light" w:hAnsi="Arial" w:cs="Arial" w:hint="eastAsia"/>
        </w:rPr>
        <w:t>á</w:t>
      </w:r>
      <w:r w:rsidRPr="00D008A3">
        <w:rPr>
          <w:rFonts w:ascii="Arial" w:eastAsia="游ゴシック Light" w:hAnsi="Arial" w:cs="Arial"/>
        </w:rPr>
        <w:t>c</w:t>
      </w:r>
      <w:r>
        <w:rPr>
          <w:rFonts w:ascii="Arial" w:eastAsia="游ゴシック Light" w:hAnsi="Arial" w:cs="Arial"/>
        </w:rPr>
        <w:t xml:space="preserve"> section.</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t</w:t>
      </w:r>
      <w:r w:rsidRPr="00D008A3">
        <w:rPr>
          <w:rFonts w:ascii="Arial" w:eastAsia="游ゴシック Light" w:hAnsi="Arial" w:cs="Arial"/>
        </w:rPr>
        <w:t>ự</w:t>
      </w:r>
      <w:r>
        <w:rPr>
          <w:rFonts w:ascii="Arial" w:eastAsia="游ゴシック Light" w:hAnsi="Arial" w:cs="Arial"/>
        </w:rPr>
        <w:t xml:space="preserve"> </w:t>
      </w:r>
      <w:r w:rsidRPr="00D008A3">
        <w:rPr>
          <w:rFonts w:ascii="Arial" w:eastAsia="游ゴシック Light" w:hAnsi="Arial" w:cs="Arial" w:hint="eastAsia"/>
        </w:rPr>
        <w:t>đ</w:t>
      </w:r>
      <w:r w:rsidRPr="00D008A3">
        <w:rPr>
          <w:rFonts w:ascii="Arial" w:eastAsia="游ゴシック Light" w:hAnsi="Arial" w:cs="Arial"/>
        </w:rPr>
        <w:t>ộng</w:t>
      </w:r>
      <w:r>
        <w:rPr>
          <w:rFonts w:ascii="Arial" w:eastAsia="游ゴシック Light" w:hAnsi="Arial" w:cs="Arial"/>
        </w:rPr>
        <w:t xml:space="preserve"> t</w:t>
      </w:r>
      <w:r w:rsidRPr="00D008A3">
        <w:rPr>
          <w:rFonts w:ascii="Arial" w:eastAsia="游ゴシック Light" w:hAnsi="Arial" w:cs="Arial"/>
        </w:rPr>
        <w:t>ạo</w:t>
      </w:r>
      <w:r>
        <w:rPr>
          <w:rFonts w:ascii="Arial" w:eastAsia="游ゴシック Light" w:hAnsi="Arial" w:cs="Arial"/>
        </w:rPr>
        <w:t xml:space="preserve"> k</w:t>
      </w:r>
      <w:r w:rsidRPr="00D008A3">
        <w:rPr>
          <w:rFonts w:ascii="Arial" w:eastAsia="游ゴシック Light" w:hAnsi="Arial" w:cs="Arial"/>
        </w:rPr>
        <w:t>ế</w:t>
      </w:r>
      <w:r>
        <w:rPr>
          <w:rFonts w:ascii="Arial" w:eastAsia="游ゴシック Light" w:hAnsi="Arial" w:cs="Arial"/>
        </w:rPr>
        <w:t xml:space="preserve"> ho</w:t>
      </w:r>
      <w:r w:rsidRPr="00D008A3">
        <w:rPr>
          <w:rFonts w:ascii="Arial" w:eastAsia="游ゴシック Light" w:hAnsi="Arial" w:cs="Arial"/>
        </w:rPr>
        <w:t>ạch</w:t>
      </w:r>
      <w:r>
        <w:rPr>
          <w:rFonts w:ascii="Arial" w:eastAsia="游ゴシック Light" w:hAnsi="Arial" w:cs="Arial"/>
        </w:rPr>
        <w:t xml:space="preserve"> c</w:t>
      </w:r>
      <w:r w:rsidRPr="00D008A3">
        <w:rPr>
          <w:rFonts w:ascii="Arial" w:eastAsia="游ゴシック Light" w:hAnsi="Arial" w:cs="Arial" w:hint="eastAsia"/>
        </w:rPr>
        <w:t>ô</w:t>
      </w:r>
      <w:r>
        <w:rPr>
          <w:rFonts w:ascii="Arial" w:eastAsia="游ゴシック Light" w:hAnsi="Arial" w:cs="Arial"/>
        </w:rPr>
        <w:t xml:space="preserve">ng </w:t>
      </w:r>
      <w:r w:rsidRPr="00D008A3">
        <w:rPr>
          <w:rFonts w:ascii="Arial" w:eastAsia="游ゴシック Light" w:hAnsi="Arial" w:cs="Arial" w:hint="eastAsia"/>
        </w:rPr>
        <w:t>đ</w:t>
      </w:r>
      <w:r>
        <w:rPr>
          <w:rFonts w:ascii="Arial" w:eastAsia="游ゴシック Light" w:hAnsi="Arial" w:cs="Arial"/>
        </w:rPr>
        <w:t>o</w:t>
      </w:r>
      <w:r w:rsidRPr="00D008A3">
        <w:rPr>
          <w:rFonts w:ascii="Arial" w:eastAsia="游ゴシック Light" w:hAnsi="Arial" w:cs="Arial"/>
        </w:rPr>
        <w:t>ạn</w:t>
      </w:r>
      <w:r>
        <w:rPr>
          <w:rFonts w:ascii="Arial" w:eastAsia="游ゴシック Light" w:hAnsi="Arial" w:cs="Arial"/>
        </w:rPr>
        <w:t xml:space="preserve"> d</w:t>
      </w:r>
      <w:r w:rsidRPr="00D008A3">
        <w:rPr>
          <w:rFonts w:ascii="Arial" w:eastAsia="游ゴシック Light" w:hAnsi="Arial" w:cs="Arial"/>
        </w:rPr>
        <w:t>ựa</w:t>
      </w:r>
      <w:r>
        <w:rPr>
          <w:rFonts w:ascii="Arial" w:eastAsia="游ゴシック Light" w:hAnsi="Arial" w:cs="Arial"/>
        </w:rPr>
        <w:t xml:space="preserve"> theo ng</w:t>
      </w:r>
      <w:r w:rsidRPr="00D008A3">
        <w:rPr>
          <w:rFonts w:ascii="Arial" w:eastAsia="游ゴシック Light" w:hAnsi="Arial" w:cs="Arial" w:hint="eastAsia"/>
        </w:rPr>
        <w:t>à</w:t>
      </w:r>
      <w:r w:rsidRPr="00D008A3">
        <w:rPr>
          <w:rFonts w:ascii="Arial" w:eastAsia="游ゴシック Light" w:hAnsi="Arial" w:cs="Arial"/>
        </w:rPr>
        <w:t>y</w:t>
      </w:r>
      <w:r>
        <w:rPr>
          <w:rFonts w:ascii="Arial" w:eastAsia="游ゴシック Light" w:hAnsi="Arial" w:cs="Arial"/>
        </w:rPr>
        <w:t xml:space="preserve"> xu</w:t>
      </w:r>
      <w:r w:rsidRPr="00D008A3">
        <w:rPr>
          <w:rFonts w:ascii="Arial" w:eastAsia="游ゴシック Light" w:hAnsi="Arial" w:cs="Arial"/>
        </w:rPr>
        <w:t>ất</w:t>
      </w:r>
      <w:r>
        <w:rPr>
          <w:rFonts w:ascii="Arial" w:eastAsia="游ゴシック Light" w:hAnsi="Arial" w:cs="Arial"/>
        </w:rPr>
        <w:t xml:space="preserve"> h</w:t>
      </w:r>
      <w:r w:rsidRPr="00D008A3">
        <w:rPr>
          <w:rFonts w:ascii="Arial" w:eastAsia="游ゴシック Light" w:hAnsi="Arial" w:cs="Arial" w:hint="eastAsia"/>
        </w:rPr>
        <w:t>à</w:t>
      </w:r>
      <w:r w:rsidRPr="00D008A3">
        <w:rPr>
          <w:rFonts w:ascii="Arial" w:eastAsia="游ゴシック Light" w:hAnsi="Arial" w:cs="Arial"/>
        </w:rPr>
        <w:t>ng</w:t>
      </w:r>
      <w:r>
        <w:rPr>
          <w:rFonts w:ascii="Arial" w:eastAsia="游ゴシック Light" w:hAnsi="Arial" w:cs="Arial"/>
        </w:rPr>
        <w:t>, n</w:t>
      </w:r>
      <w:r w:rsidRPr="00D008A3">
        <w:rPr>
          <w:rFonts w:ascii="Arial" w:eastAsia="游ゴシック Light" w:hAnsi="Arial" w:cs="Arial" w:hint="eastAsia"/>
        </w:rPr>
        <w:t>ă</w:t>
      </w:r>
      <w:r>
        <w:rPr>
          <w:rFonts w:ascii="Arial" w:eastAsia="游ゴシック Light" w:hAnsi="Arial" w:cs="Arial"/>
        </w:rPr>
        <w:t>ng l</w:t>
      </w:r>
      <w:r w:rsidRPr="00D008A3">
        <w:rPr>
          <w:rFonts w:ascii="Arial" w:eastAsia="游ゴシック Light" w:hAnsi="Arial" w:cs="Arial"/>
        </w:rPr>
        <w:t>ực</w:t>
      </w:r>
      <w:r>
        <w:rPr>
          <w:rFonts w:ascii="Arial" w:eastAsia="游ゴシック Light" w:hAnsi="Arial" w:cs="Arial"/>
        </w:rPr>
        <w:t xml:space="preserve"> s</w:t>
      </w:r>
      <w:r w:rsidRPr="00D008A3">
        <w:rPr>
          <w:rFonts w:ascii="Arial" w:eastAsia="游ゴシック Light" w:hAnsi="Arial" w:cs="Arial"/>
        </w:rPr>
        <w:t>ản</w:t>
      </w:r>
      <w:r>
        <w:rPr>
          <w:rFonts w:ascii="Arial" w:eastAsia="游ゴシック Light" w:hAnsi="Arial" w:cs="Arial"/>
        </w:rPr>
        <w:t xml:space="preserve"> xu</w:t>
      </w:r>
      <w:r w:rsidRPr="00D008A3">
        <w:rPr>
          <w:rFonts w:ascii="Arial" w:eastAsia="游ゴシック Light" w:hAnsi="Arial" w:cs="Arial"/>
        </w:rPr>
        <w:t>ất</w:t>
      </w:r>
      <w:r>
        <w:rPr>
          <w:rFonts w:ascii="Arial" w:eastAsia="游ゴシック Light" w:hAnsi="Arial" w:cs="Arial"/>
        </w:rPr>
        <w:t xml:space="preserve"> v</w:t>
      </w:r>
      <w:r w:rsidRPr="00D008A3">
        <w:rPr>
          <w:rFonts w:ascii="Arial" w:eastAsia="游ゴシック Light" w:hAnsi="Arial" w:cs="Arial" w:hint="eastAsia"/>
        </w:rPr>
        <w:t>à</w:t>
      </w:r>
      <w:r>
        <w:rPr>
          <w:rFonts w:ascii="Arial" w:eastAsia="游ゴシック Light" w:hAnsi="Arial" w:cs="Arial"/>
        </w:rPr>
        <w:t xml:space="preserve"> calendar c</w:t>
      </w:r>
      <w:r w:rsidRPr="00D008A3">
        <w:rPr>
          <w:rFonts w:ascii="Arial" w:eastAsia="游ゴシック Light" w:hAnsi="Arial" w:cs="Arial"/>
        </w:rPr>
        <w:t>ủa</w:t>
      </w:r>
      <w:r>
        <w:rPr>
          <w:rFonts w:ascii="Arial" w:eastAsia="游ゴシック Light" w:hAnsi="Arial" w:cs="Arial"/>
        </w:rPr>
        <w:t xml:space="preserve"> c</w:t>
      </w:r>
      <w:r w:rsidRPr="00D008A3">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D008A3">
        <w:rPr>
          <w:rFonts w:ascii="Arial" w:eastAsia="游ゴシック Light" w:hAnsi="Arial" w:cs="Arial"/>
        </w:rPr>
        <w:t>ờng</w:t>
      </w:r>
      <w:r>
        <w:rPr>
          <w:rFonts w:ascii="Arial" w:eastAsia="游ゴシック Light" w:hAnsi="Arial" w:cs="Arial"/>
        </w:rPr>
        <w:t>.</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hi</w:t>
      </w:r>
      <w:r w:rsidRPr="00D008A3">
        <w:rPr>
          <w:rFonts w:ascii="Arial" w:eastAsia="游ゴシック Light" w:hAnsi="Arial" w:cs="Arial"/>
        </w:rPr>
        <w:t>ển</w:t>
      </w:r>
      <w:r>
        <w:rPr>
          <w:rFonts w:ascii="Arial" w:eastAsia="游ゴシック Light" w:hAnsi="Arial" w:cs="Arial"/>
        </w:rPr>
        <w:t xml:space="preserve"> th</w:t>
      </w:r>
      <w:r w:rsidRPr="00D008A3">
        <w:rPr>
          <w:rFonts w:ascii="Arial" w:eastAsia="游ゴシック Light" w:hAnsi="Arial" w:cs="Arial"/>
        </w:rPr>
        <w:t>ị</w:t>
      </w:r>
      <w:r>
        <w:rPr>
          <w:rFonts w:ascii="Arial" w:eastAsia="游ゴシック Light" w:hAnsi="Arial" w:cs="Arial"/>
        </w:rPr>
        <w:t xml:space="preserve"> k</w:t>
      </w:r>
      <w:r w:rsidRPr="00D008A3">
        <w:rPr>
          <w:rFonts w:ascii="Arial" w:eastAsia="游ゴシック Light" w:hAnsi="Arial" w:cs="Arial"/>
        </w:rPr>
        <w:t>ế</w:t>
      </w:r>
      <w:r>
        <w:rPr>
          <w:rFonts w:ascii="Arial" w:eastAsia="游ゴシック Light" w:hAnsi="Arial" w:cs="Arial"/>
        </w:rPr>
        <w:t xml:space="preserve"> hoach c</w:t>
      </w:r>
      <w:r w:rsidRPr="00D008A3">
        <w:rPr>
          <w:rFonts w:ascii="Arial" w:eastAsia="游ゴシック Light" w:hAnsi="Arial" w:cs="Arial" w:hint="eastAsia"/>
        </w:rPr>
        <w:t>ô</w:t>
      </w:r>
      <w:r>
        <w:rPr>
          <w:rFonts w:ascii="Arial" w:eastAsia="游ゴシック Light" w:hAnsi="Arial" w:cs="Arial"/>
        </w:rPr>
        <w:t xml:space="preserve">ng </w:t>
      </w:r>
      <w:r w:rsidRPr="00D008A3">
        <w:rPr>
          <w:rFonts w:ascii="Arial" w:eastAsia="游ゴシック Light" w:hAnsi="Arial" w:cs="Arial" w:hint="eastAsia"/>
        </w:rPr>
        <w:t>đ</w:t>
      </w:r>
      <w:r>
        <w:rPr>
          <w:rFonts w:ascii="Arial" w:eastAsia="游ゴシック Light" w:hAnsi="Arial" w:cs="Arial"/>
        </w:rPr>
        <w:t>o</w:t>
      </w:r>
      <w:r w:rsidRPr="00D008A3">
        <w:rPr>
          <w:rFonts w:ascii="Arial" w:eastAsia="游ゴシック Light" w:hAnsi="Arial" w:cs="Arial"/>
        </w:rPr>
        <w:t>ạn</w:t>
      </w:r>
      <w:r>
        <w:rPr>
          <w:rFonts w:ascii="Arial" w:eastAsia="游ゴシック Light" w:hAnsi="Arial" w:cs="Arial"/>
        </w:rPr>
        <w:t xml:space="preserve"> theo d</w:t>
      </w:r>
      <w:r w:rsidRPr="00D008A3">
        <w:rPr>
          <w:rFonts w:ascii="Arial" w:eastAsia="游ゴシック Light" w:hAnsi="Arial" w:cs="Arial"/>
        </w:rPr>
        <w:t>ạng</w:t>
      </w:r>
      <w:r>
        <w:rPr>
          <w:rFonts w:ascii="Arial" w:eastAsia="游ゴシック Light" w:hAnsi="Arial" w:cs="Arial"/>
        </w:rPr>
        <w:t xml:space="preserve"> gant ch</w:t>
      </w:r>
      <w:r w:rsidRPr="00D008A3">
        <w:rPr>
          <w:rFonts w:ascii="Arial" w:eastAsia="游ゴシック Light" w:hAnsi="Arial" w:cs="Arial"/>
        </w:rPr>
        <w:t>ar</w:t>
      </w:r>
      <w:r>
        <w:rPr>
          <w:rFonts w:ascii="Arial" w:eastAsia="游ゴシック Light" w:hAnsi="Arial" w:cs="Arial"/>
        </w:rPr>
        <w:t>t.</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hi</w:t>
      </w:r>
      <w:r w:rsidRPr="00D008A3">
        <w:rPr>
          <w:rFonts w:ascii="Arial" w:eastAsia="游ゴシック Light" w:hAnsi="Arial" w:cs="Arial"/>
        </w:rPr>
        <w:t>ển</w:t>
      </w:r>
      <w:r>
        <w:rPr>
          <w:rFonts w:ascii="Arial" w:eastAsia="游ゴシック Light" w:hAnsi="Arial" w:cs="Arial"/>
        </w:rPr>
        <w:t xml:space="preserve"> th</w:t>
      </w:r>
      <w:r w:rsidRPr="00D008A3">
        <w:rPr>
          <w:rFonts w:ascii="Arial" w:eastAsia="游ゴシック Light" w:hAnsi="Arial" w:cs="Arial"/>
        </w:rPr>
        <w:t>ị</w:t>
      </w:r>
      <w:r>
        <w:rPr>
          <w:rFonts w:ascii="Arial" w:eastAsia="游ゴシック Light" w:hAnsi="Arial" w:cs="Arial"/>
        </w:rPr>
        <w:t xml:space="preserve"> k</w:t>
      </w:r>
      <w:r w:rsidRPr="00D008A3">
        <w:rPr>
          <w:rFonts w:ascii="Arial" w:eastAsia="游ゴシック Light" w:hAnsi="Arial" w:cs="Arial"/>
        </w:rPr>
        <w:t>ế</w:t>
      </w:r>
      <w:r>
        <w:rPr>
          <w:rFonts w:ascii="Arial" w:eastAsia="游ゴシック Light" w:hAnsi="Arial" w:cs="Arial"/>
        </w:rPr>
        <w:t xml:space="preserve"> ho</w:t>
      </w:r>
      <w:r w:rsidRPr="00D008A3">
        <w:rPr>
          <w:rFonts w:ascii="Arial" w:eastAsia="游ゴシック Light" w:hAnsi="Arial" w:cs="Arial"/>
        </w:rPr>
        <w:t>ạch</w:t>
      </w:r>
      <w:r>
        <w:rPr>
          <w:rFonts w:ascii="Arial" w:eastAsia="游ゴシック Light" w:hAnsi="Arial" w:cs="Arial"/>
        </w:rPr>
        <w:t xml:space="preserve"> c</w:t>
      </w:r>
      <w:r w:rsidRPr="00D008A3">
        <w:rPr>
          <w:rFonts w:ascii="Arial" w:eastAsia="游ゴシック Light" w:hAnsi="Arial" w:cs="Arial" w:hint="eastAsia"/>
        </w:rPr>
        <w:t>ô</w:t>
      </w:r>
      <w:r>
        <w:rPr>
          <w:rFonts w:ascii="Arial" w:eastAsia="游ゴシック Light" w:hAnsi="Arial" w:cs="Arial"/>
        </w:rPr>
        <w:t>ng vi</w:t>
      </w:r>
      <w:r w:rsidRPr="00D008A3">
        <w:rPr>
          <w:rFonts w:ascii="Arial" w:eastAsia="游ゴシック Light" w:hAnsi="Arial" w:cs="Arial"/>
        </w:rPr>
        <w:t>ệc</w:t>
      </w:r>
      <w:r>
        <w:rPr>
          <w:rFonts w:ascii="Arial" w:eastAsia="游ゴシック Light" w:hAnsi="Arial" w:cs="Arial"/>
        </w:rPr>
        <w:t xml:space="preserve"> </w:t>
      </w:r>
      <w:r w:rsidRPr="00D008A3">
        <w:rPr>
          <w:rFonts w:ascii="Arial" w:eastAsia="游ゴシック Light" w:hAnsi="Arial" w:cs="Arial"/>
        </w:rPr>
        <w:t>ở</w:t>
      </w:r>
      <w:r>
        <w:rPr>
          <w:rFonts w:ascii="Arial" w:eastAsia="游ゴシック Light" w:hAnsi="Arial" w:cs="Arial"/>
        </w:rPr>
        <w:t xml:space="preserve"> </w:t>
      </w:r>
      <w:r w:rsidRPr="00D008A3">
        <w:rPr>
          <w:rFonts w:ascii="Arial" w:eastAsia="游ゴシック Light" w:hAnsi="Arial" w:cs="Arial" w:hint="eastAsia"/>
        </w:rPr>
        <w:t>đ</w:t>
      </w:r>
      <w:r w:rsidRPr="00D008A3">
        <w:rPr>
          <w:rFonts w:ascii="Arial" w:eastAsia="游ゴシック Light" w:hAnsi="Arial" w:cs="Arial" w:hint="cs"/>
        </w:rPr>
        <w:t>ơ</w:t>
      </w:r>
      <w:r>
        <w:rPr>
          <w:rFonts w:ascii="Arial" w:eastAsia="游ゴシック Light" w:hAnsi="Arial" w:cs="Arial"/>
        </w:rPr>
        <w:t>n v</w:t>
      </w:r>
      <w:r w:rsidRPr="00D008A3">
        <w:rPr>
          <w:rFonts w:ascii="Arial" w:eastAsia="游ゴシック Light" w:hAnsi="Arial" w:cs="Arial"/>
        </w:rPr>
        <w:t>ị</w:t>
      </w:r>
      <w:r>
        <w:rPr>
          <w:rFonts w:ascii="Arial" w:eastAsia="游ゴシック Light" w:hAnsi="Arial" w:cs="Arial"/>
        </w:rPr>
        <w:t xml:space="preserve"> </w:t>
      </w:r>
      <w:r w:rsidRPr="00D008A3">
        <w:rPr>
          <w:rFonts w:ascii="Arial" w:eastAsia="游ゴシック Light" w:hAnsi="Arial" w:cs="Arial"/>
        </w:rPr>
        <w:t>w</w:t>
      </w:r>
      <w:r>
        <w:rPr>
          <w:rFonts w:ascii="Arial" w:eastAsia="游ゴシック Light" w:hAnsi="Arial" w:cs="Arial"/>
        </w:rPr>
        <w:t>orker (nh</w:t>
      </w:r>
      <w:r w:rsidRPr="00D008A3">
        <w:rPr>
          <w:rFonts w:ascii="Arial" w:eastAsia="游ゴシック Light" w:hAnsi="Arial" w:cs="Arial" w:hint="eastAsia"/>
        </w:rPr>
        <w:t>ó</w:t>
      </w:r>
      <w:r w:rsidRPr="00D008A3">
        <w:rPr>
          <w:rFonts w:ascii="Arial" w:eastAsia="游ゴシック Light" w:hAnsi="Arial" w:cs="Arial"/>
        </w:rPr>
        <w:t>m</w:t>
      </w:r>
      <w:r>
        <w:rPr>
          <w:rFonts w:ascii="Arial" w:eastAsia="游ゴシック Light" w:hAnsi="Arial" w:cs="Arial"/>
        </w:rPr>
        <w:t>)</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hi</w:t>
      </w:r>
      <w:r w:rsidRPr="00D008A3">
        <w:rPr>
          <w:rFonts w:ascii="Arial" w:eastAsia="游ゴシック Light" w:hAnsi="Arial" w:cs="Arial"/>
        </w:rPr>
        <w:t>ển</w:t>
      </w:r>
      <w:r>
        <w:rPr>
          <w:rFonts w:ascii="Arial" w:eastAsia="游ゴシック Light" w:hAnsi="Arial" w:cs="Arial"/>
        </w:rPr>
        <w:t xml:space="preserve"> th</w:t>
      </w:r>
      <w:r w:rsidRPr="00D008A3">
        <w:rPr>
          <w:rFonts w:ascii="Arial" w:eastAsia="游ゴシック Light" w:hAnsi="Arial" w:cs="Arial"/>
        </w:rPr>
        <w:t>ị</w:t>
      </w:r>
      <w:r>
        <w:rPr>
          <w:rFonts w:ascii="Arial" w:eastAsia="游ゴシック Light" w:hAnsi="Arial" w:cs="Arial"/>
        </w:rPr>
        <w:t xml:space="preserve"> th</w:t>
      </w:r>
      <w:r w:rsidRPr="00D008A3">
        <w:rPr>
          <w:rFonts w:ascii="Arial" w:eastAsia="游ゴシック Light" w:hAnsi="Arial" w:cs="Arial" w:hint="eastAsia"/>
        </w:rPr>
        <w:t>ô</w:t>
      </w:r>
      <w:r>
        <w:rPr>
          <w:rFonts w:ascii="Arial" w:eastAsia="游ゴシック Light" w:hAnsi="Arial" w:cs="Arial"/>
        </w:rPr>
        <w:t>ng k</w:t>
      </w:r>
      <w:r w:rsidRPr="00D008A3">
        <w:rPr>
          <w:rFonts w:ascii="Arial" w:eastAsia="游ゴシック Light" w:hAnsi="Arial" w:cs="Arial" w:hint="eastAsia"/>
        </w:rPr>
        <w:t>ê</w:t>
      </w:r>
      <w:r>
        <w:rPr>
          <w:rFonts w:ascii="Arial" w:eastAsia="游ゴシック Light" w:hAnsi="Arial" w:cs="Arial" w:hint="eastAsia"/>
        </w:rPr>
        <w:t xml:space="preserve"> s</w:t>
      </w:r>
      <w:r w:rsidRPr="00D008A3">
        <w:rPr>
          <w:rFonts w:ascii="Arial" w:eastAsia="游ゴシック Light" w:hAnsi="Arial" w:cs="Arial"/>
        </w:rPr>
        <w:t>ản</w:t>
      </w:r>
      <w:r>
        <w:rPr>
          <w:rFonts w:ascii="Arial" w:eastAsia="游ゴシック Light" w:hAnsi="Arial" w:cs="Arial"/>
        </w:rPr>
        <w:t xml:space="preserve"> ph</w:t>
      </w:r>
      <w:r w:rsidRPr="00D008A3">
        <w:rPr>
          <w:rFonts w:ascii="Arial" w:eastAsia="游ゴシック Light" w:hAnsi="Arial" w:cs="Arial"/>
        </w:rPr>
        <w:t>ẩm</w:t>
      </w:r>
      <w:r>
        <w:rPr>
          <w:rFonts w:ascii="Arial" w:eastAsia="游ゴシック Light" w:hAnsi="Arial" w:cs="Arial"/>
        </w:rPr>
        <w:t xml:space="preserve"> </w:t>
      </w:r>
      <w:r w:rsidRPr="00D008A3">
        <w:rPr>
          <w:rFonts w:ascii="Arial" w:eastAsia="游ゴシック Light" w:hAnsi="Arial" w:cs="Arial"/>
        </w:rPr>
        <w:t>ở</w:t>
      </w:r>
      <w:r>
        <w:rPr>
          <w:rFonts w:ascii="Arial" w:eastAsia="游ゴシック Light" w:hAnsi="Arial" w:cs="Arial"/>
        </w:rPr>
        <w:t xml:space="preserve"> c</w:t>
      </w:r>
      <w:r w:rsidRPr="00D008A3">
        <w:rPr>
          <w:rFonts w:ascii="Arial" w:eastAsia="游ゴシック Light" w:hAnsi="Arial" w:cs="Arial" w:hint="eastAsia"/>
        </w:rPr>
        <w:t>á</w:t>
      </w:r>
      <w:r w:rsidRPr="00D008A3">
        <w:rPr>
          <w:rFonts w:ascii="Arial" w:eastAsia="游ゴシック Light" w:hAnsi="Arial" w:cs="Arial"/>
        </w:rPr>
        <w:t>c</w:t>
      </w:r>
      <w:r>
        <w:rPr>
          <w:rFonts w:ascii="Arial" w:eastAsia="游ゴシック Light" w:hAnsi="Arial" w:cs="Arial"/>
        </w:rPr>
        <w:t xml:space="preserve"> section.</w:t>
      </w:r>
    </w:p>
    <w:p w:rsidR="00C83B41" w:rsidRPr="00E335EB" w:rsidRDefault="00D008A3" w:rsidP="00D008A3">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D008A3">
        <w:rPr>
          <w:rFonts w:ascii="Arial" w:eastAsia="游ゴシック Light" w:hAnsi="Arial" w:cs="Arial" w:hint="eastAsia"/>
        </w:rPr>
        <w:t>ó</w:t>
      </w:r>
      <w:r>
        <w:rPr>
          <w:rFonts w:ascii="Arial" w:eastAsia="游ゴシック Light" w:hAnsi="Arial" w:cs="Arial"/>
        </w:rPr>
        <w:t xml:space="preserve"> th</w:t>
      </w:r>
      <w:r w:rsidRPr="00D008A3">
        <w:rPr>
          <w:rFonts w:ascii="Arial" w:eastAsia="游ゴシック Light" w:hAnsi="Arial" w:cs="Arial"/>
        </w:rPr>
        <w:t>ể</w:t>
      </w:r>
      <w:r>
        <w:rPr>
          <w:rFonts w:ascii="Arial" w:eastAsia="游ゴシック Light" w:hAnsi="Arial" w:cs="Arial"/>
        </w:rPr>
        <w:t xml:space="preserve"> ti</w:t>
      </w:r>
      <w:r w:rsidRPr="00D008A3">
        <w:rPr>
          <w:rFonts w:ascii="Arial" w:eastAsia="游ゴシック Light" w:hAnsi="Arial" w:cs="Arial"/>
        </w:rPr>
        <w:t>ến</w:t>
      </w:r>
      <w:r>
        <w:rPr>
          <w:rFonts w:ascii="Arial" w:eastAsia="游ゴシック Light" w:hAnsi="Arial" w:cs="Arial"/>
        </w:rPr>
        <w:t xml:space="preserve"> h</w:t>
      </w:r>
      <w:r w:rsidRPr="00D008A3">
        <w:rPr>
          <w:rFonts w:ascii="Arial" w:eastAsia="游ゴシック Light" w:hAnsi="Arial" w:cs="Arial" w:hint="eastAsia"/>
        </w:rPr>
        <w:t>à</w:t>
      </w:r>
      <w:r w:rsidRPr="00D008A3">
        <w:rPr>
          <w:rFonts w:ascii="Arial" w:eastAsia="游ゴシック Light" w:hAnsi="Arial" w:cs="Arial"/>
        </w:rPr>
        <w:t>nh</w:t>
      </w:r>
      <w:r>
        <w:rPr>
          <w:rFonts w:ascii="Arial" w:eastAsia="游ゴシック Light" w:hAnsi="Arial" w:cs="Arial"/>
        </w:rPr>
        <w:t xml:space="preserve"> ch</w:t>
      </w:r>
      <w:r w:rsidRPr="00D008A3">
        <w:rPr>
          <w:rFonts w:ascii="Arial" w:eastAsia="游ゴシック Light" w:hAnsi="Arial" w:cs="Arial"/>
        </w:rPr>
        <w:t>ỉnh</w:t>
      </w:r>
      <w:r>
        <w:rPr>
          <w:rFonts w:ascii="Arial" w:eastAsia="游ゴシック Light" w:hAnsi="Arial" w:cs="Arial"/>
        </w:rPr>
        <w:t xml:space="preserve"> s</w:t>
      </w:r>
      <w:r w:rsidRPr="00D008A3">
        <w:rPr>
          <w:rFonts w:ascii="Arial" w:eastAsia="游ゴシック Light" w:hAnsi="Arial" w:cs="Arial"/>
        </w:rPr>
        <w:t>ửa</w:t>
      </w:r>
      <w:r>
        <w:rPr>
          <w:rFonts w:ascii="Arial" w:eastAsia="游ゴシック Light" w:hAnsi="Arial" w:cs="Arial"/>
        </w:rPr>
        <w:t xml:space="preserve"> b</w:t>
      </w:r>
      <w:r w:rsidRPr="00D008A3">
        <w:rPr>
          <w:rFonts w:ascii="Arial" w:eastAsia="游ゴシック Light" w:hAnsi="Arial" w:cs="Arial"/>
        </w:rPr>
        <w:t>ằng</w:t>
      </w:r>
      <w:r>
        <w:rPr>
          <w:rFonts w:ascii="Arial" w:eastAsia="游ゴシック Light" w:hAnsi="Arial" w:cs="Arial"/>
        </w:rPr>
        <w:t xml:space="preserve"> tay c</w:t>
      </w:r>
      <w:r w:rsidRPr="00D008A3">
        <w:rPr>
          <w:rFonts w:ascii="Arial" w:eastAsia="游ゴシック Light" w:hAnsi="Arial" w:cs="Arial"/>
        </w:rPr>
        <w:t>ủa</w:t>
      </w:r>
      <w:r>
        <w:rPr>
          <w:rFonts w:ascii="Arial" w:eastAsia="游ゴシック Light" w:hAnsi="Arial" w:cs="Arial"/>
        </w:rPr>
        <w:t xml:space="preserve"> k</w:t>
      </w:r>
      <w:r w:rsidRPr="00D008A3">
        <w:rPr>
          <w:rFonts w:ascii="Arial" w:eastAsia="游ゴシック Light" w:hAnsi="Arial" w:cs="Arial"/>
        </w:rPr>
        <w:t>ế</w:t>
      </w:r>
      <w:r>
        <w:rPr>
          <w:rFonts w:ascii="Arial" w:eastAsia="游ゴシック Light" w:hAnsi="Arial" w:cs="Arial"/>
        </w:rPr>
        <w:t xml:space="preserve"> ho</w:t>
      </w:r>
      <w:r w:rsidRPr="00D008A3">
        <w:rPr>
          <w:rFonts w:ascii="Arial" w:eastAsia="游ゴシック Light" w:hAnsi="Arial" w:cs="Arial"/>
        </w:rPr>
        <w:t>ạch</w:t>
      </w:r>
      <w:r>
        <w:rPr>
          <w:rFonts w:ascii="Arial" w:eastAsia="游ゴシック Light" w:hAnsi="Arial" w:cs="Arial"/>
        </w:rPr>
        <w:t xml:space="preserve"> c</w:t>
      </w:r>
      <w:r w:rsidRPr="00D008A3">
        <w:rPr>
          <w:rFonts w:ascii="Arial" w:eastAsia="游ゴシック Light" w:hAnsi="Arial" w:cs="Arial" w:hint="eastAsia"/>
        </w:rPr>
        <w:t>ô</w:t>
      </w:r>
      <w:r>
        <w:rPr>
          <w:rFonts w:ascii="Arial" w:eastAsia="游ゴシック Light" w:hAnsi="Arial" w:cs="Arial"/>
        </w:rPr>
        <w:t xml:space="preserve">ng </w:t>
      </w:r>
      <w:r w:rsidRPr="00D008A3">
        <w:rPr>
          <w:rFonts w:ascii="Arial" w:eastAsia="游ゴシック Light" w:hAnsi="Arial" w:cs="Arial" w:hint="eastAsia"/>
        </w:rPr>
        <w:t>đ</w:t>
      </w:r>
      <w:r>
        <w:rPr>
          <w:rFonts w:ascii="Arial" w:eastAsia="游ゴシック Light" w:hAnsi="Arial" w:cs="Arial"/>
        </w:rPr>
        <w:t>o</w:t>
      </w:r>
      <w:r w:rsidRPr="00D008A3">
        <w:rPr>
          <w:rFonts w:ascii="Arial" w:eastAsia="游ゴシック Light" w:hAnsi="Arial" w:cs="Arial"/>
        </w:rPr>
        <w:t>ạn</w:t>
      </w:r>
      <w:r>
        <w:rPr>
          <w:rFonts w:ascii="Arial" w:eastAsia="游ゴシック Light" w:hAnsi="Arial" w:cs="Arial"/>
        </w:rPr>
        <w:t>.</w:t>
      </w:r>
    </w:p>
    <w:p w:rsidR="00C83B41" w:rsidRPr="00E335EB" w:rsidRDefault="002F45C5" w:rsidP="002F45C5">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2F45C5">
        <w:rPr>
          <w:rFonts w:ascii="Arial" w:eastAsia="游ゴシック Light" w:hAnsi="Arial" w:cs="Arial" w:hint="eastAsia"/>
        </w:rPr>
        <w:t>ó</w:t>
      </w:r>
      <w:r>
        <w:rPr>
          <w:rFonts w:ascii="Arial" w:eastAsia="游ゴシック Light" w:hAnsi="Arial" w:cs="Arial"/>
        </w:rPr>
        <w:t xml:space="preserve"> th</w:t>
      </w:r>
      <w:r w:rsidRPr="002F45C5">
        <w:rPr>
          <w:rFonts w:ascii="Arial" w:eastAsia="游ゴシック Light" w:hAnsi="Arial" w:cs="Arial"/>
        </w:rPr>
        <w:t>ể</w:t>
      </w:r>
      <w:r>
        <w:rPr>
          <w:rFonts w:ascii="Arial" w:eastAsia="游ゴシック Light" w:hAnsi="Arial" w:cs="Arial"/>
        </w:rPr>
        <w:t xml:space="preserve"> check s</w:t>
      </w:r>
      <w:r w:rsidRPr="002F45C5">
        <w:rPr>
          <w:rFonts w:ascii="Arial" w:eastAsia="游ゴシック Light" w:hAnsi="Arial" w:cs="Arial"/>
        </w:rPr>
        <w:t>ản</w:t>
      </w:r>
      <w:r>
        <w:rPr>
          <w:rFonts w:ascii="Arial" w:eastAsia="游ゴシック Light" w:hAnsi="Arial" w:cs="Arial"/>
        </w:rPr>
        <w:t xml:space="preserve"> ph</w:t>
      </w:r>
      <w:r w:rsidRPr="002F45C5">
        <w:rPr>
          <w:rFonts w:ascii="Arial" w:eastAsia="游ゴシック Light" w:hAnsi="Arial" w:cs="Arial"/>
        </w:rPr>
        <w:t>ẩm</w:t>
      </w:r>
      <w:r>
        <w:rPr>
          <w:rFonts w:ascii="Arial" w:eastAsia="游ゴシック Light" w:hAnsi="Arial" w:cs="Arial"/>
        </w:rPr>
        <w:t xml:space="preserve"> c</w:t>
      </w:r>
      <w:r w:rsidRPr="002F45C5">
        <w:rPr>
          <w:rFonts w:ascii="Arial" w:eastAsia="游ゴシック Light" w:hAnsi="Arial" w:cs="Arial" w:hint="eastAsia"/>
        </w:rPr>
        <w:t>ó</w:t>
      </w:r>
      <w:r>
        <w:rPr>
          <w:rFonts w:ascii="Arial" w:eastAsia="游ゴシック Light" w:hAnsi="Arial" w:cs="Arial"/>
        </w:rPr>
        <w:t xml:space="preserve"> thay </w:t>
      </w:r>
      <w:r w:rsidRPr="002F45C5">
        <w:rPr>
          <w:rFonts w:ascii="Arial" w:eastAsia="游ゴシック Light" w:hAnsi="Arial" w:cs="Arial" w:hint="eastAsia"/>
        </w:rPr>
        <w:t>đ</w:t>
      </w:r>
      <w:r w:rsidRPr="002F45C5">
        <w:rPr>
          <w:rFonts w:ascii="Arial" w:eastAsia="游ゴシック Light" w:hAnsi="Arial" w:cs="Arial"/>
        </w:rPr>
        <w:t>ổi</w:t>
      </w:r>
      <w:r>
        <w:rPr>
          <w:rFonts w:ascii="Arial" w:eastAsia="游ゴシック Light" w:hAnsi="Arial" w:cs="Arial"/>
        </w:rPr>
        <w:t>.</w:t>
      </w:r>
    </w:p>
    <w:p w:rsidR="00C83B41" w:rsidRPr="00E335E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hint="eastAsia"/>
        </w:rPr>
        <w:t>S</w:t>
      </w:r>
      <w:r w:rsidRPr="00FC223B">
        <w:rPr>
          <w:rFonts w:ascii="Arial" w:eastAsia="游ゴシック Light" w:hAnsi="Arial" w:cs="Arial"/>
        </w:rPr>
        <w:t>ử</w:t>
      </w:r>
      <w:r>
        <w:rPr>
          <w:rFonts w:ascii="Arial" w:eastAsia="游ゴシック Light" w:hAnsi="Arial" w:cs="Arial"/>
        </w:rPr>
        <w:t xml:space="preserve"> d</w:t>
      </w:r>
      <w:r w:rsidRPr="00FC223B">
        <w:rPr>
          <w:rFonts w:ascii="Arial" w:eastAsia="游ゴシック Light" w:hAnsi="Arial" w:cs="Arial"/>
        </w:rPr>
        <w:t>ụng</w:t>
      </w:r>
      <w:r>
        <w:rPr>
          <w:rFonts w:ascii="Arial" w:eastAsia="游ゴシック Light" w:hAnsi="Arial" w:cs="Arial"/>
        </w:rPr>
        <w:t xml:space="preserve"> tablet, </w:t>
      </w:r>
      <w:r w:rsidRPr="00FC223B">
        <w:rPr>
          <w:rFonts w:ascii="Arial" w:eastAsia="游ゴシック Light" w:hAnsi="Arial" w:cs="Arial"/>
        </w:rPr>
        <w:t>w</w:t>
      </w:r>
      <w:r>
        <w:rPr>
          <w:rFonts w:ascii="Arial" w:eastAsia="游ゴシック Light" w:hAnsi="Arial" w:cs="Arial"/>
        </w:rPr>
        <w:t>orker 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update ti</w:t>
      </w:r>
      <w:r w:rsidRPr="00FC223B">
        <w:rPr>
          <w:rFonts w:ascii="Arial" w:eastAsia="游ゴシック Light" w:hAnsi="Arial" w:cs="Arial"/>
        </w:rPr>
        <w:t>ến</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rPr>
        <w:t>ộ</w:t>
      </w:r>
      <w:r>
        <w:rPr>
          <w:rFonts w:ascii="Arial" w:eastAsia="游ゴシック Light" w:hAnsi="Arial" w:cs="Arial"/>
        </w:rPr>
        <w:t xml:space="preserve"> </w:t>
      </w:r>
      <w:r w:rsidRPr="00FC223B">
        <w:rPr>
          <w:rFonts w:ascii="Arial" w:eastAsia="游ゴシック Light" w:hAnsi="Arial" w:cs="Arial"/>
        </w:rPr>
        <w:t>ở</w:t>
      </w:r>
      <w:r>
        <w:rPr>
          <w:rFonts w:ascii="Arial" w:eastAsia="游ゴシック Light" w:hAnsi="Arial" w:cs="Arial"/>
        </w:rPr>
        <w:t xml:space="preserve"> section ch</w:t>
      </w:r>
      <w:r w:rsidRPr="00FC223B">
        <w:rPr>
          <w:rFonts w:ascii="Arial" w:eastAsia="游ゴシック Light" w:hAnsi="Arial" w:cs="Arial"/>
        </w:rPr>
        <w:t>ỉ</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rPr>
        <w:t>ịnh</w:t>
      </w:r>
      <w:r>
        <w:rPr>
          <w:rFonts w:ascii="Arial" w:eastAsia="游ゴシック Light" w:hAnsi="Arial" w:cs="Arial"/>
        </w:rPr>
        <w:t>.</w:t>
      </w:r>
    </w:p>
    <w:p w:rsidR="00FC223B" w:rsidRDefault="00FC223B" w:rsidP="00422C79">
      <w:pPr>
        <w:pStyle w:val="ListParagraph"/>
        <w:numPr>
          <w:ilvl w:val="0"/>
          <w:numId w:val="47"/>
        </w:numPr>
        <w:ind w:leftChars="0"/>
        <w:rPr>
          <w:rFonts w:ascii="Arial" w:eastAsia="游ゴシック Light" w:hAnsi="Arial" w:cs="Arial"/>
        </w:rPr>
      </w:pPr>
      <w:r w:rsidRPr="00FC223B">
        <w:rPr>
          <w:rFonts w:ascii="Arial" w:eastAsia="游ゴシック Light" w:hAnsi="Arial" w:cs="Arial"/>
        </w:rPr>
        <w:t>C</w:t>
      </w:r>
      <w:r w:rsidRPr="00FC223B">
        <w:rPr>
          <w:rFonts w:ascii="Arial" w:eastAsia="游ゴシック Light" w:hAnsi="Arial" w:cs="Arial" w:hint="eastAsia"/>
        </w:rPr>
        <w:t>ó</w:t>
      </w:r>
      <w:r w:rsidRPr="00FC223B">
        <w:rPr>
          <w:rFonts w:ascii="Arial" w:eastAsia="游ゴシック Light" w:hAnsi="Arial" w:cs="Arial"/>
        </w:rPr>
        <w:t xml:space="preserve"> thể check worker (nh</w:t>
      </w:r>
      <w:r w:rsidRPr="00FC223B">
        <w:rPr>
          <w:rFonts w:ascii="Arial" w:eastAsia="游ゴシック Light" w:hAnsi="Arial" w:cs="Arial" w:hint="eastAsia"/>
        </w:rPr>
        <w:t>ó</w:t>
      </w:r>
      <w:r w:rsidRPr="00FC223B">
        <w:rPr>
          <w:rFonts w:ascii="Arial" w:eastAsia="游ゴシック Light" w:hAnsi="Arial" w:cs="Arial"/>
        </w:rPr>
        <w:t>m) v</w:t>
      </w:r>
      <w:r w:rsidRPr="00FC223B">
        <w:rPr>
          <w:rFonts w:ascii="Arial" w:eastAsia="游ゴシック Light" w:hAnsi="Arial" w:cs="Arial" w:hint="eastAsia"/>
        </w:rPr>
        <w:t>à</w:t>
      </w:r>
      <w:r w:rsidRPr="00FC223B">
        <w:rPr>
          <w:rFonts w:ascii="Arial" w:eastAsia="游ゴシック Light" w:hAnsi="Arial" w:cs="Arial"/>
        </w:rPr>
        <w:t xml:space="preserve"> thời gian ng</w:t>
      </w:r>
      <w:r w:rsidRPr="00FC223B">
        <w:rPr>
          <w:rFonts w:ascii="Arial" w:eastAsia="游ゴシック Light" w:hAnsi="Arial" w:cs="Arial" w:hint="eastAsia"/>
        </w:rPr>
        <w:t>à</w:t>
      </w:r>
      <w:r w:rsidRPr="00FC223B">
        <w:rPr>
          <w:rFonts w:ascii="Arial" w:eastAsia="游ゴシック Light" w:hAnsi="Arial" w:cs="Arial"/>
        </w:rPr>
        <w:t xml:space="preserve">y giờ </w:t>
      </w:r>
      <w:r w:rsidRPr="00FC223B">
        <w:rPr>
          <w:rFonts w:ascii="Arial" w:eastAsia="游ゴシック Light" w:hAnsi="Arial" w:cs="Arial" w:hint="eastAsia"/>
        </w:rPr>
        <w:t>đã</w:t>
      </w:r>
      <w:r w:rsidRPr="00FC223B">
        <w:rPr>
          <w:rFonts w:ascii="Arial" w:eastAsia="游ゴシック Light" w:hAnsi="Arial" w:cs="Arial"/>
        </w:rPr>
        <w:t xml:space="preserve"> update tiến </w:t>
      </w:r>
      <w:r w:rsidRPr="00FC223B">
        <w:rPr>
          <w:rFonts w:ascii="Arial" w:eastAsia="游ゴシック Light" w:hAnsi="Arial" w:cs="Arial" w:hint="eastAsia"/>
        </w:rPr>
        <w:t>đ</w:t>
      </w:r>
      <w:r w:rsidRPr="00FC223B">
        <w:rPr>
          <w:rFonts w:ascii="Arial" w:eastAsia="游ゴシック Light" w:hAnsi="Arial" w:cs="Arial"/>
        </w:rPr>
        <w:t xml:space="preserve">ộ, </w:t>
      </w:r>
    </w:p>
    <w:p w:rsidR="00C83B41" w:rsidRPr="00FC223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rPr>
        <w:t>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check ti</w:t>
      </w:r>
      <w:r w:rsidRPr="00FC223B">
        <w:rPr>
          <w:rFonts w:ascii="Arial" w:eastAsia="游ゴシック Light" w:hAnsi="Arial" w:cs="Arial"/>
        </w:rPr>
        <w:t>ến</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rPr>
        <w:t>ộ</w:t>
      </w:r>
      <w:r>
        <w:rPr>
          <w:rFonts w:ascii="Arial" w:eastAsia="游ゴシック Light" w:hAnsi="Arial" w:cs="Arial"/>
        </w:rPr>
        <w:t xml:space="preserve"> b</w:t>
      </w:r>
      <w:r w:rsidRPr="00FC223B">
        <w:rPr>
          <w:rFonts w:ascii="Arial" w:eastAsia="游ゴシック Light" w:hAnsi="Arial" w:cs="Arial"/>
        </w:rPr>
        <w:t>ằng</w:t>
      </w:r>
      <w:r w:rsidR="00C83B41" w:rsidRPr="00FC223B">
        <w:rPr>
          <w:rFonts w:ascii="Arial" w:eastAsia="游ゴシック Light" w:hAnsi="Arial" w:cs="Arial"/>
        </w:rPr>
        <w:t>３Ｄ</w:t>
      </w:r>
    </w:p>
    <w:p w:rsidR="00C83B41" w:rsidRPr="00E335E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hint="eastAsia"/>
        </w:rPr>
        <w:t>S</w:t>
      </w:r>
      <w:r w:rsidRPr="00FC223B">
        <w:rPr>
          <w:rFonts w:ascii="Arial" w:eastAsia="游ゴシック Light" w:hAnsi="Arial" w:cs="Arial"/>
        </w:rPr>
        <w:t>ử</w:t>
      </w:r>
      <w:r>
        <w:rPr>
          <w:rFonts w:ascii="Arial" w:eastAsia="游ゴシック Light" w:hAnsi="Arial" w:cs="Arial"/>
        </w:rPr>
        <w:t xml:space="preserve"> d</w:t>
      </w:r>
      <w:r w:rsidRPr="00FC223B">
        <w:rPr>
          <w:rFonts w:ascii="Arial" w:eastAsia="游ゴシック Light" w:hAnsi="Arial" w:cs="Arial"/>
        </w:rPr>
        <w:t>ụng</w:t>
      </w:r>
      <w:r>
        <w:rPr>
          <w:rFonts w:ascii="Arial" w:eastAsia="游ゴシック Light" w:hAnsi="Arial" w:cs="Arial"/>
        </w:rPr>
        <w:t xml:space="preserve"> tablet, 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check t</w:t>
      </w:r>
      <w:r w:rsidRPr="00FC223B">
        <w:rPr>
          <w:rFonts w:ascii="Arial" w:eastAsia="游ゴシック Light" w:hAnsi="Arial" w:cs="Arial" w:hint="eastAsia"/>
        </w:rPr>
        <w:t>ì</w:t>
      </w:r>
      <w:r w:rsidRPr="00FC223B">
        <w:rPr>
          <w:rFonts w:ascii="Arial" w:eastAsia="游ゴシック Light" w:hAnsi="Arial" w:cs="Arial"/>
        </w:rPr>
        <w:t>nh</w:t>
      </w:r>
      <w:r>
        <w:rPr>
          <w:rFonts w:ascii="Arial" w:eastAsia="游ゴシック Light" w:hAnsi="Arial" w:cs="Arial"/>
        </w:rPr>
        <w:t xml:space="preserve"> h</w:t>
      </w:r>
      <w:r w:rsidRPr="00FC223B">
        <w:rPr>
          <w:rFonts w:ascii="Arial" w:eastAsia="游ゴシック Light" w:hAnsi="Arial" w:cs="Arial" w:hint="eastAsia"/>
        </w:rPr>
        <w:t>ì</w:t>
      </w:r>
      <w:r w:rsidRPr="00FC223B">
        <w:rPr>
          <w:rFonts w:ascii="Arial" w:eastAsia="游ゴシック Light" w:hAnsi="Arial" w:cs="Arial"/>
        </w:rPr>
        <w:t>nh</w:t>
      </w:r>
      <w:r>
        <w:rPr>
          <w:rFonts w:ascii="Arial" w:eastAsia="游ゴシック Light" w:hAnsi="Arial" w:cs="Arial"/>
        </w:rPr>
        <w:t xml:space="preserve"> ti</w:t>
      </w:r>
      <w:r w:rsidRPr="00FC223B">
        <w:rPr>
          <w:rFonts w:ascii="Arial" w:eastAsia="游ゴシック Light" w:hAnsi="Arial" w:cs="Arial"/>
        </w:rPr>
        <w:t>ến</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rPr>
        <w:t>ộ</w:t>
      </w:r>
    </w:p>
    <w:p w:rsidR="00C83B41" w:rsidRPr="00E335E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input t</w:t>
      </w:r>
      <w:r w:rsidRPr="00FC223B">
        <w:rPr>
          <w:rFonts w:ascii="Arial" w:eastAsia="游ゴシック Light" w:hAnsi="Arial" w:cs="Arial" w:hint="eastAsia"/>
        </w:rPr>
        <w:t>ê</w:t>
      </w:r>
      <w:r>
        <w:rPr>
          <w:rFonts w:ascii="Arial" w:eastAsia="游ゴシック Light" w:hAnsi="Arial" w:cs="Arial"/>
        </w:rPr>
        <w:t xml:space="preserve">n stock yard </w:t>
      </w:r>
      <w:r w:rsidRPr="00FC223B">
        <w:rPr>
          <w:rFonts w:ascii="Arial" w:eastAsia="游ゴシック Light" w:hAnsi="Arial" w:cs="Arial" w:hint="eastAsia"/>
        </w:rPr>
        <w:t>đã</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rPr>
        <w:t>ể</w:t>
      </w:r>
      <w:r>
        <w:rPr>
          <w:rFonts w:ascii="Arial" w:eastAsia="游ゴシック Light" w:hAnsi="Arial" w:cs="Arial"/>
        </w:rPr>
        <w:t xml:space="preserve"> s</w:t>
      </w:r>
      <w:r w:rsidRPr="00FC223B">
        <w:rPr>
          <w:rFonts w:ascii="Arial" w:eastAsia="游ゴシック Light" w:hAnsi="Arial" w:cs="Arial"/>
        </w:rPr>
        <w:t>ản</w:t>
      </w:r>
      <w:r>
        <w:rPr>
          <w:rFonts w:ascii="Arial" w:eastAsia="游ゴシック Light" w:hAnsi="Arial" w:cs="Arial"/>
        </w:rPr>
        <w:t xml:space="preserve"> ph</w:t>
      </w:r>
      <w:r w:rsidRPr="00FC223B">
        <w:rPr>
          <w:rFonts w:ascii="Arial" w:eastAsia="游ゴシック Light" w:hAnsi="Arial" w:cs="Arial"/>
        </w:rPr>
        <w:t>ẩm</w:t>
      </w:r>
    </w:p>
    <w:p w:rsidR="00C83B41" w:rsidRPr="00E335E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check ng</w:t>
      </w:r>
      <w:r w:rsidRPr="00FC223B">
        <w:rPr>
          <w:rFonts w:ascii="Arial" w:eastAsia="游ゴシック Light" w:hAnsi="Arial" w:cs="Arial" w:hint="eastAsia"/>
        </w:rPr>
        <w:t>à</w:t>
      </w:r>
      <w:r w:rsidRPr="00FC223B">
        <w:rPr>
          <w:rFonts w:ascii="Arial" w:eastAsia="游ゴシック Light" w:hAnsi="Arial" w:cs="Arial"/>
        </w:rPr>
        <w:t>y</w:t>
      </w:r>
      <w:r>
        <w:rPr>
          <w:rFonts w:ascii="Arial" w:eastAsia="游ゴシック Light" w:hAnsi="Arial" w:cs="Arial"/>
        </w:rPr>
        <w:t xml:space="preserve"> xu</w:t>
      </w:r>
      <w:r w:rsidRPr="00FC223B">
        <w:rPr>
          <w:rFonts w:ascii="Arial" w:eastAsia="游ゴシック Light" w:hAnsi="Arial" w:cs="Arial"/>
        </w:rPr>
        <w:t>ất</w:t>
      </w:r>
      <w:r>
        <w:rPr>
          <w:rFonts w:ascii="Arial" w:eastAsia="游ゴシック Light" w:hAnsi="Arial" w:cs="Arial"/>
        </w:rPr>
        <w:t xml:space="preserve"> h</w:t>
      </w:r>
      <w:r w:rsidRPr="00FC223B">
        <w:rPr>
          <w:rFonts w:ascii="Arial" w:eastAsia="游ゴシック Light" w:hAnsi="Arial" w:cs="Arial" w:hint="eastAsia"/>
        </w:rPr>
        <w:t>à</w:t>
      </w:r>
      <w:r w:rsidRPr="00FC223B">
        <w:rPr>
          <w:rFonts w:ascii="Arial" w:eastAsia="游ゴシック Light" w:hAnsi="Arial" w:cs="Arial"/>
        </w:rPr>
        <w:t>ng</w:t>
      </w:r>
      <w:r>
        <w:rPr>
          <w:rFonts w:ascii="Arial" w:eastAsia="游ゴシック Light" w:hAnsi="Arial" w:cs="Arial"/>
        </w:rPr>
        <w:t xml:space="preserve"> c</w:t>
      </w:r>
      <w:r w:rsidRPr="00FC223B">
        <w:rPr>
          <w:rFonts w:ascii="Arial" w:eastAsia="游ゴシック Light" w:hAnsi="Arial" w:cs="Arial"/>
        </w:rPr>
        <w:t>ủa</w:t>
      </w:r>
      <w:r>
        <w:rPr>
          <w:rFonts w:ascii="Arial" w:eastAsia="游ゴシック Light" w:hAnsi="Arial" w:cs="Arial"/>
        </w:rPr>
        <w:t xml:space="preserve"> s</w:t>
      </w:r>
      <w:r w:rsidRPr="00FC223B">
        <w:rPr>
          <w:rFonts w:ascii="Arial" w:eastAsia="游ゴシック Light" w:hAnsi="Arial" w:cs="Arial"/>
        </w:rPr>
        <w:t>ản</w:t>
      </w:r>
      <w:r>
        <w:rPr>
          <w:rFonts w:ascii="Arial" w:eastAsia="游ゴシック Light" w:hAnsi="Arial" w:cs="Arial"/>
        </w:rPr>
        <w:t xml:space="preserve"> ph</w:t>
      </w:r>
      <w:r w:rsidRPr="00FC223B">
        <w:rPr>
          <w:rFonts w:ascii="Arial" w:eastAsia="游ゴシック Light" w:hAnsi="Arial" w:cs="Arial"/>
        </w:rPr>
        <w:t>ẩm</w:t>
      </w:r>
    </w:p>
    <w:p w:rsidR="00C83B41" w:rsidRPr="00E335E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check t</w:t>
      </w:r>
      <w:r w:rsidRPr="00FC223B">
        <w:rPr>
          <w:rFonts w:ascii="Arial" w:eastAsia="游ゴシック Light" w:hAnsi="Arial" w:cs="Arial" w:hint="eastAsia"/>
        </w:rPr>
        <w:t>ê</w:t>
      </w:r>
      <w:r>
        <w:rPr>
          <w:rFonts w:ascii="Arial" w:eastAsia="游ゴシック Light" w:hAnsi="Arial" w:cs="Arial"/>
        </w:rPr>
        <w:t xml:space="preserve">n stock yard </w:t>
      </w:r>
      <w:r w:rsidRPr="00FC223B">
        <w:rPr>
          <w:rFonts w:ascii="Arial" w:eastAsia="游ゴシック Light" w:hAnsi="Arial" w:cs="Arial" w:hint="eastAsia"/>
        </w:rPr>
        <w:t>đ</w:t>
      </w:r>
      <w:r>
        <w:rPr>
          <w:rFonts w:ascii="Arial" w:eastAsia="游ゴシック Light" w:hAnsi="Arial" w:cs="Arial"/>
        </w:rPr>
        <w:t xml:space="preserve">ang </w:t>
      </w:r>
      <w:r w:rsidRPr="00FC223B">
        <w:rPr>
          <w:rFonts w:ascii="Arial" w:eastAsia="游ゴシック Light" w:hAnsi="Arial" w:cs="Arial" w:hint="eastAsia"/>
        </w:rPr>
        <w:t>đ</w:t>
      </w:r>
      <w:r w:rsidRPr="00FC223B">
        <w:rPr>
          <w:rFonts w:ascii="Arial" w:eastAsia="游ゴシック Light" w:hAnsi="Arial" w:cs="Arial"/>
        </w:rPr>
        <w:t>ể</w:t>
      </w:r>
      <w:r>
        <w:rPr>
          <w:rFonts w:ascii="Arial" w:eastAsia="游ゴシック Light" w:hAnsi="Arial" w:cs="Arial"/>
        </w:rPr>
        <w:t xml:space="preserve"> s</w:t>
      </w:r>
      <w:r w:rsidRPr="00FC223B">
        <w:rPr>
          <w:rFonts w:ascii="Arial" w:eastAsia="游ゴシック Light" w:hAnsi="Arial" w:cs="Arial"/>
        </w:rPr>
        <w:t>ản</w:t>
      </w:r>
      <w:r>
        <w:rPr>
          <w:rFonts w:ascii="Arial" w:eastAsia="游ゴシック Light" w:hAnsi="Arial" w:cs="Arial"/>
        </w:rPr>
        <w:t xml:space="preserve"> ph</w:t>
      </w:r>
      <w:r w:rsidRPr="00FC223B">
        <w:rPr>
          <w:rFonts w:ascii="Arial" w:eastAsia="游ゴシック Light" w:hAnsi="Arial" w:cs="Arial"/>
        </w:rPr>
        <w:t>ẩm</w:t>
      </w:r>
    </w:p>
    <w:p w:rsidR="00C83B41" w:rsidRPr="00E335E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t</w:t>
      </w:r>
      <w:r w:rsidRPr="00FC223B">
        <w:rPr>
          <w:rFonts w:ascii="Arial" w:eastAsia="游ゴシック Light" w:hAnsi="Arial" w:cs="Arial" w:hint="eastAsia"/>
        </w:rPr>
        <w:t>í</w:t>
      </w:r>
      <w:r w:rsidRPr="00FC223B">
        <w:rPr>
          <w:rFonts w:ascii="Arial" w:eastAsia="游ゴシック Light" w:hAnsi="Arial" w:cs="Arial"/>
        </w:rPr>
        <w:t>nh</w:t>
      </w:r>
      <w:r>
        <w:rPr>
          <w:rFonts w:ascii="Arial" w:eastAsia="游ゴシック Light" w:hAnsi="Arial" w:cs="Arial"/>
        </w:rPr>
        <w:t xml:space="preserve"> to</w:t>
      </w:r>
      <w:r w:rsidRPr="00FC223B">
        <w:rPr>
          <w:rFonts w:ascii="Arial" w:eastAsia="游ゴシック Light" w:hAnsi="Arial" w:cs="Arial" w:hint="eastAsia"/>
        </w:rPr>
        <w:t>á</w:t>
      </w:r>
      <w:r w:rsidRPr="00FC223B">
        <w:rPr>
          <w:rFonts w:ascii="Arial" w:eastAsia="游ゴシック Light" w:hAnsi="Arial" w:cs="Arial"/>
        </w:rPr>
        <w:t>n</w:t>
      </w:r>
      <w:r>
        <w:rPr>
          <w:rFonts w:ascii="Arial" w:eastAsia="游ゴシック Light" w:hAnsi="Arial" w:cs="Arial"/>
        </w:rPr>
        <w:t xml:space="preserve"> n</w:t>
      </w:r>
      <w:r w:rsidRPr="00FC223B">
        <w:rPr>
          <w:rFonts w:ascii="Arial" w:eastAsia="游ゴシック Light" w:hAnsi="Arial" w:cs="Arial" w:hint="eastAsia"/>
        </w:rPr>
        <w:t>ă</w:t>
      </w:r>
      <w:r>
        <w:rPr>
          <w:rFonts w:ascii="Arial" w:eastAsia="游ゴシック Light" w:hAnsi="Arial" w:cs="Arial"/>
        </w:rPr>
        <w:t>ng l</w:t>
      </w:r>
      <w:r w:rsidRPr="00FC223B">
        <w:rPr>
          <w:rFonts w:ascii="Arial" w:eastAsia="游ゴシック Light" w:hAnsi="Arial" w:cs="Arial"/>
        </w:rPr>
        <w:t>ực</w:t>
      </w:r>
      <w:r>
        <w:rPr>
          <w:rFonts w:ascii="Arial" w:eastAsia="游ゴシック Light" w:hAnsi="Arial" w:cs="Arial"/>
        </w:rPr>
        <w:t xml:space="preserve"> s</w:t>
      </w:r>
      <w:r w:rsidRPr="00FC223B">
        <w:rPr>
          <w:rFonts w:ascii="Arial" w:eastAsia="游ゴシック Light" w:hAnsi="Arial" w:cs="Arial"/>
        </w:rPr>
        <w:t>ản</w:t>
      </w:r>
      <w:r>
        <w:rPr>
          <w:rFonts w:ascii="Arial" w:eastAsia="游ゴシック Light" w:hAnsi="Arial" w:cs="Arial"/>
        </w:rPr>
        <w:t xml:space="preserve"> xu</w:t>
      </w:r>
      <w:r w:rsidRPr="00FC223B">
        <w:rPr>
          <w:rFonts w:ascii="Arial" w:eastAsia="游ゴシック Light" w:hAnsi="Arial" w:cs="Arial"/>
        </w:rPr>
        <w:t>ất</w:t>
      </w:r>
      <w:r>
        <w:rPr>
          <w:rFonts w:ascii="Arial" w:eastAsia="游ゴシック Light" w:hAnsi="Arial" w:cs="Arial"/>
        </w:rPr>
        <w:t xml:space="preserve"> t</w:t>
      </w:r>
      <w:r w:rsidRPr="00FC223B">
        <w:rPr>
          <w:rFonts w:ascii="Arial" w:eastAsia="游ゴシック Light" w:hAnsi="Arial" w:cs="Arial"/>
        </w:rPr>
        <w:t>ừ</w:t>
      </w:r>
      <w:r>
        <w:rPr>
          <w:rFonts w:ascii="Arial" w:eastAsia="游ゴシック Light" w:hAnsi="Arial" w:cs="Arial"/>
        </w:rPr>
        <w:t xml:space="preserve"> th</w:t>
      </w:r>
      <w:r w:rsidRPr="00FC223B">
        <w:rPr>
          <w:rFonts w:ascii="Arial" w:eastAsia="游ゴシック Light" w:hAnsi="Arial" w:cs="Arial" w:hint="eastAsia"/>
        </w:rPr>
        <w:t>à</w:t>
      </w:r>
      <w:r w:rsidRPr="00FC223B">
        <w:rPr>
          <w:rFonts w:ascii="Arial" w:eastAsia="游ゴシック Light" w:hAnsi="Arial" w:cs="Arial"/>
        </w:rPr>
        <w:t>nh</w:t>
      </w:r>
      <w:r>
        <w:rPr>
          <w:rFonts w:ascii="Arial" w:eastAsia="游ゴシック Light" w:hAnsi="Arial" w:cs="Arial"/>
        </w:rPr>
        <w:t xml:space="preserve"> t</w:t>
      </w:r>
      <w:r w:rsidRPr="00FC223B">
        <w:rPr>
          <w:rFonts w:ascii="Arial" w:eastAsia="游ゴシック Light" w:hAnsi="Arial" w:cs="Arial" w:hint="eastAsia"/>
        </w:rPr>
        <w:t>í</w:t>
      </w:r>
      <w:r w:rsidRPr="00FC223B">
        <w:rPr>
          <w:rFonts w:ascii="Arial" w:eastAsia="游ゴシック Light" w:hAnsi="Arial" w:cs="Arial"/>
        </w:rPr>
        <w:t>ch</w:t>
      </w:r>
      <w:r>
        <w:rPr>
          <w:rFonts w:ascii="Arial" w:eastAsia="游ゴシック Light" w:hAnsi="Arial" w:cs="Arial"/>
        </w:rPr>
        <w:t xml:space="preserve"> ti</w:t>
      </w:r>
      <w:r w:rsidRPr="00FC223B">
        <w:rPr>
          <w:rFonts w:ascii="Arial" w:eastAsia="游ゴシック Light" w:hAnsi="Arial" w:cs="Arial"/>
        </w:rPr>
        <w:t>ến</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rPr>
        <w:t>ộ</w:t>
      </w:r>
    </w:p>
    <w:p w:rsidR="00C83B41" w:rsidRPr="00E335EB"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hint="eastAsia"/>
        </w:rPr>
        <w:t>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check th</w:t>
      </w:r>
      <w:r w:rsidRPr="00FC223B">
        <w:rPr>
          <w:rFonts w:ascii="Arial" w:eastAsia="游ゴシック Light" w:hAnsi="Arial" w:cs="Arial" w:hint="eastAsia"/>
        </w:rPr>
        <w:t>à</w:t>
      </w:r>
      <w:r w:rsidRPr="00FC223B">
        <w:rPr>
          <w:rFonts w:ascii="Arial" w:eastAsia="游ゴシック Light" w:hAnsi="Arial" w:cs="Arial"/>
        </w:rPr>
        <w:t>nh</w:t>
      </w:r>
      <w:r>
        <w:rPr>
          <w:rFonts w:ascii="Arial" w:eastAsia="游ゴシック Light" w:hAnsi="Arial" w:cs="Arial"/>
        </w:rPr>
        <w:t xml:space="preserve"> t</w:t>
      </w:r>
      <w:r w:rsidRPr="00FC223B">
        <w:rPr>
          <w:rFonts w:ascii="Arial" w:eastAsia="游ゴシック Light" w:hAnsi="Arial" w:cs="Arial" w:hint="eastAsia"/>
        </w:rPr>
        <w:t>í</w:t>
      </w:r>
      <w:r w:rsidRPr="00FC223B">
        <w:rPr>
          <w:rFonts w:ascii="Arial" w:eastAsia="游ゴシック Light" w:hAnsi="Arial" w:cs="Arial"/>
        </w:rPr>
        <w:t>ch</w:t>
      </w:r>
      <w:r>
        <w:rPr>
          <w:rFonts w:ascii="Arial" w:eastAsia="游ゴシック Light" w:hAnsi="Arial" w:cs="Arial"/>
        </w:rPr>
        <w:t xml:space="preserve"> c</w:t>
      </w:r>
      <w:r w:rsidRPr="00FC223B">
        <w:rPr>
          <w:rFonts w:ascii="Arial" w:eastAsia="游ゴシック Light" w:hAnsi="Arial" w:cs="Arial" w:hint="eastAsia"/>
        </w:rPr>
        <w:t>ô</w:t>
      </w:r>
      <w:r>
        <w:rPr>
          <w:rFonts w:ascii="Arial" w:eastAsia="游ゴシック Light" w:hAnsi="Arial" w:cs="Arial"/>
        </w:rPr>
        <w:t>ng vi</w:t>
      </w:r>
      <w:r w:rsidRPr="00FC223B">
        <w:rPr>
          <w:rFonts w:ascii="Arial" w:eastAsia="游ゴシック Light" w:hAnsi="Arial" w:cs="Arial"/>
        </w:rPr>
        <w:t>ệc</w:t>
      </w:r>
      <w:r>
        <w:rPr>
          <w:rFonts w:ascii="Arial" w:eastAsia="游ゴシック Light" w:hAnsi="Arial" w:cs="Arial"/>
        </w:rPr>
        <w:t xml:space="preserve"> c</w:t>
      </w:r>
      <w:r w:rsidRPr="00FC223B">
        <w:rPr>
          <w:rFonts w:ascii="Arial" w:eastAsia="游ゴシック Light" w:hAnsi="Arial" w:cs="Arial"/>
        </w:rPr>
        <w:t>ủ</w:t>
      </w:r>
      <w:r>
        <w:rPr>
          <w:rFonts w:ascii="Arial" w:eastAsia="游ゴシック Light" w:hAnsi="Arial" w:cs="Arial"/>
        </w:rPr>
        <w:t xml:space="preserve">a </w:t>
      </w:r>
      <w:r w:rsidRPr="00FC223B">
        <w:rPr>
          <w:rFonts w:ascii="Arial" w:eastAsia="游ゴシック Light" w:hAnsi="Arial" w:cs="Arial"/>
        </w:rPr>
        <w:t>w</w:t>
      </w:r>
      <w:r>
        <w:rPr>
          <w:rFonts w:ascii="Arial" w:eastAsia="游ゴシック Light" w:hAnsi="Arial" w:cs="Arial"/>
        </w:rPr>
        <w:t>oker t</w:t>
      </w:r>
      <w:r w:rsidRPr="00FC223B">
        <w:rPr>
          <w:rFonts w:ascii="Arial" w:eastAsia="游ゴシック Light" w:hAnsi="Arial" w:cs="Arial"/>
        </w:rPr>
        <w:t>ừ</w:t>
      </w:r>
      <w:r>
        <w:rPr>
          <w:rFonts w:ascii="Arial" w:eastAsia="游ゴシック Light" w:hAnsi="Arial" w:cs="Arial"/>
        </w:rPr>
        <w:t xml:space="preserve"> c</w:t>
      </w:r>
      <w:r w:rsidRPr="00FC223B">
        <w:rPr>
          <w:rFonts w:ascii="Arial" w:eastAsia="游ゴシック Light" w:hAnsi="Arial" w:cs="Arial" w:hint="eastAsia"/>
        </w:rPr>
        <w:t>ô</w:t>
      </w:r>
      <w:r>
        <w:rPr>
          <w:rFonts w:ascii="Arial" w:eastAsia="游ゴシック Light" w:hAnsi="Arial" w:cs="Arial"/>
        </w:rPr>
        <w:t>ng vi</w:t>
      </w:r>
      <w:r w:rsidRPr="00FC223B">
        <w:rPr>
          <w:rFonts w:ascii="Arial" w:eastAsia="游ゴシック Light" w:hAnsi="Arial" w:cs="Arial"/>
        </w:rPr>
        <w:t>ệc</w:t>
      </w:r>
      <w:r>
        <w:rPr>
          <w:rFonts w:ascii="Arial" w:eastAsia="游ゴシック Light" w:hAnsi="Arial" w:cs="Arial"/>
        </w:rPr>
        <w:t xml:space="preserve"> </w:t>
      </w:r>
      <w:r w:rsidRPr="00FC223B">
        <w:rPr>
          <w:rFonts w:ascii="Arial" w:eastAsia="游ゴシック Light" w:hAnsi="Arial" w:cs="Arial" w:hint="eastAsia"/>
        </w:rPr>
        <w:t>đã</w:t>
      </w:r>
      <w:r>
        <w:rPr>
          <w:rFonts w:ascii="Arial" w:eastAsia="游ゴシック Light" w:hAnsi="Arial" w:cs="Arial"/>
        </w:rPr>
        <w:t xml:space="preserve"> setting trong c</w:t>
      </w:r>
      <w:r w:rsidRPr="00FC223B">
        <w:rPr>
          <w:rFonts w:ascii="Arial" w:eastAsia="游ゴシック Light" w:hAnsi="Arial" w:cs="Arial" w:hint="eastAsia"/>
        </w:rPr>
        <w:t>á</w:t>
      </w:r>
      <w:r w:rsidRPr="00FC223B">
        <w:rPr>
          <w:rFonts w:ascii="Arial" w:eastAsia="游ゴシック Light" w:hAnsi="Arial" w:cs="Arial"/>
        </w:rPr>
        <w:t>c</w:t>
      </w:r>
      <w:r>
        <w:rPr>
          <w:rFonts w:ascii="Arial" w:eastAsia="游ゴシック Light" w:hAnsi="Arial" w:cs="Arial"/>
        </w:rPr>
        <w:t xml:space="preserve"> section.</w:t>
      </w:r>
    </w:p>
    <w:p w:rsidR="00C83B41" w:rsidRDefault="00FC223B" w:rsidP="00FC223B">
      <w:pPr>
        <w:pStyle w:val="ListParagraph"/>
        <w:numPr>
          <w:ilvl w:val="0"/>
          <w:numId w:val="47"/>
        </w:numPr>
        <w:ind w:leftChars="0"/>
        <w:rPr>
          <w:rFonts w:ascii="Arial" w:eastAsia="游ゴシック Light" w:hAnsi="Arial" w:cs="Arial"/>
        </w:rPr>
      </w:pPr>
      <w:r>
        <w:rPr>
          <w:rFonts w:ascii="Arial" w:eastAsia="游ゴシック Light" w:hAnsi="Arial" w:cs="Arial"/>
        </w:rPr>
        <w:t>C</w:t>
      </w:r>
      <w:r w:rsidRPr="00FC223B">
        <w:rPr>
          <w:rFonts w:ascii="Arial" w:eastAsia="游ゴシック Light" w:hAnsi="Arial" w:cs="Arial" w:hint="eastAsia"/>
        </w:rPr>
        <w:t>ó</w:t>
      </w:r>
      <w:r>
        <w:rPr>
          <w:rFonts w:ascii="Arial" w:eastAsia="游ゴシック Light" w:hAnsi="Arial" w:cs="Arial"/>
        </w:rPr>
        <w:t xml:space="preserve"> th</w:t>
      </w:r>
      <w:r w:rsidRPr="00FC223B">
        <w:rPr>
          <w:rFonts w:ascii="Arial" w:eastAsia="游ゴシック Light" w:hAnsi="Arial" w:cs="Arial"/>
        </w:rPr>
        <w:t>ể</w:t>
      </w:r>
      <w:r>
        <w:rPr>
          <w:rFonts w:ascii="Arial" w:eastAsia="游ゴシック Light" w:hAnsi="Arial" w:cs="Arial"/>
        </w:rPr>
        <w:t xml:space="preserve"> check chi ph</w:t>
      </w:r>
      <w:r w:rsidRPr="00FC223B">
        <w:rPr>
          <w:rFonts w:ascii="Arial" w:eastAsia="游ゴシック Light" w:hAnsi="Arial" w:cs="Arial" w:hint="eastAsia"/>
        </w:rPr>
        <w:t>í</w:t>
      </w:r>
      <w:r>
        <w:rPr>
          <w:rFonts w:ascii="Arial" w:eastAsia="游ゴシック Light" w:hAnsi="Arial" w:cs="Arial"/>
        </w:rPr>
        <w:t xml:space="preserve"> lao </w:t>
      </w:r>
      <w:r w:rsidRPr="00FC223B">
        <w:rPr>
          <w:rFonts w:ascii="Arial" w:eastAsia="游ゴシック Light" w:hAnsi="Arial" w:cs="Arial" w:hint="eastAsia"/>
        </w:rPr>
        <w:t>đ</w:t>
      </w:r>
      <w:r w:rsidRPr="00FC223B">
        <w:rPr>
          <w:rFonts w:ascii="Arial" w:eastAsia="游ゴシック Light" w:hAnsi="Arial" w:cs="Arial"/>
        </w:rPr>
        <w:t>ộng</w:t>
      </w:r>
      <w:r>
        <w:rPr>
          <w:rFonts w:ascii="Arial" w:eastAsia="游ゴシック Light" w:hAnsi="Arial" w:cs="Arial"/>
        </w:rPr>
        <w:t xml:space="preserve"> t</w:t>
      </w:r>
      <w:r w:rsidRPr="00FC223B">
        <w:rPr>
          <w:rFonts w:ascii="Arial" w:eastAsia="游ゴシック Light" w:hAnsi="Arial" w:cs="Arial"/>
        </w:rPr>
        <w:t>ừ</w:t>
      </w:r>
      <w:r>
        <w:rPr>
          <w:rFonts w:ascii="Arial" w:eastAsia="游ゴシック Light" w:hAnsi="Arial" w:cs="Arial"/>
        </w:rPr>
        <w:t xml:space="preserve"> th</w:t>
      </w:r>
      <w:r w:rsidRPr="00FC223B">
        <w:rPr>
          <w:rFonts w:ascii="Arial" w:eastAsia="游ゴシック Light" w:hAnsi="Arial" w:cs="Arial" w:hint="eastAsia"/>
        </w:rPr>
        <w:t>à</w:t>
      </w:r>
      <w:r w:rsidRPr="00FC223B">
        <w:rPr>
          <w:rFonts w:ascii="Arial" w:eastAsia="游ゴシック Light" w:hAnsi="Arial" w:cs="Arial"/>
        </w:rPr>
        <w:t>n</w:t>
      </w:r>
      <w:r>
        <w:rPr>
          <w:rFonts w:ascii="Arial" w:eastAsia="游ゴシック Light" w:hAnsi="Arial" w:cs="Arial"/>
        </w:rPr>
        <w:t>h t</w:t>
      </w:r>
      <w:r w:rsidRPr="00FC223B">
        <w:rPr>
          <w:rFonts w:ascii="Arial" w:eastAsia="游ゴシック Light" w:hAnsi="Arial" w:cs="Arial" w:hint="eastAsia"/>
        </w:rPr>
        <w:t>í</w:t>
      </w:r>
      <w:r w:rsidRPr="00FC223B">
        <w:rPr>
          <w:rFonts w:ascii="Arial" w:eastAsia="游ゴシック Light" w:hAnsi="Arial" w:cs="Arial"/>
        </w:rPr>
        <w:t>ch</w:t>
      </w:r>
      <w:r>
        <w:rPr>
          <w:rFonts w:ascii="Arial" w:eastAsia="游ゴシック Light" w:hAnsi="Arial" w:cs="Arial"/>
        </w:rPr>
        <w:t xml:space="preserve"> ti</w:t>
      </w:r>
      <w:r w:rsidRPr="00FC223B">
        <w:rPr>
          <w:rFonts w:ascii="Arial" w:eastAsia="游ゴシック Light" w:hAnsi="Arial" w:cs="Arial"/>
        </w:rPr>
        <w:t>ến</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rPr>
        <w:t>ộ</w:t>
      </w:r>
      <w:r>
        <w:rPr>
          <w:rFonts w:ascii="Arial" w:eastAsia="游ゴシック Light" w:hAnsi="Arial" w:cs="Arial"/>
        </w:rPr>
        <w:t xml:space="preserve"> v</w:t>
      </w:r>
      <w:r w:rsidRPr="00FC223B">
        <w:rPr>
          <w:rFonts w:ascii="Arial" w:eastAsia="游ゴシック Light" w:hAnsi="Arial" w:cs="Arial" w:hint="eastAsia"/>
        </w:rPr>
        <w:t>à</w:t>
      </w:r>
      <w:r>
        <w:rPr>
          <w:rFonts w:ascii="Arial" w:eastAsia="游ゴシック Light" w:hAnsi="Arial" w:cs="Arial"/>
        </w:rPr>
        <w:t xml:space="preserve"> </w:t>
      </w:r>
      <w:r w:rsidRPr="00FC223B">
        <w:rPr>
          <w:rFonts w:ascii="Arial" w:eastAsia="游ゴシック Light" w:hAnsi="Arial" w:cs="Arial" w:hint="eastAsia"/>
        </w:rPr>
        <w:t>đ</w:t>
      </w:r>
      <w:r w:rsidRPr="00FC223B">
        <w:rPr>
          <w:rFonts w:ascii="Arial" w:eastAsia="游ゴシック Light" w:hAnsi="Arial" w:cs="Arial" w:hint="cs"/>
        </w:rPr>
        <w:t>ơ</w:t>
      </w:r>
      <w:r>
        <w:rPr>
          <w:rFonts w:ascii="Arial" w:eastAsia="游ゴシック Light" w:hAnsi="Arial" w:cs="Arial"/>
        </w:rPr>
        <w:t>n gi</w:t>
      </w:r>
      <w:r w:rsidRPr="00FC223B">
        <w:rPr>
          <w:rFonts w:ascii="Arial" w:eastAsia="游ゴシック Light" w:hAnsi="Arial" w:cs="Arial" w:hint="eastAsia"/>
        </w:rPr>
        <w:t>á</w:t>
      </w:r>
      <w:r>
        <w:rPr>
          <w:rFonts w:ascii="Arial" w:eastAsia="游ゴシック Light" w:hAnsi="Arial" w:cs="Arial"/>
        </w:rPr>
        <w:t xml:space="preserve"> </w:t>
      </w:r>
      <w:r w:rsidRPr="00FC223B">
        <w:rPr>
          <w:rFonts w:ascii="Arial" w:eastAsia="游ゴシック Light" w:hAnsi="Arial" w:cs="Arial"/>
        </w:rPr>
        <w:t>w</w:t>
      </w:r>
      <w:r>
        <w:rPr>
          <w:rFonts w:ascii="Arial" w:eastAsia="游ゴシック Light" w:hAnsi="Arial" w:cs="Arial"/>
        </w:rPr>
        <w:t>orker.</w:t>
      </w:r>
    </w:p>
    <w:p w:rsidR="00FC223B" w:rsidRPr="00E335EB" w:rsidRDefault="00FC223B" w:rsidP="00FC223B">
      <w:pPr>
        <w:pStyle w:val="ListParagraph"/>
        <w:ind w:leftChars="0" w:left="987"/>
        <w:rPr>
          <w:rFonts w:ascii="Arial" w:eastAsia="游ゴシック Light" w:hAnsi="Arial" w:cs="Arial"/>
        </w:rPr>
      </w:pPr>
    </w:p>
    <w:p w:rsidR="00CF785B" w:rsidRPr="00E335EB" w:rsidRDefault="00FC223B" w:rsidP="00FC223B">
      <w:pPr>
        <w:pStyle w:val="11"/>
        <w:numPr>
          <w:ilvl w:val="1"/>
          <w:numId w:val="32"/>
        </w:numPr>
        <w:rPr>
          <w:rFonts w:ascii="Arial" w:eastAsia="游ゴシック Light" w:hAnsi="Arial" w:cs="Arial"/>
        </w:rPr>
      </w:pPr>
      <w:r>
        <w:rPr>
          <w:rFonts w:ascii="Arial" w:eastAsia="游ゴシック Light" w:hAnsi="Arial" w:cs="Arial"/>
        </w:rPr>
        <w:t>M</w:t>
      </w:r>
      <w:r w:rsidRPr="00FC223B">
        <w:rPr>
          <w:rFonts w:ascii="Arial" w:eastAsia="游ゴシック Light" w:hAnsi="Arial" w:cs="Arial"/>
        </w:rPr>
        <w:t>as</w:t>
      </w:r>
      <w:r>
        <w:rPr>
          <w:rFonts w:ascii="Arial" w:eastAsia="游ゴシック Light" w:hAnsi="Arial" w:cs="Arial"/>
        </w:rPr>
        <w:t>ter</w:t>
      </w:r>
    </w:p>
    <w:p w:rsidR="00CF785B" w:rsidRPr="00E335EB" w:rsidRDefault="00FC223B" w:rsidP="00FC223B">
      <w:pPr>
        <w:pStyle w:val="11"/>
        <w:numPr>
          <w:ilvl w:val="2"/>
          <w:numId w:val="32"/>
        </w:numPr>
        <w:rPr>
          <w:rFonts w:ascii="Arial" w:eastAsia="游ゴシック Light" w:hAnsi="Arial" w:cs="Arial"/>
        </w:rPr>
      </w:pPr>
      <w:r>
        <w:rPr>
          <w:rFonts w:ascii="Arial" w:eastAsia="游ゴシック Light" w:hAnsi="Arial" w:cs="Arial" w:hint="eastAsia"/>
        </w:rPr>
        <w:t>Common m</w:t>
      </w:r>
      <w:r w:rsidRPr="00FC223B">
        <w:rPr>
          <w:rFonts w:ascii="Arial" w:eastAsia="游ゴシック Light" w:hAnsi="Arial" w:cs="Arial"/>
        </w:rPr>
        <w:t>as</w:t>
      </w:r>
      <w:r>
        <w:rPr>
          <w:rFonts w:ascii="Arial" w:eastAsia="游ゴシック Light" w:hAnsi="Arial" w:cs="Arial"/>
        </w:rPr>
        <w:t>ter</w:t>
      </w:r>
    </w:p>
    <w:p w:rsidR="00354D87" w:rsidRPr="00E335EB" w:rsidRDefault="00FC223B" w:rsidP="00354D87">
      <w:pPr>
        <w:ind w:left="567"/>
        <w:rPr>
          <w:rFonts w:ascii="Arial" w:eastAsia="游ゴシック Light" w:hAnsi="Arial" w:cs="Arial"/>
        </w:rPr>
      </w:pPr>
      <w:r>
        <w:rPr>
          <w:rFonts w:ascii="Arial" w:eastAsia="游ゴシック Light" w:hAnsi="Arial" w:cs="Arial"/>
        </w:rPr>
        <w:t>S</w:t>
      </w:r>
      <w:r w:rsidRPr="00FC223B">
        <w:rPr>
          <w:rFonts w:ascii="Arial" w:eastAsia="游ゴシック Light" w:hAnsi="Arial" w:cs="Arial"/>
        </w:rPr>
        <w:t>ử</w:t>
      </w:r>
      <w:r>
        <w:rPr>
          <w:rFonts w:ascii="Arial" w:eastAsia="游ゴシック Light" w:hAnsi="Arial" w:cs="Arial"/>
        </w:rPr>
        <w:t xml:space="preserve"> d</w:t>
      </w:r>
      <w:r w:rsidRPr="00FC223B">
        <w:rPr>
          <w:rFonts w:ascii="Arial" w:eastAsia="游ゴシック Light" w:hAnsi="Arial" w:cs="Arial"/>
        </w:rPr>
        <w:t>ụng</w:t>
      </w:r>
      <w:r>
        <w:rPr>
          <w:rFonts w:ascii="Arial" w:eastAsia="游ゴシック Light" w:hAnsi="Arial" w:cs="Arial"/>
        </w:rPr>
        <w:t xml:space="preserve"> nh</w:t>
      </w:r>
      <w:r w:rsidRPr="00FC223B">
        <w:rPr>
          <w:rFonts w:ascii="Arial" w:eastAsia="游ゴシック Light" w:hAnsi="Arial" w:cs="Arial"/>
        </w:rPr>
        <w:t>ững</w:t>
      </w:r>
      <w:r>
        <w:rPr>
          <w:rFonts w:ascii="Arial" w:eastAsia="游ゴシック Light" w:hAnsi="Arial" w:cs="Arial"/>
        </w:rPr>
        <w:t xml:space="preserve"> m</w:t>
      </w:r>
      <w:r w:rsidRPr="00FC223B">
        <w:rPr>
          <w:rFonts w:ascii="Arial" w:eastAsia="游ゴシック Light" w:hAnsi="Arial" w:cs="Arial"/>
        </w:rPr>
        <w:t>as</w:t>
      </w:r>
      <w:r>
        <w:rPr>
          <w:rFonts w:ascii="Arial" w:eastAsia="游ゴシック Light" w:hAnsi="Arial" w:cs="Arial"/>
        </w:rPr>
        <w:t>ter d</w:t>
      </w:r>
      <w:r>
        <w:rPr>
          <w:rFonts w:ascii="Arial" w:eastAsia="游ゴシック Light" w:hAnsi="Arial" w:cs="Arial" w:hint="cs"/>
        </w:rPr>
        <w:t>ư</w:t>
      </w:r>
      <w:r w:rsidRPr="00FC223B">
        <w:rPr>
          <w:rFonts w:ascii="Arial" w:eastAsia="游ゴシック Light" w:hAnsi="Arial" w:cs="Arial"/>
        </w:rPr>
        <w:t>ới</w:t>
      </w:r>
      <w:r>
        <w:rPr>
          <w:rFonts w:ascii="Arial" w:eastAsia="游ゴシック Light" w:hAnsi="Arial" w:cs="Arial"/>
        </w:rPr>
        <w:t xml:space="preserve"> </w:t>
      </w:r>
      <w:r w:rsidRPr="00FC223B">
        <w:rPr>
          <w:rFonts w:ascii="Arial" w:eastAsia="游ゴシック Light" w:hAnsi="Arial" w:cs="Arial" w:hint="eastAsia"/>
        </w:rPr>
        <w:t>đâ</w:t>
      </w:r>
      <w:r>
        <w:rPr>
          <w:rFonts w:ascii="Arial" w:eastAsia="游ゴシック Light" w:hAnsi="Arial" w:cs="Arial"/>
        </w:rPr>
        <w:t>y c</w:t>
      </w:r>
      <w:r w:rsidRPr="00FC223B">
        <w:rPr>
          <w:rFonts w:ascii="Arial" w:eastAsia="游ゴシック Light" w:hAnsi="Arial" w:cs="Arial"/>
        </w:rPr>
        <w:t>ủa</w:t>
      </w:r>
      <w:r>
        <w:rPr>
          <w:rFonts w:ascii="Arial" w:eastAsia="游ゴシック Light" w:hAnsi="Arial" w:cs="Arial"/>
        </w:rPr>
        <w:t xml:space="preserve"> </w:t>
      </w:r>
      <w:r w:rsidR="00354D87" w:rsidRPr="00E335EB">
        <w:rPr>
          <w:rFonts w:ascii="Arial" w:eastAsia="游ゴシック Light" w:hAnsi="Arial" w:cs="Arial"/>
        </w:rPr>
        <w:t>REAL4</w:t>
      </w:r>
      <w:r>
        <w:rPr>
          <w:rFonts w:ascii="Arial" w:eastAsia="游ゴシック Light" w:hAnsi="Arial" w:cs="Arial"/>
        </w:rPr>
        <w:t>.</w:t>
      </w:r>
    </w:p>
    <w:p w:rsidR="00354D87"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hint="eastAsia"/>
        </w:rPr>
        <w:t>M</w:t>
      </w:r>
      <w:r w:rsidRPr="009C70C0">
        <w:rPr>
          <w:rFonts w:ascii="Arial" w:eastAsia="游ゴシック Light" w:hAnsi="Arial" w:cs="Arial"/>
        </w:rPr>
        <w:t>as</w:t>
      </w:r>
      <w:r>
        <w:rPr>
          <w:rFonts w:ascii="Arial" w:eastAsia="游ゴシック Light" w:hAnsi="Arial" w:cs="Arial"/>
        </w:rPr>
        <w:t>ter t</w:t>
      </w:r>
      <w:r w:rsidRPr="009C70C0">
        <w:rPr>
          <w:rFonts w:ascii="Arial" w:eastAsia="游ゴシック Light" w:hAnsi="Arial" w:cs="Arial" w:hint="eastAsia"/>
        </w:rPr>
        <w:t>í</w:t>
      </w:r>
      <w:r w:rsidRPr="009C70C0">
        <w:rPr>
          <w:rFonts w:ascii="Arial" w:eastAsia="游ゴシック Light" w:hAnsi="Arial" w:cs="Arial"/>
        </w:rPr>
        <w:t>nh</w:t>
      </w:r>
      <w:r>
        <w:rPr>
          <w:rFonts w:ascii="Arial" w:eastAsia="游ゴシック Light" w:hAnsi="Arial" w:cs="Arial"/>
        </w:rPr>
        <w:t xml:space="preserve"> ch</w:t>
      </w:r>
      <w:r w:rsidRPr="009C70C0">
        <w:rPr>
          <w:rFonts w:ascii="Arial" w:eastAsia="游ゴシック Light" w:hAnsi="Arial" w:cs="Arial"/>
        </w:rPr>
        <w:t>ấ</w:t>
      </w:r>
      <w:r>
        <w:rPr>
          <w:rFonts w:ascii="Arial" w:eastAsia="游ゴシック Light" w:hAnsi="Arial" w:cs="Arial"/>
        </w:rPr>
        <w:t>t nguy</w:t>
      </w:r>
      <w:r w:rsidRPr="009C70C0">
        <w:rPr>
          <w:rFonts w:ascii="Arial" w:eastAsia="游ゴシック Light" w:hAnsi="Arial" w:cs="Arial" w:hint="eastAsia"/>
        </w:rPr>
        <w:t>ê</w:t>
      </w:r>
      <w:r>
        <w:rPr>
          <w:rFonts w:ascii="Arial" w:eastAsia="游ゴシック Light" w:hAnsi="Arial" w:cs="Arial"/>
        </w:rPr>
        <w:t>n v</w:t>
      </w:r>
      <w:r w:rsidRPr="009C70C0">
        <w:rPr>
          <w:rFonts w:ascii="Arial" w:eastAsia="游ゴシック Light" w:hAnsi="Arial" w:cs="Arial"/>
        </w:rPr>
        <w:t>ật</w:t>
      </w:r>
      <w:r>
        <w:rPr>
          <w:rFonts w:ascii="Arial" w:eastAsia="游ゴシック Light" w:hAnsi="Arial" w:cs="Arial"/>
        </w:rPr>
        <w:t xml:space="preserve"> li</w:t>
      </w:r>
      <w:r w:rsidRPr="009C70C0">
        <w:rPr>
          <w:rFonts w:ascii="Arial" w:eastAsia="游ゴシック Light" w:hAnsi="Arial" w:cs="Arial"/>
        </w:rPr>
        <w:t>ệu</w:t>
      </w:r>
      <w:r>
        <w:rPr>
          <w:rFonts w:ascii="Arial" w:eastAsia="游ゴシック Light" w:hAnsi="Arial" w:cs="Arial"/>
        </w:rPr>
        <w:t xml:space="preserve">/ </w:t>
      </w:r>
      <w:r w:rsidR="00354D87" w:rsidRPr="00E335EB">
        <w:rPr>
          <w:rFonts w:ascii="Arial" w:eastAsia="游ゴシック Light" w:hAnsi="Arial" w:cs="Arial"/>
        </w:rPr>
        <w:t>材質マスター</w:t>
      </w:r>
    </w:p>
    <w:p w:rsidR="00354D87"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rPr>
        <w:t>M</w:t>
      </w:r>
      <w:r w:rsidRPr="009C70C0">
        <w:rPr>
          <w:rFonts w:ascii="Arial" w:eastAsia="游ゴシック Light" w:hAnsi="Arial" w:cs="Arial"/>
        </w:rPr>
        <w:t>as</w:t>
      </w:r>
      <w:r>
        <w:rPr>
          <w:rFonts w:ascii="Arial" w:eastAsia="游ゴシック Light" w:hAnsi="Arial" w:cs="Arial"/>
        </w:rPr>
        <w:t>ter ch</w:t>
      </w:r>
      <w:r w:rsidRPr="009C70C0">
        <w:rPr>
          <w:rFonts w:ascii="Arial" w:eastAsia="游ゴシック Light" w:hAnsi="Arial" w:cs="Arial"/>
        </w:rPr>
        <w:t>ủng</w:t>
      </w:r>
      <w:r>
        <w:rPr>
          <w:rFonts w:ascii="Arial" w:eastAsia="游ゴシック Light" w:hAnsi="Arial" w:cs="Arial"/>
        </w:rPr>
        <w:t xml:space="preserve"> lo</w:t>
      </w:r>
      <w:r w:rsidRPr="009C70C0">
        <w:rPr>
          <w:rFonts w:ascii="Arial" w:eastAsia="游ゴシック Light" w:hAnsi="Arial" w:cs="Arial"/>
        </w:rPr>
        <w:t>ại</w:t>
      </w:r>
      <w:r>
        <w:rPr>
          <w:rFonts w:ascii="Arial" w:eastAsia="游ゴシック Light" w:hAnsi="Arial" w:cs="Arial"/>
        </w:rPr>
        <w:t xml:space="preserve"> nguy</w:t>
      </w:r>
      <w:r w:rsidRPr="009C70C0">
        <w:rPr>
          <w:rFonts w:ascii="Arial" w:eastAsia="游ゴシック Light" w:hAnsi="Arial" w:cs="Arial" w:hint="eastAsia"/>
        </w:rPr>
        <w:t>ê</w:t>
      </w:r>
      <w:r>
        <w:rPr>
          <w:rFonts w:ascii="Arial" w:eastAsia="游ゴシック Light" w:hAnsi="Arial" w:cs="Arial"/>
        </w:rPr>
        <w:t>n v</w:t>
      </w:r>
      <w:r w:rsidRPr="009C70C0">
        <w:rPr>
          <w:rFonts w:ascii="Arial" w:eastAsia="游ゴシック Light" w:hAnsi="Arial" w:cs="Arial"/>
        </w:rPr>
        <w:t>ật</w:t>
      </w:r>
      <w:r>
        <w:rPr>
          <w:rFonts w:ascii="Arial" w:eastAsia="游ゴシック Light" w:hAnsi="Arial" w:cs="Arial"/>
        </w:rPr>
        <w:t xml:space="preserve"> li</w:t>
      </w:r>
      <w:r w:rsidRPr="009C70C0">
        <w:rPr>
          <w:rFonts w:ascii="Arial" w:eastAsia="游ゴシック Light" w:hAnsi="Arial" w:cs="Arial"/>
        </w:rPr>
        <w:t>ệu</w:t>
      </w:r>
      <w:r>
        <w:rPr>
          <w:rFonts w:ascii="Arial" w:eastAsia="游ゴシック Light" w:hAnsi="Arial" w:cs="Arial"/>
        </w:rPr>
        <w:t xml:space="preserve">/ </w:t>
      </w:r>
      <w:r w:rsidR="00354D87" w:rsidRPr="00E335EB">
        <w:rPr>
          <w:rFonts w:ascii="Arial" w:eastAsia="游ゴシック Light" w:hAnsi="Arial" w:cs="Arial"/>
        </w:rPr>
        <w:t>材種マスター</w:t>
      </w:r>
    </w:p>
    <w:p w:rsidR="00354D87"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rPr>
        <w:t>M</w:t>
      </w:r>
      <w:r w:rsidRPr="009C70C0">
        <w:rPr>
          <w:rFonts w:ascii="Arial" w:eastAsia="游ゴシック Light" w:hAnsi="Arial" w:cs="Arial"/>
        </w:rPr>
        <w:t>as</w:t>
      </w:r>
      <w:r>
        <w:rPr>
          <w:rFonts w:ascii="Arial" w:eastAsia="游ゴシック Light" w:hAnsi="Arial" w:cs="Arial"/>
        </w:rPr>
        <w:t>ter v</w:t>
      </w:r>
      <w:r w:rsidRPr="009C70C0">
        <w:rPr>
          <w:rFonts w:ascii="Arial" w:eastAsia="游ゴシック Light" w:hAnsi="Arial" w:cs="Arial"/>
        </w:rPr>
        <w:t>ật</w:t>
      </w:r>
      <w:r>
        <w:rPr>
          <w:rFonts w:ascii="Arial" w:eastAsia="游ゴシック Light" w:hAnsi="Arial" w:cs="Arial"/>
        </w:rPr>
        <w:t xml:space="preserve"> li</w:t>
      </w:r>
      <w:r w:rsidRPr="009C70C0">
        <w:rPr>
          <w:rFonts w:ascii="Arial" w:eastAsia="游ゴシック Light" w:hAnsi="Arial" w:cs="Arial"/>
        </w:rPr>
        <w:t>ệu</w:t>
      </w:r>
      <w:r>
        <w:rPr>
          <w:rFonts w:ascii="Arial" w:eastAsia="游ゴシック Light" w:hAnsi="Arial" w:cs="Arial"/>
        </w:rPr>
        <w:t xml:space="preserve">/ </w:t>
      </w:r>
      <w:r w:rsidR="00354D87" w:rsidRPr="00E335EB">
        <w:rPr>
          <w:rFonts w:ascii="Arial" w:eastAsia="游ゴシック Light" w:hAnsi="Arial" w:cs="Arial"/>
        </w:rPr>
        <w:t>部材マスター</w:t>
      </w:r>
    </w:p>
    <w:p w:rsidR="00354D87"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rPr>
        <w:t>M</w:t>
      </w:r>
      <w:r w:rsidRPr="009C70C0">
        <w:rPr>
          <w:rFonts w:ascii="Arial" w:eastAsia="游ゴシック Light" w:hAnsi="Arial" w:cs="Arial"/>
        </w:rPr>
        <w:t>as</w:t>
      </w:r>
      <w:r>
        <w:rPr>
          <w:rFonts w:ascii="Arial" w:eastAsia="游ゴシック Light" w:hAnsi="Arial" w:cs="Arial"/>
        </w:rPr>
        <w:t>ter h</w:t>
      </w:r>
      <w:r w:rsidRPr="009C70C0">
        <w:rPr>
          <w:rFonts w:ascii="Arial" w:eastAsia="游ゴシック Light" w:hAnsi="Arial" w:cs="Arial" w:hint="eastAsia"/>
        </w:rPr>
        <w:t>ì</w:t>
      </w:r>
      <w:r w:rsidRPr="009C70C0">
        <w:rPr>
          <w:rFonts w:ascii="Arial" w:eastAsia="游ゴシック Light" w:hAnsi="Arial" w:cs="Arial"/>
        </w:rPr>
        <w:t>nh</w:t>
      </w:r>
      <w:r>
        <w:rPr>
          <w:rFonts w:ascii="Arial" w:eastAsia="游ゴシック Light" w:hAnsi="Arial" w:cs="Arial"/>
        </w:rPr>
        <w:t xml:space="preserve"> th</w:t>
      </w:r>
      <w:r w:rsidRPr="009C70C0">
        <w:rPr>
          <w:rFonts w:ascii="Arial" w:eastAsia="游ゴシック Light" w:hAnsi="Arial" w:cs="Arial" w:hint="eastAsia"/>
        </w:rPr>
        <w:t>á</w:t>
      </w:r>
      <w:r w:rsidRPr="009C70C0">
        <w:rPr>
          <w:rFonts w:ascii="Arial" w:eastAsia="游ゴシック Light" w:hAnsi="Arial" w:cs="Arial"/>
        </w:rPr>
        <w:t>i</w:t>
      </w:r>
      <w:r>
        <w:rPr>
          <w:rFonts w:ascii="Arial" w:eastAsia="游ゴシック Light" w:hAnsi="Arial" w:cs="Arial"/>
        </w:rPr>
        <w:t xml:space="preserve">/ </w:t>
      </w:r>
      <w:r w:rsidR="00354D87" w:rsidRPr="00E335EB">
        <w:rPr>
          <w:rFonts w:ascii="Arial" w:eastAsia="游ゴシック Light" w:hAnsi="Arial" w:cs="Arial"/>
        </w:rPr>
        <w:t>形状マスター</w:t>
      </w:r>
    </w:p>
    <w:p w:rsidR="00354D87"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rPr>
        <w:t>F</w:t>
      </w:r>
      <w:r>
        <w:rPr>
          <w:rFonts w:ascii="Arial" w:eastAsia="游ゴシック Light" w:hAnsi="Arial" w:cs="Arial" w:hint="eastAsia"/>
        </w:rPr>
        <w:t xml:space="preserve">ilter </w:t>
      </w:r>
      <w:r>
        <w:rPr>
          <w:rFonts w:ascii="Arial" w:eastAsia="游ゴシック Light" w:hAnsi="Arial" w:cs="Arial"/>
        </w:rPr>
        <w:t>t</w:t>
      </w:r>
      <w:r w:rsidRPr="009C70C0">
        <w:rPr>
          <w:rFonts w:ascii="Arial" w:eastAsia="游ゴシック Light" w:hAnsi="Arial" w:cs="Arial" w:hint="eastAsia"/>
        </w:rPr>
        <w:t>í</w:t>
      </w:r>
      <w:r w:rsidRPr="009C70C0">
        <w:rPr>
          <w:rFonts w:ascii="Arial" w:eastAsia="游ゴシック Light" w:hAnsi="Arial" w:cs="Arial"/>
        </w:rPr>
        <w:t>nh</w:t>
      </w:r>
      <w:r>
        <w:rPr>
          <w:rFonts w:ascii="Arial" w:eastAsia="游ゴシック Light" w:hAnsi="Arial" w:cs="Arial"/>
        </w:rPr>
        <w:t xml:space="preserve"> ch</w:t>
      </w:r>
      <w:r w:rsidRPr="009C70C0">
        <w:rPr>
          <w:rFonts w:ascii="Arial" w:eastAsia="游ゴシック Light" w:hAnsi="Arial" w:cs="Arial"/>
        </w:rPr>
        <w:t>ất</w:t>
      </w:r>
      <w:r>
        <w:rPr>
          <w:rFonts w:ascii="Arial" w:eastAsia="游ゴシック Light" w:hAnsi="Arial" w:cs="Arial"/>
        </w:rPr>
        <w:t xml:space="preserve"> nguy</w:t>
      </w:r>
      <w:r w:rsidRPr="009C70C0">
        <w:rPr>
          <w:rFonts w:ascii="Arial" w:eastAsia="游ゴシック Light" w:hAnsi="Arial" w:cs="Arial" w:hint="eastAsia"/>
        </w:rPr>
        <w:t>ê</w:t>
      </w:r>
      <w:r>
        <w:rPr>
          <w:rFonts w:ascii="Arial" w:eastAsia="游ゴシック Light" w:hAnsi="Arial" w:cs="Arial"/>
        </w:rPr>
        <w:t>n v</w:t>
      </w:r>
      <w:r w:rsidRPr="009C70C0">
        <w:rPr>
          <w:rFonts w:ascii="Arial" w:eastAsia="游ゴシック Light" w:hAnsi="Arial" w:cs="Arial"/>
        </w:rPr>
        <w:t>ật</w:t>
      </w:r>
      <w:r>
        <w:rPr>
          <w:rFonts w:ascii="Arial" w:eastAsia="游ゴシック Light" w:hAnsi="Arial" w:cs="Arial"/>
        </w:rPr>
        <w:t xml:space="preserve"> li</w:t>
      </w:r>
      <w:r w:rsidRPr="009C70C0">
        <w:rPr>
          <w:rFonts w:ascii="Arial" w:eastAsia="游ゴシック Light" w:hAnsi="Arial" w:cs="Arial"/>
        </w:rPr>
        <w:t>ệu</w:t>
      </w:r>
      <w:r>
        <w:rPr>
          <w:rFonts w:ascii="Arial" w:eastAsia="游ゴシック Light" w:hAnsi="Arial" w:cs="Arial"/>
        </w:rPr>
        <w:t xml:space="preserve">/ </w:t>
      </w:r>
      <w:r w:rsidR="00354D87" w:rsidRPr="00E335EB">
        <w:rPr>
          <w:rFonts w:ascii="Arial" w:eastAsia="游ゴシック Light" w:hAnsi="Arial" w:cs="Arial"/>
        </w:rPr>
        <w:t>材質絞り込み</w:t>
      </w:r>
    </w:p>
    <w:p w:rsidR="00354D87"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hint="eastAsia"/>
        </w:rPr>
        <w:lastRenderedPageBreak/>
        <w:t xml:space="preserve">Filter </w:t>
      </w:r>
      <w:r w:rsidRPr="009C70C0">
        <w:rPr>
          <w:rFonts w:ascii="Arial" w:eastAsia="游ゴシック Light" w:hAnsi="Arial" w:cs="Arial" w:hint="eastAsia"/>
        </w:rPr>
        <w:t>đ</w:t>
      </w:r>
      <w:r w:rsidRPr="009C70C0">
        <w:rPr>
          <w:rFonts w:ascii="Arial" w:eastAsia="游ゴシック Light" w:hAnsi="Arial" w:cs="Arial"/>
        </w:rPr>
        <w:t>ộ</w:t>
      </w:r>
      <w:r>
        <w:rPr>
          <w:rFonts w:ascii="Arial" w:eastAsia="游ゴシック Light" w:hAnsi="Arial" w:cs="Arial"/>
        </w:rPr>
        <w:t xml:space="preserve"> d</w:t>
      </w:r>
      <w:r w:rsidRPr="009C70C0">
        <w:rPr>
          <w:rFonts w:ascii="Arial" w:eastAsia="游ゴシック Light" w:hAnsi="Arial" w:cs="Arial" w:hint="eastAsia"/>
        </w:rPr>
        <w:t>à</w:t>
      </w:r>
      <w:r w:rsidRPr="009C70C0">
        <w:rPr>
          <w:rFonts w:ascii="Arial" w:eastAsia="游ゴシック Light" w:hAnsi="Arial" w:cs="Arial"/>
        </w:rPr>
        <w:t>y</w:t>
      </w:r>
      <w:r>
        <w:rPr>
          <w:rFonts w:ascii="Arial" w:eastAsia="游ゴシック Light" w:hAnsi="Arial" w:cs="Arial"/>
        </w:rPr>
        <w:t xml:space="preserve"> t</w:t>
      </w:r>
      <w:r w:rsidRPr="009C70C0">
        <w:rPr>
          <w:rFonts w:ascii="Arial" w:eastAsia="游ゴシック Light" w:hAnsi="Arial" w:cs="Arial"/>
        </w:rPr>
        <w:t>ấm</w:t>
      </w:r>
      <w:r>
        <w:rPr>
          <w:rFonts w:ascii="Arial" w:eastAsia="游ゴシック Light" w:hAnsi="Arial" w:cs="Arial"/>
        </w:rPr>
        <w:t xml:space="preserve">/ </w:t>
      </w:r>
      <w:r w:rsidR="00354D87" w:rsidRPr="00E335EB">
        <w:rPr>
          <w:rFonts w:ascii="Arial" w:eastAsia="游ゴシック Light" w:hAnsi="Arial" w:cs="Arial"/>
        </w:rPr>
        <w:t>板厚絞り込み</w:t>
      </w:r>
    </w:p>
    <w:p w:rsidR="002B3E29" w:rsidRPr="00E335EB" w:rsidRDefault="009C70C0" w:rsidP="009C70C0">
      <w:pPr>
        <w:pStyle w:val="ListParagraph"/>
        <w:numPr>
          <w:ilvl w:val="0"/>
          <w:numId w:val="46"/>
        </w:numPr>
        <w:ind w:leftChars="0"/>
        <w:rPr>
          <w:rFonts w:ascii="Arial" w:eastAsia="游ゴシック Light" w:hAnsi="Arial" w:cs="Arial"/>
        </w:rPr>
      </w:pPr>
      <w:r w:rsidRPr="009C70C0">
        <w:rPr>
          <w:rFonts w:ascii="Arial" w:eastAsia="游ゴシック Light" w:hAnsi="Arial" w:cs="Arial"/>
        </w:rPr>
        <w:t>Mark Style Master</w:t>
      </w:r>
      <w:r>
        <w:rPr>
          <w:rFonts w:ascii="Arial" w:eastAsia="游ゴシック Light" w:hAnsi="Arial" w:cs="Arial"/>
        </w:rPr>
        <w:t xml:space="preserve">/ </w:t>
      </w:r>
      <w:r w:rsidR="002B3E29" w:rsidRPr="00E335EB">
        <w:rPr>
          <w:rFonts w:ascii="Arial" w:eastAsia="游ゴシック Light" w:hAnsi="Arial" w:cs="Arial"/>
        </w:rPr>
        <w:t>マークスタイルマスター</w:t>
      </w:r>
    </w:p>
    <w:p w:rsidR="002B3E29"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hint="eastAsia"/>
        </w:rPr>
        <w:t>M</w:t>
      </w:r>
      <w:r w:rsidRPr="009C70C0">
        <w:rPr>
          <w:rFonts w:ascii="Arial" w:eastAsia="游ゴシック Light" w:hAnsi="Arial" w:cs="Arial"/>
        </w:rPr>
        <w:t>as</w:t>
      </w:r>
      <w:r>
        <w:rPr>
          <w:rFonts w:ascii="Arial" w:eastAsia="游ゴシック Light" w:hAnsi="Arial" w:cs="Arial"/>
        </w:rPr>
        <w:t>ter s</w:t>
      </w:r>
      <w:r w:rsidRPr="009C70C0">
        <w:rPr>
          <w:rFonts w:ascii="Arial" w:eastAsia="游ゴシック Light" w:hAnsi="Arial" w:cs="Arial" w:hint="cs"/>
        </w:rPr>
        <w:t>ơ</w:t>
      </w:r>
      <w:r>
        <w:rPr>
          <w:rFonts w:ascii="Arial" w:eastAsia="游ゴシック Light" w:hAnsi="Arial" w:cs="Arial"/>
        </w:rPr>
        <w:t xml:space="preserve">n/ </w:t>
      </w:r>
      <w:r w:rsidR="002B3E29" w:rsidRPr="00E335EB">
        <w:rPr>
          <w:rFonts w:ascii="Arial" w:eastAsia="游ゴシック Light" w:hAnsi="Arial" w:cs="Arial"/>
        </w:rPr>
        <w:t>塗装マスター</w:t>
      </w:r>
    </w:p>
    <w:p w:rsidR="002B3E29" w:rsidRPr="00E335EB" w:rsidRDefault="009C70C0" w:rsidP="009C70C0">
      <w:pPr>
        <w:pStyle w:val="ListParagraph"/>
        <w:numPr>
          <w:ilvl w:val="0"/>
          <w:numId w:val="46"/>
        </w:numPr>
        <w:ind w:leftChars="0"/>
        <w:rPr>
          <w:rFonts w:ascii="Arial" w:eastAsia="游ゴシック Light" w:hAnsi="Arial" w:cs="Arial"/>
        </w:rPr>
      </w:pPr>
      <w:r>
        <w:rPr>
          <w:rFonts w:ascii="Arial" w:eastAsia="游ゴシック Light" w:hAnsi="Arial" w:cs="Arial"/>
        </w:rPr>
        <w:t>M</w:t>
      </w:r>
      <w:r w:rsidRPr="009C70C0">
        <w:rPr>
          <w:rFonts w:ascii="Arial" w:eastAsia="游ゴシック Light" w:hAnsi="Arial" w:cs="Arial"/>
        </w:rPr>
        <w:t>as</w:t>
      </w:r>
      <w:r>
        <w:rPr>
          <w:rFonts w:ascii="Arial" w:eastAsia="游ゴシック Light" w:hAnsi="Arial" w:cs="Arial"/>
        </w:rPr>
        <w:t>ter h</w:t>
      </w:r>
      <w:r w:rsidRPr="009C70C0">
        <w:rPr>
          <w:rFonts w:ascii="Arial" w:eastAsia="游ゴシック Light" w:hAnsi="Arial" w:cs="Arial" w:hint="eastAsia"/>
        </w:rPr>
        <w:t>à</w:t>
      </w:r>
      <w:r w:rsidRPr="009C70C0">
        <w:rPr>
          <w:rFonts w:ascii="Arial" w:eastAsia="游ゴシック Light" w:hAnsi="Arial" w:cs="Arial"/>
        </w:rPr>
        <w:t>n</w:t>
      </w:r>
      <w:r>
        <w:rPr>
          <w:rFonts w:ascii="Arial" w:eastAsia="游ゴシック Light" w:hAnsi="Arial" w:cs="Arial"/>
        </w:rPr>
        <w:t xml:space="preserve">/ </w:t>
      </w:r>
      <w:r w:rsidR="002B3E29" w:rsidRPr="00E335EB">
        <w:rPr>
          <w:rFonts w:ascii="Arial" w:eastAsia="游ゴシック Light" w:hAnsi="Arial" w:cs="Arial"/>
        </w:rPr>
        <w:t>溶接マスター</w:t>
      </w:r>
    </w:p>
    <w:p w:rsidR="00CF785B" w:rsidRPr="00E335EB" w:rsidRDefault="009C70C0" w:rsidP="009C70C0">
      <w:pPr>
        <w:pStyle w:val="11"/>
        <w:numPr>
          <w:ilvl w:val="2"/>
          <w:numId w:val="32"/>
        </w:numPr>
        <w:rPr>
          <w:rFonts w:ascii="Arial" w:eastAsia="游ゴシック Light" w:hAnsi="Arial" w:cs="Arial"/>
        </w:rPr>
      </w:pPr>
      <w:r>
        <w:rPr>
          <w:rFonts w:ascii="Arial" w:eastAsia="游ゴシック Light" w:hAnsi="Arial" w:cs="Arial" w:hint="eastAsia"/>
        </w:rPr>
        <w:t>M</w:t>
      </w:r>
      <w:r w:rsidRPr="009C70C0">
        <w:rPr>
          <w:rFonts w:ascii="Arial" w:eastAsia="游ゴシック Light" w:hAnsi="Arial" w:cs="Arial"/>
        </w:rPr>
        <w:t>as</w:t>
      </w:r>
      <w:r>
        <w:rPr>
          <w:rFonts w:ascii="Arial" w:eastAsia="游ゴシック Light" w:hAnsi="Arial" w:cs="Arial"/>
        </w:rPr>
        <w:t>ter t</w:t>
      </w:r>
      <w:r w:rsidRPr="009C70C0">
        <w:rPr>
          <w:rFonts w:ascii="Arial" w:eastAsia="游ゴシック Light" w:hAnsi="Arial" w:cs="Arial"/>
        </w:rPr>
        <w:t>ừng</w:t>
      </w:r>
      <w:r>
        <w:rPr>
          <w:rFonts w:ascii="Arial" w:eastAsia="游ゴシック Light" w:hAnsi="Arial" w:cs="Arial"/>
        </w:rPr>
        <w:t xml:space="preserve"> </w:t>
      </w:r>
      <w:r w:rsidRPr="009C70C0">
        <w:rPr>
          <w:rFonts w:ascii="Arial" w:eastAsia="游ゴシック Light" w:hAnsi="Arial" w:cs="Arial"/>
        </w:rPr>
        <w:t>us</w:t>
      </w:r>
      <w:r>
        <w:rPr>
          <w:rFonts w:ascii="Arial" w:eastAsia="游ゴシック Light" w:hAnsi="Arial" w:cs="Arial"/>
        </w:rPr>
        <w:t xml:space="preserve">er/ </w:t>
      </w:r>
      <w:r w:rsidR="000B650A" w:rsidRPr="00E335EB">
        <w:rPr>
          <w:rFonts w:ascii="Arial" w:eastAsia="游ゴシック Light" w:hAnsi="Arial" w:cs="Arial"/>
        </w:rPr>
        <w:t>ユーザー別</w:t>
      </w:r>
      <w:r w:rsidR="00CF785B" w:rsidRPr="00E335EB">
        <w:rPr>
          <w:rFonts w:ascii="Arial" w:eastAsia="游ゴシック Light" w:hAnsi="Arial" w:cs="Arial"/>
        </w:rPr>
        <w:t>マスター</w:t>
      </w:r>
    </w:p>
    <w:p w:rsidR="00354D87" w:rsidRPr="00E335EB" w:rsidRDefault="009C70C0" w:rsidP="009C70C0">
      <w:pPr>
        <w:pStyle w:val="ListParagraph"/>
        <w:numPr>
          <w:ilvl w:val="0"/>
          <w:numId w:val="43"/>
        </w:numPr>
        <w:ind w:leftChars="0"/>
        <w:rPr>
          <w:rFonts w:ascii="Arial" w:eastAsia="游ゴシック Light" w:hAnsi="Arial" w:cs="Arial"/>
        </w:rPr>
      </w:pPr>
      <w:r>
        <w:rPr>
          <w:rFonts w:ascii="Arial" w:eastAsia="游ゴシック Light" w:hAnsi="Arial" w:cs="Arial" w:hint="eastAsia"/>
        </w:rPr>
        <w:t>M</w:t>
      </w:r>
      <w:r w:rsidRPr="009C70C0">
        <w:rPr>
          <w:rFonts w:ascii="Arial" w:eastAsia="游ゴシック Light" w:hAnsi="Arial" w:cs="Arial"/>
        </w:rPr>
        <w:t>as</w:t>
      </w:r>
      <w:r>
        <w:rPr>
          <w:rFonts w:ascii="Arial" w:eastAsia="游ゴシック Light" w:hAnsi="Arial" w:cs="Arial"/>
        </w:rPr>
        <w:t>ter c</w:t>
      </w:r>
      <w:r w:rsidRPr="009C70C0">
        <w:rPr>
          <w:rFonts w:ascii="Arial" w:eastAsia="游ゴシック Light" w:hAnsi="Arial" w:cs="Arial" w:hint="eastAsia"/>
        </w:rPr>
        <w:t>ô</w:t>
      </w:r>
      <w:r>
        <w:rPr>
          <w:rFonts w:ascii="Arial" w:eastAsia="游ゴシック Light" w:hAnsi="Arial" w:cs="Arial"/>
        </w:rPr>
        <w:t>ng tr</w:t>
      </w:r>
      <w:r w:rsidRPr="009C70C0">
        <w:rPr>
          <w:rFonts w:ascii="Arial" w:eastAsia="游ゴシック Light" w:hAnsi="Arial" w:cs="Arial" w:hint="eastAsia"/>
        </w:rPr>
        <w:t>ì</w:t>
      </w:r>
      <w:r w:rsidRPr="009C70C0">
        <w:rPr>
          <w:rFonts w:ascii="Arial" w:eastAsia="游ゴシック Light" w:hAnsi="Arial" w:cs="Arial"/>
        </w:rPr>
        <w:t>nh</w:t>
      </w:r>
    </w:p>
    <w:p w:rsidR="000B650A" w:rsidRPr="00E335EB" w:rsidRDefault="00030CD2" w:rsidP="00366DC2">
      <w:pPr>
        <w:ind w:left="714" w:firstLine="273"/>
        <w:rPr>
          <w:rFonts w:ascii="Arial" w:eastAsia="游ゴシック Light" w:hAnsi="Arial" w:cs="Arial"/>
        </w:rPr>
      </w:pPr>
      <w:r>
        <w:rPr>
          <w:rFonts w:ascii="Arial" w:eastAsia="游ゴシック Light" w:hAnsi="Arial" w:cs="Arial" w:hint="eastAsia"/>
        </w:rPr>
        <w:t>Setting th</w:t>
      </w:r>
      <w:r w:rsidRPr="00030CD2">
        <w:rPr>
          <w:rFonts w:ascii="Arial" w:eastAsia="游ゴシック Light" w:hAnsi="Arial" w:cs="Arial" w:hint="eastAsia"/>
        </w:rPr>
        <w:t>ô</w:t>
      </w:r>
      <w:r>
        <w:rPr>
          <w:rFonts w:ascii="Arial" w:eastAsia="游ゴシック Light" w:hAnsi="Arial" w:cs="Arial"/>
        </w:rPr>
        <w:t>ng tin c</w:t>
      </w:r>
      <w:r w:rsidRPr="00030CD2">
        <w:rPr>
          <w:rFonts w:ascii="Arial" w:eastAsia="游ゴシック Light" w:hAnsi="Arial" w:cs="Arial" w:hint="eastAsia"/>
        </w:rPr>
        <w:t>ô</w:t>
      </w:r>
      <w:r>
        <w:rPr>
          <w:rFonts w:ascii="Arial" w:eastAsia="游ゴシック Light" w:hAnsi="Arial" w:cs="Arial"/>
        </w:rPr>
        <w:t>ng tr</w:t>
      </w:r>
      <w:r w:rsidRPr="00030CD2">
        <w:rPr>
          <w:rFonts w:ascii="Arial" w:eastAsia="游ゴシック Light" w:hAnsi="Arial" w:cs="Arial" w:hint="eastAsia"/>
        </w:rPr>
        <w:t>ì</w:t>
      </w:r>
      <w:r w:rsidRPr="00030CD2">
        <w:rPr>
          <w:rFonts w:ascii="Arial" w:eastAsia="游ゴシック Light" w:hAnsi="Arial" w:cs="Arial"/>
        </w:rPr>
        <w:t>nh</w:t>
      </w:r>
      <w:r>
        <w:rPr>
          <w:rFonts w:ascii="Arial" w:eastAsia="游ゴシック Light" w:hAnsi="Arial" w:cs="Arial"/>
        </w:rPr>
        <w:t>:</w:t>
      </w:r>
    </w:p>
    <w:p w:rsidR="00D27536" w:rsidRPr="00E335EB" w:rsidRDefault="00366DC2" w:rsidP="00366DC2">
      <w:pPr>
        <w:ind w:left="147" w:firstLine="840"/>
        <w:rPr>
          <w:rFonts w:ascii="Arial" w:eastAsia="游ゴシック Light" w:hAnsi="Arial" w:cs="Arial"/>
        </w:rPr>
      </w:pPr>
      <w:r w:rsidRPr="00E335EB">
        <w:rPr>
          <w:rFonts w:ascii="Arial" w:eastAsia="游ゴシック Light" w:hAnsi="Arial" w:cs="Arial"/>
        </w:rPr>
        <w:t>・</w:t>
      </w:r>
      <w:r w:rsidR="00D27536" w:rsidRPr="00E335EB">
        <w:rPr>
          <w:rFonts w:ascii="Arial" w:eastAsia="游ゴシック Light" w:hAnsi="Arial" w:cs="Arial"/>
        </w:rPr>
        <w:t>ID</w:t>
      </w:r>
      <w:r w:rsidR="00030CD2">
        <w:rPr>
          <w:rFonts w:ascii="Arial" w:eastAsia="游ゴシック Light" w:hAnsi="Arial" w:cs="Arial"/>
        </w:rPr>
        <w:t xml:space="preserve"> c</w:t>
      </w:r>
      <w:r w:rsidR="00030CD2" w:rsidRPr="00030CD2">
        <w:rPr>
          <w:rFonts w:ascii="Arial" w:eastAsia="游ゴシック Light" w:hAnsi="Arial" w:cs="Arial" w:hint="eastAsia"/>
        </w:rPr>
        <w:t>ô</w:t>
      </w:r>
      <w:r w:rsidR="00030CD2">
        <w:rPr>
          <w:rFonts w:ascii="Arial" w:eastAsia="游ゴシック Light" w:hAnsi="Arial" w:cs="Arial"/>
        </w:rPr>
        <w:t>ng tr</w:t>
      </w:r>
      <w:r w:rsidR="00030CD2" w:rsidRPr="00030CD2">
        <w:rPr>
          <w:rFonts w:ascii="Arial" w:eastAsia="游ゴシック Light" w:hAnsi="Arial" w:cs="Arial" w:hint="eastAsia"/>
        </w:rPr>
        <w:t>ì</w:t>
      </w:r>
      <w:r w:rsidR="00030CD2" w:rsidRPr="00030CD2">
        <w:rPr>
          <w:rFonts w:ascii="Arial" w:eastAsia="游ゴシック Light" w:hAnsi="Arial" w:cs="Arial"/>
        </w:rPr>
        <w:t>nh</w:t>
      </w:r>
    </w:p>
    <w:p w:rsidR="00D27536" w:rsidRPr="00E335EB" w:rsidRDefault="00366DC2" w:rsidP="00366DC2">
      <w:pPr>
        <w:ind w:leftChars="475" w:left="906" w:firstLine="81"/>
        <w:rPr>
          <w:rFonts w:ascii="Arial" w:eastAsia="游ゴシック Light" w:hAnsi="Arial" w:cs="Arial"/>
        </w:rPr>
      </w:pPr>
      <w:r w:rsidRPr="00E335EB">
        <w:rPr>
          <w:rFonts w:ascii="Arial" w:eastAsia="游ゴシック Light" w:hAnsi="Arial" w:cs="Arial"/>
        </w:rPr>
        <w:t>・</w:t>
      </w:r>
      <w:r w:rsidR="00030CD2">
        <w:rPr>
          <w:rFonts w:ascii="Arial" w:eastAsia="游ゴシック Light" w:hAnsi="Arial" w:cs="Arial"/>
        </w:rPr>
        <w:t>T</w:t>
      </w:r>
      <w:r w:rsidR="00030CD2" w:rsidRPr="00030CD2">
        <w:rPr>
          <w:rFonts w:ascii="Arial" w:eastAsia="游ゴシック Light" w:hAnsi="Arial" w:cs="Arial" w:hint="eastAsia"/>
        </w:rPr>
        <w:t>ê</w:t>
      </w:r>
      <w:r w:rsidR="00030CD2">
        <w:rPr>
          <w:rFonts w:ascii="Arial" w:eastAsia="游ゴシック Light" w:hAnsi="Arial" w:cs="Arial"/>
        </w:rPr>
        <w:t>n c</w:t>
      </w:r>
      <w:r w:rsidR="00030CD2" w:rsidRPr="00030CD2">
        <w:rPr>
          <w:rFonts w:ascii="Arial" w:eastAsia="游ゴシック Light" w:hAnsi="Arial" w:cs="Arial" w:hint="eastAsia"/>
        </w:rPr>
        <w:t>ô</w:t>
      </w:r>
      <w:r w:rsidR="00030CD2">
        <w:rPr>
          <w:rFonts w:ascii="Arial" w:eastAsia="游ゴシック Light" w:hAnsi="Arial" w:cs="Arial"/>
        </w:rPr>
        <w:t>ng tr</w:t>
      </w:r>
      <w:r w:rsidR="00030CD2" w:rsidRPr="00030CD2">
        <w:rPr>
          <w:rFonts w:ascii="Arial" w:eastAsia="游ゴシック Light" w:hAnsi="Arial" w:cs="Arial" w:hint="eastAsia"/>
        </w:rPr>
        <w:t>ì</w:t>
      </w:r>
      <w:r w:rsidR="00030CD2" w:rsidRPr="00030CD2">
        <w:rPr>
          <w:rFonts w:ascii="Arial" w:eastAsia="游ゴシック Light" w:hAnsi="Arial" w:cs="Arial"/>
        </w:rPr>
        <w:t>nh</w:t>
      </w:r>
    </w:p>
    <w:p w:rsidR="00220C23" w:rsidRPr="00E335EB" w:rsidRDefault="00366DC2" w:rsidP="00366DC2">
      <w:pPr>
        <w:ind w:firstLineChars="500" w:firstLine="953"/>
        <w:rPr>
          <w:rFonts w:ascii="Arial" w:eastAsia="游ゴシック Light" w:hAnsi="Arial" w:cs="Arial"/>
        </w:rPr>
      </w:pPr>
      <w:r w:rsidRPr="00E335EB">
        <w:rPr>
          <w:rFonts w:ascii="Arial" w:eastAsia="游ゴシック Light" w:hAnsi="Arial" w:cs="Arial"/>
        </w:rPr>
        <w:t>・</w:t>
      </w:r>
      <w:r w:rsidR="00220C23" w:rsidRPr="00E335EB">
        <w:rPr>
          <w:rFonts w:ascii="Arial" w:eastAsia="游ゴシック Light" w:hAnsi="Arial" w:cs="Arial"/>
        </w:rPr>
        <w:t>頭番</w:t>
      </w:r>
      <w:r w:rsidR="00030CD2">
        <w:rPr>
          <w:rFonts w:ascii="Arial" w:eastAsia="游ゴシック Light" w:hAnsi="Arial" w:cs="Arial" w:hint="eastAsia"/>
        </w:rPr>
        <w:t>/</w:t>
      </w:r>
      <w:r w:rsidR="00030CD2" w:rsidRPr="00030CD2">
        <w:rPr>
          <w:rFonts w:ascii="Arial" w:eastAsia="游ゴシック Light" w:hAnsi="Arial" w:cs="Arial"/>
        </w:rPr>
        <w:t>Head turn</w:t>
      </w:r>
    </w:p>
    <w:p w:rsidR="00CF785B" w:rsidRPr="00E335EB" w:rsidRDefault="00030CD2" w:rsidP="00030CD2">
      <w:pPr>
        <w:pStyle w:val="ListParagraph"/>
        <w:numPr>
          <w:ilvl w:val="0"/>
          <w:numId w:val="43"/>
        </w:numPr>
        <w:ind w:leftChars="0"/>
        <w:rPr>
          <w:rFonts w:ascii="Arial" w:eastAsia="游ゴシック Light" w:hAnsi="Arial" w:cs="Arial"/>
        </w:rPr>
      </w:pPr>
      <w:r>
        <w:rPr>
          <w:rFonts w:ascii="Arial" w:eastAsia="游ゴシック Light" w:hAnsi="Arial" w:cs="Arial"/>
        </w:rPr>
        <w:t>M</w:t>
      </w:r>
      <w:r w:rsidRPr="00030CD2">
        <w:rPr>
          <w:rFonts w:ascii="Arial" w:eastAsia="游ゴシック Light" w:hAnsi="Arial" w:cs="Arial"/>
        </w:rPr>
        <w:t>as</w:t>
      </w:r>
      <w:r>
        <w:rPr>
          <w:rFonts w:ascii="Arial" w:eastAsia="游ゴシック Light" w:hAnsi="Arial" w:cs="Arial"/>
        </w:rPr>
        <w:t>ter c</w:t>
      </w:r>
      <w:r w:rsidRPr="00030CD2">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030CD2">
        <w:rPr>
          <w:rFonts w:ascii="Arial" w:eastAsia="游ゴシック Light" w:hAnsi="Arial" w:cs="Arial"/>
        </w:rPr>
        <w:t>ờng</w:t>
      </w:r>
      <w:r>
        <w:rPr>
          <w:rFonts w:ascii="Arial" w:eastAsia="游ゴシック Light" w:hAnsi="Arial" w:cs="Arial"/>
        </w:rPr>
        <w:t xml:space="preserve"> (nh</w:t>
      </w:r>
      <w:r w:rsidRPr="00030CD2">
        <w:rPr>
          <w:rFonts w:ascii="Arial" w:eastAsia="游ゴシック Light" w:hAnsi="Arial" w:cs="Arial" w:hint="eastAsia"/>
        </w:rPr>
        <w:t>à</w:t>
      </w:r>
      <w:r>
        <w:rPr>
          <w:rFonts w:ascii="Arial" w:eastAsia="游ゴシック Light" w:hAnsi="Arial" w:cs="Arial"/>
        </w:rPr>
        <w:t xml:space="preserve"> m</w:t>
      </w:r>
      <w:r w:rsidRPr="00030CD2">
        <w:rPr>
          <w:rFonts w:ascii="Arial" w:eastAsia="游ゴシック Light" w:hAnsi="Arial" w:cs="Arial" w:hint="eastAsia"/>
        </w:rPr>
        <w:t>á</w:t>
      </w:r>
      <w:r w:rsidRPr="00030CD2">
        <w:rPr>
          <w:rFonts w:ascii="Arial" w:eastAsia="游ゴシック Light" w:hAnsi="Arial" w:cs="Arial"/>
        </w:rPr>
        <w:t>y</w:t>
      </w:r>
      <w:r>
        <w:rPr>
          <w:rFonts w:ascii="Arial" w:eastAsia="游ゴシック Light" w:hAnsi="Arial" w:cs="Arial"/>
        </w:rPr>
        <w:t>)</w:t>
      </w:r>
    </w:p>
    <w:p w:rsidR="00354D87" w:rsidRPr="00E335EB" w:rsidRDefault="00030CD2" w:rsidP="00AF532E">
      <w:pPr>
        <w:ind w:left="714" w:firstLine="273"/>
        <w:rPr>
          <w:rFonts w:ascii="Arial" w:eastAsia="游ゴシック Light" w:hAnsi="Arial" w:cs="Arial"/>
        </w:rPr>
      </w:pPr>
      <w:r>
        <w:rPr>
          <w:rFonts w:ascii="Arial" w:eastAsia="游ゴシック Light" w:hAnsi="Arial" w:cs="Arial"/>
        </w:rPr>
        <w:t>Setting th</w:t>
      </w:r>
      <w:r w:rsidRPr="00030CD2">
        <w:rPr>
          <w:rFonts w:ascii="Arial" w:eastAsia="游ゴシック Light" w:hAnsi="Arial" w:cs="Arial" w:hint="eastAsia"/>
        </w:rPr>
        <w:t>ô</w:t>
      </w:r>
      <w:r>
        <w:rPr>
          <w:rFonts w:ascii="Arial" w:eastAsia="游ゴシック Light" w:hAnsi="Arial" w:cs="Arial"/>
        </w:rPr>
        <w:t>ng tin c</w:t>
      </w:r>
      <w:r w:rsidRPr="00030CD2">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030CD2">
        <w:rPr>
          <w:rFonts w:ascii="Arial" w:eastAsia="游ゴシック Light" w:hAnsi="Arial" w:cs="Arial"/>
        </w:rPr>
        <w:t>ờng</w:t>
      </w:r>
      <w:r>
        <w:rPr>
          <w:rFonts w:ascii="Arial" w:eastAsia="游ゴシック Light" w:hAnsi="Arial" w:cs="Arial"/>
        </w:rPr>
        <w:t>.</w:t>
      </w:r>
    </w:p>
    <w:p w:rsidR="00D27536" w:rsidRPr="00E335EB" w:rsidRDefault="00030CD2" w:rsidP="00AF532E">
      <w:pPr>
        <w:ind w:leftChars="475" w:left="906"/>
        <w:rPr>
          <w:rFonts w:ascii="Arial" w:eastAsia="游ゴシック Light" w:hAnsi="Arial" w:cs="Arial"/>
        </w:rPr>
      </w:pPr>
      <w:r>
        <w:rPr>
          <w:rFonts w:ascii="Arial" w:eastAsia="游ゴシック Light" w:hAnsi="Arial" w:cs="Arial"/>
        </w:rPr>
        <w:t>T</w:t>
      </w:r>
      <w:r w:rsidRPr="00030CD2">
        <w:rPr>
          <w:rFonts w:ascii="Arial" w:eastAsia="游ゴシック Light" w:hAnsi="Arial" w:cs="Arial" w:hint="eastAsia"/>
        </w:rPr>
        <w:t>ê</w:t>
      </w:r>
      <w:r>
        <w:rPr>
          <w:rFonts w:ascii="Arial" w:eastAsia="游ゴシック Light" w:hAnsi="Arial" w:cs="Arial"/>
        </w:rPr>
        <w:t>n c</w:t>
      </w:r>
      <w:r w:rsidRPr="00030CD2">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030CD2">
        <w:rPr>
          <w:rFonts w:ascii="Arial" w:eastAsia="游ゴシック Light" w:hAnsi="Arial" w:cs="Arial"/>
        </w:rPr>
        <w:t>ờng</w:t>
      </w:r>
      <w:r>
        <w:rPr>
          <w:rFonts w:ascii="Arial" w:eastAsia="游ゴシック Light" w:hAnsi="Arial" w:cs="Arial"/>
        </w:rPr>
        <w:t xml:space="preserve"> (nh</w:t>
      </w:r>
      <w:r w:rsidRPr="00030CD2">
        <w:rPr>
          <w:rFonts w:ascii="Arial" w:eastAsia="游ゴシック Light" w:hAnsi="Arial" w:cs="Arial" w:hint="eastAsia"/>
        </w:rPr>
        <w:t>à</w:t>
      </w:r>
      <w:r>
        <w:rPr>
          <w:rFonts w:ascii="Arial" w:eastAsia="游ゴシック Light" w:hAnsi="Arial" w:cs="Arial"/>
        </w:rPr>
        <w:t xml:space="preserve"> m</w:t>
      </w:r>
      <w:r w:rsidRPr="00030CD2">
        <w:rPr>
          <w:rFonts w:ascii="Arial" w:eastAsia="游ゴシック Light" w:hAnsi="Arial" w:cs="Arial" w:hint="eastAsia"/>
        </w:rPr>
        <w:t>á</w:t>
      </w:r>
      <w:r w:rsidRPr="00030CD2">
        <w:rPr>
          <w:rFonts w:ascii="Arial" w:eastAsia="游ゴシック Light" w:hAnsi="Arial" w:cs="Arial"/>
        </w:rPr>
        <w:t>y</w:t>
      </w:r>
      <w:r>
        <w:rPr>
          <w:rFonts w:ascii="Arial" w:eastAsia="游ゴシック Light" w:hAnsi="Arial" w:cs="Arial"/>
        </w:rPr>
        <w:t>)</w:t>
      </w:r>
    </w:p>
    <w:p w:rsidR="00CF785B" w:rsidRPr="00E335EB" w:rsidRDefault="00030CD2" w:rsidP="00030CD2">
      <w:pPr>
        <w:pStyle w:val="ListParagraph"/>
        <w:numPr>
          <w:ilvl w:val="0"/>
          <w:numId w:val="43"/>
        </w:numPr>
        <w:ind w:leftChars="0"/>
        <w:rPr>
          <w:rFonts w:ascii="Arial" w:eastAsia="游ゴシック Light" w:hAnsi="Arial" w:cs="Arial"/>
        </w:rPr>
      </w:pPr>
      <w:r>
        <w:rPr>
          <w:rFonts w:ascii="Arial" w:eastAsia="游ゴシック Light" w:hAnsi="Arial" w:cs="Arial" w:hint="eastAsia"/>
        </w:rPr>
        <w:t>Calendar c</w:t>
      </w:r>
      <w:r w:rsidRPr="00030CD2">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030CD2">
        <w:rPr>
          <w:rFonts w:ascii="Arial" w:eastAsia="游ゴシック Light" w:hAnsi="Arial" w:cs="Arial"/>
        </w:rPr>
        <w:t>ờng</w:t>
      </w:r>
    </w:p>
    <w:p w:rsidR="00354D87" w:rsidRPr="00E335EB" w:rsidRDefault="00030CD2" w:rsidP="00AF532E">
      <w:pPr>
        <w:ind w:left="714" w:firstLine="273"/>
        <w:rPr>
          <w:rFonts w:ascii="Arial" w:eastAsia="游ゴシック Light" w:hAnsi="Arial" w:cs="Arial"/>
        </w:rPr>
      </w:pPr>
      <w:r>
        <w:rPr>
          <w:rFonts w:ascii="Arial" w:eastAsia="游ゴシック Light" w:hAnsi="Arial" w:cs="Arial" w:hint="eastAsia"/>
        </w:rPr>
        <w:t>Setting ng</w:t>
      </w:r>
      <w:r w:rsidRPr="00030CD2">
        <w:rPr>
          <w:rFonts w:ascii="Arial" w:eastAsia="游ゴシック Light" w:hAnsi="Arial" w:cs="Arial" w:hint="eastAsia"/>
        </w:rPr>
        <w:t>à</w:t>
      </w:r>
      <w:r w:rsidRPr="00030CD2">
        <w:rPr>
          <w:rFonts w:ascii="Arial" w:eastAsia="游ゴシック Light" w:hAnsi="Arial" w:cs="Arial"/>
        </w:rPr>
        <w:t>y</w:t>
      </w:r>
      <w:r>
        <w:rPr>
          <w:rFonts w:ascii="Arial" w:eastAsia="游ゴシック Light" w:hAnsi="Arial" w:cs="Arial"/>
        </w:rPr>
        <w:t xml:space="preserve"> l</w:t>
      </w:r>
      <w:r w:rsidRPr="00030CD2">
        <w:rPr>
          <w:rFonts w:ascii="Arial" w:eastAsia="游ゴシック Light" w:hAnsi="Arial" w:cs="Arial" w:hint="eastAsia"/>
        </w:rPr>
        <w:t>à</w:t>
      </w:r>
      <w:r>
        <w:rPr>
          <w:rFonts w:ascii="Arial" w:eastAsia="游ゴシック Light" w:hAnsi="Arial" w:cs="Arial"/>
        </w:rPr>
        <w:t>m vi</w:t>
      </w:r>
      <w:r w:rsidRPr="00030CD2">
        <w:rPr>
          <w:rFonts w:ascii="Arial" w:eastAsia="游ゴシック Light" w:hAnsi="Arial" w:cs="Arial"/>
        </w:rPr>
        <w:t>ệc</w:t>
      </w:r>
      <w:r>
        <w:rPr>
          <w:rFonts w:ascii="Arial" w:eastAsia="游ゴシック Light" w:hAnsi="Arial" w:cs="Arial"/>
        </w:rPr>
        <w:t xml:space="preserve"> v</w:t>
      </w:r>
      <w:r w:rsidRPr="00030CD2">
        <w:rPr>
          <w:rFonts w:ascii="Arial" w:eastAsia="游ゴシック Light" w:hAnsi="Arial" w:cs="Arial" w:hint="eastAsia"/>
        </w:rPr>
        <w:t>à</w:t>
      </w:r>
      <w:r>
        <w:rPr>
          <w:rFonts w:ascii="Arial" w:eastAsia="游ゴシック Light" w:hAnsi="Arial" w:cs="Arial"/>
        </w:rPr>
        <w:t xml:space="preserve"> ng</w:t>
      </w:r>
      <w:r w:rsidRPr="00030CD2">
        <w:rPr>
          <w:rFonts w:ascii="Arial" w:eastAsia="游ゴシック Light" w:hAnsi="Arial" w:cs="Arial" w:hint="eastAsia"/>
        </w:rPr>
        <w:t>à</w:t>
      </w:r>
      <w:r w:rsidRPr="00030CD2">
        <w:rPr>
          <w:rFonts w:ascii="Arial" w:eastAsia="游ゴシック Light" w:hAnsi="Arial" w:cs="Arial"/>
        </w:rPr>
        <w:t>y</w:t>
      </w:r>
      <w:r>
        <w:rPr>
          <w:rFonts w:ascii="Arial" w:eastAsia="游ゴシック Light" w:hAnsi="Arial" w:cs="Arial"/>
        </w:rPr>
        <w:t xml:space="preserve"> kh</w:t>
      </w:r>
      <w:r w:rsidRPr="00030CD2">
        <w:rPr>
          <w:rFonts w:ascii="Arial" w:eastAsia="游ゴシック Light" w:hAnsi="Arial" w:cs="Arial" w:hint="eastAsia"/>
        </w:rPr>
        <w:t>ô</w:t>
      </w:r>
      <w:r>
        <w:rPr>
          <w:rFonts w:ascii="Arial" w:eastAsia="游ゴシック Light" w:hAnsi="Arial" w:cs="Arial"/>
        </w:rPr>
        <w:t>ng l</w:t>
      </w:r>
      <w:r w:rsidRPr="00030CD2">
        <w:rPr>
          <w:rFonts w:ascii="Arial" w:eastAsia="游ゴシック Light" w:hAnsi="Arial" w:cs="Arial" w:hint="eastAsia"/>
        </w:rPr>
        <w:t>à</w:t>
      </w:r>
      <w:r w:rsidRPr="00030CD2">
        <w:rPr>
          <w:rFonts w:ascii="Arial" w:eastAsia="游ゴシック Light" w:hAnsi="Arial" w:cs="Arial"/>
        </w:rPr>
        <w:t>m</w:t>
      </w:r>
      <w:r>
        <w:rPr>
          <w:rFonts w:ascii="Arial" w:eastAsia="游ゴシック Light" w:hAnsi="Arial" w:cs="Arial"/>
        </w:rPr>
        <w:t xml:space="preserve"> vi</w:t>
      </w:r>
      <w:r w:rsidRPr="00030CD2">
        <w:rPr>
          <w:rFonts w:ascii="Arial" w:eastAsia="游ゴシック Light" w:hAnsi="Arial" w:cs="Arial"/>
        </w:rPr>
        <w:t>ệc</w:t>
      </w:r>
      <w:r>
        <w:rPr>
          <w:rFonts w:ascii="Arial" w:eastAsia="游ゴシック Light" w:hAnsi="Arial" w:cs="Arial"/>
        </w:rPr>
        <w:t xml:space="preserve"> c</w:t>
      </w:r>
      <w:r w:rsidRPr="00030CD2">
        <w:rPr>
          <w:rFonts w:ascii="Arial" w:eastAsia="游ゴシック Light" w:hAnsi="Arial" w:cs="Arial"/>
        </w:rPr>
        <w:t>ủa</w:t>
      </w:r>
      <w:r>
        <w:rPr>
          <w:rFonts w:ascii="Arial" w:eastAsia="游ゴシック Light" w:hAnsi="Arial" w:cs="Arial"/>
        </w:rPr>
        <w:t xml:space="preserve"> c</w:t>
      </w:r>
      <w:r w:rsidRPr="00030CD2">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030CD2">
        <w:rPr>
          <w:rFonts w:ascii="Arial" w:eastAsia="游ゴシック Light" w:hAnsi="Arial" w:cs="Arial"/>
        </w:rPr>
        <w:t>ờng</w:t>
      </w:r>
      <w:r>
        <w:rPr>
          <w:rFonts w:ascii="Arial" w:eastAsia="游ゴシック Light" w:hAnsi="Arial" w:cs="Arial"/>
        </w:rPr>
        <w:t xml:space="preserve"> (nh</w:t>
      </w:r>
      <w:r w:rsidRPr="00030CD2">
        <w:rPr>
          <w:rFonts w:ascii="Arial" w:eastAsia="游ゴシック Light" w:hAnsi="Arial" w:cs="Arial" w:hint="eastAsia"/>
        </w:rPr>
        <w:t>à</w:t>
      </w:r>
      <w:r>
        <w:rPr>
          <w:rFonts w:ascii="Arial" w:eastAsia="游ゴシック Light" w:hAnsi="Arial" w:cs="Arial"/>
        </w:rPr>
        <w:t xml:space="preserve"> m</w:t>
      </w:r>
      <w:r w:rsidRPr="00030CD2">
        <w:rPr>
          <w:rFonts w:ascii="Arial" w:eastAsia="游ゴシック Light" w:hAnsi="Arial" w:cs="Arial" w:hint="eastAsia"/>
        </w:rPr>
        <w:t>á</w:t>
      </w:r>
      <w:r w:rsidRPr="00030CD2">
        <w:rPr>
          <w:rFonts w:ascii="Arial" w:eastAsia="游ゴシック Light" w:hAnsi="Arial" w:cs="Arial"/>
        </w:rPr>
        <w:t>y</w:t>
      </w:r>
      <w:r>
        <w:rPr>
          <w:rFonts w:ascii="Arial" w:eastAsia="游ゴシック Light" w:hAnsi="Arial" w:cs="Arial"/>
        </w:rPr>
        <w:t>).</w:t>
      </w:r>
    </w:p>
    <w:p w:rsidR="00CF785B" w:rsidRPr="00E335EB" w:rsidRDefault="00030CD2" w:rsidP="00030CD2">
      <w:pPr>
        <w:pStyle w:val="ListParagraph"/>
        <w:numPr>
          <w:ilvl w:val="0"/>
          <w:numId w:val="43"/>
        </w:numPr>
        <w:ind w:leftChars="0"/>
        <w:rPr>
          <w:rFonts w:ascii="Arial" w:eastAsia="游ゴシック Light" w:hAnsi="Arial" w:cs="Arial"/>
        </w:rPr>
      </w:pPr>
      <w:r>
        <w:rPr>
          <w:rFonts w:ascii="Arial" w:eastAsia="游ゴシック Light" w:hAnsi="Arial" w:cs="Arial" w:hint="eastAsia"/>
        </w:rPr>
        <w:t>Yard m</w:t>
      </w:r>
      <w:r w:rsidRPr="00030CD2">
        <w:rPr>
          <w:rFonts w:ascii="Arial" w:eastAsia="游ゴシック Light" w:hAnsi="Arial" w:cs="Arial"/>
        </w:rPr>
        <w:t>as</w:t>
      </w:r>
      <w:r>
        <w:rPr>
          <w:rFonts w:ascii="Arial" w:eastAsia="游ゴシック Light" w:hAnsi="Arial" w:cs="Arial"/>
        </w:rPr>
        <w:t>ter</w:t>
      </w:r>
    </w:p>
    <w:p w:rsidR="00354D87" w:rsidRPr="00E335EB" w:rsidRDefault="00030CD2" w:rsidP="00AF532E">
      <w:pPr>
        <w:ind w:left="714" w:firstLine="273"/>
        <w:rPr>
          <w:rFonts w:ascii="Arial" w:eastAsia="游ゴシック Light" w:hAnsi="Arial" w:cs="Arial"/>
        </w:rPr>
      </w:pPr>
      <w:r>
        <w:rPr>
          <w:rFonts w:ascii="Arial" w:eastAsia="游ゴシック Light" w:hAnsi="Arial" w:cs="Arial" w:hint="eastAsia"/>
        </w:rPr>
        <w:t>Setting th</w:t>
      </w:r>
      <w:r w:rsidRPr="00030CD2">
        <w:rPr>
          <w:rFonts w:ascii="Arial" w:eastAsia="游ゴシック Light" w:hAnsi="Arial" w:cs="Arial" w:hint="eastAsia"/>
        </w:rPr>
        <w:t>ô</w:t>
      </w:r>
      <w:r>
        <w:rPr>
          <w:rFonts w:ascii="Arial" w:eastAsia="游ゴシック Light" w:hAnsi="Arial" w:cs="Arial"/>
        </w:rPr>
        <w:t>ng tin yard thu</w:t>
      </w:r>
      <w:r w:rsidRPr="00030CD2">
        <w:rPr>
          <w:rFonts w:ascii="Arial" w:eastAsia="游ゴシック Light" w:hAnsi="Arial" w:cs="Arial"/>
        </w:rPr>
        <w:t>ộc</w:t>
      </w:r>
      <w:r>
        <w:rPr>
          <w:rFonts w:ascii="Arial" w:eastAsia="游ゴシック Light" w:hAnsi="Arial" w:cs="Arial"/>
        </w:rPr>
        <w:t xml:space="preserve"> nh</w:t>
      </w:r>
      <w:r w:rsidRPr="00030CD2">
        <w:rPr>
          <w:rFonts w:ascii="Arial" w:eastAsia="游ゴシック Light" w:hAnsi="Arial" w:cs="Arial" w:hint="eastAsia"/>
        </w:rPr>
        <w:t>à</w:t>
      </w:r>
      <w:r>
        <w:rPr>
          <w:rFonts w:ascii="Arial" w:eastAsia="游ゴシック Light" w:hAnsi="Arial" w:cs="Arial"/>
        </w:rPr>
        <w:t xml:space="preserve"> m</w:t>
      </w:r>
      <w:r w:rsidRPr="00030CD2">
        <w:rPr>
          <w:rFonts w:ascii="Arial" w:eastAsia="游ゴシック Light" w:hAnsi="Arial" w:cs="Arial" w:hint="eastAsia"/>
        </w:rPr>
        <w:t>á</w:t>
      </w:r>
      <w:r w:rsidRPr="00030CD2">
        <w:rPr>
          <w:rFonts w:ascii="Arial" w:eastAsia="游ゴシック Light" w:hAnsi="Arial" w:cs="Arial"/>
        </w:rPr>
        <w:t>y</w:t>
      </w:r>
    </w:p>
    <w:p w:rsidR="00512BB2" w:rsidRPr="00E335EB" w:rsidRDefault="00AF532E" w:rsidP="00AF532E">
      <w:pPr>
        <w:ind w:leftChars="475" w:left="906" w:firstLine="81"/>
        <w:rPr>
          <w:rFonts w:ascii="Arial" w:eastAsia="游ゴシック Light" w:hAnsi="Arial" w:cs="Arial" w:hint="eastAsia"/>
        </w:rPr>
      </w:pPr>
      <w:r w:rsidRPr="00E335EB">
        <w:rPr>
          <w:rFonts w:ascii="Arial" w:eastAsia="游ゴシック Light" w:hAnsi="Arial" w:cs="Arial"/>
        </w:rPr>
        <w:t>・</w:t>
      </w:r>
      <w:r w:rsidR="00030CD2">
        <w:rPr>
          <w:rFonts w:ascii="Arial" w:eastAsia="游ゴシック Light" w:hAnsi="Arial" w:cs="Arial"/>
        </w:rPr>
        <w:t>T</w:t>
      </w:r>
      <w:r w:rsidR="00030CD2" w:rsidRPr="00030CD2">
        <w:rPr>
          <w:rFonts w:ascii="Arial" w:eastAsia="游ゴシック Light" w:hAnsi="Arial" w:cs="Arial" w:hint="eastAsia"/>
        </w:rPr>
        <w:t>ê</w:t>
      </w:r>
      <w:r w:rsidR="00030CD2">
        <w:rPr>
          <w:rFonts w:ascii="Arial" w:eastAsia="游ゴシック Light" w:hAnsi="Arial" w:cs="Arial"/>
        </w:rPr>
        <w:t>n yard</w:t>
      </w:r>
    </w:p>
    <w:p w:rsidR="00CF785B" w:rsidRPr="00E335EB" w:rsidRDefault="00030CD2" w:rsidP="00030CD2">
      <w:pPr>
        <w:pStyle w:val="ListParagraph"/>
        <w:numPr>
          <w:ilvl w:val="0"/>
          <w:numId w:val="43"/>
        </w:numPr>
        <w:ind w:leftChars="0"/>
        <w:rPr>
          <w:rFonts w:ascii="Arial" w:eastAsia="游ゴシック Light" w:hAnsi="Arial" w:cs="Arial"/>
        </w:rPr>
      </w:pPr>
      <w:r>
        <w:rPr>
          <w:rFonts w:ascii="Arial" w:eastAsia="游ゴシック Light" w:hAnsi="Arial" w:cs="Arial" w:hint="eastAsia"/>
        </w:rPr>
        <w:t>M</w:t>
      </w:r>
      <w:r w:rsidRPr="00030CD2">
        <w:rPr>
          <w:rFonts w:ascii="Arial" w:eastAsia="游ゴシック Light" w:hAnsi="Arial" w:cs="Arial"/>
        </w:rPr>
        <w:t>as</w:t>
      </w:r>
      <w:r>
        <w:rPr>
          <w:rFonts w:ascii="Arial" w:eastAsia="游ゴシック Light" w:hAnsi="Arial" w:cs="Arial"/>
        </w:rPr>
        <w:t xml:space="preserve">ter </w:t>
      </w:r>
      <w:r w:rsidRPr="00030CD2">
        <w:rPr>
          <w:rFonts w:ascii="Arial" w:eastAsia="游ゴシック Light" w:hAnsi="Arial" w:cs="Arial"/>
        </w:rPr>
        <w:t>w</w:t>
      </w:r>
      <w:r>
        <w:rPr>
          <w:rFonts w:ascii="Arial" w:eastAsia="游ゴシック Light" w:hAnsi="Arial" w:cs="Arial"/>
        </w:rPr>
        <w:t>orker</w:t>
      </w:r>
    </w:p>
    <w:p w:rsidR="00354D87" w:rsidRPr="00E335EB" w:rsidRDefault="0053389C" w:rsidP="00AF532E">
      <w:pPr>
        <w:ind w:left="714" w:firstLine="273"/>
        <w:rPr>
          <w:rFonts w:ascii="Arial" w:eastAsia="游ゴシック Light" w:hAnsi="Arial" w:cs="Arial"/>
        </w:rPr>
      </w:pPr>
      <w:r>
        <w:rPr>
          <w:rFonts w:ascii="Arial" w:eastAsia="游ゴシック Light" w:hAnsi="Arial" w:cs="Arial" w:hint="eastAsia"/>
        </w:rPr>
        <w:t>Setting th</w:t>
      </w:r>
      <w:r w:rsidRPr="0053389C">
        <w:rPr>
          <w:rFonts w:ascii="Arial" w:eastAsia="游ゴシック Light" w:hAnsi="Arial" w:cs="Arial" w:hint="eastAsia"/>
        </w:rPr>
        <w:t>ô</w:t>
      </w:r>
      <w:r>
        <w:rPr>
          <w:rFonts w:ascii="Arial" w:eastAsia="游ゴシック Light" w:hAnsi="Arial" w:cs="Arial"/>
        </w:rPr>
        <w:t xml:space="preserve">ng tin </w:t>
      </w:r>
      <w:r w:rsidRPr="0053389C">
        <w:rPr>
          <w:rFonts w:ascii="Arial" w:eastAsia="游ゴシック Light" w:hAnsi="Arial" w:cs="Arial"/>
        </w:rPr>
        <w:t>w</w:t>
      </w:r>
      <w:r>
        <w:rPr>
          <w:rFonts w:ascii="Arial" w:eastAsia="游ゴシック Light" w:hAnsi="Arial" w:cs="Arial"/>
        </w:rPr>
        <w:t>orker.</w:t>
      </w:r>
    </w:p>
    <w:p w:rsidR="00887101" w:rsidRPr="00E335EB" w:rsidRDefault="00AF532E" w:rsidP="00AF532E">
      <w:pPr>
        <w:ind w:leftChars="475" w:left="906" w:firstLine="81"/>
        <w:rPr>
          <w:rFonts w:ascii="Arial" w:eastAsia="游ゴシック Light" w:hAnsi="Arial" w:cs="Arial" w:hint="eastAsia"/>
        </w:rPr>
      </w:pPr>
      <w:r w:rsidRPr="00E335EB">
        <w:rPr>
          <w:rFonts w:ascii="Arial" w:eastAsia="游ゴシック Light" w:hAnsi="Arial" w:cs="Arial"/>
        </w:rPr>
        <w:t>・</w:t>
      </w:r>
      <w:r w:rsidR="0053389C">
        <w:rPr>
          <w:rFonts w:ascii="Arial" w:eastAsia="游ゴシック Light" w:hAnsi="Arial" w:cs="Arial"/>
        </w:rPr>
        <w:t>H</w:t>
      </w:r>
      <w:r w:rsidR="0053389C" w:rsidRPr="0053389C">
        <w:rPr>
          <w:rFonts w:ascii="Arial" w:eastAsia="游ゴシック Light" w:hAnsi="Arial" w:cs="Arial"/>
        </w:rPr>
        <w:t>ọ</w:t>
      </w:r>
      <w:r w:rsidR="0053389C">
        <w:rPr>
          <w:rFonts w:ascii="Arial" w:eastAsia="游ゴシック Light" w:hAnsi="Arial" w:cs="Arial"/>
        </w:rPr>
        <w:t xml:space="preserve"> t</w:t>
      </w:r>
      <w:r w:rsidR="0053389C" w:rsidRPr="0053389C">
        <w:rPr>
          <w:rFonts w:ascii="Arial" w:eastAsia="游ゴシック Light" w:hAnsi="Arial" w:cs="Arial" w:hint="eastAsia"/>
        </w:rPr>
        <w:t>ê</w:t>
      </w:r>
      <w:r w:rsidR="0053389C">
        <w:rPr>
          <w:rFonts w:ascii="Arial" w:eastAsia="游ゴシック Light" w:hAnsi="Arial" w:cs="Arial"/>
        </w:rPr>
        <w:t>n</w:t>
      </w:r>
    </w:p>
    <w:p w:rsidR="00FD7627" w:rsidRPr="00E335EB" w:rsidRDefault="00AF532E" w:rsidP="00AF532E">
      <w:pPr>
        <w:ind w:firstLineChars="500" w:firstLine="953"/>
        <w:rPr>
          <w:rFonts w:ascii="Arial" w:eastAsia="游ゴシック Light" w:hAnsi="Arial" w:cs="Arial" w:hint="eastAsia"/>
        </w:rPr>
      </w:pPr>
      <w:r w:rsidRPr="00E335EB">
        <w:rPr>
          <w:rFonts w:ascii="Arial" w:eastAsia="游ゴシック Light" w:hAnsi="Arial" w:cs="Arial"/>
        </w:rPr>
        <w:t>・</w:t>
      </w:r>
      <w:r w:rsidR="0053389C">
        <w:rPr>
          <w:rFonts w:ascii="Arial" w:eastAsia="游ゴシック Light" w:hAnsi="Arial" w:cs="Arial"/>
        </w:rPr>
        <w:t>C</w:t>
      </w:r>
      <w:r w:rsidR="0053389C" w:rsidRPr="0053389C">
        <w:rPr>
          <w:rFonts w:ascii="Arial" w:eastAsia="游ゴシック Light" w:hAnsi="Arial" w:cs="Arial" w:hint="eastAsia"/>
        </w:rPr>
        <w:t>ô</w:t>
      </w:r>
      <w:r w:rsidR="0053389C">
        <w:rPr>
          <w:rFonts w:ascii="Arial" w:eastAsia="游ゴシック Light" w:hAnsi="Arial" w:cs="Arial"/>
        </w:rPr>
        <w:t>ng vi</w:t>
      </w:r>
      <w:r w:rsidR="0053389C" w:rsidRPr="0053389C">
        <w:rPr>
          <w:rFonts w:ascii="Arial" w:eastAsia="游ゴシック Light" w:hAnsi="Arial" w:cs="Arial"/>
        </w:rPr>
        <w:t>ệc</w:t>
      </w:r>
    </w:p>
    <w:p w:rsidR="00FD7627" w:rsidRPr="00E335EB" w:rsidRDefault="00AF532E" w:rsidP="00AF532E">
      <w:pPr>
        <w:ind w:leftChars="474" w:left="904" w:firstLine="81"/>
        <w:rPr>
          <w:rFonts w:ascii="Arial" w:eastAsia="游ゴシック Light" w:hAnsi="Arial" w:cs="Arial" w:hint="eastAsia"/>
        </w:rPr>
      </w:pPr>
      <w:r w:rsidRPr="00E335EB">
        <w:rPr>
          <w:rFonts w:ascii="Arial" w:eastAsia="游ゴシック Light" w:hAnsi="Arial" w:cs="Arial"/>
        </w:rPr>
        <w:t>・</w:t>
      </w:r>
      <w:r w:rsidR="0053389C">
        <w:rPr>
          <w:rFonts w:ascii="Arial" w:eastAsia="游ゴシック Light" w:hAnsi="Arial" w:cs="Arial"/>
        </w:rPr>
        <w:t>S</w:t>
      </w:r>
      <w:r w:rsidR="0053389C" w:rsidRPr="0053389C">
        <w:rPr>
          <w:rFonts w:ascii="Arial" w:eastAsia="游ゴシック Light" w:hAnsi="Arial" w:cs="Arial"/>
        </w:rPr>
        <w:t>ở</w:t>
      </w:r>
      <w:r w:rsidR="0053389C">
        <w:rPr>
          <w:rFonts w:ascii="Arial" w:eastAsia="游ゴシック Light" w:hAnsi="Arial" w:cs="Arial"/>
        </w:rPr>
        <w:t xml:space="preserve"> thu</w:t>
      </w:r>
      <w:r w:rsidR="0053389C" w:rsidRPr="0053389C">
        <w:rPr>
          <w:rFonts w:ascii="Arial" w:eastAsia="游ゴシック Light" w:hAnsi="Arial" w:cs="Arial"/>
        </w:rPr>
        <w:t>ộc</w:t>
      </w:r>
    </w:p>
    <w:p w:rsidR="00CF785B" w:rsidRPr="00E335EB" w:rsidRDefault="0053389C" w:rsidP="0053389C">
      <w:pPr>
        <w:pStyle w:val="ListParagraph"/>
        <w:numPr>
          <w:ilvl w:val="0"/>
          <w:numId w:val="43"/>
        </w:numPr>
        <w:ind w:leftChars="0"/>
        <w:rPr>
          <w:rFonts w:ascii="Arial" w:eastAsia="游ゴシック Light" w:hAnsi="Arial" w:cs="Arial"/>
        </w:rPr>
      </w:pPr>
      <w:r>
        <w:rPr>
          <w:rFonts w:ascii="Arial" w:eastAsia="游ゴシック Light" w:hAnsi="Arial" w:cs="Arial"/>
        </w:rPr>
        <w:t>M</w:t>
      </w:r>
      <w:r w:rsidRPr="0053389C">
        <w:rPr>
          <w:rFonts w:ascii="Arial" w:eastAsia="游ゴシック Light" w:hAnsi="Arial" w:cs="Arial"/>
        </w:rPr>
        <w:t>as</w:t>
      </w:r>
      <w:r>
        <w:rPr>
          <w:rFonts w:ascii="Arial" w:eastAsia="游ゴシック Light" w:hAnsi="Arial" w:cs="Arial"/>
        </w:rPr>
        <w:t>ter s</w:t>
      </w:r>
      <w:r w:rsidRPr="0053389C">
        <w:rPr>
          <w:rFonts w:ascii="Arial" w:eastAsia="游ゴシック Light" w:hAnsi="Arial" w:cs="Arial"/>
        </w:rPr>
        <w:t>ở</w:t>
      </w:r>
      <w:r>
        <w:rPr>
          <w:rFonts w:ascii="Arial" w:eastAsia="游ゴシック Light" w:hAnsi="Arial" w:cs="Arial"/>
        </w:rPr>
        <w:t xml:space="preserve"> thu</w:t>
      </w:r>
      <w:r w:rsidRPr="0053389C">
        <w:rPr>
          <w:rFonts w:ascii="Arial" w:eastAsia="游ゴシック Light" w:hAnsi="Arial" w:cs="Arial"/>
        </w:rPr>
        <w:t>ộc</w:t>
      </w:r>
    </w:p>
    <w:p w:rsidR="00354D87" w:rsidRPr="00E335EB" w:rsidRDefault="0053389C" w:rsidP="00AF532E">
      <w:pPr>
        <w:ind w:left="714" w:firstLine="273"/>
        <w:rPr>
          <w:rFonts w:ascii="Arial" w:eastAsia="游ゴシック Light" w:hAnsi="Arial" w:cs="Arial"/>
        </w:rPr>
      </w:pPr>
      <w:r>
        <w:rPr>
          <w:rFonts w:ascii="Arial" w:eastAsia="游ゴシック Light" w:hAnsi="Arial" w:cs="Arial" w:hint="eastAsia"/>
        </w:rPr>
        <w:t>Setting s</w:t>
      </w:r>
      <w:r w:rsidRPr="0053389C">
        <w:rPr>
          <w:rFonts w:ascii="Arial" w:eastAsia="游ゴシック Light" w:hAnsi="Arial" w:cs="Arial"/>
        </w:rPr>
        <w:t>ở</w:t>
      </w:r>
      <w:r>
        <w:rPr>
          <w:rFonts w:ascii="Arial" w:eastAsia="游ゴシック Light" w:hAnsi="Arial" w:cs="Arial"/>
        </w:rPr>
        <w:t xml:space="preserve"> thu</w:t>
      </w:r>
      <w:r w:rsidRPr="0053389C">
        <w:rPr>
          <w:rFonts w:ascii="Arial" w:eastAsia="游ゴシック Light" w:hAnsi="Arial" w:cs="Arial"/>
        </w:rPr>
        <w:t>ộc</w:t>
      </w:r>
      <w:r>
        <w:rPr>
          <w:rFonts w:ascii="Arial" w:eastAsia="游ゴシック Light" w:hAnsi="Arial" w:cs="Arial"/>
        </w:rPr>
        <w:t xml:space="preserve"> </w:t>
      </w:r>
      <w:r>
        <w:rPr>
          <w:rFonts w:ascii="Arial" w:eastAsia="游ゴシック Light" w:hAnsi="Arial" w:cs="Arial" w:hint="eastAsia"/>
        </w:rPr>
        <w:t>m</w:t>
      </w:r>
      <w:r w:rsidRPr="0053389C">
        <w:rPr>
          <w:rFonts w:ascii="Arial" w:eastAsia="游ゴシック Light" w:hAnsi="Arial" w:cs="Arial" w:hint="eastAsia"/>
        </w:rPr>
        <w:t>à</w:t>
      </w:r>
      <w:r>
        <w:rPr>
          <w:rFonts w:ascii="Arial" w:eastAsia="游ゴシック Light" w:hAnsi="Arial" w:cs="Arial"/>
        </w:rPr>
        <w:t xml:space="preserve"> </w:t>
      </w:r>
      <w:r w:rsidRPr="0053389C">
        <w:rPr>
          <w:rFonts w:ascii="Arial" w:eastAsia="游ゴシック Light" w:hAnsi="Arial" w:cs="Arial"/>
        </w:rPr>
        <w:t>w</w:t>
      </w:r>
      <w:r>
        <w:rPr>
          <w:rFonts w:ascii="Arial" w:eastAsia="游ゴシック Light" w:hAnsi="Arial" w:cs="Arial"/>
        </w:rPr>
        <w:t>orker thu</w:t>
      </w:r>
      <w:r w:rsidRPr="0053389C">
        <w:rPr>
          <w:rFonts w:ascii="Arial" w:eastAsia="游ゴシック Light" w:hAnsi="Arial" w:cs="Arial"/>
        </w:rPr>
        <w:t>ộc</w:t>
      </w:r>
      <w:r>
        <w:rPr>
          <w:rFonts w:ascii="Arial" w:eastAsia="游ゴシック Light" w:hAnsi="Arial" w:cs="Arial"/>
        </w:rPr>
        <w:t xml:space="preserve"> v</w:t>
      </w:r>
      <w:r w:rsidRPr="0053389C">
        <w:rPr>
          <w:rFonts w:ascii="Arial" w:eastAsia="游ゴシック Light" w:hAnsi="Arial" w:cs="Arial" w:hint="eastAsia"/>
        </w:rPr>
        <w:t>à</w:t>
      </w:r>
      <w:r w:rsidRPr="0053389C">
        <w:rPr>
          <w:rFonts w:ascii="Arial" w:eastAsia="游ゴシック Light" w:hAnsi="Arial" w:cs="Arial"/>
        </w:rPr>
        <w:t>o</w:t>
      </w:r>
    </w:p>
    <w:p w:rsidR="00FD7627" w:rsidRPr="00E335EB" w:rsidRDefault="00AF532E" w:rsidP="00AF532E">
      <w:pPr>
        <w:ind w:leftChars="475" w:left="906" w:firstLine="81"/>
        <w:rPr>
          <w:rFonts w:ascii="Arial" w:eastAsia="游ゴシック Light" w:hAnsi="Arial" w:cs="Arial" w:hint="eastAsia"/>
        </w:rPr>
      </w:pPr>
      <w:r w:rsidRPr="00E335EB">
        <w:rPr>
          <w:rFonts w:ascii="Arial" w:eastAsia="游ゴシック Light" w:hAnsi="Arial" w:cs="Arial"/>
        </w:rPr>
        <w:t>・</w:t>
      </w:r>
      <w:r w:rsidR="0053389C">
        <w:rPr>
          <w:rFonts w:ascii="Arial" w:eastAsia="游ゴシック Light" w:hAnsi="Arial" w:cs="Arial"/>
        </w:rPr>
        <w:t>t</w:t>
      </w:r>
      <w:r w:rsidR="0053389C" w:rsidRPr="0053389C">
        <w:rPr>
          <w:rFonts w:ascii="Arial" w:eastAsia="游ゴシック Light" w:hAnsi="Arial" w:cs="Arial" w:hint="eastAsia"/>
        </w:rPr>
        <w:t>ê</w:t>
      </w:r>
      <w:r w:rsidR="0053389C">
        <w:rPr>
          <w:rFonts w:ascii="Arial" w:eastAsia="游ゴシック Light" w:hAnsi="Arial" w:cs="Arial"/>
        </w:rPr>
        <w:t>n g</w:t>
      </w:r>
      <w:r w:rsidR="0053389C" w:rsidRPr="0053389C">
        <w:rPr>
          <w:rFonts w:ascii="Arial" w:eastAsia="游ゴシック Light" w:hAnsi="Arial" w:cs="Arial"/>
        </w:rPr>
        <w:t>ọi</w:t>
      </w:r>
    </w:p>
    <w:p w:rsidR="00CF785B" w:rsidRPr="00E335EB" w:rsidRDefault="0053389C" w:rsidP="0053389C">
      <w:pPr>
        <w:pStyle w:val="ListParagraph"/>
        <w:numPr>
          <w:ilvl w:val="0"/>
          <w:numId w:val="43"/>
        </w:numPr>
        <w:ind w:leftChars="0"/>
        <w:rPr>
          <w:rFonts w:ascii="Arial" w:eastAsia="游ゴシック Light" w:hAnsi="Arial" w:cs="Arial"/>
        </w:rPr>
      </w:pPr>
      <w:r>
        <w:rPr>
          <w:rFonts w:ascii="Arial" w:eastAsia="游ゴシック Light" w:hAnsi="Arial" w:cs="Arial" w:hint="eastAsia"/>
        </w:rPr>
        <w:t>M</w:t>
      </w:r>
      <w:r w:rsidRPr="0053389C">
        <w:rPr>
          <w:rFonts w:ascii="Arial" w:eastAsia="游ゴシック Light" w:hAnsi="Arial" w:cs="Arial"/>
        </w:rPr>
        <w:t>as</w:t>
      </w:r>
      <w:r>
        <w:rPr>
          <w:rFonts w:ascii="Arial" w:eastAsia="游ゴシック Light" w:hAnsi="Arial" w:cs="Arial"/>
        </w:rPr>
        <w:t>ter c</w:t>
      </w:r>
      <w:r w:rsidRPr="0053389C">
        <w:rPr>
          <w:rFonts w:ascii="Arial" w:eastAsia="游ゴシック Light" w:hAnsi="Arial" w:cs="Arial" w:hint="eastAsia"/>
        </w:rPr>
        <w:t>ô</w:t>
      </w:r>
      <w:r>
        <w:rPr>
          <w:rFonts w:ascii="Arial" w:eastAsia="游ゴシック Light" w:hAnsi="Arial" w:cs="Arial"/>
        </w:rPr>
        <w:t>ng vi</w:t>
      </w:r>
      <w:r w:rsidRPr="0053389C">
        <w:rPr>
          <w:rFonts w:ascii="Arial" w:eastAsia="游ゴシック Light" w:hAnsi="Arial" w:cs="Arial"/>
        </w:rPr>
        <w:t>ệc</w:t>
      </w:r>
    </w:p>
    <w:p w:rsidR="00354D87" w:rsidRPr="00E335EB" w:rsidRDefault="0053389C" w:rsidP="00AF532E">
      <w:pPr>
        <w:ind w:left="714" w:firstLine="273"/>
        <w:rPr>
          <w:rFonts w:ascii="Arial" w:eastAsia="游ゴシック Light" w:hAnsi="Arial" w:cs="Arial"/>
        </w:rPr>
      </w:pPr>
      <w:r>
        <w:rPr>
          <w:rFonts w:ascii="Arial" w:eastAsia="游ゴシック Light" w:hAnsi="Arial" w:cs="Arial" w:hint="eastAsia"/>
        </w:rPr>
        <w:t>Setting c</w:t>
      </w:r>
      <w:r w:rsidRPr="0053389C">
        <w:rPr>
          <w:rFonts w:ascii="Arial" w:eastAsia="游ゴシック Light" w:hAnsi="Arial" w:cs="Arial" w:hint="eastAsia"/>
        </w:rPr>
        <w:t>ô</w:t>
      </w:r>
      <w:r>
        <w:rPr>
          <w:rFonts w:ascii="Arial" w:eastAsia="游ゴシック Light" w:hAnsi="Arial" w:cs="Arial"/>
        </w:rPr>
        <w:t>ng vi</w:t>
      </w:r>
      <w:r w:rsidRPr="0053389C">
        <w:rPr>
          <w:rFonts w:ascii="Arial" w:eastAsia="游ゴシック Light" w:hAnsi="Arial" w:cs="Arial"/>
        </w:rPr>
        <w:t>ệc</w:t>
      </w:r>
      <w:r>
        <w:rPr>
          <w:rFonts w:ascii="Arial" w:eastAsia="游ゴシック Light" w:hAnsi="Arial" w:cs="Arial"/>
        </w:rPr>
        <w:t xml:space="preserve"> ti</w:t>
      </w:r>
      <w:r w:rsidRPr="0053389C">
        <w:rPr>
          <w:rFonts w:ascii="Arial" w:eastAsia="游ゴシック Light" w:hAnsi="Arial" w:cs="Arial"/>
        </w:rPr>
        <w:t>ến</w:t>
      </w:r>
      <w:r>
        <w:rPr>
          <w:rFonts w:ascii="Arial" w:eastAsia="游ゴシック Light" w:hAnsi="Arial" w:cs="Arial"/>
        </w:rPr>
        <w:t xml:space="preserve"> h</w:t>
      </w:r>
      <w:r w:rsidRPr="0053389C">
        <w:rPr>
          <w:rFonts w:ascii="Arial" w:eastAsia="游ゴシック Light" w:hAnsi="Arial" w:cs="Arial" w:hint="eastAsia"/>
        </w:rPr>
        <w:t>à</w:t>
      </w:r>
      <w:r w:rsidRPr="0053389C">
        <w:rPr>
          <w:rFonts w:ascii="Arial" w:eastAsia="游ゴシック Light" w:hAnsi="Arial" w:cs="Arial"/>
        </w:rPr>
        <w:t>nh</w:t>
      </w:r>
      <w:r>
        <w:rPr>
          <w:rFonts w:ascii="Arial" w:eastAsia="游ゴシック Light" w:hAnsi="Arial" w:cs="Arial"/>
        </w:rPr>
        <w:t xml:space="preserve"> </w:t>
      </w:r>
      <w:r w:rsidRPr="0053389C">
        <w:rPr>
          <w:rFonts w:ascii="Arial" w:eastAsia="游ゴシック Light" w:hAnsi="Arial" w:cs="Arial"/>
        </w:rPr>
        <w:t>ở</w:t>
      </w:r>
      <w:r>
        <w:rPr>
          <w:rFonts w:ascii="Arial" w:eastAsia="游ゴシック Light" w:hAnsi="Arial" w:cs="Arial"/>
        </w:rPr>
        <w:t xml:space="preserve"> fab.</w:t>
      </w:r>
    </w:p>
    <w:p w:rsidR="002B70DC" w:rsidRPr="00E335EB" w:rsidRDefault="00AF532E" w:rsidP="00AF532E">
      <w:pPr>
        <w:ind w:leftChars="475" w:left="906" w:firstLine="81"/>
        <w:rPr>
          <w:rFonts w:ascii="Arial" w:eastAsia="游ゴシック Light" w:hAnsi="Arial" w:cs="Arial" w:hint="eastAsia"/>
        </w:rPr>
      </w:pPr>
      <w:r w:rsidRPr="00E335EB">
        <w:rPr>
          <w:rFonts w:ascii="Arial" w:eastAsia="游ゴシック Light" w:hAnsi="Arial" w:cs="Arial"/>
        </w:rPr>
        <w:t>・</w:t>
      </w:r>
      <w:r w:rsidR="0053389C">
        <w:rPr>
          <w:rFonts w:ascii="Arial" w:eastAsia="游ゴシック Light" w:hAnsi="Arial" w:cs="Arial"/>
        </w:rPr>
        <w:t>t</w:t>
      </w:r>
      <w:r w:rsidR="0053389C" w:rsidRPr="0053389C">
        <w:rPr>
          <w:rFonts w:ascii="Arial" w:eastAsia="游ゴシック Light" w:hAnsi="Arial" w:cs="Arial" w:hint="eastAsia"/>
        </w:rPr>
        <w:t>ê</w:t>
      </w:r>
      <w:r w:rsidR="0053389C">
        <w:rPr>
          <w:rFonts w:ascii="Arial" w:eastAsia="游ゴシック Light" w:hAnsi="Arial" w:cs="Arial"/>
        </w:rPr>
        <w:t>n g</w:t>
      </w:r>
      <w:r w:rsidR="0053389C" w:rsidRPr="0053389C">
        <w:rPr>
          <w:rFonts w:ascii="Arial" w:eastAsia="游ゴシック Light" w:hAnsi="Arial" w:cs="Arial"/>
        </w:rPr>
        <w:t>ọi</w:t>
      </w:r>
    </w:p>
    <w:p w:rsidR="00CF785B" w:rsidRPr="00E335EB" w:rsidRDefault="00AF37FC" w:rsidP="00AF37FC">
      <w:pPr>
        <w:pStyle w:val="ListParagraph"/>
        <w:numPr>
          <w:ilvl w:val="0"/>
          <w:numId w:val="43"/>
        </w:numPr>
        <w:ind w:leftChars="0"/>
        <w:rPr>
          <w:rFonts w:ascii="Arial" w:eastAsia="游ゴシック Light" w:hAnsi="Arial" w:cs="Arial"/>
        </w:rPr>
      </w:pPr>
      <w:r>
        <w:rPr>
          <w:rFonts w:ascii="Arial" w:eastAsia="游ゴシック Light" w:hAnsi="Arial" w:cs="Arial"/>
        </w:rPr>
        <w:t>M</w:t>
      </w:r>
      <w:r w:rsidRPr="00AF37FC">
        <w:rPr>
          <w:rFonts w:ascii="Arial" w:eastAsia="游ゴシック Light" w:hAnsi="Arial" w:cs="Arial"/>
        </w:rPr>
        <w:t>as</w:t>
      </w:r>
      <w:r>
        <w:rPr>
          <w:rFonts w:ascii="Arial" w:eastAsia="游ゴシック Light" w:hAnsi="Arial" w:cs="Arial"/>
        </w:rPr>
        <w:t>ter v</w:t>
      </w:r>
      <w:r w:rsidRPr="00AF37FC">
        <w:rPr>
          <w:rFonts w:ascii="Arial" w:eastAsia="游ゴシック Light" w:hAnsi="Arial" w:cs="Arial"/>
        </w:rPr>
        <w:t>ị</w:t>
      </w:r>
      <w:r>
        <w:rPr>
          <w:rFonts w:ascii="Arial" w:eastAsia="游ゴシック Light" w:hAnsi="Arial" w:cs="Arial"/>
        </w:rPr>
        <w:t xml:space="preserve"> tr</w:t>
      </w:r>
      <w:r w:rsidRPr="00AF37FC">
        <w:rPr>
          <w:rFonts w:ascii="Arial" w:eastAsia="游ゴシック Light" w:hAnsi="Arial" w:cs="Arial" w:hint="eastAsia"/>
        </w:rPr>
        <w:t>í</w:t>
      </w:r>
      <w:r>
        <w:rPr>
          <w:rFonts w:ascii="Arial" w:eastAsia="游ゴシック Light" w:hAnsi="Arial" w:cs="Arial"/>
        </w:rPr>
        <w:t xml:space="preserve"> b</w:t>
      </w:r>
      <w:r w:rsidRPr="00AF37FC">
        <w:rPr>
          <w:rFonts w:ascii="Arial" w:eastAsia="游ゴシック Light" w:hAnsi="Arial" w:cs="Arial"/>
        </w:rPr>
        <w:t>ộ</w:t>
      </w:r>
      <w:r>
        <w:rPr>
          <w:rFonts w:ascii="Arial" w:eastAsia="游ゴシック Light" w:hAnsi="Arial" w:cs="Arial"/>
        </w:rPr>
        <w:t xml:space="preserve"> ph</w:t>
      </w:r>
      <w:r w:rsidRPr="00AF37FC">
        <w:rPr>
          <w:rFonts w:ascii="Arial" w:eastAsia="游ゴシック Light" w:hAnsi="Arial" w:cs="Arial"/>
        </w:rPr>
        <w:t>ận</w:t>
      </w:r>
      <w:r>
        <w:rPr>
          <w:rFonts w:ascii="Arial" w:eastAsia="游ゴシック Light" w:hAnsi="Arial" w:cs="Arial"/>
        </w:rPr>
        <w:t>/</w:t>
      </w:r>
      <w:r w:rsidR="00CF785B" w:rsidRPr="00E335EB">
        <w:rPr>
          <w:rFonts w:ascii="Arial" w:eastAsia="游ゴシック Light" w:hAnsi="Arial" w:cs="Arial"/>
        </w:rPr>
        <w:t>部位マスター</w:t>
      </w:r>
    </w:p>
    <w:p w:rsidR="00CF785B" w:rsidRPr="00E335EB" w:rsidRDefault="00AF37FC" w:rsidP="00AF37FC">
      <w:pPr>
        <w:pStyle w:val="ListParagraph"/>
        <w:numPr>
          <w:ilvl w:val="0"/>
          <w:numId w:val="43"/>
        </w:numPr>
        <w:ind w:leftChars="0"/>
        <w:rPr>
          <w:rFonts w:ascii="Arial" w:eastAsia="游ゴシック Light" w:hAnsi="Arial" w:cs="Arial"/>
        </w:rPr>
      </w:pPr>
      <w:r>
        <w:rPr>
          <w:rFonts w:ascii="Arial" w:eastAsia="游ゴシック Light" w:hAnsi="Arial" w:cs="Arial"/>
        </w:rPr>
        <w:t>M</w:t>
      </w:r>
      <w:r w:rsidRPr="00AF37FC">
        <w:rPr>
          <w:rFonts w:ascii="Arial" w:eastAsia="游ゴシック Light" w:hAnsi="Arial" w:cs="Arial"/>
        </w:rPr>
        <w:t>as</w:t>
      </w:r>
      <w:r>
        <w:rPr>
          <w:rFonts w:ascii="Arial" w:eastAsia="游ゴシック Light" w:hAnsi="Arial" w:cs="Arial"/>
        </w:rPr>
        <w:t>ter section</w:t>
      </w:r>
    </w:p>
    <w:p w:rsidR="00354D87" w:rsidRPr="00E335EB" w:rsidRDefault="00677FD6" w:rsidP="00AF532E">
      <w:pPr>
        <w:ind w:left="714" w:firstLine="273"/>
        <w:rPr>
          <w:rFonts w:ascii="Arial" w:eastAsia="游ゴシック Light" w:hAnsi="Arial" w:cs="Arial"/>
        </w:rPr>
      </w:pPr>
      <w:r>
        <w:rPr>
          <w:rFonts w:ascii="Arial" w:eastAsia="游ゴシック Light" w:hAnsi="Arial" w:cs="Arial" w:hint="eastAsia"/>
        </w:rPr>
        <w:t>Setting c</w:t>
      </w:r>
      <w:r w:rsidRPr="00677FD6">
        <w:rPr>
          <w:rFonts w:ascii="Arial" w:eastAsia="游ゴシック Light" w:hAnsi="Arial" w:cs="Arial" w:hint="eastAsia"/>
        </w:rPr>
        <w:t>ô</w:t>
      </w:r>
      <w:r>
        <w:rPr>
          <w:rFonts w:ascii="Arial" w:eastAsia="游ゴシック Light" w:hAnsi="Arial" w:cs="Arial"/>
        </w:rPr>
        <w:t xml:space="preserve">ng </w:t>
      </w:r>
      <w:r w:rsidRPr="00677FD6">
        <w:rPr>
          <w:rFonts w:ascii="Arial" w:eastAsia="游ゴシック Light" w:hAnsi="Arial" w:cs="Arial" w:hint="eastAsia"/>
        </w:rPr>
        <w:t>đ</w:t>
      </w:r>
      <w:r>
        <w:rPr>
          <w:rFonts w:ascii="Arial" w:eastAsia="游ゴシック Light" w:hAnsi="Arial" w:cs="Arial"/>
        </w:rPr>
        <w:t>o</w:t>
      </w:r>
      <w:r w:rsidRPr="00677FD6">
        <w:rPr>
          <w:rFonts w:ascii="Arial" w:eastAsia="游ゴシック Light" w:hAnsi="Arial" w:cs="Arial"/>
        </w:rPr>
        <w:t>ạn</w:t>
      </w:r>
      <w:r>
        <w:rPr>
          <w:rFonts w:ascii="Arial" w:eastAsia="游ゴシック Light" w:hAnsi="Arial" w:cs="Arial"/>
        </w:rPr>
        <w:t xml:space="preserve"> c</w:t>
      </w:r>
      <w:r w:rsidRPr="00677FD6">
        <w:rPr>
          <w:rFonts w:ascii="Arial" w:eastAsia="游ゴシック Light" w:hAnsi="Arial" w:cs="Arial" w:hint="eastAsia"/>
        </w:rPr>
        <w:t>ô</w:t>
      </w:r>
      <w:r>
        <w:rPr>
          <w:rFonts w:ascii="Arial" w:eastAsia="游ゴシック Light" w:hAnsi="Arial" w:cs="Arial"/>
        </w:rPr>
        <w:t>ng vi</w:t>
      </w:r>
      <w:r w:rsidRPr="00677FD6">
        <w:rPr>
          <w:rFonts w:ascii="Arial" w:eastAsia="游ゴシック Light" w:hAnsi="Arial" w:cs="Arial"/>
        </w:rPr>
        <w:t>ệc</w:t>
      </w:r>
      <w:r>
        <w:rPr>
          <w:rFonts w:ascii="Arial" w:eastAsia="游ゴシック Light" w:hAnsi="Arial" w:cs="Arial"/>
        </w:rPr>
        <w:t xml:space="preserve"> pick ti</w:t>
      </w:r>
      <w:r w:rsidRPr="00677FD6">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677FD6">
        <w:rPr>
          <w:rFonts w:ascii="Arial" w:eastAsia="游ゴシック Light" w:hAnsi="Arial" w:cs="Arial"/>
        </w:rPr>
        <w:t>ộ</w:t>
      </w:r>
      <w:r>
        <w:rPr>
          <w:rFonts w:ascii="Arial" w:eastAsia="游ゴシック Light" w:hAnsi="Arial" w:cs="Arial"/>
        </w:rPr>
        <w:t>.</w:t>
      </w:r>
    </w:p>
    <w:p w:rsidR="00487C95" w:rsidRPr="00E335EB" w:rsidRDefault="00AF532E" w:rsidP="00AF532E">
      <w:pPr>
        <w:ind w:leftChars="475" w:left="906" w:firstLine="81"/>
        <w:rPr>
          <w:rFonts w:ascii="Arial" w:eastAsia="游ゴシック Light" w:hAnsi="Arial" w:cs="Arial"/>
        </w:rPr>
      </w:pPr>
      <w:r w:rsidRPr="00E335EB">
        <w:rPr>
          <w:rFonts w:ascii="Arial" w:eastAsia="游ゴシック Light" w:hAnsi="Arial" w:cs="Arial"/>
        </w:rPr>
        <w:t>・</w:t>
      </w:r>
      <w:r w:rsidR="00677FD6">
        <w:rPr>
          <w:rFonts w:ascii="Arial" w:eastAsia="游ゴシック Light" w:hAnsi="Arial" w:cs="Arial" w:hint="eastAsia"/>
        </w:rPr>
        <w:t>Thu</w:t>
      </w:r>
      <w:r w:rsidR="00677FD6" w:rsidRPr="00677FD6">
        <w:rPr>
          <w:rFonts w:ascii="Arial" w:eastAsia="游ゴシック Light" w:hAnsi="Arial" w:cs="Arial"/>
        </w:rPr>
        <w:t>ộc</w:t>
      </w:r>
      <w:r w:rsidR="00677FD6">
        <w:rPr>
          <w:rFonts w:ascii="Arial" w:eastAsia="游ゴシック Light" w:hAnsi="Arial" w:cs="Arial"/>
        </w:rPr>
        <w:t xml:space="preserve"> t</w:t>
      </w:r>
      <w:r w:rsidR="00677FD6" w:rsidRPr="00677FD6">
        <w:rPr>
          <w:rFonts w:ascii="Arial" w:eastAsia="游ゴシック Light" w:hAnsi="Arial" w:cs="Arial" w:hint="eastAsia"/>
        </w:rPr>
        <w:t>í</w:t>
      </w:r>
      <w:r w:rsidR="00677FD6" w:rsidRPr="00677FD6">
        <w:rPr>
          <w:rFonts w:ascii="Arial" w:eastAsia="游ゴシック Light" w:hAnsi="Arial" w:cs="Arial"/>
        </w:rPr>
        <w:t>nh</w:t>
      </w:r>
      <w:r w:rsidR="00487C95" w:rsidRPr="00E335EB">
        <w:rPr>
          <w:rFonts w:ascii="Arial" w:eastAsia="游ゴシック Light" w:hAnsi="Arial" w:cs="Arial"/>
        </w:rPr>
        <w:t>（</w:t>
      </w:r>
      <w:r w:rsidR="00677FD6">
        <w:rPr>
          <w:rFonts w:ascii="Arial" w:eastAsia="游ゴシック Light" w:hAnsi="Arial" w:cs="Arial" w:hint="eastAsia"/>
        </w:rPr>
        <w:t>V</w:t>
      </w:r>
      <w:r w:rsidR="00677FD6" w:rsidRPr="00677FD6">
        <w:rPr>
          <w:rFonts w:ascii="Arial" w:eastAsia="游ゴシック Light" w:hAnsi="Arial" w:cs="Arial"/>
        </w:rPr>
        <w:t>ật</w:t>
      </w:r>
      <w:r w:rsidR="00677FD6">
        <w:rPr>
          <w:rFonts w:ascii="Arial" w:eastAsia="游ゴシック Light" w:hAnsi="Arial" w:cs="Arial"/>
        </w:rPr>
        <w:t xml:space="preserve"> li</w:t>
      </w:r>
      <w:r w:rsidR="00677FD6" w:rsidRPr="00677FD6">
        <w:rPr>
          <w:rFonts w:ascii="Arial" w:eastAsia="游ゴシック Light" w:hAnsi="Arial" w:cs="Arial"/>
        </w:rPr>
        <w:t>ệu</w:t>
      </w:r>
      <w:r w:rsidR="00487C95" w:rsidRPr="00E335EB">
        <w:rPr>
          <w:rFonts w:ascii="Arial" w:eastAsia="游ゴシック Light" w:hAnsi="Arial" w:cs="Arial"/>
        </w:rPr>
        <w:t>・</w:t>
      </w:r>
      <w:r w:rsidR="00677FD6">
        <w:rPr>
          <w:rFonts w:ascii="Arial" w:eastAsia="游ゴシック Light" w:hAnsi="Arial" w:cs="Arial" w:hint="eastAsia"/>
        </w:rPr>
        <w:t>c</w:t>
      </w:r>
      <w:r w:rsidR="00677FD6" w:rsidRPr="00677FD6">
        <w:rPr>
          <w:rFonts w:ascii="Arial" w:eastAsia="游ゴシック Light" w:hAnsi="Arial" w:cs="Arial"/>
        </w:rPr>
        <w:t>or</w:t>
      </w:r>
      <w:r w:rsidR="00677FD6">
        <w:rPr>
          <w:rFonts w:ascii="Arial" w:eastAsia="游ゴシック Light" w:hAnsi="Arial" w:cs="Arial"/>
        </w:rPr>
        <w:t>se</w:t>
      </w:r>
      <w:r w:rsidR="00487C95" w:rsidRPr="00E335EB">
        <w:rPr>
          <w:rFonts w:ascii="Arial" w:eastAsia="游ゴシック Light" w:hAnsi="Arial" w:cs="Arial"/>
        </w:rPr>
        <w:t>・</w:t>
      </w:r>
      <w:r w:rsidR="00677FD6">
        <w:rPr>
          <w:rFonts w:ascii="Arial" w:eastAsia="游ゴシック Light" w:hAnsi="Arial" w:cs="Arial" w:hint="eastAsia"/>
        </w:rPr>
        <w:t>M</w:t>
      </w:r>
      <w:r w:rsidR="00677FD6" w:rsidRPr="00677FD6">
        <w:rPr>
          <w:rFonts w:ascii="Arial" w:eastAsia="游ゴシック Light" w:hAnsi="Arial" w:cs="Arial"/>
        </w:rPr>
        <w:t>ộng</w:t>
      </w:r>
      <w:r w:rsidR="00487C95" w:rsidRPr="00E335EB">
        <w:rPr>
          <w:rFonts w:ascii="Arial" w:eastAsia="游ゴシック Light" w:hAnsi="Arial" w:cs="Arial"/>
        </w:rPr>
        <w:t>・</w:t>
      </w:r>
      <w:r w:rsidR="00677FD6">
        <w:rPr>
          <w:rFonts w:ascii="Arial" w:eastAsia="游ゴシック Light" w:hAnsi="Arial" w:cs="Arial" w:hint="eastAsia"/>
        </w:rPr>
        <w:t>s</w:t>
      </w:r>
      <w:r w:rsidR="00677FD6" w:rsidRPr="00677FD6">
        <w:rPr>
          <w:rFonts w:ascii="Arial" w:eastAsia="游ゴシック Light" w:hAnsi="Arial" w:cs="Arial"/>
        </w:rPr>
        <w:t>ản</w:t>
      </w:r>
      <w:r w:rsidR="00677FD6">
        <w:rPr>
          <w:rFonts w:ascii="Arial" w:eastAsia="游ゴシック Light" w:hAnsi="Arial" w:cs="Arial"/>
        </w:rPr>
        <w:t xml:space="preserve"> ph</w:t>
      </w:r>
      <w:r w:rsidR="00677FD6" w:rsidRPr="00677FD6">
        <w:rPr>
          <w:rFonts w:ascii="Arial" w:eastAsia="游ゴシック Light" w:hAnsi="Arial" w:cs="Arial"/>
        </w:rPr>
        <w:t>ẩm</w:t>
      </w:r>
      <w:r w:rsidR="00487C95" w:rsidRPr="00E335EB">
        <w:rPr>
          <w:rFonts w:ascii="Arial" w:eastAsia="游ゴシック Light" w:hAnsi="Arial" w:cs="Arial"/>
        </w:rPr>
        <w:t>・型板</w:t>
      </w:r>
      <w:r w:rsidR="00677FD6">
        <w:rPr>
          <w:rFonts w:ascii="Arial" w:eastAsia="游ゴシック Light" w:hAnsi="Arial" w:cs="Arial" w:hint="eastAsia"/>
        </w:rPr>
        <w:t>(ph</w:t>
      </w:r>
      <w:r w:rsidR="00677FD6" w:rsidRPr="00677FD6">
        <w:rPr>
          <w:rFonts w:ascii="Arial" w:eastAsia="游ゴシック Light" w:hAnsi="Arial" w:cs="Arial"/>
        </w:rPr>
        <w:t>ản</w:t>
      </w:r>
      <w:r w:rsidR="00677FD6">
        <w:rPr>
          <w:rFonts w:ascii="Arial" w:eastAsia="游ゴシック Light" w:hAnsi="Arial" w:cs="Arial"/>
        </w:rPr>
        <w:t xml:space="preserve"> m</w:t>
      </w:r>
      <w:r w:rsidR="00677FD6" w:rsidRPr="00677FD6">
        <w:rPr>
          <w:rFonts w:ascii="Arial" w:eastAsia="游ゴシック Light" w:hAnsi="Arial" w:cs="Arial"/>
        </w:rPr>
        <w:t>ẫu</w:t>
      </w:r>
      <w:r w:rsidR="00677FD6">
        <w:rPr>
          <w:rFonts w:ascii="Arial" w:eastAsia="游ゴシック Light" w:hAnsi="Arial" w:cs="Arial"/>
        </w:rPr>
        <w:t>?)</w:t>
      </w:r>
      <w:r w:rsidR="00487C95" w:rsidRPr="00E335EB">
        <w:rPr>
          <w:rFonts w:ascii="Arial" w:eastAsia="游ゴシック Light" w:hAnsi="Arial" w:cs="Arial"/>
        </w:rPr>
        <w:t>・</w:t>
      </w:r>
      <w:r w:rsidR="00677FD6">
        <w:rPr>
          <w:rFonts w:ascii="Arial" w:eastAsia="游ゴシック Light" w:hAnsi="Arial" w:cs="Arial" w:hint="eastAsia"/>
        </w:rPr>
        <w:t>linh ki</w:t>
      </w:r>
      <w:r w:rsidR="00677FD6" w:rsidRPr="00677FD6">
        <w:rPr>
          <w:rFonts w:ascii="Arial" w:eastAsia="游ゴシック Light" w:hAnsi="Arial" w:cs="Arial"/>
        </w:rPr>
        <w:t>ện</w:t>
      </w:r>
      <w:r w:rsidR="00487C95" w:rsidRPr="00E335EB">
        <w:rPr>
          <w:rFonts w:ascii="Arial" w:eastAsia="游ゴシック Light" w:hAnsi="Arial" w:cs="Arial"/>
        </w:rPr>
        <w:t>）</w:t>
      </w:r>
    </w:p>
    <w:p w:rsidR="00487C95" w:rsidRPr="00E335EB" w:rsidRDefault="00AF532E" w:rsidP="00AF532E">
      <w:pPr>
        <w:ind w:firstLineChars="500" w:firstLine="953"/>
        <w:rPr>
          <w:rFonts w:ascii="Arial" w:eastAsia="游ゴシック Light" w:hAnsi="Arial" w:cs="Arial"/>
        </w:rPr>
      </w:pPr>
      <w:r w:rsidRPr="00E335EB">
        <w:rPr>
          <w:rFonts w:ascii="Arial" w:eastAsia="游ゴシック Light" w:hAnsi="Arial" w:cs="Arial"/>
        </w:rPr>
        <w:t>・</w:t>
      </w:r>
      <w:r w:rsidR="00677FD6">
        <w:rPr>
          <w:rFonts w:ascii="Arial" w:eastAsia="游ゴシック Light" w:hAnsi="Arial" w:cs="Arial" w:hint="eastAsia"/>
        </w:rPr>
        <w:t>n</w:t>
      </w:r>
      <w:r w:rsidR="00677FD6" w:rsidRPr="00677FD6">
        <w:rPr>
          <w:rFonts w:ascii="Arial" w:eastAsia="游ゴシック Light" w:hAnsi="Arial" w:cs="Arial" w:hint="eastAsia"/>
        </w:rPr>
        <w:t>ă</w:t>
      </w:r>
      <w:r w:rsidR="00677FD6">
        <w:rPr>
          <w:rFonts w:ascii="Arial" w:eastAsia="游ゴシック Light" w:hAnsi="Arial" w:cs="Arial"/>
        </w:rPr>
        <w:t>ng l</w:t>
      </w:r>
      <w:r w:rsidR="00677FD6" w:rsidRPr="00677FD6">
        <w:rPr>
          <w:rFonts w:ascii="Arial" w:eastAsia="游ゴシック Light" w:hAnsi="Arial" w:cs="Arial"/>
        </w:rPr>
        <w:t>ực</w:t>
      </w:r>
      <w:r w:rsidR="00677FD6">
        <w:rPr>
          <w:rFonts w:ascii="Arial" w:eastAsia="游ゴシック Light" w:hAnsi="Arial" w:cs="Arial"/>
        </w:rPr>
        <w:t xml:space="preserve"> s</w:t>
      </w:r>
      <w:r w:rsidR="00677FD6" w:rsidRPr="00677FD6">
        <w:rPr>
          <w:rFonts w:ascii="Arial" w:eastAsia="游ゴシック Light" w:hAnsi="Arial" w:cs="Arial"/>
        </w:rPr>
        <w:t>ản</w:t>
      </w:r>
      <w:r w:rsidR="00677FD6">
        <w:rPr>
          <w:rFonts w:ascii="Arial" w:eastAsia="游ゴシック Light" w:hAnsi="Arial" w:cs="Arial"/>
        </w:rPr>
        <w:t xml:space="preserve"> xu</w:t>
      </w:r>
      <w:r w:rsidR="00677FD6" w:rsidRPr="00677FD6">
        <w:rPr>
          <w:rFonts w:ascii="Arial" w:eastAsia="游ゴシック Light" w:hAnsi="Arial" w:cs="Arial"/>
        </w:rPr>
        <w:t>ất</w:t>
      </w:r>
      <w:r w:rsidR="00487C95" w:rsidRPr="00E335EB">
        <w:rPr>
          <w:rFonts w:ascii="Arial" w:eastAsia="游ゴシック Light" w:hAnsi="Arial" w:cs="Arial"/>
        </w:rPr>
        <w:t>（</w:t>
      </w:r>
      <w:r w:rsidR="00677FD6">
        <w:rPr>
          <w:rFonts w:ascii="Arial" w:eastAsia="游ゴシック Light" w:hAnsi="Arial" w:cs="Arial" w:hint="eastAsia"/>
        </w:rPr>
        <w:t>N</w:t>
      </w:r>
      <w:r w:rsidR="00677FD6" w:rsidRPr="00677FD6">
        <w:rPr>
          <w:rFonts w:ascii="Arial" w:eastAsia="游ゴシック Light" w:hAnsi="Arial" w:cs="Arial" w:hint="eastAsia"/>
        </w:rPr>
        <w:t>ă</w:t>
      </w:r>
      <w:r w:rsidR="00677FD6">
        <w:rPr>
          <w:rFonts w:ascii="Arial" w:eastAsia="游ゴシック Light" w:hAnsi="Arial" w:cs="Arial"/>
        </w:rPr>
        <w:t>ng l</w:t>
      </w:r>
      <w:r w:rsidR="00677FD6" w:rsidRPr="00677FD6">
        <w:rPr>
          <w:rFonts w:ascii="Arial" w:eastAsia="游ゴシック Light" w:hAnsi="Arial" w:cs="Arial"/>
        </w:rPr>
        <w:t>ực</w:t>
      </w:r>
      <w:r w:rsidR="00677FD6">
        <w:rPr>
          <w:rFonts w:ascii="Arial" w:eastAsia="游ゴシック Light" w:hAnsi="Arial" w:cs="Arial"/>
        </w:rPr>
        <w:t xml:space="preserve"> s</w:t>
      </w:r>
      <w:r w:rsidR="00677FD6" w:rsidRPr="00677FD6">
        <w:rPr>
          <w:rFonts w:ascii="Arial" w:eastAsia="游ゴシック Light" w:hAnsi="Arial" w:cs="Arial"/>
        </w:rPr>
        <w:t>ản</w:t>
      </w:r>
      <w:r w:rsidR="00677FD6">
        <w:rPr>
          <w:rFonts w:ascii="Arial" w:eastAsia="游ゴシック Light" w:hAnsi="Arial" w:cs="Arial"/>
        </w:rPr>
        <w:t xml:space="preserve"> xu</w:t>
      </w:r>
      <w:r w:rsidR="00677FD6" w:rsidRPr="00677FD6">
        <w:rPr>
          <w:rFonts w:ascii="Arial" w:eastAsia="游ゴシック Light" w:hAnsi="Arial" w:cs="Arial"/>
        </w:rPr>
        <w:t>ất</w:t>
      </w:r>
      <w:r w:rsidR="00677FD6">
        <w:rPr>
          <w:rFonts w:ascii="Arial" w:eastAsia="游ゴシック Light" w:hAnsi="Arial" w:cs="Arial"/>
        </w:rPr>
        <w:t xml:space="preserve"> c</w:t>
      </w:r>
      <w:r w:rsidR="00677FD6" w:rsidRPr="00677FD6">
        <w:rPr>
          <w:rFonts w:ascii="Arial" w:eastAsia="游ゴシック Light" w:hAnsi="Arial" w:cs="Arial"/>
        </w:rPr>
        <w:t>ủa</w:t>
      </w:r>
      <w:r w:rsidR="00677FD6">
        <w:rPr>
          <w:rFonts w:ascii="Arial" w:eastAsia="游ゴシック Light" w:hAnsi="Arial" w:cs="Arial"/>
        </w:rPr>
        <w:t xml:space="preserve"> 1 ng</w:t>
      </w:r>
      <w:r w:rsidR="00677FD6">
        <w:rPr>
          <w:rFonts w:ascii="Arial" w:eastAsia="游ゴシック Light" w:hAnsi="Arial" w:cs="Arial" w:hint="cs"/>
        </w:rPr>
        <w:t>ư</w:t>
      </w:r>
      <w:r w:rsidR="00677FD6" w:rsidRPr="00677FD6">
        <w:rPr>
          <w:rFonts w:ascii="Arial" w:eastAsia="游ゴシック Light" w:hAnsi="Arial" w:cs="Arial"/>
        </w:rPr>
        <w:t>ời</w:t>
      </w:r>
      <w:r w:rsidR="00677FD6">
        <w:rPr>
          <w:rFonts w:ascii="Arial" w:eastAsia="游ゴシック Light" w:hAnsi="Arial" w:cs="Arial"/>
        </w:rPr>
        <w:t>. s</w:t>
      </w:r>
      <w:r w:rsidR="00677FD6" w:rsidRPr="00677FD6">
        <w:rPr>
          <w:rFonts w:ascii="Arial" w:eastAsia="游ゴシック Light" w:hAnsi="Arial" w:cs="Arial"/>
        </w:rPr>
        <w:t>ố</w:t>
      </w:r>
      <w:r w:rsidR="00677FD6">
        <w:rPr>
          <w:rFonts w:ascii="Arial" w:eastAsia="游ゴシック Light" w:hAnsi="Arial" w:cs="Arial"/>
        </w:rPr>
        <w:t xml:space="preserve"> c</w:t>
      </w:r>
      <w:r w:rsidR="00677FD6" w:rsidRPr="00677FD6">
        <w:rPr>
          <w:rFonts w:ascii="Arial" w:eastAsia="游ゴシック Light" w:hAnsi="Arial" w:cs="Arial" w:hint="eastAsia"/>
        </w:rPr>
        <w:t>á</w:t>
      </w:r>
      <w:r w:rsidR="00677FD6" w:rsidRPr="00677FD6">
        <w:rPr>
          <w:rFonts w:ascii="Arial" w:eastAsia="游ゴシック Light" w:hAnsi="Arial" w:cs="Arial"/>
        </w:rPr>
        <w:t>i</w:t>
      </w:r>
      <w:r w:rsidR="00677FD6">
        <w:rPr>
          <w:rFonts w:ascii="Arial" w:eastAsia="游ゴシック Light" w:hAnsi="Arial" w:cs="Arial"/>
        </w:rPr>
        <w:t xml:space="preserve">, </w:t>
      </w:r>
      <w:r w:rsidR="00677FD6">
        <w:rPr>
          <w:rFonts w:ascii="Arial" w:eastAsia="游ゴシック Light" w:hAnsi="Arial" w:cs="Arial" w:hint="eastAsia"/>
        </w:rPr>
        <w:t>đ</w:t>
      </w:r>
      <w:r w:rsidR="00677FD6" w:rsidRPr="00677FD6">
        <w:rPr>
          <w:rFonts w:ascii="Arial" w:eastAsia="游ゴシック Light" w:hAnsi="Arial" w:cs="Arial"/>
        </w:rPr>
        <w:t>ộ</w:t>
      </w:r>
      <w:r w:rsidR="00677FD6">
        <w:rPr>
          <w:rFonts w:ascii="Arial" w:eastAsia="游ゴシック Light" w:hAnsi="Arial" w:cs="Arial"/>
        </w:rPr>
        <w:t xml:space="preserve"> d</w:t>
      </w:r>
      <w:r w:rsidR="00677FD6" w:rsidRPr="00677FD6">
        <w:rPr>
          <w:rFonts w:ascii="Arial" w:eastAsia="游ゴシック Light" w:hAnsi="Arial" w:cs="Arial" w:hint="eastAsia"/>
        </w:rPr>
        <w:t>à</w:t>
      </w:r>
      <w:r w:rsidR="00677FD6" w:rsidRPr="00677FD6">
        <w:rPr>
          <w:rFonts w:ascii="Arial" w:eastAsia="游ゴシック Light" w:hAnsi="Arial" w:cs="Arial"/>
        </w:rPr>
        <w:t>i</w:t>
      </w:r>
      <w:r w:rsidR="00677FD6">
        <w:rPr>
          <w:rFonts w:ascii="Arial" w:eastAsia="游ゴシック Light" w:hAnsi="Arial" w:cs="Arial"/>
        </w:rPr>
        <w:t xml:space="preserve"> h</w:t>
      </w:r>
      <w:r w:rsidR="00677FD6" w:rsidRPr="00677FD6">
        <w:rPr>
          <w:rFonts w:ascii="Arial" w:eastAsia="游ゴシック Light" w:hAnsi="Arial" w:cs="Arial" w:hint="eastAsia"/>
        </w:rPr>
        <w:t>à</w:t>
      </w:r>
      <w:r w:rsidR="00677FD6" w:rsidRPr="00677FD6">
        <w:rPr>
          <w:rFonts w:ascii="Arial" w:eastAsia="游ゴシック Light" w:hAnsi="Arial" w:cs="Arial"/>
        </w:rPr>
        <w:t>n</w:t>
      </w:r>
      <w:r w:rsidR="00677FD6">
        <w:rPr>
          <w:rFonts w:ascii="Arial" w:eastAsia="游ゴシック Light" w:hAnsi="Arial" w:cs="Arial"/>
        </w:rPr>
        <w:t>, tr</w:t>
      </w:r>
      <w:r w:rsidR="00677FD6" w:rsidRPr="00677FD6">
        <w:rPr>
          <w:rFonts w:ascii="Arial" w:eastAsia="游ゴシック Light" w:hAnsi="Arial" w:cs="Arial"/>
        </w:rPr>
        <w:t>ọng</w:t>
      </w:r>
      <w:r w:rsidR="00677FD6">
        <w:rPr>
          <w:rFonts w:ascii="Arial" w:eastAsia="游ゴシック Light" w:hAnsi="Arial" w:cs="Arial"/>
        </w:rPr>
        <w:t xml:space="preserve"> l</w:t>
      </w:r>
      <w:r w:rsidR="00677FD6">
        <w:rPr>
          <w:rFonts w:ascii="Arial" w:eastAsia="游ゴシック Light" w:hAnsi="Arial" w:cs="Arial" w:hint="cs"/>
        </w:rPr>
        <w:t>ư</w:t>
      </w:r>
      <w:r w:rsidR="00677FD6" w:rsidRPr="00677FD6">
        <w:rPr>
          <w:rFonts w:ascii="Arial" w:eastAsia="游ゴシック Light" w:hAnsi="Arial" w:cs="Arial"/>
        </w:rPr>
        <w:t>ợng</w:t>
      </w:r>
      <w:r w:rsidR="00677FD6">
        <w:rPr>
          <w:rFonts w:ascii="Arial" w:eastAsia="游ゴシック Light" w:hAnsi="Arial" w:cs="Arial"/>
        </w:rPr>
        <w:t xml:space="preserve">, </w:t>
      </w:r>
      <w:r w:rsidR="00677FD6" w:rsidRPr="00677FD6">
        <w:rPr>
          <w:rFonts w:ascii="Arial" w:eastAsia="游ゴシック Light" w:hAnsi="Arial" w:cs="Arial" w:hint="eastAsia"/>
        </w:rPr>
        <w:t>đ</w:t>
      </w:r>
      <w:r w:rsidR="00677FD6">
        <w:rPr>
          <w:rFonts w:ascii="Arial" w:eastAsia="游ゴシック Light" w:hAnsi="Arial" w:cs="Arial"/>
        </w:rPr>
        <w:t>i</w:t>
      </w:r>
      <w:r w:rsidR="00677FD6" w:rsidRPr="00677FD6">
        <w:rPr>
          <w:rFonts w:ascii="Arial" w:eastAsia="游ゴシック Light" w:hAnsi="Arial" w:cs="Arial"/>
        </w:rPr>
        <w:t>ện</w:t>
      </w:r>
      <w:r w:rsidR="00677FD6">
        <w:rPr>
          <w:rFonts w:ascii="Arial" w:eastAsia="游ゴシック Light" w:hAnsi="Arial" w:cs="Arial"/>
        </w:rPr>
        <w:t xml:space="preserve"> t</w:t>
      </w:r>
      <w:r w:rsidR="00677FD6" w:rsidRPr="00677FD6">
        <w:rPr>
          <w:rFonts w:ascii="Arial" w:eastAsia="游ゴシック Light" w:hAnsi="Arial" w:cs="Arial" w:hint="eastAsia"/>
        </w:rPr>
        <w:t>í</w:t>
      </w:r>
      <w:r w:rsidR="00677FD6" w:rsidRPr="00677FD6">
        <w:rPr>
          <w:rFonts w:ascii="Arial" w:eastAsia="游ゴシック Light" w:hAnsi="Arial" w:cs="Arial"/>
        </w:rPr>
        <w:t>ch</w:t>
      </w:r>
      <w:r w:rsidR="00677FD6">
        <w:rPr>
          <w:rFonts w:ascii="Arial" w:eastAsia="游ゴシック Light" w:hAnsi="Arial" w:cs="Arial"/>
        </w:rPr>
        <w:t xml:space="preserve"> b</w:t>
      </w:r>
      <w:r w:rsidR="00677FD6" w:rsidRPr="00677FD6">
        <w:rPr>
          <w:rFonts w:ascii="Arial" w:eastAsia="游ゴシック Light" w:hAnsi="Arial" w:cs="Arial"/>
        </w:rPr>
        <w:t>ề</w:t>
      </w:r>
      <w:r w:rsidR="00677FD6">
        <w:rPr>
          <w:rFonts w:ascii="Arial" w:eastAsia="游ゴシック Light" w:hAnsi="Arial" w:cs="Arial"/>
        </w:rPr>
        <w:t xml:space="preserve"> m</w:t>
      </w:r>
      <w:r w:rsidR="00677FD6" w:rsidRPr="00677FD6">
        <w:rPr>
          <w:rFonts w:ascii="Arial" w:eastAsia="游ゴシック Light" w:hAnsi="Arial" w:cs="Arial"/>
        </w:rPr>
        <w:t>ặt</w:t>
      </w:r>
      <w:r w:rsidR="00677FD6">
        <w:rPr>
          <w:rFonts w:ascii="Arial" w:eastAsia="游ゴシック Light" w:hAnsi="Arial" w:cs="Arial"/>
        </w:rPr>
        <w:t xml:space="preserve">, </w:t>
      </w:r>
      <w:r w:rsidR="00677FD6" w:rsidRPr="00677FD6">
        <w:rPr>
          <w:rFonts w:ascii="Arial" w:eastAsia="游ゴシック Light" w:hAnsi="Arial" w:cs="Arial" w:hint="eastAsia"/>
        </w:rPr>
        <w:t>đ</w:t>
      </w:r>
      <w:r w:rsidR="00677FD6">
        <w:rPr>
          <w:rFonts w:ascii="Arial" w:eastAsia="游ゴシック Light" w:hAnsi="Arial" w:cs="Arial"/>
        </w:rPr>
        <w:t>i</w:t>
      </w:r>
      <w:r w:rsidR="00677FD6" w:rsidRPr="00677FD6">
        <w:rPr>
          <w:rFonts w:ascii="Arial" w:eastAsia="游ゴシック Light" w:hAnsi="Arial" w:cs="Arial"/>
        </w:rPr>
        <w:t>ện</w:t>
      </w:r>
      <w:r w:rsidR="00677FD6">
        <w:rPr>
          <w:rFonts w:ascii="Arial" w:eastAsia="游ゴシック Light" w:hAnsi="Arial" w:cs="Arial"/>
        </w:rPr>
        <w:t xml:space="preserve"> t</w:t>
      </w:r>
      <w:r w:rsidR="00677FD6" w:rsidRPr="00677FD6">
        <w:rPr>
          <w:rFonts w:ascii="Arial" w:eastAsia="游ゴシック Light" w:hAnsi="Arial" w:cs="Arial" w:hint="eastAsia"/>
        </w:rPr>
        <w:t>í</w:t>
      </w:r>
      <w:r w:rsidR="00677FD6" w:rsidRPr="00677FD6">
        <w:rPr>
          <w:rFonts w:ascii="Arial" w:eastAsia="游ゴシック Light" w:hAnsi="Arial" w:cs="Arial"/>
        </w:rPr>
        <w:t>ch</w:t>
      </w:r>
      <w:r w:rsidR="00677FD6">
        <w:rPr>
          <w:rFonts w:ascii="Arial" w:eastAsia="游ゴシック Light" w:hAnsi="Arial" w:cs="Arial"/>
        </w:rPr>
        <w:t xml:space="preserve"> m</w:t>
      </w:r>
      <w:r w:rsidR="00677FD6" w:rsidRPr="00677FD6">
        <w:rPr>
          <w:rFonts w:ascii="Arial" w:eastAsia="游ゴシック Light" w:hAnsi="Arial" w:cs="Arial"/>
        </w:rPr>
        <w:t>ặt</w:t>
      </w:r>
      <w:r w:rsidR="00677FD6">
        <w:rPr>
          <w:rFonts w:ascii="Arial" w:eastAsia="游ゴシック Light" w:hAnsi="Arial" w:cs="Arial"/>
        </w:rPr>
        <w:t xml:space="preserve"> c</w:t>
      </w:r>
      <w:r w:rsidR="00677FD6" w:rsidRPr="00677FD6">
        <w:rPr>
          <w:rFonts w:ascii="Arial" w:eastAsia="游ゴシック Light" w:hAnsi="Arial" w:cs="Arial"/>
        </w:rPr>
        <w:t>ắt</w:t>
      </w:r>
      <w:r w:rsidR="00487C95" w:rsidRPr="00E335EB">
        <w:rPr>
          <w:rFonts w:ascii="Arial" w:eastAsia="游ゴシック Light" w:hAnsi="Arial" w:cs="Arial"/>
        </w:rPr>
        <w:t>）</w:t>
      </w:r>
    </w:p>
    <w:p w:rsidR="009E5BC8" w:rsidRPr="00E335EB" w:rsidRDefault="00AF532E" w:rsidP="00AF532E">
      <w:pPr>
        <w:ind w:leftChars="457" w:left="871" w:firstLine="82"/>
        <w:rPr>
          <w:rFonts w:ascii="Arial" w:eastAsia="游ゴシック Light" w:hAnsi="Arial" w:cs="Arial" w:hint="eastAsia"/>
        </w:rPr>
      </w:pPr>
      <w:r w:rsidRPr="00E335EB">
        <w:rPr>
          <w:rFonts w:ascii="Arial" w:eastAsia="游ゴシック Light" w:hAnsi="Arial" w:cs="Arial"/>
        </w:rPr>
        <w:lastRenderedPageBreak/>
        <w:t>・</w:t>
      </w:r>
      <w:r w:rsidR="00677FD6">
        <w:rPr>
          <w:rFonts w:ascii="Arial" w:eastAsia="游ゴシック Light" w:hAnsi="Arial" w:cs="Arial"/>
        </w:rPr>
        <w:t>c</w:t>
      </w:r>
      <w:r w:rsidR="00677FD6" w:rsidRPr="00677FD6">
        <w:rPr>
          <w:rFonts w:ascii="Arial" w:eastAsia="游ゴシック Light" w:hAnsi="Arial" w:cs="Arial" w:hint="eastAsia"/>
        </w:rPr>
        <w:t>ô</w:t>
      </w:r>
      <w:r w:rsidR="00677FD6">
        <w:rPr>
          <w:rFonts w:ascii="Arial" w:eastAsia="游ゴシック Light" w:hAnsi="Arial" w:cs="Arial"/>
        </w:rPr>
        <w:t>ng tr</w:t>
      </w:r>
      <w:r w:rsidR="00677FD6">
        <w:rPr>
          <w:rFonts w:ascii="Arial" w:eastAsia="游ゴシック Light" w:hAnsi="Arial" w:cs="Arial" w:hint="cs"/>
        </w:rPr>
        <w:t>ư</w:t>
      </w:r>
      <w:r w:rsidR="00677FD6" w:rsidRPr="00677FD6">
        <w:rPr>
          <w:rFonts w:ascii="Arial" w:eastAsia="游ゴシック Light" w:hAnsi="Arial" w:cs="Arial"/>
        </w:rPr>
        <w:t>ờng</w:t>
      </w:r>
    </w:p>
    <w:p w:rsidR="009E5BC8" w:rsidRPr="00E335EB" w:rsidRDefault="00AF532E" w:rsidP="00AF532E">
      <w:pPr>
        <w:ind w:firstLineChars="500" w:firstLine="953"/>
        <w:rPr>
          <w:rFonts w:ascii="Arial" w:eastAsia="游ゴシック Light" w:hAnsi="Arial" w:cs="Arial"/>
        </w:rPr>
      </w:pPr>
      <w:r w:rsidRPr="00E335EB">
        <w:rPr>
          <w:rFonts w:ascii="Arial" w:eastAsia="游ゴシック Light" w:hAnsi="Arial" w:cs="Arial"/>
        </w:rPr>
        <w:t>・</w:t>
      </w:r>
      <w:r w:rsidR="00677FD6">
        <w:rPr>
          <w:rFonts w:ascii="Arial" w:eastAsia="游ゴシック Light" w:hAnsi="Arial" w:cs="Arial" w:hint="eastAsia"/>
        </w:rPr>
        <w:t>Nh</w:t>
      </w:r>
      <w:r w:rsidR="00677FD6" w:rsidRPr="00677FD6">
        <w:rPr>
          <w:rFonts w:ascii="Arial" w:eastAsia="游ゴシック Light" w:hAnsi="Arial" w:cs="Arial"/>
        </w:rPr>
        <w:t>ập</w:t>
      </w:r>
      <w:r w:rsidR="00677FD6">
        <w:rPr>
          <w:rFonts w:ascii="Arial" w:eastAsia="游ゴシック Light" w:hAnsi="Arial" w:cs="Arial"/>
        </w:rPr>
        <w:t xml:space="preserve"> h</w:t>
      </w:r>
      <w:r w:rsidR="00677FD6" w:rsidRPr="00677FD6">
        <w:rPr>
          <w:rFonts w:ascii="Arial" w:eastAsia="游ゴシック Light" w:hAnsi="Arial" w:cs="Arial" w:hint="eastAsia"/>
        </w:rPr>
        <w:t>à</w:t>
      </w:r>
      <w:r w:rsidR="00677FD6" w:rsidRPr="00677FD6">
        <w:rPr>
          <w:rFonts w:ascii="Arial" w:eastAsia="游ゴシック Light" w:hAnsi="Arial" w:cs="Arial"/>
        </w:rPr>
        <w:t>ng</w:t>
      </w:r>
      <w:r w:rsidR="00677FD6">
        <w:rPr>
          <w:rFonts w:ascii="Arial" w:eastAsia="游ゴシック Light" w:hAnsi="Arial" w:cs="Arial"/>
        </w:rPr>
        <w:t>, xu</w:t>
      </w:r>
      <w:r w:rsidR="00677FD6" w:rsidRPr="00677FD6">
        <w:rPr>
          <w:rFonts w:ascii="Arial" w:eastAsia="游ゴシック Light" w:hAnsi="Arial" w:cs="Arial"/>
        </w:rPr>
        <w:t>ất</w:t>
      </w:r>
      <w:r w:rsidR="00677FD6">
        <w:rPr>
          <w:rFonts w:ascii="Arial" w:eastAsia="游ゴシック Light" w:hAnsi="Arial" w:cs="Arial"/>
        </w:rPr>
        <w:t xml:space="preserve"> h</w:t>
      </w:r>
      <w:r w:rsidR="00677FD6" w:rsidRPr="00677FD6">
        <w:rPr>
          <w:rFonts w:ascii="Arial" w:eastAsia="游ゴシック Light" w:hAnsi="Arial" w:cs="Arial" w:hint="eastAsia"/>
        </w:rPr>
        <w:t>à</w:t>
      </w:r>
      <w:r w:rsidR="00677FD6" w:rsidRPr="00677FD6">
        <w:rPr>
          <w:rFonts w:ascii="Arial" w:eastAsia="游ゴシック Light" w:hAnsi="Arial" w:cs="Arial"/>
        </w:rPr>
        <w:t>ng</w:t>
      </w:r>
    </w:p>
    <w:p w:rsidR="00A63319" w:rsidRPr="00E335EB" w:rsidRDefault="00AF532E" w:rsidP="00AF532E">
      <w:pPr>
        <w:ind w:leftChars="398" w:left="759" w:firstLineChars="100" w:firstLine="191"/>
        <w:rPr>
          <w:rFonts w:ascii="Arial" w:eastAsia="游ゴシック Light" w:hAnsi="Arial" w:cs="Arial"/>
        </w:rPr>
      </w:pPr>
      <w:r w:rsidRPr="00E335EB">
        <w:rPr>
          <w:rFonts w:ascii="Arial" w:eastAsia="游ゴシック Light" w:hAnsi="Arial" w:cs="Arial"/>
        </w:rPr>
        <w:t>・</w:t>
      </w:r>
      <w:r w:rsidR="00677FD6">
        <w:rPr>
          <w:rFonts w:ascii="Arial" w:eastAsia="游ゴシック Light" w:hAnsi="Arial" w:cs="Arial" w:hint="eastAsia"/>
        </w:rPr>
        <w:t>N</w:t>
      </w:r>
      <w:r w:rsidR="00677FD6" w:rsidRPr="00677FD6">
        <w:rPr>
          <w:rFonts w:ascii="Arial" w:eastAsia="游ゴシック Light" w:hAnsi="Arial" w:cs="Arial" w:hint="cs"/>
        </w:rPr>
        <w:t>ơ</w:t>
      </w:r>
      <w:r w:rsidR="00677FD6" w:rsidRPr="00677FD6">
        <w:rPr>
          <w:rFonts w:ascii="Arial" w:eastAsia="游ゴシック Light" w:hAnsi="Arial" w:cs="Arial"/>
        </w:rPr>
        <w:t>i</w:t>
      </w:r>
      <w:r w:rsidR="00677FD6">
        <w:rPr>
          <w:rFonts w:ascii="Arial" w:eastAsia="游ゴシック Light" w:hAnsi="Arial" w:cs="Arial"/>
        </w:rPr>
        <w:t xml:space="preserve"> out source</w:t>
      </w:r>
    </w:p>
    <w:p w:rsidR="00501731" w:rsidRPr="00E335EB" w:rsidRDefault="00AF532E" w:rsidP="00AF532E">
      <w:pPr>
        <w:ind w:leftChars="398" w:left="759" w:firstLineChars="100" w:firstLine="191"/>
        <w:rPr>
          <w:rFonts w:ascii="Arial" w:eastAsia="游ゴシック Light" w:hAnsi="Arial" w:cs="Arial"/>
        </w:rPr>
      </w:pPr>
      <w:r w:rsidRPr="00E335EB">
        <w:rPr>
          <w:rFonts w:ascii="Arial" w:eastAsia="游ゴシック Light" w:hAnsi="Arial" w:cs="Arial"/>
        </w:rPr>
        <w:t>・</w:t>
      </w:r>
      <w:r w:rsidR="00677FD6" w:rsidRPr="00677FD6">
        <w:rPr>
          <w:rFonts w:ascii="Arial" w:eastAsia="游ゴシック Light" w:hAnsi="Arial" w:cs="Arial" w:hint="eastAsia"/>
        </w:rPr>
        <w:t>Đ</w:t>
      </w:r>
      <w:r w:rsidR="00677FD6">
        <w:rPr>
          <w:rFonts w:ascii="Arial" w:eastAsia="游ゴシック Light" w:hAnsi="Arial" w:cs="Arial"/>
        </w:rPr>
        <w:t>i</w:t>
      </w:r>
      <w:r w:rsidR="00677FD6" w:rsidRPr="00677FD6">
        <w:rPr>
          <w:rFonts w:ascii="Arial" w:eastAsia="游ゴシック Light" w:hAnsi="Arial" w:cs="Arial"/>
        </w:rPr>
        <w:t>ều</w:t>
      </w:r>
      <w:r w:rsidR="00677FD6">
        <w:rPr>
          <w:rFonts w:ascii="Arial" w:eastAsia="游ゴシック Light" w:hAnsi="Arial" w:cs="Arial"/>
        </w:rPr>
        <w:t xml:space="preserve"> ki</w:t>
      </w:r>
      <w:r w:rsidR="00677FD6" w:rsidRPr="00677FD6">
        <w:rPr>
          <w:rFonts w:ascii="Arial" w:eastAsia="游ゴシック Light" w:hAnsi="Arial" w:cs="Arial"/>
        </w:rPr>
        <w:t>ện</w:t>
      </w:r>
      <w:r w:rsidR="00677FD6">
        <w:rPr>
          <w:rFonts w:ascii="Arial" w:eastAsia="游ゴシック Light" w:hAnsi="Arial" w:cs="Arial"/>
        </w:rPr>
        <w:t xml:space="preserve"> chi ti</w:t>
      </w:r>
      <w:r w:rsidR="00677FD6" w:rsidRPr="00677FD6">
        <w:rPr>
          <w:rFonts w:ascii="Arial" w:eastAsia="游ゴシック Light" w:hAnsi="Arial" w:cs="Arial"/>
        </w:rPr>
        <w:t>ết</w:t>
      </w:r>
      <w:r w:rsidR="00501731" w:rsidRPr="00E335EB">
        <w:rPr>
          <w:rFonts w:ascii="Arial" w:eastAsia="游ゴシック Light" w:hAnsi="Arial" w:cs="Arial"/>
        </w:rPr>
        <w:t>（ハンチ有無・メッキ有無・スカラップ形状・外開先</w:t>
      </w:r>
      <w:r w:rsidR="00501731" w:rsidRPr="00E335EB">
        <w:rPr>
          <w:rFonts w:ascii="Arial" w:eastAsia="游ゴシック Light" w:hAnsi="Arial" w:cs="Arial"/>
        </w:rPr>
        <w:t>/</w:t>
      </w:r>
      <w:r w:rsidR="00501731" w:rsidRPr="00E335EB">
        <w:rPr>
          <w:rFonts w:ascii="Arial" w:eastAsia="游ゴシック Light" w:hAnsi="Arial" w:cs="Arial"/>
        </w:rPr>
        <w:t>内開先・材質・サイズ</w:t>
      </w:r>
      <w:r w:rsidR="009923B0" w:rsidRPr="00E335EB">
        <w:rPr>
          <w:rFonts w:ascii="Arial" w:eastAsia="游ゴシック Light" w:hAnsi="Arial" w:cs="Arial"/>
        </w:rPr>
        <w:t>）</w:t>
      </w:r>
    </w:p>
    <w:p w:rsidR="00CF785B" w:rsidRPr="00E335EB" w:rsidRDefault="00677FD6" w:rsidP="00677FD6">
      <w:pPr>
        <w:pStyle w:val="ListParagraph"/>
        <w:numPr>
          <w:ilvl w:val="0"/>
          <w:numId w:val="43"/>
        </w:numPr>
        <w:ind w:leftChars="0"/>
        <w:rPr>
          <w:rFonts w:ascii="Arial" w:eastAsia="游ゴシック Light" w:hAnsi="Arial" w:cs="Arial"/>
        </w:rPr>
      </w:pPr>
      <w:r>
        <w:rPr>
          <w:rFonts w:ascii="Arial" w:eastAsia="游ゴシック Light" w:hAnsi="Arial" w:cs="Arial"/>
        </w:rPr>
        <w:t>M</w:t>
      </w:r>
      <w:r w:rsidRPr="00677FD6">
        <w:rPr>
          <w:rFonts w:ascii="Arial" w:eastAsia="游ゴシック Light" w:hAnsi="Arial" w:cs="Arial"/>
        </w:rPr>
        <w:t>as</w:t>
      </w:r>
      <w:r>
        <w:rPr>
          <w:rFonts w:ascii="Arial" w:eastAsia="游ゴシック Light" w:hAnsi="Arial" w:cs="Arial"/>
        </w:rPr>
        <w:t>ter c</w:t>
      </w:r>
      <w:r w:rsidRPr="00677FD6">
        <w:rPr>
          <w:rFonts w:ascii="Arial" w:eastAsia="游ゴシック Light" w:hAnsi="Arial" w:cs="Arial" w:hint="eastAsia"/>
        </w:rPr>
        <w:t>ô</w:t>
      </w:r>
      <w:r>
        <w:rPr>
          <w:rFonts w:ascii="Arial" w:eastAsia="游ゴシック Light" w:hAnsi="Arial" w:cs="Arial"/>
        </w:rPr>
        <w:t xml:space="preserve">ng </w:t>
      </w:r>
      <w:r w:rsidRPr="00677FD6">
        <w:rPr>
          <w:rFonts w:ascii="Arial" w:eastAsia="游ゴシック Light" w:hAnsi="Arial" w:cs="Arial" w:hint="eastAsia"/>
        </w:rPr>
        <w:t>đ</w:t>
      </w:r>
      <w:r>
        <w:rPr>
          <w:rFonts w:ascii="Arial" w:eastAsia="游ゴシック Light" w:hAnsi="Arial" w:cs="Arial"/>
        </w:rPr>
        <w:t>o</w:t>
      </w:r>
      <w:r w:rsidRPr="00677FD6">
        <w:rPr>
          <w:rFonts w:ascii="Arial" w:eastAsia="游ゴシック Light" w:hAnsi="Arial" w:cs="Arial"/>
        </w:rPr>
        <w:t>ạn</w:t>
      </w:r>
      <w:r>
        <w:rPr>
          <w:rFonts w:ascii="Arial" w:eastAsia="游ゴシック Light" w:hAnsi="Arial" w:cs="Arial"/>
        </w:rPr>
        <w:t xml:space="preserve"> ch</w:t>
      </w:r>
      <w:r w:rsidRPr="00677FD6">
        <w:rPr>
          <w:rFonts w:ascii="Arial" w:eastAsia="游ゴシック Light" w:hAnsi="Arial" w:cs="Arial"/>
        </w:rPr>
        <w:t>ế</w:t>
      </w:r>
      <w:r>
        <w:rPr>
          <w:rFonts w:ascii="Arial" w:eastAsia="游ゴシック Light" w:hAnsi="Arial" w:cs="Arial"/>
        </w:rPr>
        <w:t xml:space="preserve"> t</w:t>
      </w:r>
      <w:r w:rsidRPr="00677FD6">
        <w:rPr>
          <w:rFonts w:ascii="Arial" w:eastAsia="游ゴシック Light" w:hAnsi="Arial" w:cs="Arial" w:hint="eastAsia"/>
        </w:rPr>
        <w:t>á</w:t>
      </w:r>
      <w:r w:rsidRPr="00677FD6">
        <w:rPr>
          <w:rFonts w:ascii="Arial" w:eastAsia="游ゴシック Light" w:hAnsi="Arial" w:cs="Arial"/>
        </w:rPr>
        <w:t>c</w:t>
      </w:r>
    </w:p>
    <w:p w:rsidR="00354D87" w:rsidRPr="00E335EB" w:rsidRDefault="00677FD6" w:rsidP="00AF532E">
      <w:pPr>
        <w:ind w:left="714" w:firstLine="273"/>
        <w:rPr>
          <w:rFonts w:ascii="Arial" w:eastAsia="游ゴシック Light" w:hAnsi="Arial" w:cs="Arial"/>
        </w:rPr>
      </w:pPr>
      <w:r>
        <w:rPr>
          <w:rFonts w:ascii="Arial" w:eastAsia="游ゴシック Light" w:hAnsi="Arial" w:cs="Arial" w:hint="eastAsia"/>
        </w:rPr>
        <w:t xml:space="preserve">Setting </w:t>
      </w:r>
      <w:r>
        <w:rPr>
          <w:rFonts w:ascii="Arial" w:eastAsia="游ゴシック Light" w:hAnsi="Arial" w:cs="Arial"/>
        </w:rPr>
        <w:t>vi</w:t>
      </w:r>
      <w:r w:rsidRPr="00677FD6">
        <w:rPr>
          <w:rFonts w:ascii="Arial" w:eastAsia="游ゴシック Light" w:hAnsi="Arial" w:cs="Arial"/>
        </w:rPr>
        <w:t>ệc</w:t>
      </w:r>
      <w:r>
        <w:rPr>
          <w:rFonts w:ascii="Arial" w:eastAsia="游ゴシック Light" w:hAnsi="Arial" w:cs="Arial"/>
        </w:rPr>
        <w:t xml:space="preserve"> k</w:t>
      </w:r>
      <w:r w:rsidRPr="00677FD6">
        <w:rPr>
          <w:rFonts w:ascii="Arial" w:eastAsia="游ゴシック Light" w:hAnsi="Arial" w:cs="Arial"/>
        </w:rPr>
        <w:t>ết</w:t>
      </w:r>
      <w:r>
        <w:rPr>
          <w:rFonts w:ascii="Arial" w:eastAsia="游ゴシック Light" w:hAnsi="Arial" w:cs="Arial"/>
        </w:rPr>
        <w:t xml:space="preserve"> h</w:t>
      </w:r>
      <w:r w:rsidRPr="00677FD6">
        <w:rPr>
          <w:rFonts w:ascii="Arial" w:eastAsia="游ゴシック Light" w:hAnsi="Arial" w:cs="Arial"/>
        </w:rPr>
        <w:t>ợp</w:t>
      </w:r>
      <w:r>
        <w:rPr>
          <w:rFonts w:ascii="Arial" w:eastAsia="游ゴシック Light" w:hAnsi="Arial" w:cs="Arial"/>
        </w:rPr>
        <w:t xml:space="preserve"> c</w:t>
      </w:r>
      <w:r w:rsidRPr="00677FD6">
        <w:rPr>
          <w:rFonts w:ascii="Arial" w:eastAsia="游ゴシック Light" w:hAnsi="Arial" w:cs="Arial"/>
        </w:rPr>
        <w:t>ủa</w:t>
      </w:r>
      <w:r>
        <w:rPr>
          <w:rFonts w:ascii="Arial" w:eastAsia="游ゴシック Light" w:hAnsi="Arial" w:cs="Arial"/>
        </w:rPr>
        <w:t xml:space="preserve"> section ph</w:t>
      </w:r>
      <w:r w:rsidRPr="00677FD6">
        <w:rPr>
          <w:rFonts w:ascii="Arial" w:eastAsia="游ゴシック Light" w:hAnsi="Arial" w:cs="Arial" w:hint="eastAsia"/>
        </w:rPr>
        <w:t>â</w:t>
      </w:r>
      <w:r>
        <w:rPr>
          <w:rFonts w:ascii="Arial" w:eastAsia="游ゴシック Light" w:hAnsi="Arial" w:cs="Arial"/>
        </w:rPr>
        <w:t>n c</w:t>
      </w:r>
      <w:r w:rsidRPr="00677FD6">
        <w:rPr>
          <w:rFonts w:ascii="Arial" w:eastAsia="游ゴシック Light" w:hAnsi="Arial" w:cs="Arial" w:hint="eastAsia"/>
        </w:rPr>
        <w:t>ô</w:t>
      </w:r>
      <w:r>
        <w:rPr>
          <w:rFonts w:ascii="Arial" w:eastAsia="游ゴシック Light" w:hAnsi="Arial" w:cs="Arial"/>
        </w:rPr>
        <w:t>ng trong ph</w:t>
      </w:r>
      <w:r w:rsidRPr="00677FD6">
        <w:rPr>
          <w:rFonts w:ascii="Arial" w:eastAsia="游ゴシック Light" w:hAnsi="Arial" w:cs="Arial" w:hint="eastAsia"/>
        </w:rPr>
        <w:t>â</w:t>
      </w:r>
      <w:r>
        <w:rPr>
          <w:rFonts w:ascii="Arial" w:eastAsia="游ゴシック Light" w:hAnsi="Arial" w:cs="Arial"/>
        </w:rPr>
        <w:t>n lo</w:t>
      </w:r>
      <w:r w:rsidRPr="00677FD6">
        <w:rPr>
          <w:rFonts w:ascii="Arial" w:eastAsia="游ゴシック Light" w:hAnsi="Arial" w:cs="Arial"/>
        </w:rPr>
        <w:t>ại</w:t>
      </w:r>
      <w:r>
        <w:rPr>
          <w:rFonts w:ascii="Arial" w:eastAsia="游ゴシック Light" w:hAnsi="Arial" w:cs="Arial"/>
        </w:rPr>
        <w:t xml:space="preserve"> s</w:t>
      </w:r>
      <w:r w:rsidRPr="00677FD6">
        <w:rPr>
          <w:rFonts w:ascii="Arial" w:eastAsia="游ゴシック Light" w:hAnsi="Arial" w:cs="Arial"/>
        </w:rPr>
        <w:t>ản</w:t>
      </w:r>
      <w:r>
        <w:rPr>
          <w:rFonts w:ascii="Arial" w:eastAsia="游ゴシック Light" w:hAnsi="Arial" w:cs="Arial"/>
        </w:rPr>
        <w:t xml:space="preserve"> ph</w:t>
      </w:r>
      <w:r w:rsidRPr="00677FD6">
        <w:rPr>
          <w:rFonts w:ascii="Arial" w:eastAsia="游ゴシック Light" w:hAnsi="Arial" w:cs="Arial"/>
        </w:rPr>
        <w:t>ẩm</w:t>
      </w:r>
      <w:r>
        <w:rPr>
          <w:rFonts w:ascii="Arial" w:eastAsia="游ゴシック Light" w:hAnsi="Arial" w:cs="Arial"/>
        </w:rPr>
        <w:t>.</w:t>
      </w:r>
    </w:p>
    <w:p w:rsidR="006C3F9F" w:rsidRPr="00E335EB" w:rsidRDefault="00AF532E" w:rsidP="00AF532E">
      <w:pPr>
        <w:ind w:leftChars="398" w:left="759" w:firstLineChars="100" w:firstLine="191"/>
        <w:rPr>
          <w:rFonts w:ascii="Arial" w:eastAsia="游ゴシック Light" w:hAnsi="Arial" w:cs="Arial" w:hint="eastAsia"/>
        </w:rPr>
      </w:pPr>
      <w:r w:rsidRPr="00E335EB">
        <w:rPr>
          <w:rFonts w:ascii="Arial" w:eastAsia="游ゴシック Light" w:hAnsi="Arial" w:cs="Arial"/>
        </w:rPr>
        <w:t>・</w:t>
      </w:r>
      <w:r w:rsidR="00677FD6">
        <w:rPr>
          <w:rFonts w:ascii="Arial" w:eastAsia="游ゴシック Light" w:hAnsi="Arial" w:cs="Arial"/>
        </w:rPr>
        <w:t>t</w:t>
      </w:r>
      <w:r w:rsidR="00677FD6" w:rsidRPr="00677FD6">
        <w:rPr>
          <w:rFonts w:ascii="Arial" w:eastAsia="游ゴシック Light" w:hAnsi="Arial" w:cs="Arial" w:hint="eastAsia"/>
        </w:rPr>
        <w:t>ê</w:t>
      </w:r>
      <w:r w:rsidR="00677FD6">
        <w:rPr>
          <w:rFonts w:ascii="Arial" w:eastAsia="游ゴシック Light" w:hAnsi="Arial" w:cs="Arial"/>
        </w:rPr>
        <w:t>n g</w:t>
      </w:r>
      <w:r w:rsidR="00677FD6" w:rsidRPr="00677FD6">
        <w:rPr>
          <w:rFonts w:ascii="Arial" w:eastAsia="游ゴシック Light" w:hAnsi="Arial" w:cs="Arial"/>
        </w:rPr>
        <w:t>ọi</w:t>
      </w:r>
    </w:p>
    <w:p w:rsidR="006C3F9F" w:rsidRPr="00E335EB" w:rsidRDefault="00AF532E" w:rsidP="00AF532E">
      <w:pPr>
        <w:ind w:firstLineChars="500" w:firstLine="953"/>
        <w:rPr>
          <w:rFonts w:ascii="Arial" w:eastAsia="游ゴシック Light" w:hAnsi="Arial" w:cs="Arial"/>
        </w:rPr>
      </w:pPr>
      <w:r w:rsidRPr="00E335EB">
        <w:rPr>
          <w:rFonts w:ascii="Arial" w:eastAsia="游ゴシック Light" w:hAnsi="Arial" w:cs="Arial"/>
        </w:rPr>
        <w:t>・</w:t>
      </w:r>
      <w:r w:rsidR="00677FD6" w:rsidRPr="00677FD6">
        <w:rPr>
          <w:rFonts w:ascii="Arial" w:eastAsia="游ゴシック Light" w:hAnsi="Arial" w:cs="Arial"/>
        </w:rPr>
        <w:t>w</w:t>
      </w:r>
      <w:r w:rsidR="00677FD6">
        <w:rPr>
          <w:rFonts w:ascii="Arial" w:eastAsia="游ゴシック Light" w:hAnsi="Arial" w:cs="Arial"/>
        </w:rPr>
        <w:t>orker , s</w:t>
      </w:r>
      <w:r w:rsidR="00677FD6" w:rsidRPr="00677FD6">
        <w:rPr>
          <w:rFonts w:ascii="Arial" w:eastAsia="游ゴシック Light" w:hAnsi="Arial" w:cs="Arial"/>
        </w:rPr>
        <w:t>ở</w:t>
      </w:r>
      <w:r w:rsidR="00677FD6">
        <w:rPr>
          <w:rFonts w:ascii="Arial" w:eastAsia="游ゴシック Light" w:hAnsi="Arial" w:cs="Arial"/>
        </w:rPr>
        <w:t xml:space="preserve"> thu</w:t>
      </w:r>
      <w:r w:rsidR="00677FD6" w:rsidRPr="00677FD6">
        <w:rPr>
          <w:rFonts w:ascii="Arial" w:eastAsia="游ゴシック Light" w:hAnsi="Arial" w:cs="Arial"/>
        </w:rPr>
        <w:t>ộc</w:t>
      </w:r>
    </w:p>
    <w:p w:rsidR="006C3F9F" w:rsidRPr="00E335EB" w:rsidRDefault="00AF532E" w:rsidP="00AF532E">
      <w:pPr>
        <w:ind w:leftChars="398" w:left="759" w:firstLineChars="100" w:firstLine="191"/>
        <w:rPr>
          <w:rFonts w:ascii="Arial" w:eastAsia="游ゴシック Light" w:hAnsi="Arial" w:cs="Arial"/>
        </w:rPr>
      </w:pPr>
      <w:r w:rsidRPr="00E335EB">
        <w:rPr>
          <w:rFonts w:ascii="Arial" w:eastAsia="游ゴシック Light" w:hAnsi="Arial" w:cs="Arial"/>
        </w:rPr>
        <w:t>・</w:t>
      </w:r>
      <w:r w:rsidR="00677FD6">
        <w:rPr>
          <w:rFonts w:ascii="Arial" w:eastAsia="游ゴシック Light" w:hAnsi="Arial" w:cs="Arial" w:hint="eastAsia"/>
        </w:rPr>
        <w:t>Section</w:t>
      </w:r>
      <w:r w:rsidR="006C3F9F" w:rsidRPr="00E335EB">
        <w:rPr>
          <w:rFonts w:ascii="Arial" w:eastAsia="游ゴシック Light" w:hAnsi="Arial" w:cs="Arial"/>
        </w:rPr>
        <w:t>（</w:t>
      </w:r>
      <w:r w:rsidR="00677FD6">
        <w:rPr>
          <w:rFonts w:ascii="Arial" w:eastAsia="游ゴシック Light" w:hAnsi="Arial" w:cs="Arial" w:hint="eastAsia"/>
        </w:rPr>
        <w:t>s</w:t>
      </w:r>
      <w:r w:rsidR="00677FD6" w:rsidRPr="00677FD6">
        <w:rPr>
          <w:rFonts w:ascii="Arial" w:eastAsia="游ゴシック Light" w:hAnsi="Arial" w:cs="Arial"/>
        </w:rPr>
        <w:t>ố</w:t>
      </w:r>
      <w:r w:rsidR="00677FD6">
        <w:rPr>
          <w:rFonts w:ascii="Arial" w:eastAsia="游ゴシック Light" w:hAnsi="Arial" w:cs="Arial"/>
        </w:rPr>
        <w:t xml:space="preserve"> nhi</w:t>
      </w:r>
      <w:r w:rsidR="00677FD6" w:rsidRPr="00677FD6">
        <w:rPr>
          <w:rFonts w:ascii="Arial" w:eastAsia="游ゴシック Light" w:hAnsi="Arial" w:cs="Arial"/>
        </w:rPr>
        <w:t>ều</w:t>
      </w:r>
      <w:r w:rsidR="006C3F9F" w:rsidRPr="00E335EB">
        <w:rPr>
          <w:rFonts w:ascii="Arial" w:eastAsia="游ゴシック Light" w:hAnsi="Arial" w:cs="Arial"/>
        </w:rPr>
        <w:t>）</w:t>
      </w:r>
    </w:p>
    <w:p w:rsidR="00CF785B" w:rsidRPr="00E335EB" w:rsidRDefault="00677FD6" w:rsidP="00677FD6">
      <w:pPr>
        <w:pStyle w:val="ListParagraph"/>
        <w:numPr>
          <w:ilvl w:val="0"/>
          <w:numId w:val="43"/>
        </w:numPr>
        <w:ind w:leftChars="0"/>
        <w:rPr>
          <w:rFonts w:ascii="Arial" w:eastAsia="游ゴシック Light" w:hAnsi="Arial" w:cs="Arial"/>
        </w:rPr>
      </w:pPr>
      <w:r>
        <w:rPr>
          <w:rFonts w:ascii="Arial" w:eastAsia="游ゴシック Light" w:hAnsi="Arial" w:cs="Arial" w:hint="eastAsia"/>
        </w:rPr>
        <w:t>M</w:t>
      </w:r>
      <w:r w:rsidRPr="00677FD6">
        <w:rPr>
          <w:rFonts w:ascii="Arial" w:eastAsia="游ゴシック Light" w:hAnsi="Arial" w:cs="Arial"/>
        </w:rPr>
        <w:t>as</w:t>
      </w:r>
      <w:r>
        <w:rPr>
          <w:rFonts w:ascii="Arial" w:eastAsia="游ゴシック Light" w:hAnsi="Arial" w:cs="Arial"/>
        </w:rPr>
        <w:t>ter n</w:t>
      </w:r>
      <w:r w:rsidRPr="00677FD6">
        <w:rPr>
          <w:rFonts w:ascii="Arial" w:eastAsia="游ゴシック Light" w:hAnsi="Arial" w:cs="Arial" w:hint="cs"/>
        </w:rPr>
        <w:t>ơ</w:t>
      </w:r>
      <w:r>
        <w:rPr>
          <w:rFonts w:ascii="Arial" w:eastAsia="游ゴシック Light" w:hAnsi="Arial" w:cs="Arial"/>
        </w:rPr>
        <w:t>i out source</w:t>
      </w:r>
    </w:p>
    <w:p w:rsidR="00354D87" w:rsidRPr="00E335EB" w:rsidRDefault="00677FD6" w:rsidP="00443094">
      <w:pPr>
        <w:ind w:left="714" w:firstLine="273"/>
        <w:rPr>
          <w:rFonts w:ascii="Arial" w:eastAsia="游ゴシック Light" w:hAnsi="Arial" w:cs="Arial"/>
        </w:rPr>
      </w:pPr>
      <w:r>
        <w:rPr>
          <w:rFonts w:ascii="Arial" w:eastAsia="游ゴシック Light" w:hAnsi="Arial" w:cs="Arial" w:hint="eastAsia"/>
        </w:rPr>
        <w:t>Setting th</w:t>
      </w:r>
      <w:r w:rsidRPr="00677FD6">
        <w:rPr>
          <w:rFonts w:ascii="Arial" w:eastAsia="游ゴシック Light" w:hAnsi="Arial" w:cs="Arial" w:hint="eastAsia"/>
        </w:rPr>
        <w:t>ô</w:t>
      </w:r>
      <w:r>
        <w:rPr>
          <w:rFonts w:ascii="Arial" w:eastAsia="游ゴシック Light" w:hAnsi="Arial" w:cs="Arial"/>
        </w:rPr>
        <w:t>ng tin n</w:t>
      </w:r>
      <w:r w:rsidRPr="00677FD6">
        <w:rPr>
          <w:rFonts w:ascii="Arial" w:eastAsia="游ゴシック Light" w:hAnsi="Arial" w:cs="Arial" w:hint="cs"/>
        </w:rPr>
        <w:t>ơ</w:t>
      </w:r>
      <w:r>
        <w:rPr>
          <w:rFonts w:ascii="Arial" w:eastAsia="游ゴシック Light" w:hAnsi="Arial" w:cs="Arial"/>
        </w:rPr>
        <w:t>i out source.</w:t>
      </w:r>
    </w:p>
    <w:p w:rsidR="00A63319" w:rsidRPr="00E335EB" w:rsidRDefault="00443094" w:rsidP="00443094">
      <w:pPr>
        <w:ind w:leftChars="398" w:left="759" w:firstLineChars="100" w:firstLine="191"/>
        <w:rPr>
          <w:rFonts w:ascii="Arial" w:eastAsia="游ゴシック Light" w:hAnsi="Arial" w:cs="Arial" w:hint="eastAsia"/>
        </w:rPr>
      </w:pPr>
      <w:r w:rsidRPr="00E335EB">
        <w:rPr>
          <w:rFonts w:ascii="Arial" w:eastAsia="游ゴシック Light" w:hAnsi="Arial" w:cs="Arial"/>
        </w:rPr>
        <w:t>・</w:t>
      </w:r>
      <w:r w:rsidR="00677FD6">
        <w:rPr>
          <w:rFonts w:ascii="Arial" w:eastAsia="游ゴシック Light" w:hAnsi="Arial" w:cs="Arial"/>
        </w:rPr>
        <w:t>T</w:t>
      </w:r>
      <w:r w:rsidR="00677FD6" w:rsidRPr="00677FD6">
        <w:rPr>
          <w:rFonts w:ascii="Arial" w:eastAsia="游ゴシック Light" w:hAnsi="Arial" w:cs="Arial" w:hint="eastAsia"/>
        </w:rPr>
        <w:t>ê</w:t>
      </w:r>
      <w:r w:rsidR="00677FD6">
        <w:rPr>
          <w:rFonts w:ascii="Arial" w:eastAsia="游ゴシック Light" w:hAnsi="Arial" w:cs="Arial"/>
        </w:rPr>
        <w:t>n g</w:t>
      </w:r>
      <w:r w:rsidR="00677FD6" w:rsidRPr="00677FD6">
        <w:rPr>
          <w:rFonts w:ascii="Arial" w:eastAsia="游ゴシック Light" w:hAnsi="Arial" w:cs="Arial"/>
        </w:rPr>
        <w:t>ọi</w:t>
      </w:r>
    </w:p>
    <w:p w:rsidR="00CF785B" w:rsidRPr="00E335EB" w:rsidRDefault="00677FD6" w:rsidP="00677FD6">
      <w:pPr>
        <w:pStyle w:val="11"/>
        <w:numPr>
          <w:ilvl w:val="1"/>
          <w:numId w:val="32"/>
        </w:numPr>
        <w:rPr>
          <w:rFonts w:ascii="Arial" w:eastAsia="游ゴシック Light" w:hAnsi="Arial" w:cs="Arial"/>
        </w:rPr>
      </w:pPr>
      <w:r>
        <w:rPr>
          <w:rFonts w:ascii="Arial" w:eastAsia="游ゴシック Light" w:hAnsi="Arial" w:cs="Arial"/>
        </w:rPr>
        <w:t>M</w:t>
      </w:r>
      <w:r w:rsidRPr="00677FD6">
        <w:rPr>
          <w:rFonts w:ascii="Arial" w:eastAsia="游ゴシック Light" w:hAnsi="Arial" w:cs="Arial" w:hint="eastAsia"/>
        </w:rPr>
        <w:t>à</w:t>
      </w:r>
      <w:r w:rsidRPr="00677FD6">
        <w:rPr>
          <w:rFonts w:ascii="Arial" w:eastAsia="游ゴシック Light" w:hAnsi="Arial" w:cs="Arial"/>
        </w:rPr>
        <w:t>n</w:t>
      </w:r>
      <w:r>
        <w:rPr>
          <w:rFonts w:ascii="Arial" w:eastAsia="游ゴシック Light" w:hAnsi="Arial" w:cs="Arial"/>
        </w:rPr>
        <w:t xml:space="preserve"> h</w:t>
      </w:r>
      <w:r w:rsidRPr="00677FD6">
        <w:rPr>
          <w:rFonts w:ascii="Arial" w:eastAsia="游ゴシック Light" w:hAnsi="Arial" w:cs="Arial" w:hint="eastAsia"/>
        </w:rPr>
        <w:t>ì</w:t>
      </w:r>
      <w:r w:rsidRPr="00677FD6">
        <w:rPr>
          <w:rFonts w:ascii="Arial" w:eastAsia="游ゴシック Light" w:hAnsi="Arial" w:cs="Arial"/>
        </w:rPr>
        <w:t>nh</w:t>
      </w:r>
    </w:p>
    <w:p w:rsidR="00C85271" w:rsidRPr="00E335EB" w:rsidRDefault="00677FD6" w:rsidP="00677FD6">
      <w:pPr>
        <w:pStyle w:val="11"/>
        <w:numPr>
          <w:ilvl w:val="2"/>
          <w:numId w:val="32"/>
        </w:numPr>
        <w:rPr>
          <w:rFonts w:ascii="Arial" w:eastAsia="游ゴシック Light" w:hAnsi="Arial" w:cs="Arial"/>
        </w:rPr>
      </w:pPr>
      <w:r>
        <w:rPr>
          <w:rFonts w:ascii="Arial" w:eastAsia="游ゴシック Light" w:hAnsi="Arial" w:cs="Arial"/>
        </w:rPr>
        <w:t>L</w:t>
      </w:r>
      <w:r w:rsidRPr="00677FD6">
        <w:rPr>
          <w:rFonts w:ascii="Arial" w:eastAsia="游ゴシック Light" w:hAnsi="Arial" w:cs="Arial"/>
        </w:rPr>
        <w:t>is</w:t>
      </w:r>
      <w:r>
        <w:rPr>
          <w:rFonts w:ascii="Arial" w:eastAsia="游ゴシック Light" w:hAnsi="Arial" w:cs="Arial"/>
        </w:rPr>
        <w:t>t m</w:t>
      </w:r>
      <w:r w:rsidRPr="00677FD6">
        <w:rPr>
          <w:rFonts w:ascii="Arial" w:eastAsia="游ゴシック Light" w:hAnsi="Arial" w:cs="Arial" w:hint="eastAsia"/>
        </w:rPr>
        <w:t>à</w:t>
      </w:r>
      <w:r w:rsidRPr="00677FD6">
        <w:rPr>
          <w:rFonts w:ascii="Arial" w:eastAsia="游ゴシック Light" w:hAnsi="Arial" w:cs="Arial"/>
        </w:rPr>
        <w:t>n</w:t>
      </w:r>
      <w:r>
        <w:rPr>
          <w:rFonts w:ascii="Arial" w:eastAsia="游ゴシック Light" w:hAnsi="Arial" w:cs="Arial"/>
        </w:rPr>
        <w:t xml:space="preserve"> h</w:t>
      </w:r>
      <w:r w:rsidRPr="00677FD6">
        <w:rPr>
          <w:rFonts w:ascii="Arial" w:eastAsia="游ゴシック Light" w:hAnsi="Arial" w:cs="Arial" w:hint="eastAsia"/>
        </w:rPr>
        <w:t>ì</w:t>
      </w:r>
      <w:r w:rsidRPr="00677FD6">
        <w:rPr>
          <w:rFonts w:ascii="Arial" w:eastAsia="游ゴシック Light" w:hAnsi="Arial" w:cs="Arial"/>
        </w:rPr>
        <w:t>nh</w:t>
      </w:r>
    </w:p>
    <w:p w:rsidR="006C4511" w:rsidRPr="00E335EB" w:rsidRDefault="00677FD6" w:rsidP="00677FD6">
      <w:pPr>
        <w:pStyle w:val="ListParagraph"/>
        <w:numPr>
          <w:ilvl w:val="0"/>
          <w:numId w:val="44"/>
        </w:numPr>
        <w:ind w:leftChars="0"/>
        <w:rPr>
          <w:rFonts w:ascii="Arial" w:eastAsia="游ゴシック Light" w:hAnsi="Arial" w:cs="Arial"/>
        </w:rPr>
      </w:pPr>
      <w:r>
        <w:rPr>
          <w:rFonts w:ascii="Arial" w:eastAsia="游ゴシック Light" w:hAnsi="Arial" w:cs="Arial" w:hint="eastAsia"/>
        </w:rPr>
        <w:t>M</w:t>
      </w:r>
      <w:r w:rsidRPr="00677FD6">
        <w:rPr>
          <w:rFonts w:ascii="Arial" w:eastAsia="游ゴシック Light" w:hAnsi="Arial" w:cs="Arial" w:hint="eastAsia"/>
        </w:rPr>
        <w:t>à</w:t>
      </w:r>
      <w:r w:rsidRPr="00677FD6">
        <w:rPr>
          <w:rFonts w:ascii="Arial" w:eastAsia="游ゴシック Light" w:hAnsi="Arial" w:cs="Arial"/>
        </w:rPr>
        <w:t>n</w:t>
      </w:r>
      <w:r>
        <w:rPr>
          <w:rFonts w:ascii="Arial" w:eastAsia="游ゴシック Light" w:hAnsi="Arial" w:cs="Arial"/>
        </w:rPr>
        <w:t xml:space="preserve"> h</w:t>
      </w:r>
      <w:r w:rsidRPr="00677FD6">
        <w:rPr>
          <w:rFonts w:ascii="Arial" w:eastAsia="游ゴシック Light" w:hAnsi="Arial" w:cs="Arial" w:hint="eastAsia"/>
        </w:rPr>
        <w:t>ì</w:t>
      </w:r>
      <w:r w:rsidRPr="00677FD6">
        <w:rPr>
          <w:rFonts w:ascii="Arial" w:eastAsia="游ゴシック Light" w:hAnsi="Arial" w:cs="Arial"/>
        </w:rPr>
        <w:t>n</w:t>
      </w:r>
      <w:r>
        <w:rPr>
          <w:rFonts w:ascii="Arial" w:eastAsia="游ゴシック Light" w:hAnsi="Arial" w:cs="Arial"/>
        </w:rPr>
        <w:t>h m</w:t>
      </w:r>
      <w:r w:rsidRPr="00677FD6">
        <w:rPr>
          <w:rFonts w:ascii="Arial" w:eastAsia="游ゴシック Light" w:hAnsi="Arial" w:cs="Arial"/>
        </w:rPr>
        <w:t>as</w:t>
      </w:r>
      <w:r>
        <w:rPr>
          <w:rFonts w:ascii="Arial" w:eastAsia="游ゴシック Light" w:hAnsi="Arial" w:cs="Arial"/>
        </w:rPr>
        <w:t>ter t</w:t>
      </w:r>
      <w:r w:rsidRPr="00677FD6">
        <w:rPr>
          <w:rFonts w:ascii="Arial" w:eastAsia="游ゴシック Light" w:hAnsi="Arial" w:cs="Arial"/>
        </w:rPr>
        <w:t>ừng</w:t>
      </w:r>
      <w:r>
        <w:rPr>
          <w:rFonts w:ascii="Arial" w:eastAsia="游ゴシック Light" w:hAnsi="Arial" w:cs="Arial"/>
        </w:rPr>
        <w:t xml:space="preserve"> </w:t>
      </w:r>
      <w:r w:rsidRPr="00677FD6">
        <w:rPr>
          <w:rFonts w:ascii="Arial" w:eastAsia="游ゴシック Light" w:hAnsi="Arial" w:cs="Arial"/>
        </w:rPr>
        <w:t>us</w:t>
      </w:r>
      <w:r>
        <w:rPr>
          <w:rFonts w:ascii="Arial" w:eastAsia="游ゴシック Light" w:hAnsi="Arial" w:cs="Arial"/>
        </w:rPr>
        <w:t>er</w:t>
      </w:r>
    </w:p>
    <w:p w:rsidR="006C4511" w:rsidRPr="00E335EB" w:rsidRDefault="00677FD6" w:rsidP="00677FD6">
      <w:pPr>
        <w:pStyle w:val="ListParagraph"/>
        <w:numPr>
          <w:ilvl w:val="0"/>
          <w:numId w:val="44"/>
        </w:numPr>
        <w:ind w:leftChars="0"/>
        <w:rPr>
          <w:rFonts w:ascii="Arial" w:eastAsia="游ゴシック Light" w:hAnsi="Arial" w:cs="Arial"/>
        </w:rPr>
      </w:pPr>
      <w:r>
        <w:rPr>
          <w:rFonts w:ascii="Arial" w:eastAsia="游ゴシック Light" w:hAnsi="Arial" w:cs="Arial" w:hint="eastAsia"/>
        </w:rPr>
        <w:t>MH l</w:t>
      </w:r>
      <w:r w:rsidRPr="00677FD6">
        <w:rPr>
          <w:rFonts w:ascii="Arial" w:eastAsia="游ゴシック Light" w:hAnsi="Arial" w:cs="Arial"/>
        </w:rPr>
        <w:t>is</w:t>
      </w:r>
      <w:r>
        <w:rPr>
          <w:rFonts w:ascii="Arial" w:eastAsia="游ゴシック Light" w:hAnsi="Arial" w:cs="Arial"/>
        </w:rPr>
        <w:t>t s</w:t>
      </w:r>
      <w:r w:rsidRPr="00677FD6">
        <w:rPr>
          <w:rFonts w:ascii="Arial" w:eastAsia="游ゴシック Light" w:hAnsi="Arial" w:cs="Arial"/>
        </w:rPr>
        <w:t>ản</w:t>
      </w:r>
      <w:r>
        <w:rPr>
          <w:rFonts w:ascii="Arial" w:eastAsia="游ゴシック Light" w:hAnsi="Arial" w:cs="Arial"/>
        </w:rPr>
        <w:t xml:space="preserve"> ph</w:t>
      </w:r>
      <w:r w:rsidRPr="00677FD6">
        <w:rPr>
          <w:rFonts w:ascii="Arial" w:eastAsia="游ゴシック Light" w:hAnsi="Arial" w:cs="Arial"/>
        </w:rPr>
        <w:t>ẩm</w:t>
      </w:r>
    </w:p>
    <w:p w:rsidR="002F7BC0" w:rsidRPr="00E335EB" w:rsidRDefault="00677FD6" w:rsidP="002158DD">
      <w:pPr>
        <w:pStyle w:val="ListParagraph"/>
        <w:numPr>
          <w:ilvl w:val="0"/>
          <w:numId w:val="44"/>
        </w:numPr>
        <w:ind w:leftChars="0"/>
        <w:rPr>
          <w:rFonts w:ascii="Arial" w:eastAsia="游ゴシック Light" w:hAnsi="Arial" w:cs="Arial"/>
        </w:rPr>
      </w:pPr>
      <w:r>
        <w:rPr>
          <w:rFonts w:ascii="Arial" w:eastAsia="游ゴシック Light" w:hAnsi="Arial" w:cs="Arial" w:hint="eastAsia"/>
        </w:rPr>
        <w:t>MH l</w:t>
      </w:r>
      <w:r w:rsidRPr="00677FD6">
        <w:rPr>
          <w:rFonts w:ascii="Arial" w:eastAsia="游ゴシック Light" w:hAnsi="Arial" w:cs="Arial"/>
        </w:rPr>
        <w:t>is</w:t>
      </w:r>
      <w:r>
        <w:rPr>
          <w:rFonts w:ascii="Arial" w:eastAsia="游ゴシック Light" w:hAnsi="Arial" w:cs="Arial"/>
        </w:rPr>
        <w:t>t</w:t>
      </w:r>
      <w:r w:rsidR="002158DD">
        <w:rPr>
          <w:rFonts w:ascii="Arial" w:eastAsia="游ゴシック Light" w:hAnsi="Arial" w:cs="Arial"/>
        </w:rPr>
        <w:t xml:space="preserve"> b</w:t>
      </w:r>
      <w:r w:rsidR="002158DD" w:rsidRPr="002158DD">
        <w:rPr>
          <w:rFonts w:ascii="Arial" w:eastAsia="游ゴシック Light" w:hAnsi="Arial" w:cs="Arial"/>
        </w:rPr>
        <w:t>ản</w:t>
      </w:r>
      <w:r w:rsidR="002158DD">
        <w:rPr>
          <w:rFonts w:ascii="Arial" w:eastAsia="游ゴシック Light" w:hAnsi="Arial" w:cs="Arial"/>
        </w:rPr>
        <w:t xml:space="preserve"> m</w:t>
      </w:r>
      <w:r w:rsidR="002158DD" w:rsidRPr="002158DD">
        <w:rPr>
          <w:rFonts w:ascii="Arial" w:eastAsia="游ゴシック Light" w:hAnsi="Arial" w:cs="Arial"/>
        </w:rPr>
        <w:t>ẫu</w:t>
      </w:r>
      <w:r w:rsidR="002158DD">
        <w:rPr>
          <w:rFonts w:ascii="Arial" w:eastAsia="游ゴシック Light" w:hAnsi="Arial" w:cs="Arial"/>
        </w:rPr>
        <w:t>/</w:t>
      </w:r>
      <w:r>
        <w:rPr>
          <w:rFonts w:ascii="Arial" w:eastAsia="游ゴシック Light" w:hAnsi="Arial" w:cs="Arial"/>
        </w:rPr>
        <w:t xml:space="preserve"> </w:t>
      </w:r>
      <w:r w:rsidR="002F7BC0" w:rsidRPr="00E335EB">
        <w:rPr>
          <w:rFonts w:ascii="Arial" w:eastAsia="游ゴシック Light" w:hAnsi="Arial" w:cs="Arial"/>
        </w:rPr>
        <w:t>型板一覧画面</w:t>
      </w:r>
    </w:p>
    <w:p w:rsidR="002F7BC0" w:rsidRPr="00E335EB" w:rsidRDefault="002158DD" w:rsidP="002158DD">
      <w:pPr>
        <w:pStyle w:val="ListParagraph"/>
        <w:numPr>
          <w:ilvl w:val="0"/>
          <w:numId w:val="44"/>
        </w:numPr>
        <w:ind w:leftChars="0"/>
        <w:rPr>
          <w:rFonts w:ascii="Arial" w:eastAsia="游ゴシック Light" w:hAnsi="Arial" w:cs="Arial"/>
        </w:rPr>
      </w:pPr>
      <w:r>
        <w:rPr>
          <w:rFonts w:ascii="Arial" w:eastAsia="游ゴシック Light" w:hAnsi="Arial" w:cs="Arial"/>
        </w:rPr>
        <w:t>MH l</w:t>
      </w:r>
      <w:r w:rsidRPr="002158DD">
        <w:rPr>
          <w:rFonts w:ascii="Arial" w:eastAsia="游ゴシック Light" w:hAnsi="Arial" w:cs="Arial"/>
        </w:rPr>
        <w:t>is</w:t>
      </w:r>
      <w:r>
        <w:rPr>
          <w:rFonts w:ascii="Arial" w:eastAsia="游ゴシック Light" w:hAnsi="Arial" w:cs="Arial"/>
        </w:rPr>
        <w:t>t linh ki</w:t>
      </w:r>
      <w:r w:rsidRPr="002158DD">
        <w:rPr>
          <w:rFonts w:ascii="Arial" w:eastAsia="游ゴシック Light" w:hAnsi="Arial" w:cs="Arial"/>
        </w:rPr>
        <w:t>ện</w:t>
      </w:r>
    </w:p>
    <w:p w:rsidR="006C4511" w:rsidRPr="00E335EB" w:rsidRDefault="002158DD" w:rsidP="002158DD">
      <w:pPr>
        <w:pStyle w:val="ListParagraph"/>
        <w:numPr>
          <w:ilvl w:val="0"/>
          <w:numId w:val="44"/>
        </w:numPr>
        <w:ind w:leftChars="0"/>
        <w:rPr>
          <w:rFonts w:ascii="Arial" w:eastAsia="游ゴシック Light" w:hAnsi="Arial" w:cs="Arial"/>
        </w:rPr>
      </w:pPr>
      <w:r>
        <w:rPr>
          <w:rFonts w:ascii="Arial" w:eastAsia="游ゴシック Light" w:hAnsi="Arial" w:cs="Arial" w:hint="eastAsia"/>
        </w:rPr>
        <w:t>MH setting ph</w:t>
      </w:r>
      <w:r w:rsidRPr="002158DD">
        <w:rPr>
          <w:rFonts w:ascii="Arial" w:eastAsia="游ゴシック Light" w:hAnsi="Arial" w:cs="Arial" w:hint="eastAsia"/>
        </w:rPr>
        <w:t>â</w:t>
      </w:r>
      <w:r>
        <w:rPr>
          <w:rFonts w:ascii="Arial" w:eastAsia="游ゴシック Light" w:hAnsi="Arial" w:cs="Arial"/>
        </w:rPr>
        <w:t>n lo</w:t>
      </w:r>
      <w:r w:rsidRPr="002158DD">
        <w:rPr>
          <w:rFonts w:ascii="Arial" w:eastAsia="游ゴシック Light" w:hAnsi="Arial" w:cs="Arial"/>
        </w:rPr>
        <w:t>ại</w:t>
      </w:r>
    </w:p>
    <w:p w:rsidR="006C4511" w:rsidRPr="00E335EB" w:rsidRDefault="002158DD" w:rsidP="002158DD">
      <w:pPr>
        <w:pStyle w:val="ListParagraph"/>
        <w:numPr>
          <w:ilvl w:val="0"/>
          <w:numId w:val="44"/>
        </w:numPr>
        <w:ind w:leftChars="0"/>
        <w:rPr>
          <w:rFonts w:ascii="Arial" w:eastAsia="游ゴシック Light" w:hAnsi="Arial" w:cs="Arial"/>
        </w:rPr>
      </w:pPr>
      <w:r>
        <w:rPr>
          <w:rFonts w:ascii="Arial" w:eastAsia="游ゴシック Light" w:hAnsi="Arial" w:cs="Arial" w:hint="eastAsia"/>
        </w:rPr>
        <w:t>MH ph</w:t>
      </w:r>
      <w:r w:rsidRPr="002158DD">
        <w:rPr>
          <w:rFonts w:ascii="Arial" w:eastAsia="游ゴシック Light" w:hAnsi="Arial" w:cs="Arial" w:hint="eastAsia"/>
        </w:rPr>
        <w:t>â</w:t>
      </w:r>
      <w:r>
        <w:rPr>
          <w:rFonts w:ascii="Arial" w:eastAsia="游ゴシック Light" w:hAnsi="Arial" w:cs="Arial"/>
        </w:rPr>
        <w:t>n lo</w:t>
      </w:r>
      <w:r w:rsidRPr="002158DD">
        <w:rPr>
          <w:rFonts w:ascii="Arial" w:eastAsia="游ゴシック Light" w:hAnsi="Arial" w:cs="Arial"/>
        </w:rPr>
        <w:t>ại</w:t>
      </w:r>
      <w:r>
        <w:rPr>
          <w:rFonts w:ascii="Arial" w:eastAsia="游ゴシック Light" w:hAnsi="Arial" w:cs="Arial"/>
        </w:rPr>
        <w:t xml:space="preserve"> s</w:t>
      </w:r>
      <w:r w:rsidRPr="002158DD">
        <w:rPr>
          <w:rFonts w:ascii="Arial" w:eastAsia="游ゴシック Light" w:hAnsi="Arial" w:cs="Arial"/>
        </w:rPr>
        <w:t>ản</w:t>
      </w:r>
      <w:r>
        <w:rPr>
          <w:rFonts w:ascii="Arial" w:eastAsia="游ゴシック Light" w:hAnsi="Arial" w:cs="Arial"/>
        </w:rPr>
        <w:t xml:space="preserve"> ph</w:t>
      </w:r>
      <w:r w:rsidRPr="002158DD">
        <w:rPr>
          <w:rFonts w:ascii="Arial" w:eastAsia="游ゴシック Light" w:hAnsi="Arial" w:cs="Arial"/>
        </w:rPr>
        <w:t>ẩm</w:t>
      </w:r>
    </w:p>
    <w:p w:rsidR="006C4511" w:rsidRPr="00E335EB" w:rsidRDefault="002158DD" w:rsidP="002158DD">
      <w:pPr>
        <w:pStyle w:val="ListParagraph"/>
        <w:numPr>
          <w:ilvl w:val="0"/>
          <w:numId w:val="44"/>
        </w:numPr>
        <w:ind w:leftChars="0"/>
        <w:rPr>
          <w:rFonts w:ascii="Arial" w:eastAsia="游ゴシック Light" w:hAnsi="Arial" w:cs="Arial"/>
        </w:rPr>
      </w:pPr>
      <w:r>
        <w:rPr>
          <w:rFonts w:ascii="Arial" w:eastAsia="游ゴシック Light" w:hAnsi="Arial" w:cs="Arial" w:hint="eastAsia"/>
        </w:rPr>
        <w:t>MH thi</w:t>
      </w:r>
      <w:r w:rsidRPr="002158DD">
        <w:rPr>
          <w:rFonts w:ascii="Arial" w:eastAsia="游ゴシック Light" w:hAnsi="Arial" w:cs="Arial"/>
        </w:rPr>
        <w:t>ết</w:t>
      </w:r>
      <w:r>
        <w:rPr>
          <w:rFonts w:ascii="Arial" w:eastAsia="游ゴシック Light" w:hAnsi="Arial" w:cs="Arial"/>
        </w:rPr>
        <w:t xml:space="preserve"> k</w:t>
      </w:r>
      <w:r w:rsidRPr="002158DD">
        <w:rPr>
          <w:rFonts w:ascii="Arial" w:eastAsia="游ゴシック Light" w:hAnsi="Arial" w:cs="Arial"/>
        </w:rPr>
        <w:t>ế</w:t>
      </w:r>
      <w:r>
        <w:rPr>
          <w:rFonts w:ascii="Arial" w:eastAsia="游ゴシック Light" w:hAnsi="Arial" w:cs="Arial"/>
        </w:rPr>
        <w:t xml:space="preserve"> c</w:t>
      </w:r>
      <w:r w:rsidRPr="002158DD">
        <w:rPr>
          <w:rFonts w:ascii="Arial" w:eastAsia="游ゴシック Light" w:hAnsi="Arial" w:cs="Arial" w:hint="eastAsia"/>
        </w:rPr>
        <w:t>ô</w:t>
      </w:r>
      <w:r>
        <w:rPr>
          <w:rFonts w:ascii="Arial" w:eastAsia="游ゴシック Light" w:hAnsi="Arial" w:cs="Arial"/>
        </w:rPr>
        <w:t xml:space="preserve">ng </w:t>
      </w:r>
      <w:r w:rsidRPr="002158DD">
        <w:rPr>
          <w:rFonts w:ascii="Arial" w:eastAsia="游ゴシック Light" w:hAnsi="Arial" w:cs="Arial" w:hint="eastAsia"/>
        </w:rPr>
        <w:t>đ</w:t>
      </w:r>
      <w:r>
        <w:rPr>
          <w:rFonts w:ascii="Arial" w:eastAsia="游ゴシック Light" w:hAnsi="Arial" w:cs="Arial"/>
        </w:rPr>
        <w:t>o</w:t>
      </w:r>
      <w:r w:rsidRPr="002158DD">
        <w:rPr>
          <w:rFonts w:ascii="Arial" w:eastAsia="游ゴシック Light" w:hAnsi="Arial" w:cs="Arial"/>
        </w:rPr>
        <w:t>ạn</w:t>
      </w:r>
    </w:p>
    <w:p w:rsidR="007206FD" w:rsidRPr="00E335EB" w:rsidRDefault="002158DD" w:rsidP="002158DD">
      <w:pPr>
        <w:pStyle w:val="ListParagraph"/>
        <w:numPr>
          <w:ilvl w:val="0"/>
          <w:numId w:val="44"/>
        </w:numPr>
        <w:ind w:leftChars="0"/>
        <w:rPr>
          <w:rFonts w:ascii="Arial" w:eastAsia="游ゴシック Light" w:hAnsi="Arial" w:cs="Arial"/>
        </w:rPr>
      </w:pPr>
      <w:r>
        <w:rPr>
          <w:rFonts w:ascii="Arial" w:eastAsia="游ゴシック Light" w:hAnsi="Arial" w:cs="Arial" w:hint="eastAsia"/>
        </w:rPr>
        <w:t>MH check th</w:t>
      </w:r>
      <w:r w:rsidRPr="002158DD">
        <w:rPr>
          <w:rFonts w:ascii="Arial" w:eastAsia="游ゴシック Light" w:hAnsi="Arial" w:cs="Arial" w:hint="eastAsia"/>
        </w:rPr>
        <w:t>à</w:t>
      </w:r>
      <w:r w:rsidRPr="002158DD">
        <w:rPr>
          <w:rFonts w:ascii="Arial" w:eastAsia="游ゴシック Light" w:hAnsi="Arial" w:cs="Arial"/>
        </w:rPr>
        <w:t>nh</w:t>
      </w:r>
      <w:r>
        <w:rPr>
          <w:rFonts w:ascii="Arial" w:eastAsia="游ゴシック Light" w:hAnsi="Arial" w:cs="Arial"/>
        </w:rPr>
        <w:t xml:space="preserve"> t</w:t>
      </w:r>
      <w:r w:rsidRPr="002158DD">
        <w:rPr>
          <w:rFonts w:ascii="Arial" w:eastAsia="游ゴシック Light" w:hAnsi="Arial" w:cs="Arial" w:hint="eastAsia"/>
        </w:rPr>
        <w:t>í</w:t>
      </w:r>
      <w:r w:rsidRPr="002158DD">
        <w:rPr>
          <w:rFonts w:ascii="Arial" w:eastAsia="游ゴシック Light" w:hAnsi="Arial" w:cs="Arial"/>
        </w:rPr>
        <w:t>ch</w:t>
      </w:r>
    </w:p>
    <w:p w:rsidR="007453A4" w:rsidRPr="00E335EB" w:rsidRDefault="002158DD" w:rsidP="002158DD">
      <w:pPr>
        <w:pStyle w:val="ListParagraph"/>
        <w:numPr>
          <w:ilvl w:val="0"/>
          <w:numId w:val="44"/>
        </w:numPr>
        <w:ind w:leftChars="0"/>
        <w:rPr>
          <w:rFonts w:ascii="Arial" w:eastAsia="游ゴシック Light" w:hAnsi="Arial" w:cs="Arial"/>
        </w:rPr>
      </w:pPr>
      <w:r>
        <w:rPr>
          <w:rFonts w:ascii="Arial" w:eastAsia="游ゴシック Light" w:hAnsi="Arial" w:cs="Arial" w:hint="eastAsia"/>
        </w:rPr>
        <w:t>MH check ti</w:t>
      </w:r>
      <w:r w:rsidRPr="002158DD">
        <w:rPr>
          <w:rFonts w:ascii="Arial" w:eastAsia="游ゴシック Light" w:hAnsi="Arial" w:cs="Arial"/>
        </w:rPr>
        <w:t>ến</w:t>
      </w:r>
      <w:r>
        <w:rPr>
          <w:rFonts w:ascii="Arial" w:eastAsia="游ゴシック Light" w:hAnsi="Arial" w:cs="Arial"/>
        </w:rPr>
        <w:t xml:space="preserve"> </w:t>
      </w:r>
      <w:r w:rsidRPr="002158DD">
        <w:rPr>
          <w:rFonts w:ascii="Arial" w:eastAsia="游ゴシック Light" w:hAnsi="Arial" w:cs="Arial" w:hint="eastAsia"/>
        </w:rPr>
        <w:t>đ</w:t>
      </w:r>
      <w:r w:rsidRPr="002158DD">
        <w:rPr>
          <w:rFonts w:ascii="Arial" w:eastAsia="游ゴシック Light" w:hAnsi="Arial" w:cs="Arial"/>
        </w:rPr>
        <w:t>ộ</w:t>
      </w:r>
      <w:r>
        <w:rPr>
          <w:rFonts w:ascii="Arial" w:eastAsia="游ゴシック Light" w:hAnsi="Arial" w:cs="Arial"/>
        </w:rPr>
        <w:t xml:space="preserve"> 3 D</w:t>
      </w:r>
    </w:p>
    <w:p w:rsidR="007206FD" w:rsidRPr="00E335EB" w:rsidRDefault="002158DD" w:rsidP="00422C79">
      <w:pPr>
        <w:pStyle w:val="ListParagraph"/>
        <w:numPr>
          <w:ilvl w:val="0"/>
          <w:numId w:val="44"/>
        </w:numPr>
        <w:ind w:leftChars="0"/>
        <w:rPr>
          <w:rFonts w:ascii="Arial" w:eastAsia="游ゴシック Light" w:hAnsi="Arial" w:cs="Arial"/>
        </w:rPr>
      </w:pPr>
      <w:r>
        <w:rPr>
          <w:rFonts w:ascii="Arial" w:eastAsia="游ゴシック Light" w:hAnsi="Arial" w:cs="Arial" w:hint="eastAsia"/>
        </w:rPr>
        <w:t xml:space="preserve">MH </w:t>
      </w:r>
      <w:r w:rsidRPr="002158DD">
        <w:rPr>
          <w:rFonts w:ascii="Arial" w:eastAsia="游ゴシック Light" w:hAnsi="Arial" w:cs="Arial"/>
        </w:rPr>
        <w:t>ex</w:t>
      </w:r>
      <w:r>
        <w:rPr>
          <w:rFonts w:ascii="Arial" w:eastAsia="游ゴシック Light" w:hAnsi="Arial" w:cs="Arial"/>
        </w:rPr>
        <w:t>port template</w:t>
      </w:r>
      <w:r w:rsidR="00422C79">
        <w:rPr>
          <w:rFonts w:ascii="Arial" w:eastAsia="游ゴシック Light" w:hAnsi="Arial" w:cs="Arial"/>
        </w:rPr>
        <w:br/>
      </w:r>
      <w:r w:rsidR="00422C79" w:rsidRPr="00422C79">
        <w:rPr>
          <w:rFonts w:ascii="Arial" w:eastAsia="游ゴシック Light" w:hAnsi="Arial" w:cs="Arial"/>
          <w:color w:val="548DD4" w:themeColor="text2" w:themeTint="99"/>
        </w:rPr>
        <w:t>( 05_list m</w:t>
      </w:r>
      <w:r w:rsidR="00422C79" w:rsidRPr="00422C79">
        <w:rPr>
          <w:rFonts w:ascii="Arial" w:eastAsia="游ゴシック Light" w:hAnsi="Arial" w:cs="Arial" w:hint="eastAsia"/>
          <w:color w:val="548DD4" w:themeColor="text2" w:themeTint="99"/>
        </w:rPr>
        <w:t>à</w:t>
      </w:r>
      <w:r w:rsidR="00422C79" w:rsidRPr="00422C79">
        <w:rPr>
          <w:rFonts w:ascii="Arial" w:eastAsia="游ゴシック Light" w:hAnsi="Arial" w:cs="Arial"/>
          <w:color w:val="548DD4" w:themeColor="text2" w:themeTint="99"/>
        </w:rPr>
        <w:t>n h</w:t>
      </w:r>
      <w:r w:rsidR="00422C79" w:rsidRPr="00422C79">
        <w:rPr>
          <w:rFonts w:ascii="Arial" w:eastAsia="游ゴシック Light" w:hAnsi="Arial" w:cs="Arial" w:hint="eastAsia"/>
          <w:color w:val="548DD4" w:themeColor="text2" w:themeTint="99"/>
        </w:rPr>
        <w:t>ì</w:t>
      </w:r>
      <w:r w:rsidR="00422C79" w:rsidRPr="00422C79">
        <w:rPr>
          <w:rFonts w:ascii="Arial" w:eastAsia="游ゴシック Light" w:hAnsi="Arial" w:cs="Arial"/>
          <w:color w:val="548DD4" w:themeColor="text2" w:themeTint="99"/>
        </w:rPr>
        <w:t>nh)</w:t>
      </w:r>
    </w:p>
    <w:p w:rsidR="00C85271" w:rsidRPr="00E335EB" w:rsidRDefault="002F45C5" w:rsidP="00194DC7">
      <w:pPr>
        <w:ind w:left="567"/>
        <w:rPr>
          <w:rFonts w:ascii="Arial" w:eastAsia="游ゴシック Light" w:hAnsi="Arial" w:cs="Arial"/>
        </w:rPr>
      </w:pPr>
      <w:hyperlink r:id="rId10" w:history="1">
        <w:r w:rsidR="00A91C4C" w:rsidRPr="00E335EB">
          <w:rPr>
            <w:rStyle w:val="Hyperlink"/>
            <w:rFonts w:ascii="Arial" w:eastAsia="游ゴシック Light" w:hAnsi="Arial" w:cs="Arial"/>
          </w:rPr>
          <w:t>.\05-</w:t>
        </w:r>
        <w:r w:rsidR="00A91C4C" w:rsidRPr="00E335EB">
          <w:rPr>
            <w:rStyle w:val="Hyperlink"/>
            <w:rFonts w:ascii="Arial" w:eastAsia="游ゴシック Light" w:hAnsi="Arial" w:cs="Arial"/>
          </w:rPr>
          <w:t>画面一覧</w:t>
        </w:r>
        <w:r w:rsidR="00A91C4C" w:rsidRPr="00E335EB">
          <w:rPr>
            <w:rStyle w:val="Hyperlink"/>
            <w:rFonts w:ascii="Arial" w:eastAsia="游ゴシック Light" w:hAnsi="Arial" w:cs="Arial"/>
          </w:rPr>
          <w:t>.docx</w:t>
        </w:r>
      </w:hyperlink>
    </w:p>
    <w:p w:rsidR="0017750B" w:rsidRPr="00E335EB" w:rsidRDefault="00422C79" w:rsidP="00CF785B">
      <w:pPr>
        <w:pStyle w:val="11"/>
        <w:numPr>
          <w:ilvl w:val="1"/>
          <w:numId w:val="32"/>
        </w:numPr>
        <w:rPr>
          <w:rFonts w:ascii="Arial" w:eastAsia="游ゴシック Light" w:hAnsi="Arial" w:cs="Arial"/>
        </w:rPr>
      </w:pPr>
      <w:r>
        <w:rPr>
          <w:rFonts w:ascii="Arial" w:eastAsia="游ゴシック Light" w:hAnsi="Arial" w:cs="Arial" w:hint="eastAsia"/>
        </w:rPr>
        <w:t>M</w:t>
      </w:r>
      <w:r>
        <w:rPr>
          <w:rFonts w:ascii="Arial" w:eastAsia="游ゴシック Light" w:hAnsi="Arial" w:cs="Arial"/>
        </w:rPr>
        <w:t>o</w:t>
      </w:r>
      <w:r>
        <w:rPr>
          <w:rFonts w:ascii="Arial" w:eastAsia="游ゴシック Light" w:hAnsi="Arial" w:cs="Arial" w:hint="eastAsia"/>
        </w:rPr>
        <w:t xml:space="preserve">bile </w:t>
      </w:r>
      <w:r>
        <w:rPr>
          <w:rFonts w:ascii="Arial" w:eastAsia="游ゴシック Light" w:hAnsi="Arial" w:cs="Arial"/>
        </w:rPr>
        <w:t>device</w:t>
      </w:r>
    </w:p>
    <w:p w:rsidR="0023233F" w:rsidRDefault="00422C79" w:rsidP="0023233F">
      <w:pPr>
        <w:ind w:left="567"/>
        <w:rPr>
          <w:rFonts w:ascii="Arial" w:eastAsia="游ゴシック Light" w:hAnsi="Arial" w:cs="Arial"/>
        </w:rPr>
      </w:pPr>
      <w:r>
        <w:rPr>
          <w:rFonts w:ascii="Arial" w:eastAsia="游ゴシック Light" w:hAnsi="Arial" w:cs="Arial" w:hint="eastAsia"/>
        </w:rPr>
        <w:t>C</w:t>
      </w:r>
      <w:r w:rsidRPr="00422C79">
        <w:rPr>
          <w:rFonts w:ascii="Arial" w:eastAsia="游ゴシック Light" w:hAnsi="Arial" w:cs="Arial" w:hint="eastAsia"/>
        </w:rPr>
        <w:t>ó</w:t>
      </w:r>
      <w:r>
        <w:rPr>
          <w:rFonts w:ascii="Arial" w:eastAsia="游ゴシック Light" w:hAnsi="Arial" w:cs="Arial"/>
        </w:rPr>
        <w:t xml:space="preserve"> th</w:t>
      </w:r>
      <w:r w:rsidRPr="00422C79">
        <w:rPr>
          <w:rFonts w:ascii="Arial" w:eastAsia="游ゴシック Light" w:hAnsi="Arial" w:cs="Arial"/>
        </w:rPr>
        <w:t>ể</w:t>
      </w:r>
      <w:r>
        <w:rPr>
          <w:rFonts w:ascii="Arial" w:eastAsia="游ゴシック Light" w:hAnsi="Arial" w:cs="Arial"/>
        </w:rPr>
        <w:t xml:space="preserve"> t</w:t>
      </w:r>
      <w:r w:rsidRPr="00422C79">
        <w:rPr>
          <w:rFonts w:ascii="Arial" w:eastAsia="游ゴシック Light" w:hAnsi="Arial" w:cs="Arial"/>
        </w:rPr>
        <w:t>ến</w:t>
      </w:r>
      <w:r>
        <w:rPr>
          <w:rFonts w:ascii="Arial" w:eastAsia="游ゴシック Light" w:hAnsi="Arial" w:cs="Arial"/>
        </w:rPr>
        <w:t xml:space="preserve"> h</w:t>
      </w:r>
      <w:r w:rsidRPr="00422C79">
        <w:rPr>
          <w:rFonts w:ascii="Arial" w:eastAsia="游ゴシック Light" w:hAnsi="Arial" w:cs="Arial" w:hint="eastAsia"/>
        </w:rPr>
        <w:t>à</w:t>
      </w:r>
      <w:r w:rsidRPr="00422C79">
        <w:rPr>
          <w:rFonts w:ascii="Arial" w:eastAsia="游ゴシック Light" w:hAnsi="Arial" w:cs="Arial"/>
        </w:rPr>
        <w:t>nh</w:t>
      </w:r>
      <w:r>
        <w:rPr>
          <w:rFonts w:ascii="Arial" w:eastAsia="游ゴシック Light" w:hAnsi="Arial" w:cs="Arial"/>
        </w:rPr>
        <w:t xml:space="preserve"> update ti</w:t>
      </w:r>
      <w:r w:rsidRPr="00422C79">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422C79">
        <w:rPr>
          <w:rFonts w:ascii="Arial" w:eastAsia="游ゴシック Light" w:hAnsi="Arial" w:cs="Arial"/>
        </w:rPr>
        <w:t>ộ</w:t>
      </w:r>
      <w:r>
        <w:rPr>
          <w:rFonts w:ascii="Arial" w:eastAsia="游ゴシック Light" w:hAnsi="Arial" w:cs="Arial"/>
        </w:rPr>
        <w:t xml:space="preserve"> </w:t>
      </w:r>
      <w:r w:rsidRPr="00422C79">
        <w:rPr>
          <w:rFonts w:ascii="Arial" w:eastAsia="游ゴシック Light" w:hAnsi="Arial" w:cs="Arial"/>
        </w:rPr>
        <w:t>ở</w:t>
      </w:r>
      <w:r>
        <w:rPr>
          <w:rFonts w:ascii="Arial" w:eastAsia="游ゴシック Light" w:hAnsi="Arial" w:cs="Arial"/>
        </w:rPr>
        <w:t xml:space="preserve"> c</w:t>
      </w:r>
      <w:r w:rsidRPr="00422C79">
        <w:rPr>
          <w:rFonts w:ascii="Arial" w:eastAsia="游ゴシック Light" w:hAnsi="Arial" w:cs="Arial" w:hint="eastAsia"/>
        </w:rPr>
        <w:t>á</w:t>
      </w:r>
      <w:r w:rsidRPr="00422C79">
        <w:rPr>
          <w:rFonts w:ascii="Arial" w:eastAsia="游ゴシック Light" w:hAnsi="Arial" w:cs="Arial"/>
        </w:rPr>
        <w:t>c</w:t>
      </w:r>
      <w:r>
        <w:rPr>
          <w:rFonts w:ascii="Arial" w:eastAsia="游ゴシック Light" w:hAnsi="Arial" w:cs="Arial"/>
        </w:rPr>
        <w:t xml:space="preserve"> section b</w:t>
      </w:r>
      <w:r w:rsidRPr="00422C79">
        <w:rPr>
          <w:rFonts w:ascii="Arial" w:eastAsia="游ゴシック Light" w:hAnsi="Arial" w:cs="Arial"/>
        </w:rPr>
        <w:t>ằng</w:t>
      </w:r>
      <w:r>
        <w:rPr>
          <w:rFonts w:ascii="Arial" w:eastAsia="游ゴシック Light" w:hAnsi="Arial" w:cs="Arial"/>
        </w:rPr>
        <w:t xml:space="preserve"> smart phone ho</w:t>
      </w:r>
      <w:r w:rsidRPr="00422C79">
        <w:rPr>
          <w:rFonts w:ascii="Arial" w:eastAsia="游ゴシック Light" w:hAnsi="Arial" w:cs="Arial"/>
        </w:rPr>
        <w:t>ặc</w:t>
      </w:r>
      <w:r>
        <w:rPr>
          <w:rFonts w:ascii="Arial" w:eastAsia="游ゴシック Light" w:hAnsi="Arial" w:cs="Arial"/>
        </w:rPr>
        <w:t xml:space="preserve"> tablet. C</w:t>
      </w:r>
      <w:r w:rsidRPr="00422C79">
        <w:rPr>
          <w:rFonts w:ascii="Arial" w:eastAsia="游ゴシック Light" w:hAnsi="Arial" w:cs="Arial"/>
        </w:rPr>
        <w:t>ũng</w:t>
      </w:r>
      <w:r>
        <w:rPr>
          <w:rFonts w:ascii="Arial" w:eastAsia="游ゴシック Light" w:hAnsi="Arial" w:cs="Arial"/>
        </w:rPr>
        <w:t xml:space="preserve"> c</w:t>
      </w:r>
      <w:r w:rsidRPr="00422C79">
        <w:rPr>
          <w:rFonts w:ascii="Arial" w:eastAsia="游ゴシック Light" w:hAnsi="Arial" w:cs="Arial" w:hint="eastAsia"/>
        </w:rPr>
        <w:t>ó</w:t>
      </w:r>
      <w:r>
        <w:rPr>
          <w:rFonts w:ascii="Arial" w:eastAsia="游ゴシック Light" w:hAnsi="Arial" w:cs="Arial"/>
        </w:rPr>
        <w:t xml:space="preserve"> th</w:t>
      </w:r>
      <w:r w:rsidRPr="00422C79">
        <w:rPr>
          <w:rFonts w:ascii="Arial" w:eastAsia="游ゴシック Light" w:hAnsi="Arial" w:cs="Arial"/>
        </w:rPr>
        <w:t>ể</w:t>
      </w:r>
      <w:r>
        <w:rPr>
          <w:rFonts w:ascii="Arial" w:eastAsia="游ゴシック Light" w:hAnsi="Arial" w:cs="Arial"/>
        </w:rPr>
        <w:t xml:space="preserve"> ti</w:t>
      </w:r>
      <w:r w:rsidRPr="00422C79">
        <w:rPr>
          <w:rFonts w:ascii="Arial" w:eastAsia="游ゴシック Light" w:hAnsi="Arial" w:cs="Arial"/>
        </w:rPr>
        <w:t>ến</w:t>
      </w:r>
      <w:r>
        <w:rPr>
          <w:rFonts w:ascii="Arial" w:eastAsia="游ゴシック Light" w:hAnsi="Arial" w:cs="Arial"/>
        </w:rPr>
        <w:t xml:space="preserve"> h</w:t>
      </w:r>
      <w:r w:rsidRPr="00422C79">
        <w:rPr>
          <w:rFonts w:ascii="Arial" w:eastAsia="游ゴシック Light" w:hAnsi="Arial" w:cs="Arial" w:hint="eastAsia"/>
        </w:rPr>
        <w:t>à</w:t>
      </w:r>
      <w:r w:rsidRPr="00422C79">
        <w:rPr>
          <w:rFonts w:ascii="Arial" w:eastAsia="游ゴシック Light" w:hAnsi="Arial" w:cs="Arial"/>
        </w:rPr>
        <w:t>nh</w:t>
      </w:r>
      <w:r>
        <w:rPr>
          <w:rFonts w:ascii="Arial" w:eastAsia="游ゴシック Light" w:hAnsi="Arial" w:cs="Arial"/>
        </w:rPr>
        <w:t xml:space="preserve"> check </w:t>
      </w:r>
      <w:r w:rsidRPr="00422C79">
        <w:rPr>
          <w:rFonts w:ascii="Arial" w:eastAsia="游ゴシック Light" w:hAnsi="Arial" w:cs="Arial"/>
        </w:rPr>
        <w:t>w</w:t>
      </w:r>
      <w:r>
        <w:rPr>
          <w:rFonts w:ascii="Arial" w:eastAsia="游ゴシック Light" w:hAnsi="Arial" w:cs="Arial"/>
        </w:rPr>
        <w:t xml:space="preserve">oker </w:t>
      </w:r>
      <w:r w:rsidRPr="00422C79">
        <w:rPr>
          <w:rFonts w:ascii="Arial" w:eastAsia="游ゴシック Light" w:hAnsi="Arial" w:cs="Arial" w:hint="eastAsia"/>
        </w:rPr>
        <w:t>đã</w:t>
      </w:r>
      <w:r>
        <w:rPr>
          <w:rFonts w:ascii="Arial" w:eastAsia="游ゴシック Light" w:hAnsi="Arial" w:cs="Arial"/>
        </w:rPr>
        <w:t xml:space="preserve"> update ti</w:t>
      </w:r>
      <w:r w:rsidRPr="00422C79">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422C79">
        <w:rPr>
          <w:rFonts w:ascii="Arial" w:eastAsia="游ゴシック Light" w:hAnsi="Arial" w:cs="Arial"/>
        </w:rPr>
        <w:t>ộ</w:t>
      </w:r>
      <w:r>
        <w:rPr>
          <w:rFonts w:ascii="Arial" w:eastAsia="游ゴシック Light" w:hAnsi="Arial" w:cs="Arial"/>
        </w:rPr>
        <w:t xml:space="preserve"> ho</w:t>
      </w:r>
      <w:r w:rsidRPr="00422C79">
        <w:rPr>
          <w:rFonts w:ascii="Arial" w:eastAsia="游ゴシック Light" w:hAnsi="Arial" w:cs="Arial"/>
        </w:rPr>
        <w:t>ặc</w:t>
      </w:r>
      <w:r>
        <w:rPr>
          <w:rFonts w:ascii="Arial" w:eastAsia="游ゴシック Light" w:hAnsi="Arial" w:cs="Arial"/>
        </w:rPr>
        <w:t xml:space="preserve"> ng</w:t>
      </w:r>
      <w:r w:rsidRPr="00422C79">
        <w:rPr>
          <w:rFonts w:ascii="Arial" w:eastAsia="游ゴシック Light" w:hAnsi="Arial" w:cs="Arial" w:hint="eastAsia"/>
        </w:rPr>
        <w:t>à</w:t>
      </w:r>
      <w:r w:rsidRPr="00422C79">
        <w:rPr>
          <w:rFonts w:ascii="Arial" w:eastAsia="游ゴシック Light" w:hAnsi="Arial" w:cs="Arial"/>
        </w:rPr>
        <w:t>y</w:t>
      </w:r>
      <w:r>
        <w:rPr>
          <w:rFonts w:ascii="Arial" w:eastAsia="游ゴシック Light" w:hAnsi="Arial" w:cs="Arial"/>
        </w:rPr>
        <w:t xml:space="preserve"> gi</w:t>
      </w:r>
      <w:r w:rsidRPr="00422C79">
        <w:rPr>
          <w:rFonts w:ascii="Arial" w:eastAsia="游ゴシック Light" w:hAnsi="Arial" w:cs="Arial"/>
        </w:rPr>
        <w:t>ờ</w:t>
      </w:r>
      <w:r>
        <w:rPr>
          <w:rFonts w:ascii="Arial" w:eastAsia="游ゴシック Light" w:hAnsi="Arial" w:cs="Arial"/>
        </w:rPr>
        <w:t>, t</w:t>
      </w:r>
      <w:r w:rsidRPr="00422C79">
        <w:rPr>
          <w:rFonts w:ascii="Arial" w:eastAsia="游ゴシック Light" w:hAnsi="Arial" w:cs="Arial" w:hint="eastAsia"/>
        </w:rPr>
        <w:t>ê</w:t>
      </w:r>
      <w:r>
        <w:rPr>
          <w:rFonts w:ascii="Arial" w:eastAsia="游ゴシック Light" w:hAnsi="Arial" w:cs="Arial"/>
        </w:rPr>
        <w:t>n s</w:t>
      </w:r>
      <w:r w:rsidRPr="00422C79">
        <w:rPr>
          <w:rFonts w:ascii="Arial" w:eastAsia="游ゴシック Light" w:hAnsi="Arial" w:cs="Arial"/>
        </w:rPr>
        <w:t>ở</w:t>
      </w:r>
      <w:r>
        <w:rPr>
          <w:rFonts w:ascii="Arial" w:eastAsia="游ゴシック Light" w:hAnsi="Arial" w:cs="Arial"/>
        </w:rPr>
        <w:t xml:space="preserve"> thu</w:t>
      </w:r>
      <w:r w:rsidRPr="00422C79">
        <w:rPr>
          <w:rFonts w:ascii="Arial" w:eastAsia="游ゴシック Light" w:hAnsi="Arial" w:cs="Arial"/>
        </w:rPr>
        <w:t>ộc</w:t>
      </w:r>
      <w:r>
        <w:rPr>
          <w:rFonts w:ascii="Arial" w:eastAsia="游ゴシック Light" w:hAnsi="Arial" w:cs="Arial"/>
        </w:rPr>
        <w:t>, th</w:t>
      </w:r>
      <w:r w:rsidRPr="00422C79">
        <w:rPr>
          <w:rFonts w:ascii="Arial" w:eastAsia="游ゴシック Light" w:hAnsi="Arial" w:cs="Arial" w:hint="eastAsia"/>
        </w:rPr>
        <w:t>à</w:t>
      </w:r>
      <w:r w:rsidRPr="00422C79">
        <w:rPr>
          <w:rFonts w:ascii="Arial" w:eastAsia="游ゴシック Light" w:hAnsi="Arial" w:cs="Arial"/>
        </w:rPr>
        <w:t>nh</w:t>
      </w:r>
      <w:r>
        <w:rPr>
          <w:rFonts w:ascii="Arial" w:eastAsia="游ゴシック Light" w:hAnsi="Arial" w:cs="Arial"/>
        </w:rPr>
        <w:t xml:space="preserve"> t</w:t>
      </w:r>
      <w:r w:rsidRPr="00422C79">
        <w:rPr>
          <w:rFonts w:ascii="Arial" w:eastAsia="游ゴシック Light" w:hAnsi="Arial" w:cs="Arial" w:hint="eastAsia"/>
        </w:rPr>
        <w:t>í</w:t>
      </w:r>
      <w:r w:rsidRPr="00422C79">
        <w:rPr>
          <w:rFonts w:ascii="Arial" w:eastAsia="游ゴシック Light" w:hAnsi="Arial" w:cs="Arial"/>
        </w:rPr>
        <w:t>ch</w:t>
      </w:r>
      <w:r>
        <w:rPr>
          <w:rFonts w:ascii="Arial" w:eastAsia="游ゴシック Light" w:hAnsi="Arial" w:cs="Arial"/>
        </w:rPr>
        <w:t xml:space="preserve"> ti</w:t>
      </w:r>
      <w:r w:rsidRPr="00422C79">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422C79">
        <w:rPr>
          <w:rFonts w:ascii="Arial" w:eastAsia="游ゴシック Light" w:hAnsi="Arial" w:cs="Arial"/>
        </w:rPr>
        <w:t>ộ</w:t>
      </w:r>
      <w:r>
        <w:rPr>
          <w:rFonts w:ascii="Arial" w:eastAsia="游ゴシック Light" w:hAnsi="Arial" w:cs="Arial"/>
        </w:rPr>
        <w:t xml:space="preserve"> c</w:t>
      </w:r>
      <w:r w:rsidRPr="00422C79">
        <w:rPr>
          <w:rFonts w:ascii="Arial" w:eastAsia="游ゴシック Light" w:hAnsi="Arial" w:cs="Arial" w:hint="eastAsia"/>
        </w:rPr>
        <w:t>ô</w:t>
      </w:r>
      <w:r>
        <w:rPr>
          <w:rFonts w:ascii="Arial" w:eastAsia="游ゴシック Light" w:hAnsi="Arial" w:cs="Arial"/>
        </w:rPr>
        <w:t>ng vi</w:t>
      </w:r>
      <w:r w:rsidRPr="00422C79">
        <w:rPr>
          <w:rFonts w:ascii="Arial" w:eastAsia="游ゴシック Light" w:hAnsi="Arial" w:cs="Arial"/>
        </w:rPr>
        <w:t>ệc</w:t>
      </w:r>
      <w:r>
        <w:rPr>
          <w:rFonts w:ascii="Arial" w:eastAsia="游ゴシック Light" w:hAnsi="Arial" w:cs="Arial"/>
        </w:rPr>
        <w:t xml:space="preserve"> t</w:t>
      </w:r>
      <w:r w:rsidRPr="00422C79">
        <w:rPr>
          <w:rFonts w:ascii="Arial" w:eastAsia="游ゴシック Light" w:hAnsi="Arial" w:cs="Arial" w:hint="eastAsia"/>
        </w:rPr>
        <w:t>í</w:t>
      </w:r>
      <w:r w:rsidRPr="00422C79">
        <w:rPr>
          <w:rFonts w:ascii="Arial" w:eastAsia="游ゴシック Light" w:hAnsi="Arial" w:cs="Arial"/>
        </w:rPr>
        <w:t>ch</w:t>
      </w:r>
      <w:r>
        <w:rPr>
          <w:rFonts w:ascii="Arial" w:eastAsia="游ゴシック Light" w:hAnsi="Arial" w:cs="Arial"/>
        </w:rPr>
        <w:t xml:space="preserve"> tr</w:t>
      </w:r>
      <w:r w:rsidRPr="00422C79">
        <w:rPr>
          <w:rFonts w:ascii="Arial" w:eastAsia="游ゴシック Light" w:hAnsi="Arial" w:cs="Arial"/>
        </w:rPr>
        <w:t>ữ</w:t>
      </w:r>
      <w:r>
        <w:rPr>
          <w:rFonts w:ascii="Arial" w:eastAsia="游ゴシック Light" w:hAnsi="Arial" w:cs="Arial"/>
        </w:rPr>
        <w:t xml:space="preserve"> tr</w:t>
      </w:r>
      <w:r w:rsidRPr="00422C79">
        <w:rPr>
          <w:rFonts w:ascii="Arial" w:eastAsia="游ゴシック Light" w:hAnsi="Arial" w:cs="Arial" w:hint="eastAsia"/>
        </w:rPr>
        <w:t>ê</w:t>
      </w:r>
      <w:r>
        <w:rPr>
          <w:rFonts w:ascii="Arial" w:eastAsia="游ゴシック Light" w:hAnsi="Arial" w:cs="Arial"/>
        </w:rPr>
        <w:t xml:space="preserve">n cloud. </w:t>
      </w:r>
      <w:r w:rsidRPr="00422C79">
        <w:rPr>
          <w:rFonts w:ascii="Arial" w:eastAsia="游ゴシック Light" w:hAnsi="Arial" w:cs="Arial" w:hint="eastAsia"/>
        </w:rPr>
        <w:t>Đ</w:t>
      </w:r>
      <w:r w:rsidRPr="00422C79">
        <w:rPr>
          <w:rFonts w:ascii="Arial" w:eastAsia="游ゴシック Light" w:hAnsi="Arial" w:cs="Arial" w:hint="cs"/>
        </w:rPr>
        <w:t>ơ</w:t>
      </w:r>
      <w:r>
        <w:rPr>
          <w:rFonts w:ascii="Arial" w:eastAsia="游ゴシック Light" w:hAnsi="Arial" w:cs="Arial"/>
        </w:rPr>
        <w:t>n v</w:t>
      </w:r>
      <w:r w:rsidRPr="00422C79">
        <w:rPr>
          <w:rFonts w:ascii="Arial" w:eastAsia="游ゴシック Light" w:hAnsi="Arial" w:cs="Arial"/>
        </w:rPr>
        <w:t>ị</w:t>
      </w:r>
      <w:r>
        <w:rPr>
          <w:rFonts w:ascii="Arial" w:eastAsia="游ゴシック Light" w:hAnsi="Arial" w:cs="Arial"/>
        </w:rPr>
        <w:t xml:space="preserve"> update ti</w:t>
      </w:r>
      <w:r w:rsidRPr="00422C79">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422C79">
        <w:rPr>
          <w:rFonts w:ascii="Arial" w:eastAsia="游ゴシック Light" w:hAnsi="Arial" w:cs="Arial"/>
        </w:rPr>
        <w:t>ộ</w:t>
      </w:r>
      <w:r>
        <w:rPr>
          <w:rFonts w:ascii="Arial" w:eastAsia="游ゴシック Light" w:hAnsi="Arial" w:cs="Arial"/>
        </w:rPr>
        <w:t xml:space="preserve"> s</w:t>
      </w:r>
      <w:r w:rsidRPr="00422C79">
        <w:rPr>
          <w:rFonts w:ascii="Arial" w:eastAsia="游ゴシック Light" w:hAnsi="Arial" w:cs="Arial"/>
        </w:rPr>
        <w:t>ẽ</w:t>
      </w:r>
      <w:r>
        <w:rPr>
          <w:rFonts w:ascii="Arial" w:eastAsia="游ゴシック Light" w:hAnsi="Arial" w:cs="Arial"/>
        </w:rPr>
        <w:t xml:space="preserve"> l</w:t>
      </w:r>
      <w:r w:rsidRPr="00422C79">
        <w:rPr>
          <w:rFonts w:ascii="Arial" w:eastAsia="游ゴシック Light" w:hAnsi="Arial" w:cs="Arial" w:hint="eastAsia"/>
        </w:rPr>
        <w:t>à</w:t>
      </w:r>
      <w:r>
        <w:rPr>
          <w:rFonts w:ascii="Arial" w:eastAsia="游ゴシック Light" w:hAnsi="Arial" w:cs="Arial"/>
        </w:rPr>
        <w:t xml:space="preserve"> </w:t>
      </w:r>
      <w:r w:rsidRPr="00422C79">
        <w:rPr>
          <w:rFonts w:ascii="Arial" w:eastAsia="游ゴシック Light" w:hAnsi="Arial" w:cs="Arial" w:hint="eastAsia"/>
        </w:rPr>
        <w:t>đ</w:t>
      </w:r>
      <w:r w:rsidRPr="00422C79">
        <w:rPr>
          <w:rFonts w:ascii="Arial" w:eastAsia="游ゴシック Light" w:hAnsi="Arial" w:cs="Arial" w:hint="cs"/>
        </w:rPr>
        <w:t>ơ</w:t>
      </w:r>
      <w:r>
        <w:rPr>
          <w:rFonts w:ascii="Arial" w:eastAsia="游ゴシック Light" w:hAnsi="Arial" w:cs="Arial"/>
        </w:rPr>
        <w:t>n v</w:t>
      </w:r>
      <w:r w:rsidRPr="00422C79">
        <w:rPr>
          <w:rFonts w:ascii="Arial" w:eastAsia="游ゴシック Light" w:hAnsi="Arial" w:cs="Arial"/>
        </w:rPr>
        <w:t>ị</w:t>
      </w:r>
      <w:r>
        <w:rPr>
          <w:rFonts w:ascii="Arial" w:eastAsia="游ゴシック Light" w:hAnsi="Arial" w:cs="Arial"/>
        </w:rPr>
        <w:t xml:space="preserve"> ch</w:t>
      </w:r>
      <w:r w:rsidRPr="00422C79">
        <w:rPr>
          <w:rFonts w:ascii="Arial" w:eastAsia="游ゴシック Light" w:hAnsi="Arial" w:cs="Arial"/>
        </w:rPr>
        <w:t>ủng</w:t>
      </w:r>
      <w:r>
        <w:rPr>
          <w:rFonts w:ascii="Arial" w:eastAsia="游ゴシック Light" w:hAnsi="Arial" w:cs="Arial"/>
        </w:rPr>
        <w:t xml:space="preserve"> lo</w:t>
      </w:r>
      <w:r w:rsidRPr="00422C79">
        <w:rPr>
          <w:rFonts w:ascii="Arial" w:eastAsia="游ゴシック Light" w:hAnsi="Arial" w:cs="Arial"/>
        </w:rPr>
        <w:t>ại</w:t>
      </w:r>
      <w:r>
        <w:rPr>
          <w:rFonts w:ascii="Arial" w:eastAsia="游ゴシック Light" w:hAnsi="Arial" w:cs="Arial"/>
        </w:rPr>
        <w:t xml:space="preserve"> linh ki</w:t>
      </w:r>
      <w:r w:rsidRPr="00422C79">
        <w:rPr>
          <w:rFonts w:ascii="Arial" w:eastAsia="游ゴシック Light" w:hAnsi="Arial" w:cs="Arial"/>
        </w:rPr>
        <w:t>ện</w:t>
      </w:r>
      <w:r>
        <w:rPr>
          <w:rFonts w:ascii="Arial" w:eastAsia="游ゴシック Light" w:hAnsi="Arial" w:cs="Arial"/>
        </w:rPr>
        <w:t xml:space="preserve"> </w:t>
      </w:r>
      <w:r w:rsidRPr="00422C79">
        <w:rPr>
          <w:rFonts w:ascii="Arial" w:eastAsia="游ゴシック Light" w:hAnsi="Arial" w:cs="Arial" w:hint="eastAsia"/>
        </w:rPr>
        <w:t>đã</w:t>
      </w:r>
      <w:r>
        <w:rPr>
          <w:rFonts w:ascii="Arial" w:eastAsia="游ゴシック Light" w:hAnsi="Arial" w:cs="Arial"/>
        </w:rPr>
        <w:t xml:space="preserve"> ch</w:t>
      </w:r>
      <w:r w:rsidRPr="00422C79">
        <w:rPr>
          <w:rFonts w:ascii="Arial" w:eastAsia="游ゴシック Light" w:hAnsi="Arial" w:cs="Arial"/>
        </w:rPr>
        <w:t>ỉ</w:t>
      </w:r>
      <w:r>
        <w:rPr>
          <w:rFonts w:ascii="Arial" w:eastAsia="游ゴシック Light" w:hAnsi="Arial" w:cs="Arial"/>
        </w:rPr>
        <w:t xml:space="preserve"> </w:t>
      </w:r>
      <w:r w:rsidRPr="00422C79">
        <w:rPr>
          <w:rFonts w:ascii="Arial" w:eastAsia="游ゴシック Light" w:hAnsi="Arial" w:cs="Arial" w:hint="eastAsia"/>
        </w:rPr>
        <w:t>đ</w:t>
      </w:r>
      <w:r w:rsidRPr="00422C79">
        <w:rPr>
          <w:rFonts w:ascii="Arial" w:eastAsia="游ゴシック Light" w:hAnsi="Arial" w:cs="Arial"/>
        </w:rPr>
        <w:t>ịnh</w:t>
      </w:r>
      <w:r>
        <w:rPr>
          <w:rFonts w:ascii="Arial" w:eastAsia="游ゴシック Light" w:hAnsi="Arial" w:cs="Arial"/>
        </w:rPr>
        <w:t xml:space="preserve"> </w:t>
      </w:r>
      <w:r w:rsidRPr="00422C79">
        <w:rPr>
          <w:rFonts w:ascii="Arial" w:eastAsia="游ゴシック Light" w:hAnsi="Arial" w:cs="Arial"/>
        </w:rPr>
        <w:t>ở</w:t>
      </w:r>
      <w:r>
        <w:rPr>
          <w:rFonts w:ascii="Arial" w:eastAsia="游ゴシック Light" w:hAnsi="Arial" w:cs="Arial"/>
        </w:rPr>
        <w:t xml:space="preserve"> c</w:t>
      </w:r>
      <w:r w:rsidRPr="00422C79">
        <w:rPr>
          <w:rFonts w:ascii="Arial" w:eastAsia="游ゴシック Light" w:hAnsi="Arial" w:cs="Arial" w:hint="eastAsia"/>
        </w:rPr>
        <w:t>á</w:t>
      </w:r>
      <w:r w:rsidRPr="00422C79">
        <w:rPr>
          <w:rFonts w:ascii="Arial" w:eastAsia="游ゴシック Light" w:hAnsi="Arial" w:cs="Arial"/>
        </w:rPr>
        <w:t>c</w:t>
      </w:r>
      <w:r>
        <w:rPr>
          <w:rFonts w:ascii="Arial" w:eastAsia="游ゴシック Light" w:hAnsi="Arial" w:cs="Arial"/>
        </w:rPr>
        <w:t xml:space="preserve"> section (v</w:t>
      </w:r>
      <w:r w:rsidRPr="00422C79">
        <w:rPr>
          <w:rFonts w:ascii="Arial" w:eastAsia="游ゴシック Light" w:hAnsi="Arial" w:cs="Arial"/>
        </w:rPr>
        <w:t>ật</w:t>
      </w:r>
      <w:r>
        <w:rPr>
          <w:rFonts w:ascii="Arial" w:eastAsia="游ゴシック Light" w:hAnsi="Arial" w:cs="Arial"/>
        </w:rPr>
        <w:t xml:space="preserve"> li</w:t>
      </w:r>
      <w:r w:rsidRPr="00422C79">
        <w:rPr>
          <w:rFonts w:ascii="Arial" w:eastAsia="游ゴシック Light" w:hAnsi="Arial" w:cs="Arial"/>
        </w:rPr>
        <w:t>ệu</w:t>
      </w:r>
      <w:r>
        <w:rPr>
          <w:rFonts w:ascii="Arial" w:eastAsia="游ゴシック Light" w:hAnsi="Arial" w:cs="Arial"/>
        </w:rPr>
        <w:t>, c</w:t>
      </w:r>
      <w:r w:rsidRPr="00422C79">
        <w:rPr>
          <w:rFonts w:ascii="Arial" w:eastAsia="游ゴシック Light" w:hAnsi="Arial" w:cs="Arial"/>
        </w:rPr>
        <w:t>or</w:t>
      </w:r>
      <w:r>
        <w:rPr>
          <w:rFonts w:ascii="Arial" w:eastAsia="游ゴシック Light" w:hAnsi="Arial" w:cs="Arial"/>
        </w:rPr>
        <w:t>e, m</w:t>
      </w:r>
      <w:r w:rsidRPr="00422C79">
        <w:rPr>
          <w:rFonts w:ascii="Arial" w:eastAsia="游ゴシック Light" w:hAnsi="Arial" w:cs="Arial"/>
        </w:rPr>
        <w:t>ộng</w:t>
      </w:r>
      <w:r>
        <w:rPr>
          <w:rFonts w:ascii="Arial" w:eastAsia="游ゴシック Light" w:hAnsi="Arial" w:cs="Arial"/>
        </w:rPr>
        <w:t>, s</w:t>
      </w:r>
      <w:r w:rsidRPr="00422C79">
        <w:rPr>
          <w:rFonts w:ascii="Arial" w:eastAsia="游ゴシック Light" w:hAnsi="Arial" w:cs="Arial"/>
        </w:rPr>
        <w:t>ản</w:t>
      </w:r>
      <w:r>
        <w:rPr>
          <w:rFonts w:ascii="Arial" w:eastAsia="游ゴシック Light" w:hAnsi="Arial" w:cs="Arial"/>
        </w:rPr>
        <w:t xml:space="preserve"> ph</w:t>
      </w:r>
      <w:r w:rsidRPr="00422C79">
        <w:rPr>
          <w:rFonts w:ascii="Arial" w:eastAsia="游ゴシック Light" w:hAnsi="Arial" w:cs="Arial"/>
        </w:rPr>
        <w:t>ẩm</w:t>
      </w:r>
      <w:r>
        <w:rPr>
          <w:rFonts w:ascii="Arial" w:eastAsia="游ゴシック Light" w:hAnsi="Arial" w:cs="Arial"/>
        </w:rPr>
        <w:t>), c</w:t>
      </w:r>
      <w:r w:rsidRPr="00422C79">
        <w:rPr>
          <w:rFonts w:ascii="Arial" w:eastAsia="游ゴシック Light" w:hAnsi="Arial" w:cs="Arial" w:hint="eastAsia"/>
        </w:rPr>
        <w:t>ó</w:t>
      </w:r>
      <w:r>
        <w:rPr>
          <w:rFonts w:ascii="Arial" w:eastAsia="游ゴシック Light" w:hAnsi="Arial" w:cs="Arial"/>
        </w:rPr>
        <w:t xml:space="preserve"> th</w:t>
      </w:r>
      <w:r w:rsidRPr="00422C79">
        <w:rPr>
          <w:rFonts w:ascii="Arial" w:eastAsia="游ゴシック Light" w:hAnsi="Arial" w:cs="Arial"/>
        </w:rPr>
        <w:t>ể</w:t>
      </w:r>
      <w:r>
        <w:rPr>
          <w:rFonts w:ascii="Arial" w:eastAsia="游ゴシック Light" w:hAnsi="Arial" w:cs="Arial"/>
        </w:rPr>
        <w:t xml:space="preserve"> d</w:t>
      </w:r>
      <w:r w:rsidRPr="00422C79">
        <w:rPr>
          <w:rFonts w:ascii="Arial" w:eastAsia="游ゴシック Light" w:hAnsi="Arial" w:cs="Arial"/>
        </w:rPr>
        <w:t>ễ</w:t>
      </w:r>
      <w:r>
        <w:rPr>
          <w:rFonts w:ascii="Arial" w:eastAsia="游ゴシック Light" w:hAnsi="Arial" w:cs="Arial"/>
        </w:rPr>
        <w:t xml:space="preserve"> d</w:t>
      </w:r>
      <w:r w:rsidRPr="00422C79">
        <w:rPr>
          <w:rFonts w:ascii="Arial" w:eastAsia="游ゴシック Light" w:hAnsi="Arial" w:cs="Arial" w:hint="eastAsia"/>
        </w:rPr>
        <w:t>à</w:t>
      </w:r>
      <w:r w:rsidRPr="00422C79">
        <w:rPr>
          <w:rFonts w:ascii="Arial" w:eastAsia="游ゴシック Light" w:hAnsi="Arial" w:cs="Arial"/>
        </w:rPr>
        <w:t>ng</w:t>
      </w:r>
      <w:r>
        <w:rPr>
          <w:rFonts w:ascii="Arial" w:eastAsia="游ゴシック Light" w:hAnsi="Arial" w:cs="Arial"/>
        </w:rPr>
        <w:t xml:space="preserve"> t</w:t>
      </w:r>
      <w:r w:rsidRPr="00422C79">
        <w:rPr>
          <w:rFonts w:ascii="Arial" w:eastAsia="游ゴシック Light" w:hAnsi="Arial" w:cs="Arial" w:hint="eastAsia"/>
        </w:rPr>
        <w:t>ì</w:t>
      </w:r>
      <w:r w:rsidRPr="00422C79">
        <w:rPr>
          <w:rFonts w:ascii="Arial" w:eastAsia="游ゴシック Light" w:hAnsi="Arial" w:cs="Arial"/>
        </w:rPr>
        <w:t>m</w:t>
      </w:r>
      <w:r>
        <w:rPr>
          <w:rFonts w:ascii="Arial" w:eastAsia="游ゴシック Light" w:hAnsi="Arial" w:cs="Arial"/>
        </w:rPr>
        <w:t xml:space="preserve"> th</w:t>
      </w:r>
      <w:r w:rsidRPr="00422C79">
        <w:rPr>
          <w:rFonts w:ascii="Arial" w:eastAsia="游ゴシック Light" w:hAnsi="Arial" w:cs="Arial"/>
        </w:rPr>
        <w:t>ấy</w:t>
      </w:r>
      <w:r>
        <w:rPr>
          <w:rFonts w:ascii="Arial" w:eastAsia="游ゴシック Light" w:hAnsi="Arial" w:cs="Arial"/>
        </w:rPr>
        <w:t xml:space="preserve"> t</w:t>
      </w:r>
      <w:r w:rsidRPr="00422C79">
        <w:rPr>
          <w:rFonts w:ascii="Arial" w:eastAsia="游ゴシック Light" w:hAnsi="Arial" w:cs="Arial"/>
        </w:rPr>
        <w:t>ừng</w:t>
      </w:r>
      <w:r>
        <w:rPr>
          <w:rFonts w:ascii="Arial" w:eastAsia="游ゴシック Light" w:hAnsi="Arial" w:cs="Arial"/>
        </w:rPr>
        <w:t xml:space="preserve"> linh ki</w:t>
      </w:r>
      <w:r w:rsidRPr="00422C79">
        <w:rPr>
          <w:rFonts w:ascii="Arial" w:eastAsia="游ゴシック Light" w:hAnsi="Arial" w:cs="Arial"/>
        </w:rPr>
        <w:t>ện</w:t>
      </w:r>
      <w:r>
        <w:rPr>
          <w:rFonts w:ascii="Arial" w:eastAsia="游ゴシック Light" w:hAnsi="Arial" w:cs="Arial"/>
        </w:rPr>
        <w:t xml:space="preserve"> m</w:t>
      </w:r>
      <w:r w:rsidRPr="00422C79">
        <w:rPr>
          <w:rFonts w:ascii="Arial" w:eastAsia="游ゴシック Light" w:hAnsi="Arial" w:cs="Arial"/>
        </w:rPr>
        <w:t>ột</w:t>
      </w:r>
      <w:r>
        <w:rPr>
          <w:rFonts w:ascii="Arial" w:eastAsia="游ゴシック Light" w:hAnsi="Arial" w:cs="Arial"/>
        </w:rPr>
        <w:t>.</w:t>
      </w:r>
    </w:p>
    <w:p w:rsidR="00104163" w:rsidRPr="00E335EB" w:rsidRDefault="00104163" w:rsidP="0023233F">
      <w:pPr>
        <w:ind w:left="567"/>
        <w:rPr>
          <w:rFonts w:ascii="Arial" w:eastAsia="游ゴシック Light" w:hAnsi="Arial" w:cs="Arial"/>
        </w:rPr>
      </w:pPr>
    </w:p>
    <w:p w:rsidR="004706A9" w:rsidRPr="00E335EB" w:rsidRDefault="00104163" w:rsidP="00CF785B">
      <w:pPr>
        <w:pStyle w:val="11"/>
        <w:numPr>
          <w:ilvl w:val="1"/>
          <w:numId w:val="32"/>
        </w:numPr>
        <w:rPr>
          <w:rFonts w:ascii="Arial" w:eastAsia="游ゴシック Light" w:hAnsi="Arial" w:cs="Arial"/>
        </w:rPr>
      </w:pPr>
      <w:r>
        <w:rPr>
          <w:rFonts w:ascii="Arial" w:eastAsia="游ゴシック Light" w:hAnsi="Arial" w:cs="Arial"/>
        </w:rPr>
        <w:t>Template</w:t>
      </w:r>
    </w:p>
    <w:p w:rsidR="004706A9" w:rsidRPr="00E335EB" w:rsidRDefault="00104163" w:rsidP="00104163">
      <w:pPr>
        <w:pStyle w:val="11"/>
        <w:numPr>
          <w:ilvl w:val="2"/>
          <w:numId w:val="32"/>
        </w:numPr>
        <w:rPr>
          <w:rFonts w:ascii="Arial" w:eastAsia="游ゴシック Light" w:hAnsi="Arial" w:cs="Arial"/>
        </w:rPr>
      </w:pPr>
      <w:r>
        <w:rPr>
          <w:rFonts w:ascii="Arial" w:eastAsia="游ゴシック Light" w:hAnsi="Arial" w:cs="Arial" w:hint="eastAsia"/>
        </w:rPr>
        <w:t>L</w:t>
      </w:r>
      <w:r w:rsidRPr="00104163">
        <w:rPr>
          <w:rFonts w:ascii="Arial" w:eastAsia="游ゴシック Light" w:hAnsi="Arial" w:cs="Arial"/>
        </w:rPr>
        <w:t>is</w:t>
      </w:r>
      <w:r>
        <w:rPr>
          <w:rFonts w:ascii="Arial" w:eastAsia="游ゴシック Light" w:hAnsi="Arial" w:cs="Arial"/>
        </w:rPr>
        <w:t>t template</w:t>
      </w:r>
    </w:p>
    <w:p w:rsidR="004706A9" w:rsidRPr="00E335EB" w:rsidRDefault="00104163" w:rsidP="00104163">
      <w:pPr>
        <w:pStyle w:val="ListParagraph"/>
        <w:numPr>
          <w:ilvl w:val="0"/>
          <w:numId w:val="45"/>
        </w:numPr>
        <w:ind w:leftChars="0"/>
        <w:rPr>
          <w:rFonts w:ascii="Arial" w:eastAsia="游ゴシック Light" w:hAnsi="Arial" w:cs="Arial"/>
        </w:rPr>
      </w:pPr>
      <w:r>
        <w:rPr>
          <w:rFonts w:ascii="Arial" w:eastAsia="游ゴシック Light" w:hAnsi="Arial" w:cs="Arial" w:hint="eastAsia"/>
        </w:rPr>
        <w:t>B</w:t>
      </w:r>
      <w:r w:rsidRPr="00104163">
        <w:rPr>
          <w:rFonts w:ascii="Arial" w:eastAsia="游ゴシック Light" w:hAnsi="Arial" w:cs="Arial"/>
        </w:rPr>
        <w:t>ản</w:t>
      </w:r>
      <w:r>
        <w:rPr>
          <w:rFonts w:ascii="Arial" w:eastAsia="游ゴシック Light" w:hAnsi="Arial" w:cs="Arial"/>
        </w:rPr>
        <w:t xml:space="preserve"> k</w:t>
      </w:r>
      <w:r w:rsidRPr="00104163">
        <w:rPr>
          <w:rFonts w:ascii="Arial" w:eastAsia="游ゴシック Light" w:hAnsi="Arial" w:cs="Arial"/>
        </w:rPr>
        <w:t>ế</w:t>
      </w:r>
      <w:r>
        <w:rPr>
          <w:rFonts w:ascii="Arial" w:eastAsia="游ゴシック Light" w:hAnsi="Arial" w:cs="Arial"/>
        </w:rPr>
        <w:t xml:space="preserve"> ho</w:t>
      </w:r>
      <w:r w:rsidRPr="00104163">
        <w:rPr>
          <w:rFonts w:ascii="Arial" w:eastAsia="游ゴシック Light" w:hAnsi="Arial" w:cs="Arial"/>
        </w:rPr>
        <w:t>ạch</w:t>
      </w:r>
      <w:r>
        <w:rPr>
          <w:rFonts w:ascii="Arial" w:eastAsia="游ゴシック Light" w:hAnsi="Arial" w:cs="Arial"/>
        </w:rPr>
        <w:t xml:space="preserve"> c</w:t>
      </w:r>
      <w:r w:rsidRPr="00104163">
        <w:rPr>
          <w:rFonts w:ascii="Arial" w:eastAsia="游ゴシック Light" w:hAnsi="Arial" w:cs="Arial" w:hint="eastAsia"/>
        </w:rPr>
        <w:t>ô</w:t>
      </w:r>
      <w:r>
        <w:rPr>
          <w:rFonts w:ascii="Arial" w:eastAsia="游ゴシック Light" w:hAnsi="Arial" w:cs="Arial"/>
        </w:rPr>
        <w:t xml:space="preserve">ng </w:t>
      </w:r>
      <w:r w:rsidRPr="00104163">
        <w:rPr>
          <w:rFonts w:ascii="Arial" w:eastAsia="游ゴシック Light" w:hAnsi="Arial" w:cs="Arial" w:hint="eastAsia"/>
        </w:rPr>
        <w:t>đ</w:t>
      </w:r>
      <w:r>
        <w:rPr>
          <w:rFonts w:ascii="Arial" w:eastAsia="游ゴシック Light" w:hAnsi="Arial" w:cs="Arial"/>
        </w:rPr>
        <w:t>o</w:t>
      </w:r>
      <w:r w:rsidRPr="00104163">
        <w:rPr>
          <w:rFonts w:ascii="Arial" w:eastAsia="游ゴシック Light" w:hAnsi="Arial" w:cs="Arial"/>
        </w:rPr>
        <w:t>ạn</w:t>
      </w:r>
    </w:p>
    <w:p w:rsidR="00574F19" w:rsidRPr="00E335EB" w:rsidRDefault="00104163"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104163">
        <w:rPr>
          <w:rFonts w:ascii="Arial" w:eastAsia="游ゴシック Light" w:hAnsi="Arial" w:cs="Arial"/>
        </w:rPr>
        <w:t>ển</w:t>
      </w:r>
      <w:r>
        <w:rPr>
          <w:rFonts w:ascii="Arial" w:eastAsia="游ゴシック Light" w:hAnsi="Arial" w:cs="Arial"/>
        </w:rPr>
        <w:t xml:space="preserve"> th</w:t>
      </w:r>
      <w:r w:rsidRPr="00104163">
        <w:rPr>
          <w:rFonts w:ascii="Arial" w:eastAsia="游ゴシック Light" w:hAnsi="Arial" w:cs="Arial"/>
        </w:rPr>
        <w:t>ị</w:t>
      </w:r>
      <w:r>
        <w:rPr>
          <w:rFonts w:ascii="Arial" w:eastAsia="游ゴシック Light" w:hAnsi="Arial" w:cs="Arial"/>
        </w:rPr>
        <w:t xml:space="preserve"> t</w:t>
      </w:r>
      <w:r w:rsidRPr="00104163">
        <w:rPr>
          <w:rFonts w:ascii="Arial" w:eastAsia="游ゴシック Light" w:hAnsi="Arial" w:cs="Arial" w:hint="eastAsia"/>
        </w:rPr>
        <w:t>ì</w:t>
      </w:r>
      <w:r w:rsidRPr="00104163">
        <w:rPr>
          <w:rFonts w:ascii="Arial" w:eastAsia="游ゴシック Light" w:hAnsi="Arial" w:cs="Arial"/>
        </w:rPr>
        <w:t>nh</w:t>
      </w:r>
      <w:r>
        <w:rPr>
          <w:rFonts w:ascii="Arial" w:eastAsia="游ゴシック Light" w:hAnsi="Arial" w:cs="Arial"/>
        </w:rPr>
        <w:t xml:space="preserve"> t</w:t>
      </w:r>
      <w:r w:rsidRPr="00104163">
        <w:rPr>
          <w:rFonts w:ascii="Arial" w:eastAsia="游ゴシック Light" w:hAnsi="Arial" w:cs="Arial" w:hint="eastAsia"/>
        </w:rPr>
        <w:t>ì</w:t>
      </w:r>
      <w:r w:rsidRPr="00104163">
        <w:rPr>
          <w:rFonts w:ascii="Arial" w:eastAsia="游ゴシック Light" w:hAnsi="Arial" w:cs="Arial"/>
        </w:rPr>
        <w:t>nh</w:t>
      </w:r>
      <w:r>
        <w:rPr>
          <w:rFonts w:ascii="Arial" w:eastAsia="游ゴシック Light" w:hAnsi="Arial" w:cs="Arial"/>
        </w:rPr>
        <w:t xml:space="preserve"> ti</w:t>
      </w:r>
      <w:r w:rsidRPr="00104163">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104163">
        <w:rPr>
          <w:rFonts w:ascii="Arial" w:eastAsia="游ゴシック Light" w:hAnsi="Arial" w:cs="Arial"/>
        </w:rPr>
        <w:t>ộ</w:t>
      </w:r>
      <w:r>
        <w:rPr>
          <w:rFonts w:ascii="Arial" w:eastAsia="游ゴシック Light" w:hAnsi="Arial" w:cs="Arial"/>
        </w:rPr>
        <w:t xml:space="preserve"> v</w:t>
      </w:r>
      <w:r w:rsidRPr="00104163">
        <w:rPr>
          <w:rFonts w:ascii="Arial" w:eastAsia="游ゴシック Light" w:hAnsi="Arial" w:cs="Arial" w:hint="eastAsia"/>
        </w:rPr>
        <w:t>à</w:t>
      </w:r>
      <w:r>
        <w:rPr>
          <w:rFonts w:ascii="Arial" w:eastAsia="游ゴシック Light" w:hAnsi="Arial" w:cs="Arial"/>
        </w:rPr>
        <w:t xml:space="preserve"> b</w:t>
      </w:r>
      <w:r w:rsidRPr="00104163">
        <w:rPr>
          <w:rFonts w:ascii="Arial" w:eastAsia="游ゴシック Light" w:hAnsi="Arial" w:cs="Arial"/>
        </w:rPr>
        <w:t>ản</w:t>
      </w:r>
      <w:r>
        <w:rPr>
          <w:rFonts w:ascii="Arial" w:eastAsia="游ゴシック Light" w:hAnsi="Arial" w:cs="Arial"/>
        </w:rPr>
        <w:t xml:space="preserve"> k</w:t>
      </w:r>
      <w:r w:rsidRPr="00104163">
        <w:rPr>
          <w:rFonts w:ascii="Arial" w:eastAsia="游ゴシック Light" w:hAnsi="Arial" w:cs="Arial"/>
        </w:rPr>
        <w:t>ế</w:t>
      </w:r>
      <w:r>
        <w:rPr>
          <w:rFonts w:ascii="Arial" w:eastAsia="游ゴシック Light" w:hAnsi="Arial" w:cs="Arial"/>
        </w:rPr>
        <w:t xml:space="preserve"> ho</w:t>
      </w:r>
      <w:r w:rsidRPr="00104163">
        <w:rPr>
          <w:rFonts w:ascii="Arial" w:eastAsia="游ゴシック Light" w:hAnsi="Arial" w:cs="Arial"/>
        </w:rPr>
        <w:t>ạch</w:t>
      </w:r>
      <w:r>
        <w:rPr>
          <w:rFonts w:ascii="Arial" w:eastAsia="游ゴシック Light" w:hAnsi="Arial" w:cs="Arial"/>
        </w:rPr>
        <w:t xml:space="preserve"> c</w:t>
      </w:r>
      <w:r w:rsidRPr="00104163">
        <w:rPr>
          <w:rFonts w:ascii="Arial" w:eastAsia="游ゴシック Light" w:hAnsi="Arial" w:cs="Arial" w:hint="eastAsia"/>
        </w:rPr>
        <w:t>ô</w:t>
      </w:r>
      <w:r>
        <w:rPr>
          <w:rFonts w:ascii="Arial" w:eastAsia="游ゴシック Light" w:hAnsi="Arial" w:cs="Arial"/>
        </w:rPr>
        <w:t xml:space="preserve">ng </w:t>
      </w:r>
      <w:r w:rsidRPr="00104163">
        <w:rPr>
          <w:rFonts w:ascii="Arial" w:eastAsia="游ゴシック Light" w:hAnsi="Arial" w:cs="Arial" w:hint="eastAsia"/>
        </w:rPr>
        <w:t>đ</w:t>
      </w:r>
      <w:r>
        <w:rPr>
          <w:rFonts w:ascii="Arial" w:eastAsia="游ゴシック Light" w:hAnsi="Arial" w:cs="Arial"/>
        </w:rPr>
        <w:t>o</w:t>
      </w:r>
      <w:r w:rsidRPr="00104163">
        <w:rPr>
          <w:rFonts w:ascii="Arial" w:eastAsia="游ゴシック Light" w:hAnsi="Arial" w:cs="Arial"/>
        </w:rPr>
        <w:t>ạn</w:t>
      </w:r>
      <w:r>
        <w:rPr>
          <w:rFonts w:ascii="Arial" w:eastAsia="游ゴシック Light" w:hAnsi="Arial" w:cs="Arial"/>
        </w:rPr>
        <w:t xml:space="preserve"> theo d</w:t>
      </w:r>
      <w:r w:rsidRPr="00104163">
        <w:rPr>
          <w:rFonts w:ascii="Arial" w:eastAsia="游ゴシック Light" w:hAnsi="Arial" w:cs="Arial"/>
        </w:rPr>
        <w:t>ạng</w:t>
      </w:r>
      <w:r>
        <w:rPr>
          <w:rFonts w:ascii="Arial" w:eastAsia="游ゴシック Light" w:hAnsi="Arial" w:cs="Arial"/>
        </w:rPr>
        <w:t xml:space="preserve"> gant ch</w:t>
      </w:r>
      <w:r w:rsidRPr="00104163">
        <w:rPr>
          <w:rFonts w:ascii="Arial" w:eastAsia="游ゴシック Light" w:hAnsi="Arial" w:cs="Arial"/>
        </w:rPr>
        <w:t>ar</w:t>
      </w:r>
      <w:r>
        <w:rPr>
          <w:rFonts w:ascii="Arial" w:eastAsia="游ゴシック Light" w:hAnsi="Arial" w:cs="Arial"/>
        </w:rPr>
        <w:t>t.</w:t>
      </w:r>
    </w:p>
    <w:p w:rsidR="00955BD7" w:rsidRPr="00E335EB" w:rsidRDefault="00104163" w:rsidP="00104163">
      <w:pPr>
        <w:pStyle w:val="ListParagraph"/>
        <w:numPr>
          <w:ilvl w:val="0"/>
          <w:numId w:val="45"/>
        </w:numPr>
        <w:ind w:leftChars="0"/>
        <w:rPr>
          <w:rFonts w:ascii="Arial" w:eastAsia="游ゴシック Light" w:hAnsi="Arial" w:cs="Arial"/>
        </w:rPr>
      </w:pPr>
      <w:r>
        <w:rPr>
          <w:rFonts w:ascii="Arial" w:eastAsia="游ゴシック Light" w:hAnsi="Arial" w:cs="Arial" w:hint="eastAsia"/>
        </w:rPr>
        <w:t>B</w:t>
      </w:r>
      <w:r w:rsidRPr="00104163">
        <w:rPr>
          <w:rFonts w:ascii="Arial" w:eastAsia="游ゴシック Light" w:hAnsi="Arial" w:cs="Arial"/>
        </w:rPr>
        <w:t>ảng</w:t>
      </w:r>
      <w:r>
        <w:rPr>
          <w:rFonts w:ascii="Arial" w:eastAsia="游ゴシック Light" w:hAnsi="Arial" w:cs="Arial"/>
        </w:rPr>
        <w:t xml:space="preserve"> l</w:t>
      </w:r>
      <w:r w:rsidRPr="00104163">
        <w:rPr>
          <w:rFonts w:ascii="Arial" w:eastAsia="游ゴシック Light" w:hAnsi="Arial" w:cs="Arial"/>
        </w:rPr>
        <w:t>is</w:t>
      </w:r>
      <w:r>
        <w:rPr>
          <w:rFonts w:ascii="Arial" w:eastAsia="游ゴシック Light" w:hAnsi="Arial" w:cs="Arial"/>
        </w:rPr>
        <w:t>t s</w:t>
      </w:r>
      <w:r w:rsidRPr="00104163">
        <w:rPr>
          <w:rFonts w:ascii="Arial" w:eastAsia="游ゴシック Light" w:hAnsi="Arial" w:cs="Arial"/>
        </w:rPr>
        <w:t>ản</w:t>
      </w:r>
      <w:r>
        <w:rPr>
          <w:rFonts w:ascii="Arial" w:eastAsia="游ゴシック Light" w:hAnsi="Arial" w:cs="Arial"/>
        </w:rPr>
        <w:t xml:space="preserve"> ph</w:t>
      </w:r>
      <w:r w:rsidRPr="00104163">
        <w:rPr>
          <w:rFonts w:ascii="Arial" w:eastAsia="游ゴシック Light" w:hAnsi="Arial" w:cs="Arial"/>
        </w:rPr>
        <w:t>ẩm</w:t>
      </w:r>
    </w:p>
    <w:p w:rsidR="00574F19" w:rsidRPr="00E335EB" w:rsidRDefault="00104163"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104163">
        <w:rPr>
          <w:rFonts w:ascii="Arial" w:eastAsia="游ゴシック Light" w:hAnsi="Arial" w:cs="Arial"/>
        </w:rPr>
        <w:t>ển</w:t>
      </w:r>
      <w:r>
        <w:rPr>
          <w:rFonts w:ascii="Arial" w:eastAsia="游ゴシック Light" w:hAnsi="Arial" w:cs="Arial"/>
        </w:rPr>
        <w:t xml:space="preserve"> th</w:t>
      </w:r>
      <w:r w:rsidRPr="00104163">
        <w:rPr>
          <w:rFonts w:ascii="Arial" w:eastAsia="游ゴシック Light" w:hAnsi="Arial" w:cs="Arial"/>
        </w:rPr>
        <w:t>ị</w:t>
      </w:r>
      <w:r>
        <w:rPr>
          <w:rFonts w:ascii="Arial" w:eastAsia="游ゴシック Light" w:hAnsi="Arial" w:cs="Arial"/>
        </w:rPr>
        <w:t xml:space="preserve"> l</w:t>
      </w:r>
      <w:r w:rsidRPr="00104163">
        <w:rPr>
          <w:rFonts w:ascii="Arial" w:eastAsia="游ゴシック Light" w:hAnsi="Arial" w:cs="Arial"/>
        </w:rPr>
        <w:t>is</w:t>
      </w:r>
      <w:r>
        <w:rPr>
          <w:rFonts w:ascii="Arial" w:eastAsia="游ゴシック Light" w:hAnsi="Arial" w:cs="Arial"/>
        </w:rPr>
        <w:t>t th</w:t>
      </w:r>
      <w:r w:rsidRPr="00104163">
        <w:rPr>
          <w:rFonts w:ascii="Arial" w:eastAsia="游ゴシック Light" w:hAnsi="Arial" w:cs="Arial" w:hint="eastAsia"/>
        </w:rPr>
        <w:t>ô</w:t>
      </w:r>
      <w:r>
        <w:rPr>
          <w:rFonts w:ascii="Arial" w:eastAsia="游ゴシック Light" w:hAnsi="Arial" w:cs="Arial"/>
        </w:rPr>
        <w:t>ng tin chi ti</w:t>
      </w:r>
      <w:r w:rsidRPr="00104163">
        <w:rPr>
          <w:rFonts w:ascii="Arial" w:eastAsia="游ゴシック Light" w:hAnsi="Arial" w:cs="Arial"/>
        </w:rPr>
        <w:t>ết</w:t>
      </w:r>
      <w:r>
        <w:rPr>
          <w:rFonts w:ascii="Arial" w:eastAsia="游ゴシック Light" w:hAnsi="Arial" w:cs="Arial"/>
        </w:rPr>
        <w:t xml:space="preserve"> c</w:t>
      </w:r>
      <w:r w:rsidRPr="00104163">
        <w:rPr>
          <w:rFonts w:ascii="Arial" w:eastAsia="游ゴシック Light" w:hAnsi="Arial" w:cs="Arial"/>
        </w:rPr>
        <w:t>ủ</w:t>
      </w:r>
      <w:r>
        <w:rPr>
          <w:rFonts w:ascii="Arial" w:eastAsia="游ゴシック Light" w:hAnsi="Arial" w:cs="Arial"/>
        </w:rPr>
        <w:t>a s</w:t>
      </w:r>
      <w:r w:rsidRPr="00104163">
        <w:rPr>
          <w:rFonts w:ascii="Arial" w:eastAsia="游ゴシック Light" w:hAnsi="Arial" w:cs="Arial"/>
        </w:rPr>
        <w:t>ản</w:t>
      </w:r>
      <w:r>
        <w:rPr>
          <w:rFonts w:ascii="Arial" w:eastAsia="游ゴシック Light" w:hAnsi="Arial" w:cs="Arial"/>
        </w:rPr>
        <w:t xml:space="preserve"> ph</w:t>
      </w:r>
      <w:r w:rsidRPr="00104163">
        <w:rPr>
          <w:rFonts w:ascii="Arial" w:eastAsia="游ゴシック Light" w:hAnsi="Arial" w:cs="Arial"/>
        </w:rPr>
        <w:t>ẩm</w:t>
      </w:r>
      <w:r>
        <w:rPr>
          <w:rFonts w:ascii="Arial" w:eastAsia="游ゴシック Light" w:hAnsi="Arial" w:cs="Arial"/>
        </w:rPr>
        <w:t>.</w:t>
      </w:r>
    </w:p>
    <w:p w:rsidR="00955BD7" w:rsidRPr="00E335EB" w:rsidRDefault="00104163" w:rsidP="00104163">
      <w:pPr>
        <w:pStyle w:val="ListParagraph"/>
        <w:numPr>
          <w:ilvl w:val="0"/>
          <w:numId w:val="45"/>
        </w:numPr>
        <w:ind w:leftChars="0"/>
        <w:rPr>
          <w:rFonts w:ascii="Arial" w:eastAsia="游ゴシック Light" w:hAnsi="Arial" w:cs="Arial"/>
        </w:rPr>
      </w:pPr>
      <w:r>
        <w:rPr>
          <w:rFonts w:ascii="Arial" w:eastAsia="游ゴシック Light" w:hAnsi="Arial" w:cs="Arial"/>
        </w:rPr>
        <w:t>L</w:t>
      </w:r>
      <w:r w:rsidRPr="00104163">
        <w:rPr>
          <w:rFonts w:ascii="Arial" w:eastAsia="游ゴシック Light" w:hAnsi="Arial" w:cs="Arial"/>
        </w:rPr>
        <w:t>is</w:t>
      </w:r>
      <w:r>
        <w:rPr>
          <w:rFonts w:ascii="Arial" w:eastAsia="游ゴシック Light" w:hAnsi="Arial" w:cs="Arial"/>
        </w:rPr>
        <w:t>t xu</w:t>
      </w:r>
      <w:r w:rsidRPr="00104163">
        <w:rPr>
          <w:rFonts w:ascii="Arial" w:eastAsia="游ゴシック Light" w:hAnsi="Arial" w:cs="Arial"/>
        </w:rPr>
        <w:t>ất</w:t>
      </w:r>
      <w:r>
        <w:rPr>
          <w:rFonts w:ascii="Arial" w:eastAsia="游ゴシック Light" w:hAnsi="Arial" w:cs="Arial"/>
        </w:rPr>
        <w:t xml:space="preserve"> h</w:t>
      </w:r>
      <w:r w:rsidRPr="00104163">
        <w:rPr>
          <w:rFonts w:ascii="Arial" w:eastAsia="游ゴシック Light" w:hAnsi="Arial" w:cs="Arial" w:hint="eastAsia"/>
        </w:rPr>
        <w:t>à</w:t>
      </w:r>
      <w:r w:rsidRPr="00104163">
        <w:rPr>
          <w:rFonts w:ascii="Arial" w:eastAsia="游ゴシック Light" w:hAnsi="Arial" w:cs="Arial"/>
        </w:rPr>
        <w:t>ng</w:t>
      </w:r>
      <w:r>
        <w:rPr>
          <w:rFonts w:ascii="Arial" w:eastAsia="游ゴシック Light" w:hAnsi="Arial" w:cs="Arial"/>
        </w:rPr>
        <w:t xml:space="preserve"> s</w:t>
      </w:r>
      <w:r w:rsidRPr="00104163">
        <w:rPr>
          <w:rFonts w:ascii="Arial" w:eastAsia="游ゴシック Light" w:hAnsi="Arial" w:cs="Arial"/>
        </w:rPr>
        <w:t>ản</w:t>
      </w:r>
      <w:r>
        <w:rPr>
          <w:rFonts w:ascii="Arial" w:eastAsia="游ゴシック Light" w:hAnsi="Arial" w:cs="Arial"/>
        </w:rPr>
        <w:t xml:space="preserve"> ph</w:t>
      </w:r>
      <w:r w:rsidRPr="00104163">
        <w:rPr>
          <w:rFonts w:ascii="Arial" w:eastAsia="游ゴシック Light" w:hAnsi="Arial" w:cs="Arial"/>
        </w:rPr>
        <w:t>ảm</w:t>
      </w:r>
      <w:r>
        <w:rPr>
          <w:rFonts w:ascii="Arial" w:eastAsia="游ゴシック Light" w:hAnsi="Arial" w:cs="Arial"/>
        </w:rPr>
        <w:t xml:space="preserve"> out source</w:t>
      </w:r>
    </w:p>
    <w:p w:rsidR="00574F19" w:rsidRDefault="00A60B6F"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A60B6F">
        <w:rPr>
          <w:rFonts w:ascii="Arial" w:eastAsia="游ゴシック Light" w:hAnsi="Arial" w:cs="Arial"/>
        </w:rPr>
        <w:t>ển</w:t>
      </w:r>
      <w:r>
        <w:rPr>
          <w:rFonts w:ascii="Arial" w:eastAsia="游ゴシック Light" w:hAnsi="Arial" w:cs="Arial"/>
        </w:rPr>
        <w:t xml:space="preserve"> th</w:t>
      </w:r>
      <w:r w:rsidRPr="00A60B6F">
        <w:rPr>
          <w:rFonts w:ascii="Arial" w:eastAsia="游ゴシック Light" w:hAnsi="Arial" w:cs="Arial"/>
        </w:rPr>
        <w:t>ị</w:t>
      </w:r>
      <w:r>
        <w:rPr>
          <w:rFonts w:ascii="Arial" w:eastAsia="游ゴシック Light" w:hAnsi="Arial" w:cs="Arial"/>
        </w:rPr>
        <w:t xml:space="preserve"> l</w:t>
      </w:r>
      <w:r w:rsidRPr="00A60B6F">
        <w:rPr>
          <w:rFonts w:ascii="Arial" w:eastAsia="游ゴシック Light" w:hAnsi="Arial" w:cs="Arial"/>
        </w:rPr>
        <w:t>is</w:t>
      </w:r>
      <w:r>
        <w:rPr>
          <w:rFonts w:ascii="Arial" w:eastAsia="游ゴシック Light" w:hAnsi="Arial" w:cs="Arial"/>
        </w:rPr>
        <w:t>t t</w:t>
      </w:r>
      <w:r w:rsidRPr="00A60B6F">
        <w:rPr>
          <w:rFonts w:ascii="Arial" w:eastAsia="游ゴシック Light" w:hAnsi="Arial" w:cs="Arial" w:hint="eastAsia"/>
        </w:rPr>
        <w:t>ê</w:t>
      </w:r>
      <w:r>
        <w:rPr>
          <w:rFonts w:ascii="Arial" w:eastAsia="游ゴシック Light" w:hAnsi="Arial" w:cs="Arial"/>
        </w:rPr>
        <w:t>n g</w:t>
      </w:r>
      <w:r w:rsidRPr="00A60B6F">
        <w:rPr>
          <w:rFonts w:ascii="Arial" w:eastAsia="游ゴシック Light" w:hAnsi="Arial" w:cs="Arial"/>
        </w:rPr>
        <w:t>ọi</w:t>
      </w:r>
      <w:r>
        <w:rPr>
          <w:rFonts w:ascii="Arial" w:eastAsia="游ゴシック Light" w:hAnsi="Arial" w:cs="Arial"/>
        </w:rPr>
        <w:t xml:space="preserve"> c</w:t>
      </w:r>
      <w:r w:rsidRPr="00A60B6F">
        <w:rPr>
          <w:rFonts w:ascii="Arial" w:eastAsia="游ゴシック Light" w:hAnsi="Arial" w:cs="Arial"/>
        </w:rPr>
        <w:t>ủa</w:t>
      </w:r>
      <w:r>
        <w:rPr>
          <w:rFonts w:ascii="Arial" w:eastAsia="游ゴシック Light" w:hAnsi="Arial" w:cs="Arial"/>
        </w:rPr>
        <w:t xml:space="preserve"> nh</w:t>
      </w:r>
      <w:r w:rsidRPr="00A60B6F">
        <w:rPr>
          <w:rFonts w:ascii="Arial" w:eastAsia="游ゴシック Light" w:hAnsi="Arial" w:cs="Arial"/>
        </w:rPr>
        <w:t>ững</w:t>
      </w:r>
      <w:r>
        <w:rPr>
          <w:rFonts w:ascii="Arial" w:eastAsia="游ゴシック Light" w:hAnsi="Arial" w:cs="Arial"/>
        </w:rPr>
        <w:t xml:space="preserve"> c</w:t>
      </w:r>
      <w:r w:rsidRPr="00A60B6F">
        <w:rPr>
          <w:rFonts w:ascii="Arial" w:eastAsia="游ゴシック Light" w:hAnsi="Arial" w:cs="Arial" w:hint="eastAsia"/>
        </w:rPr>
        <w:t>á</w:t>
      </w:r>
      <w:r w:rsidRPr="00A60B6F">
        <w:rPr>
          <w:rFonts w:ascii="Arial" w:eastAsia="游ゴシック Light" w:hAnsi="Arial" w:cs="Arial"/>
        </w:rPr>
        <w:t>i</w:t>
      </w:r>
      <w:r>
        <w:rPr>
          <w:rFonts w:ascii="Arial" w:eastAsia="游ゴシック Light" w:hAnsi="Arial" w:cs="Arial"/>
        </w:rPr>
        <w:t xml:space="preserve"> s</w:t>
      </w:r>
      <w:r w:rsidRPr="00A60B6F">
        <w:rPr>
          <w:rFonts w:ascii="Arial" w:eastAsia="游ゴシック Light" w:hAnsi="Arial" w:cs="Arial"/>
        </w:rPr>
        <w:t>ẽ</w:t>
      </w:r>
      <w:r>
        <w:rPr>
          <w:rFonts w:ascii="Arial" w:eastAsia="游ゴシック Light" w:hAnsi="Arial" w:cs="Arial"/>
        </w:rPr>
        <w:t xml:space="preserve"> xu</w:t>
      </w:r>
      <w:r w:rsidRPr="00A60B6F">
        <w:rPr>
          <w:rFonts w:ascii="Arial" w:eastAsia="游ゴシック Light" w:hAnsi="Arial" w:cs="Arial"/>
        </w:rPr>
        <w:t>ất</w:t>
      </w:r>
      <w:r>
        <w:rPr>
          <w:rFonts w:ascii="Arial" w:eastAsia="游ゴシック Light" w:hAnsi="Arial" w:cs="Arial"/>
        </w:rPr>
        <w:t xml:space="preserve"> h</w:t>
      </w:r>
      <w:r w:rsidRPr="00A60B6F">
        <w:rPr>
          <w:rFonts w:ascii="Arial" w:eastAsia="游ゴシック Light" w:hAnsi="Arial" w:cs="Arial" w:hint="eastAsia"/>
        </w:rPr>
        <w:t>à</w:t>
      </w:r>
      <w:r w:rsidRPr="00A60B6F">
        <w:rPr>
          <w:rFonts w:ascii="Arial" w:eastAsia="游ゴシック Light" w:hAnsi="Arial" w:cs="Arial"/>
        </w:rPr>
        <w:t>ng</w:t>
      </w:r>
      <w:r>
        <w:rPr>
          <w:rFonts w:ascii="Arial" w:eastAsia="游ゴシック Light" w:hAnsi="Arial" w:cs="Arial"/>
        </w:rPr>
        <w:t xml:space="preserve"> cho out source, l</w:t>
      </w:r>
      <w:r w:rsidRPr="00A60B6F">
        <w:rPr>
          <w:rFonts w:ascii="Arial" w:eastAsia="游ゴシック Light" w:hAnsi="Arial" w:cs="Arial" w:hint="eastAsia"/>
        </w:rPr>
        <w:t>â</w:t>
      </w:r>
      <w:r>
        <w:rPr>
          <w:rFonts w:ascii="Arial" w:eastAsia="游ゴシック Light" w:hAnsi="Arial" w:cs="Arial"/>
        </w:rPr>
        <w:t xml:space="preserve">y </w:t>
      </w:r>
      <w:r>
        <w:rPr>
          <w:rFonts w:ascii="Arial" w:eastAsia="游ゴシック Light" w:hAnsi="Arial" w:cs="Arial" w:hint="eastAsia"/>
        </w:rPr>
        <w:t>đ</w:t>
      </w:r>
      <w:r w:rsidRPr="00A60B6F">
        <w:rPr>
          <w:rFonts w:ascii="Arial" w:eastAsia="游ゴシック Light" w:hAnsi="Arial" w:cs="Arial"/>
        </w:rPr>
        <w:t>ối</w:t>
      </w:r>
      <w:r>
        <w:rPr>
          <w:rFonts w:ascii="Arial" w:eastAsia="游ゴシック Light" w:hAnsi="Arial" w:cs="Arial"/>
        </w:rPr>
        <w:t xml:space="preserve"> t</w:t>
      </w:r>
      <w:r>
        <w:rPr>
          <w:rFonts w:ascii="Arial" w:eastAsia="游ゴシック Light" w:hAnsi="Arial" w:cs="Arial" w:hint="cs"/>
        </w:rPr>
        <w:t>ư</w:t>
      </w:r>
      <w:r w:rsidRPr="00A60B6F">
        <w:rPr>
          <w:rFonts w:ascii="Arial" w:eastAsia="游ゴシック Light" w:hAnsi="Arial" w:cs="Arial"/>
        </w:rPr>
        <w:t>ợng</w:t>
      </w:r>
      <w:r>
        <w:rPr>
          <w:rFonts w:ascii="Arial" w:eastAsia="游ゴシック Light" w:hAnsi="Arial" w:cs="Arial"/>
        </w:rPr>
        <w:t xml:space="preserve"> l</w:t>
      </w:r>
      <w:r w:rsidRPr="00A60B6F">
        <w:rPr>
          <w:rFonts w:ascii="Arial" w:eastAsia="游ゴシック Light" w:hAnsi="Arial" w:cs="Arial" w:hint="eastAsia"/>
        </w:rPr>
        <w:t>à</w:t>
      </w:r>
      <w:r>
        <w:rPr>
          <w:rFonts w:ascii="Arial" w:eastAsia="游ゴシック Light" w:hAnsi="Arial" w:cs="Arial"/>
        </w:rPr>
        <w:t xml:space="preserve"> </w:t>
      </w:r>
      <w:r w:rsidR="00BB6F8D">
        <w:rPr>
          <w:rFonts w:ascii="Arial" w:eastAsia="游ゴシック Light" w:hAnsi="Arial" w:cs="Arial"/>
        </w:rPr>
        <w:t>ph</w:t>
      </w:r>
      <w:r w:rsidRPr="00A60B6F">
        <w:rPr>
          <w:rFonts w:ascii="Arial" w:eastAsia="游ゴシック Light" w:hAnsi="Arial" w:cs="Arial"/>
        </w:rPr>
        <w:t>ản</w:t>
      </w:r>
      <w:r>
        <w:rPr>
          <w:rFonts w:ascii="Arial" w:eastAsia="游ゴシック Light" w:hAnsi="Arial" w:cs="Arial"/>
        </w:rPr>
        <w:t xml:space="preserve"> m</w:t>
      </w:r>
      <w:r w:rsidRPr="00A60B6F">
        <w:rPr>
          <w:rFonts w:ascii="Arial" w:eastAsia="游ゴシック Light" w:hAnsi="Arial" w:cs="Arial"/>
        </w:rPr>
        <w:t>ẫu</w:t>
      </w:r>
      <w:r w:rsidR="00BB6F8D">
        <w:rPr>
          <w:rFonts w:ascii="Arial" w:eastAsia="游ゴシック Light" w:hAnsi="Arial" w:cs="Arial"/>
        </w:rPr>
        <w:t>(</w:t>
      </w:r>
      <w:r w:rsidR="00C84ED3" w:rsidRPr="00E335EB">
        <w:rPr>
          <w:rFonts w:ascii="Arial" w:eastAsia="游ゴシック Light" w:hAnsi="Arial" w:cs="Arial"/>
        </w:rPr>
        <w:t>型板</w:t>
      </w:r>
      <w:r w:rsidR="00BB6F8D">
        <w:rPr>
          <w:rFonts w:ascii="Arial" w:eastAsia="游ゴシック Light" w:hAnsi="Arial" w:cs="Arial" w:hint="eastAsia"/>
        </w:rPr>
        <w:t>)</w:t>
      </w:r>
      <w:r w:rsidR="00BB6F8D">
        <w:rPr>
          <w:rFonts w:ascii="Arial" w:eastAsia="游ゴシック Light" w:hAnsi="Arial" w:cs="Arial"/>
        </w:rPr>
        <w:t>, linh ki</w:t>
      </w:r>
      <w:r w:rsidR="00BB6F8D" w:rsidRPr="00BB6F8D">
        <w:rPr>
          <w:rFonts w:ascii="Arial" w:eastAsia="游ゴシック Light" w:hAnsi="Arial" w:cs="Arial"/>
        </w:rPr>
        <w:t>ện</w:t>
      </w:r>
      <w:r w:rsidR="00BB6F8D">
        <w:rPr>
          <w:rFonts w:ascii="Arial" w:eastAsia="游ゴシック Light" w:hAnsi="Arial" w:cs="Arial"/>
        </w:rPr>
        <w:t>, v</w:t>
      </w:r>
      <w:r w:rsidR="00BB6F8D" w:rsidRPr="00BB6F8D">
        <w:rPr>
          <w:rFonts w:ascii="Arial" w:eastAsia="游ゴシック Light" w:hAnsi="Arial" w:cs="Arial"/>
        </w:rPr>
        <w:t>ật</w:t>
      </w:r>
      <w:r w:rsidR="00BB6F8D">
        <w:rPr>
          <w:rFonts w:ascii="Arial" w:eastAsia="游ゴシック Light" w:hAnsi="Arial" w:cs="Arial"/>
        </w:rPr>
        <w:t xml:space="preserve"> li</w:t>
      </w:r>
      <w:r w:rsidR="00BB6F8D" w:rsidRPr="00BB6F8D">
        <w:rPr>
          <w:rFonts w:ascii="Arial" w:eastAsia="游ゴシック Light" w:hAnsi="Arial" w:cs="Arial"/>
        </w:rPr>
        <w:t>ệu</w:t>
      </w:r>
      <w:r w:rsidR="00BB6F8D">
        <w:rPr>
          <w:rFonts w:ascii="Arial" w:eastAsia="游ゴシック Light" w:hAnsi="Arial" w:cs="Arial"/>
        </w:rPr>
        <w:t>, c</w:t>
      </w:r>
      <w:r w:rsidR="00BB6F8D" w:rsidRPr="00BB6F8D">
        <w:rPr>
          <w:rFonts w:ascii="Arial" w:eastAsia="游ゴシック Light" w:hAnsi="Arial" w:cs="Arial"/>
        </w:rPr>
        <w:t>or</w:t>
      </w:r>
      <w:r w:rsidR="00BB6F8D">
        <w:rPr>
          <w:rFonts w:ascii="Arial" w:eastAsia="游ゴシック Light" w:hAnsi="Arial" w:cs="Arial"/>
        </w:rPr>
        <w:t>e, m</w:t>
      </w:r>
      <w:r w:rsidR="00BB6F8D" w:rsidRPr="00BB6F8D">
        <w:rPr>
          <w:rFonts w:ascii="Arial" w:eastAsia="游ゴシック Light" w:hAnsi="Arial" w:cs="Arial"/>
        </w:rPr>
        <w:t>ộng</w:t>
      </w:r>
      <w:r w:rsidR="00BB6F8D">
        <w:rPr>
          <w:rFonts w:ascii="Arial" w:eastAsia="游ゴシック Light" w:hAnsi="Arial" w:cs="Arial"/>
        </w:rPr>
        <w:t xml:space="preserve"> v</w:t>
      </w:r>
      <w:r w:rsidR="00BB6F8D" w:rsidRPr="00BB6F8D">
        <w:rPr>
          <w:rFonts w:ascii="Arial" w:eastAsia="游ゴシック Light" w:hAnsi="Arial" w:cs="Arial" w:hint="eastAsia"/>
        </w:rPr>
        <w:t>à</w:t>
      </w:r>
      <w:r w:rsidR="00BB6F8D">
        <w:rPr>
          <w:rFonts w:ascii="Arial" w:eastAsia="游ゴシック Light" w:hAnsi="Arial" w:cs="Arial"/>
        </w:rPr>
        <w:t xml:space="preserve"> s</w:t>
      </w:r>
      <w:r w:rsidR="00BB6F8D" w:rsidRPr="00BB6F8D">
        <w:rPr>
          <w:rFonts w:ascii="Arial" w:eastAsia="游ゴシック Light" w:hAnsi="Arial" w:cs="Arial"/>
        </w:rPr>
        <w:t>ản</w:t>
      </w:r>
      <w:r w:rsidR="00BB6F8D">
        <w:rPr>
          <w:rFonts w:ascii="Arial" w:eastAsia="游ゴシック Light" w:hAnsi="Arial" w:cs="Arial"/>
        </w:rPr>
        <w:t xml:space="preserve"> ph</w:t>
      </w:r>
      <w:r w:rsidR="00BB6F8D" w:rsidRPr="00BB6F8D">
        <w:rPr>
          <w:rFonts w:ascii="Arial" w:eastAsia="游ゴシック Light" w:hAnsi="Arial" w:cs="Arial"/>
        </w:rPr>
        <w:t>ẩm</w:t>
      </w:r>
      <w:r w:rsidR="00BB6F8D">
        <w:rPr>
          <w:rFonts w:ascii="Arial" w:eastAsia="游ゴシック Light" w:hAnsi="Arial" w:cs="Arial"/>
        </w:rPr>
        <w:t>.</w:t>
      </w:r>
    </w:p>
    <w:p w:rsidR="00BB6F8D" w:rsidRPr="00E335EB" w:rsidRDefault="00BB6F8D" w:rsidP="00574F19">
      <w:pPr>
        <w:pStyle w:val="ListParagraph"/>
        <w:ind w:leftChars="0" w:left="987"/>
        <w:rPr>
          <w:rFonts w:ascii="Arial" w:eastAsia="游ゴシック Light" w:hAnsi="Arial" w:cs="Arial"/>
        </w:rPr>
      </w:pPr>
    </w:p>
    <w:p w:rsidR="00955BD7" w:rsidRPr="00E335EB" w:rsidRDefault="00BB6F8D" w:rsidP="00BB6F8D">
      <w:pPr>
        <w:pStyle w:val="ListParagraph"/>
        <w:numPr>
          <w:ilvl w:val="0"/>
          <w:numId w:val="45"/>
        </w:numPr>
        <w:ind w:leftChars="0"/>
        <w:rPr>
          <w:rFonts w:ascii="Arial" w:eastAsia="游ゴシック Light" w:hAnsi="Arial" w:cs="Arial"/>
        </w:rPr>
      </w:pPr>
      <w:r>
        <w:rPr>
          <w:rFonts w:ascii="Arial" w:eastAsia="游ゴシック Light" w:hAnsi="Arial" w:cs="Arial" w:hint="eastAsia"/>
        </w:rPr>
        <w:lastRenderedPageBreak/>
        <w:t>L</w:t>
      </w:r>
      <w:r w:rsidRPr="00BB6F8D">
        <w:rPr>
          <w:rFonts w:ascii="Arial" w:eastAsia="游ゴシック Light" w:hAnsi="Arial" w:cs="Arial"/>
        </w:rPr>
        <w:t>is</w:t>
      </w:r>
      <w:r>
        <w:rPr>
          <w:rFonts w:ascii="Arial" w:eastAsia="游ゴシック Light" w:hAnsi="Arial" w:cs="Arial"/>
        </w:rPr>
        <w:t>t nh</w:t>
      </w:r>
      <w:r w:rsidRPr="00BB6F8D">
        <w:rPr>
          <w:rFonts w:ascii="Arial" w:eastAsia="游ゴシック Light" w:hAnsi="Arial" w:cs="Arial"/>
        </w:rPr>
        <w:t>ập</w:t>
      </w:r>
      <w:r>
        <w:rPr>
          <w:rFonts w:ascii="Arial" w:eastAsia="游ゴシック Light" w:hAnsi="Arial" w:cs="Arial"/>
        </w:rPr>
        <w:t xml:space="preserve"> h</w:t>
      </w:r>
      <w:r w:rsidRPr="00BB6F8D">
        <w:rPr>
          <w:rFonts w:ascii="Arial" w:eastAsia="游ゴシック Light" w:hAnsi="Arial" w:cs="Arial" w:hint="eastAsia"/>
        </w:rPr>
        <w:t>à</w:t>
      </w:r>
      <w:r w:rsidRPr="00BB6F8D">
        <w:rPr>
          <w:rFonts w:ascii="Arial" w:eastAsia="游ゴシック Light" w:hAnsi="Arial" w:cs="Arial"/>
        </w:rPr>
        <w:t>ng</w:t>
      </w:r>
      <w:r>
        <w:rPr>
          <w:rFonts w:ascii="Arial" w:eastAsia="游ゴシック Light" w:hAnsi="Arial" w:cs="Arial"/>
        </w:rPr>
        <w:t xml:space="preserve"> s</w:t>
      </w:r>
      <w:r w:rsidRPr="00BB6F8D">
        <w:rPr>
          <w:rFonts w:ascii="Arial" w:eastAsia="游ゴシック Light" w:hAnsi="Arial" w:cs="Arial"/>
        </w:rPr>
        <w:t>ản</w:t>
      </w:r>
      <w:r>
        <w:rPr>
          <w:rFonts w:ascii="Arial" w:eastAsia="游ゴシック Light" w:hAnsi="Arial" w:cs="Arial"/>
        </w:rPr>
        <w:t xml:space="preserve"> ph</w:t>
      </w:r>
      <w:r w:rsidRPr="00BB6F8D">
        <w:rPr>
          <w:rFonts w:ascii="Arial" w:eastAsia="游ゴシック Light" w:hAnsi="Arial" w:cs="Arial"/>
        </w:rPr>
        <w:t>ẩm</w:t>
      </w:r>
      <w:r>
        <w:rPr>
          <w:rFonts w:ascii="Arial" w:eastAsia="游ゴシック Light" w:hAnsi="Arial" w:cs="Arial"/>
        </w:rPr>
        <w:t xml:space="preserve"> out source</w:t>
      </w:r>
    </w:p>
    <w:p w:rsidR="00574F19" w:rsidRPr="00E335EB" w:rsidRDefault="00BB6F8D" w:rsidP="00574F19">
      <w:pPr>
        <w:pStyle w:val="ListParagraph"/>
        <w:ind w:leftChars="0" w:left="987"/>
        <w:rPr>
          <w:rFonts w:ascii="Arial" w:eastAsia="游ゴシック Light" w:hAnsi="Arial" w:cs="Arial" w:hint="eastAsia"/>
        </w:rPr>
      </w:pPr>
      <w:r>
        <w:rPr>
          <w:rFonts w:ascii="Arial" w:eastAsia="游ゴシック Light" w:hAnsi="Arial" w:cs="Arial" w:hint="eastAsia"/>
        </w:rPr>
        <w:t>Hi</w:t>
      </w:r>
      <w:r w:rsidRPr="00A60B6F">
        <w:rPr>
          <w:rFonts w:ascii="Arial" w:eastAsia="游ゴシック Light" w:hAnsi="Arial" w:cs="Arial"/>
        </w:rPr>
        <w:t>ển</w:t>
      </w:r>
      <w:r>
        <w:rPr>
          <w:rFonts w:ascii="Arial" w:eastAsia="游ゴシック Light" w:hAnsi="Arial" w:cs="Arial"/>
        </w:rPr>
        <w:t xml:space="preserve"> th</w:t>
      </w:r>
      <w:r w:rsidRPr="00A60B6F">
        <w:rPr>
          <w:rFonts w:ascii="Arial" w:eastAsia="游ゴシック Light" w:hAnsi="Arial" w:cs="Arial"/>
        </w:rPr>
        <w:t>ị</w:t>
      </w:r>
      <w:r>
        <w:rPr>
          <w:rFonts w:ascii="Arial" w:eastAsia="游ゴシック Light" w:hAnsi="Arial" w:cs="Arial"/>
        </w:rPr>
        <w:t xml:space="preserve"> l</w:t>
      </w:r>
      <w:r w:rsidRPr="00A60B6F">
        <w:rPr>
          <w:rFonts w:ascii="Arial" w:eastAsia="游ゴシック Light" w:hAnsi="Arial" w:cs="Arial"/>
        </w:rPr>
        <w:t>is</w:t>
      </w:r>
      <w:r>
        <w:rPr>
          <w:rFonts w:ascii="Arial" w:eastAsia="游ゴシック Light" w:hAnsi="Arial" w:cs="Arial"/>
        </w:rPr>
        <w:t>t t</w:t>
      </w:r>
      <w:r w:rsidRPr="00A60B6F">
        <w:rPr>
          <w:rFonts w:ascii="Arial" w:eastAsia="游ゴシック Light" w:hAnsi="Arial" w:cs="Arial" w:hint="eastAsia"/>
        </w:rPr>
        <w:t>ê</w:t>
      </w:r>
      <w:r>
        <w:rPr>
          <w:rFonts w:ascii="Arial" w:eastAsia="游ゴシック Light" w:hAnsi="Arial" w:cs="Arial"/>
        </w:rPr>
        <w:t>n g</w:t>
      </w:r>
      <w:r w:rsidRPr="00A60B6F">
        <w:rPr>
          <w:rFonts w:ascii="Arial" w:eastAsia="游ゴシック Light" w:hAnsi="Arial" w:cs="Arial"/>
        </w:rPr>
        <w:t>ọi</w:t>
      </w:r>
      <w:r>
        <w:rPr>
          <w:rFonts w:ascii="Arial" w:eastAsia="游ゴシック Light" w:hAnsi="Arial" w:cs="Arial"/>
        </w:rPr>
        <w:t xml:space="preserve"> c</w:t>
      </w:r>
      <w:r w:rsidRPr="00A60B6F">
        <w:rPr>
          <w:rFonts w:ascii="Arial" w:eastAsia="游ゴシック Light" w:hAnsi="Arial" w:cs="Arial"/>
        </w:rPr>
        <w:t>ủa</w:t>
      </w:r>
      <w:r>
        <w:rPr>
          <w:rFonts w:ascii="Arial" w:eastAsia="游ゴシック Light" w:hAnsi="Arial" w:cs="Arial"/>
        </w:rPr>
        <w:t xml:space="preserve"> nh</w:t>
      </w:r>
      <w:r w:rsidRPr="00A60B6F">
        <w:rPr>
          <w:rFonts w:ascii="Arial" w:eastAsia="游ゴシック Light" w:hAnsi="Arial" w:cs="Arial"/>
        </w:rPr>
        <w:t>ững</w:t>
      </w:r>
      <w:r>
        <w:rPr>
          <w:rFonts w:ascii="Arial" w:eastAsia="游ゴシック Light" w:hAnsi="Arial" w:cs="Arial"/>
        </w:rPr>
        <w:t xml:space="preserve"> c</w:t>
      </w:r>
      <w:r w:rsidRPr="00A60B6F">
        <w:rPr>
          <w:rFonts w:ascii="Arial" w:eastAsia="游ゴシック Light" w:hAnsi="Arial" w:cs="Arial" w:hint="eastAsia"/>
        </w:rPr>
        <w:t>á</w:t>
      </w:r>
      <w:r w:rsidRPr="00A60B6F">
        <w:rPr>
          <w:rFonts w:ascii="Arial" w:eastAsia="游ゴシック Light" w:hAnsi="Arial" w:cs="Arial"/>
        </w:rPr>
        <w:t>i</w:t>
      </w:r>
      <w:r>
        <w:rPr>
          <w:rFonts w:ascii="Arial" w:eastAsia="游ゴシック Light" w:hAnsi="Arial" w:cs="Arial"/>
        </w:rPr>
        <w:t xml:space="preserve"> s</w:t>
      </w:r>
      <w:r w:rsidRPr="00A60B6F">
        <w:rPr>
          <w:rFonts w:ascii="Arial" w:eastAsia="游ゴシック Light" w:hAnsi="Arial" w:cs="Arial"/>
        </w:rPr>
        <w:t>ẽ</w:t>
      </w:r>
      <w:r>
        <w:rPr>
          <w:rFonts w:ascii="Arial" w:eastAsia="游ゴシック Light" w:hAnsi="Arial" w:cs="Arial"/>
        </w:rPr>
        <w:t xml:space="preserve"> tr</w:t>
      </w:r>
      <w:r w:rsidRPr="00BB6F8D">
        <w:rPr>
          <w:rFonts w:ascii="Arial" w:eastAsia="游ゴシック Light" w:hAnsi="Arial" w:cs="Arial"/>
        </w:rPr>
        <w:t>ả</w:t>
      </w:r>
      <w:r>
        <w:rPr>
          <w:rFonts w:ascii="Arial" w:eastAsia="游ゴシック Light" w:hAnsi="Arial" w:cs="Arial"/>
        </w:rPr>
        <w:t xml:space="preserve"> v</w:t>
      </w:r>
      <w:r w:rsidRPr="00BB6F8D">
        <w:rPr>
          <w:rFonts w:ascii="Arial" w:eastAsia="游ゴシック Light" w:hAnsi="Arial" w:cs="Arial"/>
        </w:rPr>
        <w:t>ề</w:t>
      </w:r>
      <w:r>
        <w:rPr>
          <w:rFonts w:ascii="Arial" w:eastAsia="游ゴシック Light" w:hAnsi="Arial" w:cs="Arial"/>
        </w:rPr>
        <w:t xml:space="preserve"> t</w:t>
      </w:r>
      <w:r w:rsidRPr="00BB6F8D">
        <w:rPr>
          <w:rFonts w:ascii="Arial" w:eastAsia="游ゴシック Light" w:hAnsi="Arial" w:cs="Arial"/>
        </w:rPr>
        <w:t>ừ</w:t>
      </w:r>
      <w:r>
        <w:rPr>
          <w:rFonts w:ascii="Arial" w:eastAsia="游ゴシック Light" w:hAnsi="Arial" w:cs="Arial"/>
        </w:rPr>
        <w:t xml:space="preserve"> out source, l</w:t>
      </w:r>
      <w:r w:rsidRPr="00A60B6F">
        <w:rPr>
          <w:rFonts w:ascii="Arial" w:eastAsia="游ゴシック Light" w:hAnsi="Arial" w:cs="Arial" w:hint="eastAsia"/>
        </w:rPr>
        <w:t>â</w:t>
      </w:r>
      <w:r>
        <w:rPr>
          <w:rFonts w:ascii="Arial" w:eastAsia="游ゴシック Light" w:hAnsi="Arial" w:cs="Arial"/>
        </w:rPr>
        <w:t xml:space="preserve">y </w:t>
      </w:r>
      <w:r>
        <w:rPr>
          <w:rFonts w:ascii="Arial" w:eastAsia="游ゴシック Light" w:hAnsi="Arial" w:cs="Arial" w:hint="eastAsia"/>
        </w:rPr>
        <w:t>đ</w:t>
      </w:r>
      <w:r w:rsidRPr="00A60B6F">
        <w:rPr>
          <w:rFonts w:ascii="Arial" w:eastAsia="游ゴシック Light" w:hAnsi="Arial" w:cs="Arial"/>
        </w:rPr>
        <w:t>ối</w:t>
      </w:r>
      <w:r>
        <w:rPr>
          <w:rFonts w:ascii="Arial" w:eastAsia="游ゴシック Light" w:hAnsi="Arial" w:cs="Arial"/>
        </w:rPr>
        <w:t xml:space="preserve"> t</w:t>
      </w:r>
      <w:r>
        <w:rPr>
          <w:rFonts w:ascii="Arial" w:eastAsia="游ゴシック Light" w:hAnsi="Arial" w:cs="Arial" w:hint="cs"/>
        </w:rPr>
        <w:t>ư</w:t>
      </w:r>
      <w:r w:rsidRPr="00A60B6F">
        <w:rPr>
          <w:rFonts w:ascii="Arial" w:eastAsia="游ゴシック Light" w:hAnsi="Arial" w:cs="Arial"/>
        </w:rPr>
        <w:t>ợng</w:t>
      </w:r>
      <w:r>
        <w:rPr>
          <w:rFonts w:ascii="Arial" w:eastAsia="游ゴシック Light" w:hAnsi="Arial" w:cs="Arial"/>
        </w:rPr>
        <w:t xml:space="preserve"> l</w:t>
      </w:r>
      <w:r w:rsidRPr="00A60B6F">
        <w:rPr>
          <w:rFonts w:ascii="Arial" w:eastAsia="游ゴシック Light" w:hAnsi="Arial" w:cs="Arial" w:hint="eastAsia"/>
        </w:rPr>
        <w:t>à</w:t>
      </w:r>
      <w:r>
        <w:rPr>
          <w:rFonts w:ascii="Arial" w:eastAsia="游ゴシック Light" w:hAnsi="Arial" w:cs="Arial"/>
        </w:rPr>
        <w:t xml:space="preserve"> ph</w:t>
      </w:r>
      <w:r w:rsidRPr="00A60B6F">
        <w:rPr>
          <w:rFonts w:ascii="Arial" w:eastAsia="游ゴシック Light" w:hAnsi="Arial" w:cs="Arial"/>
        </w:rPr>
        <w:t>ản</w:t>
      </w:r>
      <w:r>
        <w:rPr>
          <w:rFonts w:ascii="Arial" w:eastAsia="游ゴシック Light" w:hAnsi="Arial" w:cs="Arial"/>
        </w:rPr>
        <w:t xml:space="preserve"> m</w:t>
      </w:r>
      <w:r w:rsidRPr="00A60B6F">
        <w:rPr>
          <w:rFonts w:ascii="Arial" w:eastAsia="游ゴシック Light" w:hAnsi="Arial" w:cs="Arial"/>
        </w:rPr>
        <w:t>ẫu</w:t>
      </w:r>
      <w:r>
        <w:rPr>
          <w:rFonts w:ascii="Arial" w:eastAsia="游ゴシック Light" w:hAnsi="Arial" w:cs="Arial"/>
        </w:rPr>
        <w:t>(</w:t>
      </w:r>
      <w:r w:rsidRPr="00E335EB">
        <w:rPr>
          <w:rFonts w:ascii="Arial" w:eastAsia="游ゴシック Light" w:hAnsi="Arial" w:cs="Arial"/>
        </w:rPr>
        <w:t>型板</w:t>
      </w:r>
      <w:r>
        <w:rPr>
          <w:rFonts w:ascii="Arial" w:eastAsia="游ゴシック Light" w:hAnsi="Arial" w:cs="Arial" w:hint="eastAsia"/>
        </w:rPr>
        <w:t>)</w:t>
      </w:r>
      <w:r>
        <w:rPr>
          <w:rFonts w:ascii="Arial" w:eastAsia="游ゴシック Light" w:hAnsi="Arial" w:cs="Arial"/>
        </w:rPr>
        <w:t>, linh ki</w:t>
      </w:r>
      <w:r w:rsidRPr="00BB6F8D">
        <w:rPr>
          <w:rFonts w:ascii="Arial" w:eastAsia="游ゴシック Light" w:hAnsi="Arial" w:cs="Arial"/>
        </w:rPr>
        <w:t>ện</w:t>
      </w:r>
      <w:r>
        <w:rPr>
          <w:rFonts w:ascii="Arial" w:eastAsia="游ゴシック Light" w:hAnsi="Arial" w:cs="Arial"/>
        </w:rPr>
        <w:t>, v</w:t>
      </w:r>
      <w:r w:rsidRPr="00BB6F8D">
        <w:rPr>
          <w:rFonts w:ascii="Arial" w:eastAsia="游ゴシック Light" w:hAnsi="Arial" w:cs="Arial"/>
        </w:rPr>
        <w:t>ật</w:t>
      </w:r>
      <w:r>
        <w:rPr>
          <w:rFonts w:ascii="Arial" w:eastAsia="游ゴシック Light" w:hAnsi="Arial" w:cs="Arial"/>
        </w:rPr>
        <w:t xml:space="preserve"> li</w:t>
      </w:r>
      <w:r w:rsidRPr="00BB6F8D">
        <w:rPr>
          <w:rFonts w:ascii="Arial" w:eastAsia="游ゴシック Light" w:hAnsi="Arial" w:cs="Arial"/>
        </w:rPr>
        <w:t>ệu</w:t>
      </w:r>
      <w:r>
        <w:rPr>
          <w:rFonts w:ascii="Arial" w:eastAsia="游ゴシック Light" w:hAnsi="Arial" w:cs="Arial"/>
        </w:rPr>
        <w:t>, c</w:t>
      </w:r>
      <w:r w:rsidRPr="00BB6F8D">
        <w:rPr>
          <w:rFonts w:ascii="Arial" w:eastAsia="游ゴシック Light" w:hAnsi="Arial" w:cs="Arial"/>
        </w:rPr>
        <w:t>or</w:t>
      </w:r>
      <w:r>
        <w:rPr>
          <w:rFonts w:ascii="Arial" w:eastAsia="游ゴシック Light" w:hAnsi="Arial" w:cs="Arial"/>
        </w:rPr>
        <w:t>e, m</w:t>
      </w:r>
      <w:r w:rsidRPr="00BB6F8D">
        <w:rPr>
          <w:rFonts w:ascii="Arial" w:eastAsia="游ゴシック Light" w:hAnsi="Arial" w:cs="Arial"/>
        </w:rPr>
        <w:t>ộng</w:t>
      </w:r>
      <w:r>
        <w:rPr>
          <w:rFonts w:ascii="Arial" w:eastAsia="游ゴシック Light" w:hAnsi="Arial" w:cs="Arial"/>
        </w:rPr>
        <w:t xml:space="preserve"> v</w:t>
      </w:r>
      <w:r w:rsidRPr="00BB6F8D">
        <w:rPr>
          <w:rFonts w:ascii="Arial" w:eastAsia="游ゴシック Light" w:hAnsi="Arial" w:cs="Arial" w:hint="eastAsia"/>
        </w:rPr>
        <w:t>à</w:t>
      </w:r>
      <w:r>
        <w:rPr>
          <w:rFonts w:ascii="Arial" w:eastAsia="游ゴシック Light" w:hAnsi="Arial" w:cs="Arial"/>
        </w:rPr>
        <w:t xml:space="preserve"> s</w:t>
      </w:r>
      <w:r w:rsidRPr="00BB6F8D">
        <w:rPr>
          <w:rFonts w:ascii="Arial" w:eastAsia="游ゴシック Light" w:hAnsi="Arial" w:cs="Arial"/>
        </w:rPr>
        <w:t>ản</w:t>
      </w:r>
      <w:r>
        <w:rPr>
          <w:rFonts w:ascii="Arial" w:eastAsia="游ゴシック Light" w:hAnsi="Arial" w:cs="Arial"/>
        </w:rPr>
        <w:t xml:space="preserve"> ph</w:t>
      </w:r>
      <w:r w:rsidRPr="00BB6F8D">
        <w:rPr>
          <w:rFonts w:ascii="Arial" w:eastAsia="游ゴシック Light" w:hAnsi="Arial" w:cs="Arial"/>
        </w:rPr>
        <w:t>ẩm</w:t>
      </w:r>
      <w:r>
        <w:rPr>
          <w:rFonts w:ascii="Arial" w:eastAsia="游ゴシック Light" w:hAnsi="Arial" w:cs="Arial"/>
        </w:rPr>
        <w:t>.</w:t>
      </w:r>
    </w:p>
    <w:p w:rsidR="00955BD7" w:rsidRPr="00E335EB" w:rsidRDefault="00955BD7" w:rsidP="00BB6F8D">
      <w:pPr>
        <w:pStyle w:val="ListParagraph"/>
        <w:numPr>
          <w:ilvl w:val="0"/>
          <w:numId w:val="45"/>
        </w:numPr>
        <w:ind w:leftChars="0"/>
        <w:rPr>
          <w:rFonts w:ascii="Arial" w:eastAsia="游ゴシック Light" w:hAnsi="Arial" w:cs="Arial"/>
        </w:rPr>
      </w:pPr>
      <w:r w:rsidRPr="00E335EB">
        <w:rPr>
          <w:rFonts w:ascii="Arial" w:eastAsia="游ゴシック Light" w:hAnsi="Arial" w:cs="Arial"/>
        </w:rPr>
        <w:t>建方出荷リスト</w:t>
      </w:r>
      <w:r w:rsidR="00BB6F8D">
        <w:rPr>
          <w:rFonts w:ascii="Arial" w:eastAsia="游ゴシック Light" w:hAnsi="Arial" w:cs="Arial" w:hint="eastAsia"/>
        </w:rPr>
        <w:t>/ List xu</w:t>
      </w:r>
      <w:r w:rsidR="00BB6F8D" w:rsidRPr="00BB6F8D">
        <w:rPr>
          <w:rFonts w:ascii="Arial" w:eastAsia="游ゴシック Light" w:hAnsi="Arial" w:cs="Arial"/>
        </w:rPr>
        <w:t>ất</w:t>
      </w:r>
      <w:r w:rsidR="00BB6F8D">
        <w:rPr>
          <w:rFonts w:ascii="Arial" w:eastAsia="游ゴシック Light" w:hAnsi="Arial" w:cs="Arial"/>
        </w:rPr>
        <w:t xml:space="preserve"> h</w:t>
      </w:r>
      <w:r w:rsidR="00BB6F8D" w:rsidRPr="00BB6F8D">
        <w:rPr>
          <w:rFonts w:ascii="Arial" w:eastAsia="游ゴシック Light" w:hAnsi="Arial" w:cs="Arial" w:hint="eastAsia"/>
        </w:rPr>
        <w:t>à</w:t>
      </w:r>
      <w:r w:rsidR="00BB6F8D" w:rsidRPr="00BB6F8D">
        <w:rPr>
          <w:rFonts w:ascii="Arial" w:eastAsia="游ゴシック Light" w:hAnsi="Arial" w:cs="Arial"/>
        </w:rPr>
        <w:t>ng</w:t>
      </w:r>
      <w:r w:rsidR="00BB6F8D">
        <w:rPr>
          <w:rFonts w:ascii="Arial" w:eastAsia="游ゴシック Light" w:hAnsi="Arial" w:cs="Arial"/>
        </w:rPr>
        <w:t xml:space="preserve"> tatekata</w:t>
      </w:r>
    </w:p>
    <w:p w:rsidR="00574F19" w:rsidRPr="00E335EB" w:rsidRDefault="00BB6F8D"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BB6F8D">
        <w:rPr>
          <w:rFonts w:ascii="Arial" w:eastAsia="游ゴシック Light" w:hAnsi="Arial" w:cs="Arial"/>
        </w:rPr>
        <w:t>ển</w:t>
      </w:r>
      <w:r>
        <w:rPr>
          <w:rFonts w:ascii="Arial" w:eastAsia="游ゴシック Light" w:hAnsi="Arial" w:cs="Arial"/>
        </w:rPr>
        <w:t xml:space="preserve"> th</w:t>
      </w:r>
      <w:r w:rsidRPr="00BB6F8D">
        <w:rPr>
          <w:rFonts w:ascii="Arial" w:eastAsia="游ゴシック Light" w:hAnsi="Arial" w:cs="Arial"/>
        </w:rPr>
        <w:t>ị</w:t>
      </w:r>
      <w:r>
        <w:rPr>
          <w:rFonts w:ascii="Arial" w:eastAsia="游ゴシック Light" w:hAnsi="Arial" w:cs="Arial"/>
        </w:rPr>
        <w:t xml:space="preserve"> l</w:t>
      </w:r>
      <w:r w:rsidRPr="00BB6F8D">
        <w:rPr>
          <w:rFonts w:ascii="Arial" w:eastAsia="游ゴシック Light" w:hAnsi="Arial" w:cs="Arial"/>
        </w:rPr>
        <w:t>is</w:t>
      </w:r>
      <w:r>
        <w:rPr>
          <w:rFonts w:ascii="Arial" w:eastAsia="游ゴシック Light" w:hAnsi="Arial" w:cs="Arial"/>
        </w:rPr>
        <w:t>t t</w:t>
      </w:r>
      <w:r w:rsidRPr="00BB6F8D">
        <w:rPr>
          <w:rFonts w:ascii="Arial" w:eastAsia="游ゴシック Light" w:hAnsi="Arial" w:cs="Arial" w:hint="eastAsia"/>
        </w:rPr>
        <w:t>ê</w:t>
      </w:r>
      <w:r>
        <w:rPr>
          <w:rFonts w:ascii="Arial" w:eastAsia="游ゴシック Light" w:hAnsi="Arial" w:cs="Arial"/>
        </w:rPr>
        <w:t>n s</w:t>
      </w:r>
      <w:r w:rsidRPr="00BB6F8D">
        <w:rPr>
          <w:rFonts w:ascii="Arial" w:eastAsia="游ゴシック Light" w:hAnsi="Arial" w:cs="Arial"/>
        </w:rPr>
        <w:t>ản</w:t>
      </w:r>
      <w:r>
        <w:rPr>
          <w:rFonts w:ascii="Arial" w:eastAsia="游ゴシック Light" w:hAnsi="Arial" w:cs="Arial"/>
        </w:rPr>
        <w:t xml:space="preserve"> ph</w:t>
      </w:r>
      <w:r w:rsidRPr="00BB6F8D">
        <w:rPr>
          <w:rFonts w:ascii="Arial" w:eastAsia="游ゴシック Light" w:hAnsi="Arial" w:cs="Arial"/>
        </w:rPr>
        <w:t>ẩm</w:t>
      </w:r>
      <w:r>
        <w:rPr>
          <w:rFonts w:ascii="Arial" w:eastAsia="游ゴシック Light" w:hAnsi="Arial" w:cs="Arial"/>
        </w:rPr>
        <w:t xml:space="preserve"> s</w:t>
      </w:r>
      <w:r w:rsidRPr="00BB6F8D">
        <w:rPr>
          <w:rFonts w:ascii="Arial" w:eastAsia="游ゴシック Light" w:hAnsi="Arial" w:cs="Arial"/>
        </w:rPr>
        <w:t>ẽ</w:t>
      </w:r>
      <w:r>
        <w:rPr>
          <w:rFonts w:ascii="Arial" w:eastAsia="游ゴシック Light" w:hAnsi="Arial" w:cs="Arial"/>
        </w:rPr>
        <w:t xml:space="preserve"> xu</w:t>
      </w:r>
      <w:r w:rsidRPr="00BB6F8D">
        <w:rPr>
          <w:rFonts w:ascii="Arial" w:eastAsia="游ゴシック Light" w:hAnsi="Arial" w:cs="Arial"/>
        </w:rPr>
        <w:t>ất</w:t>
      </w:r>
      <w:r>
        <w:rPr>
          <w:rFonts w:ascii="Arial" w:eastAsia="游ゴシック Light" w:hAnsi="Arial" w:cs="Arial"/>
        </w:rPr>
        <w:t xml:space="preserve"> cho tatekata v</w:t>
      </w:r>
      <w:r w:rsidRPr="00BB6F8D">
        <w:rPr>
          <w:rFonts w:ascii="Arial" w:eastAsia="游ゴシック Light" w:hAnsi="Arial" w:cs="Arial" w:hint="eastAsia"/>
        </w:rPr>
        <w:t>à</w:t>
      </w:r>
      <w:r>
        <w:rPr>
          <w:rFonts w:ascii="Arial" w:eastAsia="游ゴシック Light" w:hAnsi="Arial" w:cs="Arial"/>
        </w:rPr>
        <w:t xml:space="preserve"> ng</w:t>
      </w:r>
      <w:r w:rsidRPr="00BB6F8D">
        <w:rPr>
          <w:rFonts w:ascii="Arial" w:eastAsia="游ゴシック Light" w:hAnsi="Arial" w:cs="Arial" w:hint="eastAsia"/>
        </w:rPr>
        <w:t>à</w:t>
      </w:r>
      <w:r w:rsidRPr="00BB6F8D">
        <w:rPr>
          <w:rFonts w:ascii="Arial" w:eastAsia="游ゴシック Light" w:hAnsi="Arial" w:cs="Arial"/>
        </w:rPr>
        <w:t>y</w:t>
      </w:r>
      <w:r>
        <w:rPr>
          <w:rFonts w:ascii="Arial" w:eastAsia="游ゴシック Light" w:hAnsi="Arial" w:cs="Arial"/>
        </w:rPr>
        <w:t xml:space="preserve"> xu</w:t>
      </w:r>
      <w:r w:rsidRPr="00BB6F8D">
        <w:rPr>
          <w:rFonts w:ascii="Arial" w:eastAsia="游ゴシック Light" w:hAnsi="Arial" w:cs="Arial"/>
        </w:rPr>
        <w:t>ất</w:t>
      </w:r>
      <w:r>
        <w:rPr>
          <w:rFonts w:ascii="Arial" w:eastAsia="游ゴシック Light" w:hAnsi="Arial" w:cs="Arial"/>
        </w:rPr>
        <w:t>.</w:t>
      </w:r>
    </w:p>
    <w:p w:rsidR="00955BD7" w:rsidRPr="00E335EB" w:rsidRDefault="00BB6F8D" w:rsidP="00BB6F8D">
      <w:pPr>
        <w:pStyle w:val="ListParagraph"/>
        <w:numPr>
          <w:ilvl w:val="0"/>
          <w:numId w:val="45"/>
        </w:numPr>
        <w:ind w:leftChars="0"/>
        <w:rPr>
          <w:rFonts w:ascii="Arial" w:eastAsia="游ゴシック Light" w:hAnsi="Arial" w:cs="Arial"/>
        </w:rPr>
      </w:pPr>
      <w:r>
        <w:rPr>
          <w:rFonts w:ascii="Arial" w:eastAsia="游ゴシック Light" w:hAnsi="Arial" w:cs="Arial" w:hint="eastAsia"/>
        </w:rPr>
        <w:t>b</w:t>
      </w:r>
      <w:r w:rsidRPr="00BB6F8D">
        <w:rPr>
          <w:rFonts w:ascii="Arial" w:eastAsia="游ゴシック Light" w:hAnsi="Arial" w:cs="Arial"/>
        </w:rPr>
        <w:t>ảng</w:t>
      </w:r>
      <w:r>
        <w:rPr>
          <w:rFonts w:ascii="Arial" w:eastAsia="游ゴシック Light" w:hAnsi="Arial" w:cs="Arial"/>
        </w:rPr>
        <w:t xml:space="preserve"> l</w:t>
      </w:r>
      <w:r w:rsidRPr="00BB6F8D">
        <w:rPr>
          <w:rFonts w:ascii="Arial" w:eastAsia="游ゴシック Light" w:hAnsi="Arial" w:cs="Arial"/>
        </w:rPr>
        <w:t>is</w:t>
      </w:r>
      <w:r>
        <w:rPr>
          <w:rFonts w:ascii="Arial" w:eastAsia="游ゴシック Light" w:hAnsi="Arial" w:cs="Arial"/>
        </w:rPr>
        <w:t>t c</w:t>
      </w:r>
      <w:r w:rsidRPr="00BB6F8D">
        <w:rPr>
          <w:rFonts w:ascii="Arial" w:eastAsia="游ゴシック Light" w:hAnsi="Arial" w:cs="Arial" w:hint="eastAsia"/>
        </w:rPr>
        <w:t>á</w:t>
      </w:r>
      <w:r w:rsidRPr="00BB6F8D">
        <w:rPr>
          <w:rFonts w:ascii="Arial" w:eastAsia="游ゴシック Light" w:hAnsi="Arial" w:cs="Arial"/>
        </w:rPr>
        <w:t>c</w:t>
      </w:r>
      <w:r>
        <w:rPr>
          <w:rFonts w:ascii="Arial" w:eastAsia="游ゴシック Light" w:hAnsi="Arial" w:cs="Arial"/>
        </w:rPr>
        <w:t xml:space="preserve"> m</w:t>
      </w:r>
      <w:r w:rsidRPr="00BB6F8D">
        <w:rPr>
          <w:rFonts w:ascii="Arial" w:eastAsia="游ゴシック Light" w:hAnsi="Arial" w:cs="Arial"/>
        </w:rPr>
        <w:t>ục</w:t>
      </w:r>
      <w:r>
        <w:rPr>
          <w:rFonts w:ascii="Arial" w:eastAsia="游ゴシック Light" w:hAnsi="Arial" w:cs="Arial"/>
        </w:rPr>
        <w:t xml:space="preserve"> c</w:t>
      </w:r>
      <w:r w:rsidRPr="00BB6F8D">
        <w:rPr>
          <w:rFonts w:ascii="Arial" w:eastAsia="游ゴシック Light" w:hAnsi="Arial" w:cs="Arial" w:hint="eastAsia"/>
        </w:rPr>
        <w:t>ô</w:t>
      </w:r>
      <w:r>
        <w:rPr>
          <w:rFonts w:ascii="Arial" w:eastAsia="游ゴシック Light" w:hAnsi="Arial" w:cs="Arial"/>
        </w:rPr>
        <w:t>ng vi</w:t>
      </w:r>
      <w:r w:rsidRPr="00BB6F8D">
        <w:rPr>
          <w:rFonts w:ascii="Arial" w:eastAsia="游ゴシック Light" w:hAnsi="Arial" w:cs="Arial"/>
        </w:rPr>
        <w:t>ệc</w:t>
      </w:r>
    </w:p>
    <w:p w:rsidR="00574F19" w:rsidRPr="00E335EB" w:rsidRDefault="00BB6F8D"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BB6F8D">
        <w:rPr>
          <w:rFonts w:ascii="Arial" w:eastAsia="游ゴシック Light" w:hAnsi="Arial" w:cs="Arial"/>
        </w:rPr>
        <w:t>ển</w:t>
      </w:r>
      <w:r>
        <w:rPr>
          <w:rFonts w:ascii="Arial" w:eastAsia="游ゴシック Light" w:hAnsi="Arial" w:cs="Arial"/>
        </w:rPr>
        <w:t xml:space="preserve"> th</w:t>
      </w:r>
      <w:r w:rsidRPr="00BB6F8D">
        <w:rPr>
          <w:rFonts w:ascii="Arial" w:eastAsia="游ゴシック Light" w:hAnsi="Arial" w:cs="Arial"/>
        </w:rPr>
        <w:t>ị</w:t>
      </w:r>
      <w:r>
        <w:rPr>
          <w:rFonts w:ascii="Arial" w:eastAsia="游ゴシック Light" w:hAnsi="Arial" w:cs="Arial"/>
        </w:rPr>
        <w:t xml:space="preserve"> l</w:t>
      </w:r>
      <w:r>
        <w:rPr>
          <w:rFonts w:ascii="Arial" w:eastAsia="游ゴシック Light" w:hAnsi="Arial" w:cs="Arial" w:hint="cs"/>
        </w:rPr>
        <w:t>ư</w:t>
      </w:r>
      <w:r w:rsidRPr="00BB6F8D">
        <w:rPr>
          <w:rFonts w:ascii="Arial" w:eastAsia="游ゴシック Light" w:hAnsi="Arial" w:cs="Arial"/>
        </w:rPr>
        <w:t>ợng</w:t>
      </w:r>
      <w:r>
        <w:rPr>
          <w:rFonts w:ascii="Arial" w:eastAsia="游ゴシック Light" w:hAnsi="Arial" w:cs="Arial"/>
        </w:rPr>
        <w:t xml:space="preserve"> c</w:t>
      </w:r>
      <w:r w:rsidRPr="00BB6F8D">
        <w:rPr>
          <w:rFonts w:ascii="Arial" w:eastAsia="游ゴシック Light" w:hAnsi="Arial" w:cs="Arial" w:hint="eastAsia"/>
        </w:rPr>
        <w:t>ô</w:t>
      </w:r>
      <w:r>
        <w:rPr>
          <w:rFonts w:ascii="Arial" w:eastAsia="游ゴシック Light" w:hAnsi="Arial" w:cs="Arial"/>
        </w:rPr>
        <w:t>ng vi</w:t>
      </w:r>
      <w:r w:rsidRPr="00BB6F8D">
        <w:rPr>
          <w:rFonts w:ascii="Arial" w:eastAsia="游ゴシック Light" w:hAnsi="Arial" w:cs="Arial"/>
        </w:rPr>
        <w:t>ệc</w:t>
      </w:r>
      <w:r>
        <w:rPr>
          <w:rFonts w:ascii="Arial" w:eastAsia="游ゴシック Light" w:hAnsi="Arial" w:cs="Arial"/>
        </w:rPr>
        <w:t xml:space="preserve"> nh</w:t>
      </w:r>
      <w:r w:rsidRPr="00BB6F8D">
        <w:rPr>
          <w:rFonts w:ascii="Arial" w:eastAsia="游ゴシック Light" w:hAnsi="Arial" w:cs="Arial" w:hint="cs"/>
        </w:rPr>
        <w:t>ư</w:t>
      </w:r>
      <w:r>
        <w:rPr>
          <w:rFonts w:ascii="Arial" w:eastAsia="游ゴシック Light" w:hAnsi="Arial" w:cs="Arial"/>
        </w:rPr>
        <w:t xml:space="preserve"> s</w:t>
      </w:r>
      <w:r w:rsidRPr="00BB6F8D">
        <w:rPr>
          <w:rFonts w:ascii="Arial" w:eastAsia="游ゴシック Light" w:hAnsi="Arial" w:cs="Arial"/>
        </w:rPr>
        <w:t>ố</w:t>
      </w:r>
      <w:r>
        <w:rPr>
          <w:rFonts w:ascii="Arial" w:eastAsia="游ゴシック Light" w:hAnsi="Arial" w:cs="Arial"/>
        </w:rPr>
        <w:t xml:space="preserve"> l</w:t>
      </w:r>
      <w:r>
        <w:rPr>
          <w:rFonts w:ascii="Arial" w:eastAsia="游ゴシック Light" w:hAnsi="Arial" w:cs="Arial" w:hint="cs"/>
        </w:rPr>
        <w:t>ư</w:t>
      </w:r>
      <w:r w:rsidRPr="00BB6F8D">
        <w:rPr>
          <w:rFonts w:ascii="Arial" w:eastAsia="游ゴシック Light" w:hAnsi="Arial" w:cs="Arial"/>
        </w:rPr>
        <w:t>ợng</w:t>
      </w:r>
      <w:r>
        <w:rPr>
          <w:rFonts w:ascii="Arial" w:eastAsia="游ゴシック Light" w:hAnsi="Arial" w:cs="Arial"/>
        </w:rPr>
        <w:t xml:space="preserve"> tyco, s</w:t>
      </w:r>
      <w:r w:rsidRPr="00BB6F8D">
        <w:rPr>
          <w:rFonts w:ascii="Arial" w:eastAsia="游ゴシック Light" w:hAnsi="Arial" w:cs="Arial"/>
        </w:rPr>
        <w:t>ố</w:t>
      </w:r>
      <w:r>
        <w:rPr>
          <w:rFonts w:ascii="Arial" w:eastAsia="游ゴシック Light" w:hAnsi="Arial" w:cs="Arial"/>
        </w:rPr>
        <w:t xml:space="preserve"> l</w:t>
      </w:r>
      <w:r>
        <w:rPr>
          <w:rFonts w:ascii="Arial" w:eastAsia="游ゴシック Light" w:hAnsi="Arial" w:cs="Arial" w:hint="cs"/>
        </w:rPr>
        <w:t>ư</w:t>
      </w:r>
      <w:r w:rsidRPr="00BB6F8D">
        <w:rPr>
          <w:rFonts w:ascii="Arial" w:eastAsia="游ゴシック Light" w:hAnsi="Arial" w:cs="Arial"/>
        </w:rPr>
        <w:t>ợng</w:t>
      </w:r>
      <w:r>
        <w:rPr>
          <w:rFonts w:ascii="Arial" w:eastAsia="游ゴシック Light" w:hAnsi="Arial" w:cs="Arial"/>
        </w:rPr>
        <w:t xml:space="preserve"> m</w:t>
      </w:r>
      <w:r w:rsidRPr="00BB6F8D">
        <w:rPr>
          <w:rFonts w:ascii="Arial" w:eastAsia="游ゴシック Light" w:hAnsi="Arial" w:cs="Arial"/>
        </w:rPr>
        <w:t>ộng</w:t>
      </w:r>
      <w:r>
        <w:rPr>
          <w:rFonts w:ascii="Arial" w:eastAsia="游ゴシック Light" w:hAnsi="Arial" w:cs="Arial"/>
        </w:rPr>
        <w:t>, s</w:t>
      </w:r>
      <w:r w:rsidRPr="00BB6F8D">
        <w:rPr>
          <w:rFonts w:ascii="Arial" w:eastAsia="游ゴシック Light" w:hAnsi="Arial" w:cs="Arial"/>
        </w:rPr>
        <w:t>ố</w:t>
      </w:r>
      <w:r>
        <w:rPr>
          <w:rFonts w:ascii="Arial" w:eastAsia="游ゴシック Light" w:hAnsi="Arial" w:cs="Arial"/>
        </w:rPr>
        <w:t xml:space="preserve"> l</w:t>
      </w:r>
      <w:r>
        <w:rPr>
          <w:rFonts w:ascii="Arial" w:eastAsia="游ゴシック Light" w:hAnsi="Arial" w:cs="Arial" w:hint="cs"/>
        </w:rPr>
        <w:t>ư</w:t>
      </w:r>
      <w:r w:rsidRPr="00BB6F8D">
        <w:rPr>
          <w:rFonts w:ascii="Arial" w:eastAsia="游ゴシック Light" w:hAnsi="Arial" w:cs="Arial"/>
        </w:rPr>
        <w:t>ợng</w:t>
      </w:r>
      <w:r>
        <w:rPr>
          <w:rFonts w:ascii="Arial" w:eastAsia="游ゴシック Light" w:hAnsi="Arial" w:cs="Arial"/>
        </w:rPr>
        <w:t xml:space="preserve"> s</w:t>
      </w:r>
      <w:r w:rsidRPr="00BB6F8D">
        <w:rPr>
          <w:rFonts w:ascii="Arial" w:eastAsia="游ゴシック Light" w:hAnsi="Arial" w:cs="Arial"/>
        </w:rPr>
        <w:t>ản</w:t>
      </w:r>
      <w:r>
        <w:rPr>
          <w:rFonts w:ascii="Arial" w:eastAsia="游ゴシック Light" w:hAnsi="Arial" w:cs="Arial"/>
        </w:rPr>
        <w:t xml:space="preserve"> ph</w:t>
      </w:r>
      <w:r w:rsidRPr="00BB6F8D">
        <w:rPr>
          <w:rFonts w:ascii="Arial" w:eastAsia="游ゴシック Light" w:hAnsi="Arial" w:cs="Arial"/>
        </w:rPr>
        <w:t>ẩm</w:t>
      </w:r>
      <w:r>
        <w:rPr>
          <w:rFonts w:ascii="Arial" w:eastAsia="游ゴシック Light" w:hAnsi="Arial" w:cs="Arial"/>
        </w:rPr>
        <w:t>,… c</w:t>
      </w:r>
      <w:r w:rsidRPr="00BB6F8D">
        <w:rPr>
          <w:rFonts w:ascii="Arial" w:eastAsia="游ゴシック Light" w:hAnsi="Arial" w:cs="Arial"/>
        </w:rPr>
        <w:t>ủa</w:t>
      </w:r>
      <w:r>
        <w:rPr>
          <w:rFonts w:ascii="Arial" w:eastAsia="游ゴシック Light" w:hAnsi="Arial" w:cs="Arial"/>
        </w:rPr>
        <w:t xml:space="preserve"> t</w:t>
      </w:r>
      <w:r w:rsidRPr="00BB6F8D">
        <w:rPr>
          <w:rFonts w:ascii="Arial" w:eastAsia="游ゴシック Light" w:hAnsi="Arial" w:cs="Arial"/>
        </w:rPr>
        <w:t>ừn</w:t>
      </w:r>
      <w:r>
        <w:rPr>
          <w:rFonts w:ascii="Arial" w:eastAsia="游ゴシック Light" w:hAnsi="Arial" w:cs="Arial"/>
        </w:rPr>
        <w:t>g ph</w:t>
      </w:r>
      <w:r w:rsidRPr="00BB6F8D">
        <w:rPr>
          <w:rFonts w:ascii="Arial" w:eastAsia="游ゴシック Light" w:hAnsi="Arial" w:cs="Arial" w:hint="eastAsia"/>
        </w:rPr>
        <w:t>â</w:t>
      </w:r>
      <w:r>
        <w:rPr>
          <w:rFonts w:ascii="Arial" w:eastAsia="游ゴシック Light" w:hAnsi="Arial" w:cs="Arial"/>
        </w:rPr>
        <w:t>n lo</w:t>
      </w:r>
      <w:r w:rsidRPr="00BB6F8D">
        <w:rPr>
          <w:rFonts w:ascii="Arial" w:eastAsia="游ゴシック Light" w:hAnsi="Arial" w:cs="Arial"/>
        </w:rPr>
        <w:t>ại</w:t>
      </w:r>
      <w:r>
        <w:rPr>
          <w:rFonts w:ascii="Arial" w:eastAsia="游ゴシック Light" w:hAnsi="Arial" w:cs="Arial"/>
        </w:rPr>
        <w:t>, t</w:t>
      </w:r>
      <w:r w:rsidRPr="00BB6F8D">
        <w:rPr>
          <w:rFonts w:ascii="Arial" w:eastAsia="游ゴシック Light" w:hAnsi="Arial" w:cs="Arial"/>
        </w:rPr>
        <w:t>ừng</w:t>
      </w:r>
      <w:r>
        <w:rPr>
          <w:rFonts w:ascii="Arial" w:eastAsia="游ゴシック Light" w:hAnsi="Arial" w:cs="Arial"/>
        </w:rPr>
        <w:t xml:space="preserve"> c</w:t>
      </w:r>
      <w:r w:rsidRPr="00BB6F8D">
        <w:rPr>
          <w:rFonts w:ascii="Arial" w:eastAsia="游ゴシック Light" w:hAnsi="Arial" w:cs="Arial" w:hint="eastAsia"/>
        </w:rPr>
        <w:t>á</w:t>
      </w:r>
      <w:r>
        <w:rPr>
          <w:rFonts w:ascii="Arial" w:eastAsia="游ゴシック Light" w:hAnsi="Arial" w:cs="Arial"/>
        </w:rPr>
        <w:t xml:space="preserve"> nh</w:t>
      </w:r>
      <w:r w:rsidRPr="00BB6F8D">
        <w:rPr>
          <w:rFonts w:ascii="Arial" w:eastAsia="游ゴシック Light" w:hAnsi="Arial" w:cs="Arial" w:hint="eastAsia"/>
        </w:rPr>
        <w:t>â</w:t>
      </w:r>
      <w:r>
        <w:rPr>
          <w:rFonts w:ascii="Arial" w:eastAsia="游ゴシック Light" w:hAnsi="Arial" w:cs="Arial"/>
        </w:rPr>
        <w:t>n.</w:t>
      </w:r>
    </w:p>
    <w:p w:rsidR="00955BD7" w:rsidRPr="00E335EB" w:rsidRDefault="00BB6F8D" w:rsidP="00BB6F8D">
      <w:pPr>
        <w:pStyle w:val="ListParagraph"/>
        <w:numPr>
          <w:ilvl w:val="0"/>
          <w:numId w:val="45"/>
        </w:numPr>
        <w:ind w:leftChars="0"/>
        <w:rPr>
          <w:rFonts w:ascii="Arial" w:eastAsia="游ゴシック Light" w:hAnsi="Arial" w:cs="Arial"/>
        </w:rPr>
      </w:pPr>
      <w:r>
        <w:rPr>
          <w:rFonts w:ascii="Arial" w:eastAsia="游ゴシック Light" w:hAnsi="Arial" w:cs="Arial" w:hint="eastAsia"/>
        </w:rPr>
        <w:t>B</w:t>
      </w:r>
      <w:r w:rsidRPr="00BB6F8D">
        <w:rPr>
          <w:rFonts w:ascii="Arial" w:eastAsia="游ゴシック Light" w:hAnsi="Arial" w:cs="Arial"/>
        </w:rPr>
        <w:t>ảng</w:t>
      </w:r>
      <w:r>
        <w:rPr>
          <w:rFonts w:ascii="Arial" w:eastAsia="游ゴシック Light" w:hAnsi="Arial" w:cs="Arial"/>
        </w:rPr>
        <w:t xml:space="preserve"> check ti</w:t>
      </w:r>
      <w:r w:rsidRPr="00BB6F8D">
        <w:rPr>
          <w:rFonts w:ascii="Arial" w:eastAsia="游ゴシック Light" w:hAnsi="Arial" w:cs="Arial"/>
        </w:rPr>
        <w:t>ến</w:t>
      </w:r>
      <w:r>
        <w:rPr>
          <w:rFonts w:ascii="Arial" w:eastAsia="游ゴシック Light" w:hAnsi="Arial" w:cs="Arial"/>
        </w:rPr>
        <w:t xml:space="preserve"> </w:t>
      </w:r>
      <w:r w:rsidRPr="00BB6F8D">
        <w:rPr>
          <w:rFonts w:ascii="Arial" w:eastAsia="游ゴシック Light" w:hAnsi="Arial" w:cs="Arial" w:hint="eastAsia"/>
        </w:rPr>
        <w:t>đ</w:t>
      </w:r>
      <w:r w:rsidRPr="00BB6F8D">
        <w:rPr>
          <w:rFonts w:ascii="Arial" w:eastAsia="游ゴシック Light" w:hAnsi="Arial" w:cs="Arial"/>
        </w:rPr>
        <w:t>ộ</w:t>
      </w:r>
    </w:p>
    <w:p w:rsidR="00574F19" w:rsidRPr="00E335EB" w:rsidRDefault="00BB6F8D" w:rsidP="00574F19">
      <w:pPr>
        <w:pStyle w:val="ListParagraph"/>
        <w:ind w:leftChars="0" w:left="987"/>
        <w:rPr>
          <w:rFonts w:ascii="Arial" w:eastAsia="游ゴシック Light" w:hAnsi="Arial" w:cs="Arial"/>
        </w:rPr>
      </w:pPr>
      <w:r>
        <w:rPr>
          <w:rFonts w:ascii="Arial" w:eastAsia="游ゴシック Light" w:hAnsi="Arial" w:cs="Arial" w:hint="eastAsia"/>
        </w:rPr>
        <w:t>S</w:t>
      </w:r>
      <w:r w:rsidRPr="00BB6F8D">
        <w:rPr>
          <w:rFonts w:ascii="Arial" w:eastAsia="游ゴシック Light" w:hAnsi="Arial" w:cs="Arial"/>
        </w:rPr>
        <w:t>ẽ</w:t>
      </w:r>
      <w:r>
        <w:rPr>
          <w:rFonts w:ascii="Arial" w:eastAsia="游ゴシック Light" w:hAnsi="Arial" w:cs="Arial"/>
        </w:rPr>
        <w:t xml:space="preserve"> t</w:t>
      </w:r>
      <w:r w:rsidRPr="00BB6F8D">
        <w:rPr>
          <w:rFonts w:ascii="Arial" w:eastAsia="游ゴシック Light" w:hAnsi="Arial" w:cs="Arial" w:hint="eastAsia"/>
        </w:rPr>
        <w:t>ô</w:t>
      </w:r>
      <w:r>
        <w:rPr>
          <w:rFonts w:ascii="Arial" w:eastAsia="游ゴシック Light" w:hAnsi="Arial" w:cs="Arial"/>
        </w:rPr>
        <w:t xml:space="preserve"> b</w:t>
      </w:r>
      <w:r w:rsidRPr="00BB6F8D">
        <w:rPr>
          <w:rFonts w:ascii="Arial" w:eastAsia="游ゴシック Light" w:hAnsi="Arial" w:cs="Arial"/>
        </w:rPr>
        <w:t>ằng</w:t>
      </w:r>
      <w:r>
        <w:rPr>
          <w:rFonts w:ascii="Arial" w:eastAsia="游ゴシック Light" w:hAnsi="Arial" w:cs="Arial"/>
        </w:rPr>
        <w:t xml:space="preserve"> m</w:t>
      </w:r>
      <w:r w:rsidRPr="00BB6F8D">
        <w:rPr>
          <w:rFonts w:ascii="Arial" w:eastAsia="游ゴシック Light" w:hAnsi="Arial" w:cs="Arial" w:hint="eastAsia"/>
        </w:rPr>
        <w:t>à</w:t>
      </w:r>
      <w:r w:rsidRPr="00BB6F8D">
        <w:rPr>
          <w:rFonts w:ascii="Arial" w:eastAsia="游ゴシック Light" w:hAnsi="Arial" w:cs="Arial"/>
        </w:rPr>
        <w:t>u</w:t>
      </w:r>
      <w:r>
        <w:rPr>
          <w:rFonts w:ascii="Arial" w:eastAsia="游ゴシック Light" w:hAnsi="Arial" w:cs="Arial"/>
        </w:rPr>
        <w:t xml:space="preserve"> ch</w:t>
      </w:r>
      <w:r w:rsidRPr="00BB6F8D">
        <w:rPr>
          <w:rFonts w:ascii="Arial" w:eastAsia="游ゴシック Light" w:hAnsi="Arial" w:cs="Arial"/>
        </w:rPr>
        <w:t>ỉ</w:t>
      </w:r>
      <w:r>
        <w:rPr>
          <w:rFonts w:ascii="Arial" w:eastAsia="游ゴシック Light" w:hAnsi="Arial" w:cs="Arial"/>
        </w:rPr>
        <w:t xml:space="preserve"> </w:t>
      </w:r>
      <w:r w:rsidRPr="00BB6F8D">
        <w:rPr>
          <w:rFonts w:ascii="Arial" w:eastAsia="游ゴシック Light" w:hAnsi="Arial" w:cs="Arial" w:hint="eastAsia"/>
        </w:rPr>
        <w:t>đ</w:t>
      </w:r>
      <w:r w:rsidRPr="00BB6F8D">
        <w:rPr>
          <w:rFonts w:ascii="Arial" w:eastAsia="游ゴシック Light" w:hAnsi="Arial" w:cs="Arial"/>
        </w:rPr>
        <w:t>ịnh</w:t>
      </w:r>
      <w:r>
        <w:rPr>
          <w:rFonts w:ascii="Arial" w:eastAsia="游ゴシック Light" w:hAnsi="Arial" w:cs="Arial"/>
        </w:rPr>
        <w:t xml:space="preserve"> </w:t>
      </w:r>
      <w:r w:rsidRPr="00BB6F8D">
        <w:rPr>
          <w:rFonts w:ascii="Arial" w:eastAsia="游ゴシック Light" w:hAnsi="Arial" w:cs="Arial" w:hint="eastAsia"/>
        </w:rPr>
        <w:t>đ</w:t>
      </w:r>
      <w:r w:rsidRPr="00BB6F8D">
        <w:rPr>
          <w:rFonts w:ascii="Arial" w:eastAsia="游ゴシック Light" w:hAnsi="Arial" w:cs="Arial"/>
        </w:rPr>
        <w:t>ể</w:t>
      </w:r>
      <w:r>
        <w:rPr>
          <w:rFonts w:ascii="Arial" w:eastAsia="游ゴシック Light" w:hAnsi="Arial" w:cs="Arial"/>
        </w:rPr>
        <w:t xml:space="preserve"> d</w:t>
      </w:r>
      <w:r w:rsidRPr="00BB6F8D">
        <w:rPr>
          <w:rFonts w:ascii="Arial" w:eastAsia="游ゴシック Light" w:hAnsi="Arial" w:cs="Arial"/>
        </w:rPr>
        <w:t>ễ</w:t>
      </w:r>
      <w:r>
        <w:rPr>
          <w:rFonts w:ascii="Arial" w:eastAsia="游ゴシック Light" w:hAnsi="Arial" w:cs="Arial"/>
        </w:rPr>
        <w:t xml:space="preserve"> hi</w:t>
      </w:r>
      <w:r w:rsidRPr="00BB6F8D">
        <w:rPr>
          <w:rFonts w:ascii="Arial" w:eastAsia="游ゴシック Light" w:hAnsi="Arial" w:cs="Arial"/>
        </w:rPr>
        <w:t>ểu</w:t>
      </w:r>
      <w:r>
        <w:rPr>
          <w:rFonts w:ascii="Arial" w:eastAsia="游ゴシック Light" w:hAnsi="Arial" w:cs="Arial"/>
        </w:rPr>
        <w:t xml:space="preserve"> cho b</w:t>
      </w:r>
      <w:r w:rsidRPr="00BB6F8D">
        <w:rPr>
          <w:rFonts w:ascii="Arial" w:eastAsia="游ゴシック Light" w:hAnsi="Arial" w:cs="Arial"/>
        </w:rPr>
        <w:t>ảng</w:t>
      </w:r>
      <w:r>
        <w:rPr>
          <w:rFonts w:ascii="Arial" w:eastAsia="游ゴシック Light" w:hAnsi="Arial" w:cs="Arial"/>
        </w:rPr>
        <w:t xml:space="preserve"> l</w:t>
      </w:r>
      <w:r w:rsidRPr="00BB6F8D">
        <w:rPr>
          <w:rFonts w:ascii="Arial" w:eastAsia="游ゴシック Light" w:hAnsi="Arial" w:cs="Arial"/>
        </w:rPr>
        <w:t>is</w:t>
      </w:r>
      <w:r>
        <w:rPr>
          <w:rFonts w:ascii="Arial" w:eastAsia="游ゴシック Light" w:hAnsi="Arial" w:cs="Arial"/>
        </w:rPr>
        <w:t>t t</w:t>
      </w:r>
      <w:r w:rsidRPr="00BB6F8D">
        <w:rPr>
          <w:rFonts w:ascii="Arial" w:eastAsia="游ゴシック Light" w:hAnsi="Arial" w:cs="Arial" w:hint="eastAsia"/>
        </w:rPr>
        <w:t>ì</w:t>
      </w:r>
      <w:r w:rsidRPr="00BB6F8D">
        <w:rPr>
          <w:rFonts w:ascii="Arial" w:eastAsia="游ゴシック Light" w:hAnsi="Arial" w:cs="Arial"/>
        </w:rPr>
        <w:t>n</w:t>
      </w:r>
      <w:r>
        <w:rPr>
          <w:rFonts w:ascii="Arial" w:eastAsia="游ゴシック Light" w:hAnsi="Arial" w:cs="Arial"/>
        </w:rPr>
        <w:t>h t</w:t>
      </w:r>
      <w:r w:rsidRPr="00BB6F8D">
        <w:rPr>
          <w:rFonts w:ascii="Arial" w:eastAsia="游ゴシック Light" w:hAnsi="Arial" w:cs="Arial" w:hint="eastAsia"/>
        </w:rPr>
        <w:t>ì</w:t>
      </w:r>
      <w:r w:rsidRPr="00BB6F8D">
        <w:rPr>
          <w:rFonts w:ascii="Arial" w:eastAsia="游ゴシック Light" w:hAnsi="Arial" w:cs="Arial"/>
        </w:rPr>
        <w:t>nh</w:t>
      </w:r>
      <w:r>
        <w:rPr>
          <w:rFonts w:ascii="Arial" w:eastAsia="游ゴシック Light" w:hAnsi="Arial" w:cs="Arial"/>
        </w:rPr>
        <w:t xml:space="preserve"> ti</w:t>
      </w:r>
      <w:r w:rsidRPr="00BB6F8D">
        <w:rPr>
          <w:rFonts w:ascii="Arial" w:eastAsia="游ゴシック Light" w:hAnsi="Arial" w:cs="Arial"/>
        </w:rPr>
        <w:t>ến</w:t>
      </w:r>
      <w:r>
        <w:rPr>
          <w:rFonts w:ascii="Arial" w:eastAsia="游ゴシック Light" w:hAnsi="Arial" w:cs="Arial"/>
        </w:rPr>
        <w:t xml:space="preserve"> </w:t>
      </w:r>
      <w:r>
        <w:rPr>
          <w:rFonts w:ascii="Arial" w:eastAsia="游ゴシック Light" w:hAnsi="Arial" w:cs="Arial" w:hint="eastAsia"/>
        </w:rPr>
        <w:t>đ</w:t>
      </w:r>
      <w:r w:rsidRPr="00BB6F8D">
        <w:rPr>
          <w:rFonts w:ascii="Arial" w:eastAsia="游ゴシック Light" w:hAnsi="Arial" w:cs="Arial"/>
        </w:rPr>
        <w:t>ộ</w:t>
      </w:r>
      <w:r>
        <w:rPr>
          <w:rFonts w:ascii="Arial" w:eastAsia="游ゴシック Light" w:hAnsi="Arial" w:cs="Arial"/>
        </w:rPr>
        <w:t>, b</w:t>
      </w:r>
      <w:r w:rsidRPr="00BB6F8D">
        <w:rPr>
          <w:rFonts w:ascii="Arial" w:eastAsia="游ゴシック Light" w:hAnsi="Arial" w:cs="Arial"/>
        </w:rPr>
        <w:t>ản</w:t>
      </w:r>
      <w:r>
        <w:rPr>
          <w:rFonts w:ascii="Arial" w:eastAsia="游ゴシック Light" w:hAnsi="Arial" w:cs="Arial"/>
        </w:rPr>
        <w:t xml:space="preserve"> v</w:t>
      </w:r>
      <w:r w:rsidRPr="00BB6F8D">
        <w:rPr>
          <w:rFonts w:ascii="Arial" w:eastAsia="游ゴシック Light" w:hAnsi="Arial" w:cs="Arial"/>
        </w:rPr>
        <w:t>ẽ</w:t>
      </w:r>
      <w:r>
        <w:rPr>
          <w:rFonts w:ascii="Arial" w:eastAsia="游ゴシック Light" w:hAnsi="Arial" w:cs="Arial"/>
        </w:rPr>
        <w:t xml:space="preserve"> keyplan.</w:t>
      </w:r>
    </w:p>
    <w:p w:rsidR="00955BD7" w:rsidRPr="00E335EB" w:rsidRDefault="00BB6F8D" w:rsidP="00BB6F8D">
      <w:pPr>
        <w:pStyle w:val="ListParagraph"/>
        <w:numPr>
          <w:ilvl w:val="0"/>
          <w:numId w:val="45"/>
        </w:numPr>
        <w:ind w:leftChars="0"/>
        <w:rPr>
          <w:rFonts w:ascii="Arial" w:eastAsia="游ゴシック Light" w:hAnsi="Arial" w:cs="Arial"/>
        </w:rPr>
      </w:pPr>
      <w:r>
        <w:rPr>
          <w:rFonts w:ascii="Arial" w:eastAsia="游ゴシック Light" w:hAnsi="Arial" w:cs="Arial"/>
        </w:rPr>
        <w:t>B</w:t>
      </w:r>
      <w:r w:rsidRPr="00BB6F8D">
        <w:rPr>
          <w:rFonts w:ascii="Arial" w:eastAsia="游ゴシック Light" w:hAnsi="Arial" w:cs="Arial"/>
        </w:rPr>
        <w:t>ảng</w:t>
      </w:r>
      <w:r>
        <w:rPr>
          <w:rFonts w:ascii="Arial" w:eastAsia="游ゴシック Light" w:hAnsi="Arial" w:cs="Arial"/>
        </w:rPr>
        <w:t xml:space="preserve"> check th</w:t>
      </w:r>
      <w:r w:rsidRPr="00BB6F8D">
        <w:rPr>
          <w:rFonts w:ascii="Arial" w:eastAsia="游ゴシック Light" w:hAnsi="Arial" w:cs="Arial" w:hint="eastAsia"/>
        </w:rPr>
        <w:t>à</w:t>
      </w:r>
      <w:r w:rsidRPr="00BB6F8D">
        <w:rPr>
          <w:rFonts w:ascii="Arial" w:eastAsia="游ゴシック Light" w:hAnsi="Arial" w:cs="Arial"/>
        </w:rPr>
        <w:t>nh</w:t>
      </w:r>
      <w:r>
        <w:rPr>
          <w:rFonts w:ascii="Arial" w:eastAsia="游ゴシック Light" w:hAnsi="Arial" w:cs="Arial"/>
        </w:rPr>
        <w:t xml:space="preserve"> t</w:t>
      </w:r>
      <w:r w:rsidRPr="00BB6F8D">
        <w:rPr>
          <w:rFonts w:ascii="Arial" w:eastAsia="游ゴシック Light" w:hAnsi="Arial" w:cs="Arial" w:hint="eastAsia"/>
        </w:rPr>
        <w:t>í</w:t>
      </w:r>
      <w:r w:rsidRPr="00BB6F8D">
        <w:rPr>
          <w:rFonts w:ascii="Arial" w:eastAsia="游ゴシック Light" w:hAnsi="Arial" w:cs="Arial"/>
        </w:rPr>
        <w:t>ch</w:t>
      </w:r>
    </w:p>
    <w:p w:rsidR="00574F19" w:rsidRPr="00E335EB" w:rsidRDefault="006A2A65"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6A2A65">
        <w:rPr>
          <w:rFonts w:ascii="Arial" w:eastAsia="游ゴシック Light" w:hAnsi="Arial" w:cs="Arial"/>
        </w:rPr>
        <w:t>ển</w:t>
      </w:r>
      <w:r>
        <w:rPr>
          <w:rFonts w:ascii="Arial" w:eastAsia="游ゴシック Light" w:hAnsi="Arial" w:cs="Arial"/>
        </w:rPr>
        <w:t xml:space="preserve"> th</w:t>
      </w:r>
      <w:r w:rsidRPr="006A2A65">
        <w:rPr>
          <w:rFonts w:ascii="Arial" w:eastAsia="游ゴシック Light" w:hAnsi="Arial" w:cs="Arial"/>
        </w:rPr>
        <w:t>ị</w:t>
      </w:r>
      <w:r>
        <w:rPr>
          <w:rFonts w:ascii="Arial" w:eastAsia="游ゴシック Light" w:hAnsi="Arial" w:cs="Arial"/>
        </w:rPr>
        <w:t xml:space="preserve"> s</w:t>
      </w:r>
      <w:r w:rsidRPr="006A2A65">
        <w:rPr>
          <w:rFonts w:ascii="Arial" w:eastAsia="游ゴシック Light" w:hAnsi="Arial" w:cs="Arial"/>
        </w:rPr>
        <w:t>ản</w:t>
      </w:r>
      <w:r>
        <w:rPr>
          <w:rFonts w:ascii="Arial" w:eastAsia="游ゴシック Light" w:hAnsi="Arial" w:cs="Arial"/>
        </w:rPr>
        <w:t xml:space="preserve"> l</w:t>
      </w:r>
      <w:r>
        <w:rPr>
          <w:rFonts w:ascii="Arial" w:eastAsia="游ゴシック Light" w:hAnsi="Arial" w:cs="Arial" w:hint="cs"/>
        </w:rPr>
        <w:t>ư</w:t>
      </w:r>
      <w:r w:rsidRPr="006A2A65">
        <w:rPr>
          <w:rFonts w:ascii="Arial" w:eastAsia="游ゴシック Light" w:hAnsi="Arial" w:cs="Arial"/>
        </w:rPr>
        <w:t>ợng</w:t>
      </w:r>
      <w:r>
        <w:rPr>
          <w:rFonts w:ascii="Arial" w:eastAsia="游ゴシック Light" w:hAnsi="Arial" w:cs="Arial"/>
        </w:rPr>
        <w:t xml:space="preserve"> theo </w:t>
      </w:r>
      <w:r w:rsidRPr="006A2A65">
        <w:rPr>
          <w:rFonts w:ascii="Arial" w:eastAsia="游ゴシック Light" w:hAnsi="Arial" w:cs="Arial" w:hint="eastAsia"/>
        </w:rPr>
        <w:t>đ</w:t>
      </w:r>
      <w:r w:rsidRPr="006A2A65">
        <w:rPr>
          <w:rFonts w:ascii="Arial" w:eastAsia="游ゴシック Light" w:hAnsi="Arial" w:cs="Arial" w:hint="cs"/>
        </w:rPr>
        <w:t>ơ</w:t>
      </w:r>
      <w:r>
        <w:rPr>
          <w:rFonts w:ascii="Arial" w:eastAsia="游ゴシック Light" w:hAnsi="Arial" w:cs="Arial"/>
        </w:rPr>
        <w:t>n v</w:t>
      </w:r>
      <w:r w:rsidRPr="006A2A65">
        <w:rPr>
          <w:rFonts w:ascii="Arial" w:eastAsia="游ゴシック Light" w:hAnsi="Arial" w:cs="Arial"/>
        </w:rPr>
        <w:t>ị</w:t>
      </w:r>
      <w:r>
        <w:rPr>
          <w:rFonts w:ascii="Arial" w:eastAsia="游ゴシック Light" w:hAnsi="Arial" w:cs="Arial"/>
        </w:rPr>
        <w:t xml:space="preserve"> tr</w:t>
      </w:r>
      <w:r w:rsidRPr="006A2A65">
        <w:rPr>
          <w:rFonts w:ascii="Arial" w:eastAsia="游ゴシック Light" w:hAnsi="Arial" w:cs="Arial"/>
        </w:rPr>
        <w:t>ọng</w:t>
      </w:r>
      <w:r>
        <w:rPr>
          <w:rFonts w:ascii="Arial" w:eastAsia="游ゴシック Light" w:hAnsi="Arial" w:cs="Arial"/>
        </w:rPr>
        <w:t xml:space="preserve"> l</w:t>
      </w:r>
      <w:r>
        <w:rPr>
          <w:rFonts w:ascii="Arial" w:eastAsia="游ゴシック Light" w:hAnsi="Arial" w:cs="Arial" w:hint="cs"/>
        </w:rPr>
        <w:t>ư</w:t>
      </w:r>
      <w:r w:rsidRPr="006A2A65">
        <w:rPr>
          <w:rFonts w:ascii="Arial" w:eastAsia="游ゴシック Light" w:hAnsi="Arial" w:cs="Arial"/>
        </w:rPr>
        <w:t>ợng</w:t>
      </w:r>
      <w:r>
        <w:rPr>
          <w:rFonts w:ascii="Arial" w:eastAsia="游ゴシック Light" w:hAnsi="Arial" w:cs="Arial"/>
        </w:rPr>
        <w:t>, s</w:t>
      </w:r>
      <w:r w:rsidRPr="006A2A65">
        <w:rPr>
          <w:rFonts w:ascii="Arial" w:eastAsia="游ゴシック Light" w:hAnsi="Arial" w:cs="Arial"/>
        </w:rPr>
        <w:t>ố</w:t>
      </w:r>
      <w:r>
        <w:rPr>
          <w:rFonts w:ascii="Arial" w:eastAsia="游ゴシック Light" w:hAnsi="Arial" w:cs="Arial"/>
        </w:rPr>
        <w:t xml:space="preserve"> l</w:t>
      </w:r>
      <w:r>
        <w:rPr>
          <w:rFonts w:ascii="Arial" w:eastAsia="游ゴシック Light" w:hAnsi="Arial" w:cs="Arial" w:hint="cs"/>
        </w:rPr>
        <w:t>ư</w:t>
      </w:r>
      <w:r w:rsidRPr="006A2A65">
        <w:rPr>
          <w:rFonts w:ascii="Arial" w:eastAsia="游ゴシック Light" w:hAnsi="Arial" w:cs="Arial"/>
        </w:rPr>
        <w:t>ợng</w:t>
      </w:r>
      <w:r>
        <w:rPr>
          <w:rFonts w:ascii="Arial" w:eastAsia="游ゴシック Light" w:hAnsi="Arial" w:cs="Arial"/>
        </w:rPr>
        <w:t>,… theo t</w:t>
      </w:r>
      <w:r w:rsidRPr="006A2A65">
        <w:rPr>
          <w:rFonts w:ascii="Arial" w:eastAsia="游ゴシック Light" w:hAnsi="Arial" w:cs="Arial"/>
        </w:rPr>
        <w:t>ừng</w:t>
      </w:r>
      <w:r>
        <w:rPr>
          <w:rFonts w:ascii="Arial" w:eastAsia="游ゴシック Light" w:hAnsi="Arial" w:cs="Arial"/>
        </w:rPr>
        <w:t xml:space="preserve"> c</w:t>
      </w:r>
      <w:r w:rsidRPr="006A2A65">
        <w:rPr>
          <w:rFonts w:ascii="Arial" w:eastAsia="游ゴシック Light" w:hAnsi="Arial" w:cs="Arial" w:hint="eastAsia"/>
        </w:rPr>
        <w:t>ô</w:t>
      </w:r>
      <w:r>
        <w:rPr>
          <w:rFonts w:ascii="Arial" w:eastAsia="游ゴシック Light" w:hAnsi="Arial" w:cs="Arial"/>
        </w:rPr>
        <w:t>ng tr</w:t>
      </w:r>
      <w:r>
        <w:rPr>
          <w:rFonts w:ascii="Arial" w:eastAsia="游ゴシック Light" w:hAnsi="Arial" w:cs="Arial" w:hint="cs"/>
        </w:rPr>
        <w:t>ư</w:t>
      </w:r>
      <w:r w:rsidRPr="006A2A65">
        <w:rPr>
          <w:rFonts w:ascii="Arial" w:eastAsia="游ゴシック Light" w:hAnsi="Arial" w:cs="Arial"/>
        </w:rPr>
        <w:t>ờng</w:t>
      </w:r>
      <w:r>
        <w:rPr>
          <w:rFonts w:ascii="Arial" w:eastAsia="游ゴシック Light" w:hAnsi="Arial" w:cs="Arial"/>
        </w:rPr>
        <w:t xml:space="preserve"> (nh</w:t>
      </w:r>
      <w:r w:rsidRPr="006A2A65">
        <w:rPr>
          <w:rFonts w:ascii="Arial" w:eastAsia="游ゴシック Light" w:hAnsi="Arial" w:cs="Arial" w:hint="eastAsia"/>
        </w:rPr>
        <w:t>à</w:t>
      </w:r>
      <w:r>
        <w:rPr>
          <w:rFonts w:ascii="Arial" w:eastAsia="游ゴシック Light" w:hAnsi="Arial" w:cs="Arial"/>
        </w:rPr>
        <w:t xml:space="preserve"> m</w:t>
      </w:r>
      <w:r w:rsidRPr="006A2A65">
        <w:rPr>
          <w:rFonts w:ascii="Arial" w:eastAsia="游ゴシック Light" w:hAnsi="Arial" w:cs="Arial" w:hint="eastAsia"/>
        </w:rPr>
        <w:t>á</w:t>
      </w:r>
      <w:r w:rsidRPr="006A2A65">
        <w:rPr>
          <w:rFonts w:ascii="Arial" w:eastAsia="游ゴシック Light" w:hAnsi="Arial" w:cs="Arial"/>
        </w:rPr>
        <w:t>y</w:t>
      </w:r>
      <w:r>
        <w:rPr>
          <w:rFonts w:ascii="Arial" w:eastAsia="游ゴシック Light" w:hAnsi="Arial" w:cs="Arial"/>
        </w:rPr>
        <w:t>), t</w:t>
      </w:r>
      <w:r w:rsidRPr="006A2A65">
        <w:rPr>
          <w:rFonts w:ascii="Arial" w:eastAsia="游ゴシック Light" w:hAnsi="Arial" w:cs="Arial"/>
        </w:rPr>
        <w:t>ừng</w:t>
      </w:r>
      <w:r>
        <w:rPr>
          <w:rFonts w:ascii="Arial" w:eastAsia="游ゴシック Light" w:hAnsi="Arial" w:cs="Arial"/>
        </w:rPr>
        <w:t xml:space="preserve"> c</w:t>
      </w:r>
      <w:r w:rsidRPr="006A2A65">
        <w:rPr>
          <w:rFonts w:ascii="Arial" w:eastAsia="游ゴシック Light" w:hAnsi="Arial" w:cs="Arial" w:hint="eastAsia"/>
        </w:rPr>
        <w:t>á</w:t>
      </w:r>
      <w:r>
        <w:rPr>
          <w:rFonts w:ascii="Arial" w:eastAsia="游ゴシック Light" w:hAnsi="Arial" w:cs="Arial"/>
        </w:rPr>
        <w:t xml:space="preserve"> nh</w:t>
      </w:r>
      <w:r w:rsidRPr="006A2A65">
        <w:rPr>
          <w:rFonts w:ascii="Arial" w:eastAsia="游ゴシック Light" w:hAnsi="Arial" w:cs="Arial" w:hint="eastAsia"/>
        </w:rPr>
        <w:t>â</w:t>
      </w:r>
      <w:r>
        <w:rPr>
          <w:rFonts w:ascii="Arial" w:eastAsia="游ゴシック Light" w:hAnsi="Arial" w:cs="Arial"/>
        </w:rPr>
        <w:t>n.</w:t>
      </w:r>
    </w:p>
    <w:p w:rsidR="00955BD7" w:rsidRPr="00E335EB" w:rsidRDefault="006A2A65" w:rsidP="006A2A65">
      <w:pPr>
        <w:pStyle w:val="ListParagraph"/>
        <w:numPr>
          <w:ilvl w:val="0"/>
          <w:numId w:val="45"/>
        </w:numPr>
        <w:ind w:leftChars="0"/>
        <w:rPr>
          <w:rFonts w:ascii="Arial" w:eastAsia="游ゴシック Light" w:hAnsi="Arial" w:cs="Arial"/>
        </w:rPr>
      </w:pPr>
      <w:r>
        <w:rPr>
          <w:rFonts w:ascii="Arial" w:eastAsia="游ゴシック Light" w:hAnsi="Arial" w:cs="Arial"/>
        </w:rPr>
        <w:t>B</w:t>
      </w:r>
      <w:r w:rsidRPr="006A2A65">
        <w:rPr>
          <w:rFonts w:ascii="Arial" w:eastAsia="游ゴシック Light" w:hAnsi="Arial" w:cs="Arial"/>
        </w:rPr>
        <w:t>ảng</w:t>
      </w:r>
      <w:r>
        <w:rPr>
          <w:rFonts w:ascii="Arial" w:eastAsia="游ゴシック Light" w:hAnsi="Arial" w:cs="Arial"/>
        </w:rPr>
        <w:t xml:space="preserve"> so s</w:t>
      </w:r>
      <w:r w:rsidRPr="006A2A65">
        <w:rPr>
          <w:rFonts w:ascii="Arial" w:eastAsia="游ゴシック Light" w:hAnsi="Arial" w:cs="Arial" w:hint="eastAsia"/>
        </w:rPr>
        <w:t>á</w:t>
      </w:r>
      <w:r w:rsidRPr="006A2A65">
        <w:rPr>
          <w:rFonts w:ascii="Arial" w:eastAsia="游ゴシック Light" w:hAnsi="Arial" w:cs="Arial"/>
        </w:rPr>
        <w:t>nh</w:t>
      </w:r>
      <w:r>
        <w:rPr>
          <w:rFonts w:ascii="Arial" w:eastAsia="游ゴシック Light" w:hAnsi="Arial" w:cs="Arial"/>
        </w:rPr>
        <w:t xml:space="preserve"> th</w:t>
      </w:r>
      <w:r w:rsidRPr="006A2A65">
        <w:rPr>
          <w:rFonts w:ascii="Arial" w:eastAsia="游ゴシック Light" w:hAnsi="Arial" w:cs="Arial" w:hint="eastAsia"/>
        </w:rPr>
        <w:t>à</w:t>
      </w:r>
      <w:r w:rsidRPr="006A2A65">
        <w:rPr>
          <w:rFonts w:ascii="Arial" w:eastAsia="游ゴシック Light" w:hAnsi="Arial" w:cs="Arial"/>
        </w:rPr>
        <w:t>nh</w:t>
      </w:r>
      <w:r>
        <w:rPr>
          <w:rFonts w:ascii="Arial" w:eastAsia="游ゴシック Light" w:hAnsi="Arial" w:cs="Arial"/>
        </w:rPr>
        <w:t xml:space="preserve"> t</w:t>
      </w:r>
      <w:r w:rsidRPr="006A2A65">
        <w:rPr>
          <w:rFonts w:ascii="Arial" w:eastAsia="游ゴシック Light" w:hAnsi="Arial" w:cs="Arial" w:hint="eastAsia"/>
        </w:rPr>
        <w:t>í</w:t>
      </w:r>
      <w:r w:rsidRPr="006A2A65">
        <w:rPr>
          <w:rFonts w:ascii="Arial" w:eastAsia="游ゴシック Light" w:hAnsi="Arial" w:cs="Arial"/>
        </w:rPr>
        <w:t>ch</w:t>
      </w:r>
    </w:p>
    <w:p w:rsidR="00574F19" w:rsidRPr="00E335EB" w:rsidRDefault="006A2A65"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6A2A65">
        <w:rPr>
          <w:rFonts w:ascii="Arial" w:eastAsia="游ゴシック Light" w:hAnsi="Arial" w:cs="Arial"/>
        </w:rPr>
        <w:t>ển</w:t>
      </w:r>
      <w:r>
        <w:rPr>
          <w:rFonts w:ascii="Arial" w:eastAsia="游ゴシック Light" w:hAnsi="Arial" w:cs="Arial"/>
        </w:rPr>
        <w:t xml:space="preserve"> th</w:t>
      </w:r>
      <w:r w:rsidRPr="006A2A65">
        <w:rPr>
          <w:rFonts w:ascii="Arial" w:eastAsia="游ゴシック Light" w:hAnsi="Arial" w:cs="Arial"/>
        </w:rPr>
        <w:t>ị</w:t>
      </w:r>
      <w:r>
        <w:rPr>
          <w:rFonts w:ascii="Arial" w:eastAsia="游ゴシック Light" w:hAnsi="Arial" w:cs="Arial"/>
        </w:rPr>
        <w:t xml:space="preserve"> bi</w:t>
      </w:r>
      <w:r w:rsidRPr="006A2A65">
        <w:rPr>
          <w:rFonts w:ascii="Arial" w:eastAsia="游ゴシック Light" w:hAnsi="Arial" w:cs="Arial"/>
        </w:rPr>
        <w:t>ểu</w:t>
      </w:r>
      <w:r>
        <w:rPr>
          <w:rFonts w:ascii="Arial" w:eastAsia="游ゴシック Light" w:hAnsi="Arial" w:cs="Arial"/>
        </w:rPr>
        <w:t xml:space="preserve"> </w:t>
      </w:r>
      <w:r>
        <w:rPr>
          <w:rFonts w:ascii="Arial" w:eastAsia="游ゴシック Light" w:hAnsi="Arial" w:cs="Arial" w:hint="eastAsia"/>
        </w:rPr>
        <w:t>đ</w:t>
      </w:r>
      <w:r w:rsidRPr="006A2A65">
        <w:rPr>
          <w:rFonts w:ascii="Arial" w:eastAsia="游ゴシック Light" w:hAnsi="Arial" w:cs="Arial"/>
        </w:rPr>
        <w:t>ồ</w:t>
      </w:r>
      <w:r>
        <w:rPr>
          <w:rFonts w:ascii="Arial" w:eastAsia="游ゴシック Light" w:hAnsi="Arial" w:cs="Arial"/>
        </w:rPr>
        <w:t xml:space="preserve"> so s</w:t>
      </w:r>
      <w:r w:rsidRPr="006A2A65">
        <w:rPr>
          <w:rFonts w:ascii="Arial" w:eastAsia="游ゴシック Light" w:hAnsi="Arial" w:cs="Arial" w:hint="eastAsia"/>
        </w:rPr>
        <w:t>á</w:t>
      </w:r>
      <w:r w:rsidRPr="006A2A65">
        <w:rPr>
          <w:rFonts w:ascii="Arial" w:eastAsia="游ゴシック Light" w:hAnsi="Arial" w:cs="Arial"/>
        </w:rPr>
        <w:t>nh</w:t>
      </w:r>
      <w:r>
        <w:rPr>
          <w:rFonts w:ascii="Arial" w:eastAsia="游ゴシック Light" w:hAnsi="Arial" w:cs="Arial"/>
        </w:rPr>
        <w:t xml:space="preserve"> s</w:t>
      </w:r>
      <w:r w:rsidRPr="006A2A65">
        <w:rPr>
          <w:rFonts w:ascii="Arial" w:eastAsia="游ゴシック Light" w:hAnsi="Arial" w:cs="Arial"/>
        </w:rPr>
        <w:t>ản</w:t>
      </w:r>
      <w:r>
        <w:rPr>
          <w:rFonts w:ascii="Arial" w:eastAsia="游ゴシック Light" w:hAnsi="Arial" w:cs="Arial"/>
        </w:rPr>
        <w:t xml:space="preserve"> c</w:t>
      </w:r>
      <w:r w:rsidRPr="006A2A65">
        <w:rPr>
          <w:rFonts w:ascii="Arial" w:eastAsia="游ゴシック Light" w:hAnsi="Arial" w:cs="Arial"/>
        </w:rPr>
        <w:t>ủa</w:t>
      </w:r>
      <w:r>
        <w:rPr>
          <w:rFonts w:ascii="Arial" w:eastAsia="游ゴシック Light" w:hAnsi="Arial" w:cs="Arial"/>
        </w:rPr>
        <w:t xml:space="preserve"> c</w:t>
      </w:r>
      <w:r w:rsidRPr="006A2A65">
        <w:rPr>
          <w:rFonts w:ascii="Arial" w:eastAsia="游ゴシック Light" w:hAnsi="Arial" w:cs="Arial" w:hint="eastAsia"/>
        </w:rPr>
        <w:t>á</w:t>
      </w:r>
      <w:r>
        <w:rPr>
          <w:rFonts w:ascii="Arial" w:eastAsia="游ゴシック Light" w:hAnsi="Arial" w:cs="Arial"/>
        </w:rPr>
        <w:t xml:space="preserve"> nh</w:t>
      </w:r>
      <w:r w:rsidRPr="006A2A65">
        <w:rPr>
          <w:rFonts w:ascii="Arial" w:eastAsia="游ゴシック Light" w:hAnsi="Arial" w:cs="Arial" w:hint="eastAsia"/>
        </w:rPr>
        <w:t>â</w:t>
      </w:r>
      <w:r>
        <w:rPr>
          <w:rFonts w:ascii="Arial" w:eastAsia="游ゴシック Light" w:hAnsi="Arial" w:cs="Arial"/>
        </w:rPr>
        <w:t>n ho</w:t>
      </w:r>
      <w:r w:rsidRPr="006A2A65">
        <w:rPr>
          <w:rFonts w:ascii="Arial" w:eastAsia="游ゴシック Light" w:hAnsi="Arial" w:cs="Arial"/>
        </w:rPr>
        <w:t>ặc</w:t>
      </w:r>
      <w:r>
        <w:rPr>
          <w:rFonts w:ascii="Arial" w:eastAsia="游ゴシック Light" w:hAnsi="Arial" w:cs="Arial"/>
        </w:rPr>
        <w:t xml:space="preserve"> c</w:t>
      </w:r>
      <w:r w:rsidRPr="006A2A65">
        <w:rPr>
          <w:rFonts w:ascii="Arial" w:eastAsia="游ゴシック Light" w:hAnsi="Arial" w:cs="Arial" w:hint="eastAsia"/>
        </w:rPr>
        <w:t>á</w:t>
      </w:r>
      <w:r w:rsidRPr="006A2A65">
        <w:rPr>
          <w:rFonts w:ascii="Arial" w:eastAsia="游ゴシック Light" w:hAnsi="Arial" w:cs="Arial"/>
        </w:rPr>
        <w:t>c</w:t>
      </w:r>
      <w:r>
        <w:rPr>
          <w:rFonts w:ascii="Arial" w:eastAsia="游ゴシック Light" w:hAnsi="Arial" w:cs="Arial"/>
        </w:rPr>
        <w:t xml:space="preserve"> s</w:t>
      </w:r>
      <w:r w:rsidRPr="006A2A65">
        <w:rPr>
          <w:rFonts w:ascii="Arial" w:eastAsia="游ゴシック Light" w:hAnsi="Arial" w:cs="Arial"/>
        </w:rPr>
        <w:t>ở</w:t>
      </w:r>
      <w:r>
        <w:rPr>
          <w:rFonts w:ascii="Arial" w:eastAsia="游ゴシック Light" w:hAnsi="Arial" w:cs="Arial"/>
        </w:rPr>
        <w:t xml:space="preserve"> thu</w:t>
      </w:r>
      <w:r w:rsidRPr="006A2A65">
        <w:rPr>
          <w:rFonts w:ascii="Arial" w:eastAsia="游ゴシック Light" w:hAnsi="Arial" w:cs="Arial"/>
        </w:rPr>
        <w:t>ộc</w:t>
      </w:r>
      <w:r>
        <w:rPr>
          <w:rFonts w:ascii="Arial" w:eastAsia="游ゴシック Light" w:hAnsi="Arial" w:cs="Arial"/>
        </w:rPr>
        <w:t>.</w:t>
      </w:r>
    </w:p>
    <w:p w:rsidR="00955BD7" w:rsidRPr="00E335EB" w:rsidRDefault="006A2A65" w:rsidP="006A2A65">
      <w:pPr>
        <w:pStyle w:val="ListParagraph"/>
        <w:numPr>
          <w:ilvl w:val="0"/>
          <w:numId w:val="45"/>
        </w:numPr>
        <w:ind w:leftChars="0"/>
        <w:rPr>
          <w:rFonts w:ascii="Arial" w:eastAsia="游ゴシック Light" w:hAnsi="Arial" w:cs="Arial"/>
        </w:rPr>
      </w:pPr>
      <w:r>
        <w:rPr>
          <w:rFonts w:ascii="Arial" w:eastAsia="游ゴシック Light" w:hAnsi="Arial" w:cs="Arial"/>
        </w:rPr>
        <w:t>B</w:t>
      </w:r>
      <w:r w:rsidRPr="006A2A65">
        <w:rPr>
          <w:rFonts w:ascii="Arial" w:eastAsia="游ゴシック Light" w:hAnsi="Arial" w:cs="Arial"/>
        </w:rPr>
        <w:t>ảng</w:t>
      </w:r>
      <w:r>
        <w:rPr>
          <w:rFonts w:ascii="Arial" w:eastAsia="游ゴシック Light" w:hAnsi="Arial" w:cs="Arial"/>
        </w:rPr>
        <w:t xml:space="preserve"> check th</w:t>
      </w:r>
      <w:r w:rsidRPr="006A2A65">
        <w:rPr>
          <w:rFonts w:ascii="Arial" w:eastAsia="游ゴシック Light" w:hAnsi="Arial" w:cs="Arial"/>
        </w:rPr>
        <w:t>ời</w:t>
      </w:r>
      <w:r>
        <w:rPr>
          <w:rFonts w:ascii="Arial" w:eastAsia="游ゴシック Light" w:hAnsi="Arial" w:cs="Arial"/>
        </w:rPr>
        <w:t xml:space="preserve"> gian c</w:t>
      </w:r>
      <w:r w:rsidRPr="006A2A65">
        <w:rPr>
          <w:rFonts w:ascii="Arial" w:eastAsia="游ゴシック Light" w:hAnsi="Arial" w:cs="Arial"/>
        </w:rPr>
        <w:t>ần</w:t>
      </w:r>
      <w:r>
        <w:rPr>
          <w:rFonts w:ascii="Arial" w:eastAsia="游ゴシック Light" w:hAnsi="Arial" w:cs="Arial"/>
        </w:rPr>
        <w:t xml:space="preserve"> thi</w:t>
      </w:r>
      <w:r w:rsidRPr="006A2A65">
        <w:rPr>
          <w:rFonts w:ascii="Arial" w:eastAsia="游ゴシック Light" w:hAnsi="Arial" w:cs="Arial"/>
        </w:rPr>
        <w:t>ết</w:t>
      </w:r>
      <w:r>
        <w:rPr>
          <w:rFonts w:ascii="Arial" w:eastAsia="游ゴシック Light" w:hAnsi="Arial" w:cs="Arial"/>
        </w:rPr>
        <w:t xml:space="preserve"> t</w:t>
      </w:r>
      <w:r w:rsidRPr="006A2A65">
        <w:rPr>
          <w:rFonts w:ascii="Arial" w:eastAsia="游ゴシック Light" w:hAnsi="Arial" w:cs="Arial"/>
        </w:rPr>
        <w:t>ừng</w:t>
      </w:r>
      <w:r>
        <w:rPr>
          <w:rFonts w:ascii="Arial" w:eastAsia="游ゴシック Light" w:hAnsi="Arial" w:cs="Arial"/>
        </w:rPr>
        <w:t xml:space="preserve"> s</w:t>
      </w:r>
      <w:r w:rsidRPr="006A2A65">
        <w:rPr>
          <w:rFonts w:ascii="Arial" w:eastAsia="游ゴシック Light" w:hAnsi="Arial" w:cs="Arial"/>
        </w:rPr>
        <w:t>ản</w:t>
      </w:r>
      <w:r>
        <w:rPr>
          <w:rFonts w:ascii="Arial" w:eastAsia="游ゴシック Light" w:hAnsi="Arial" w:cs="Arial"/>
        </w:rPr>
        <w:t xml:space="preserve"> ph</w:t>
      </w:r>
      <w:r w:rsidRPr="006A2A65">
        <w:rPr>
          <w:rFonts w:ascii="Arial" w:eastAsia="游ゴシック Light" w:hAnsi="Arial" w:cs="Arial"/>
        </w:rPr>
        <w:t>ẩm</w:t>
      </w:r>
    </w:p>
    <w:p w:rsidR="00574F19" w:rsidRPr="00E335EB" w:rsidRDefault="006A2A65"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6A2A65">
        <w:rPr>
          <w:rFonts w:ascii="Arial" w:eastAsia="游ゴシック Light" w:hAnsi="Arial" w:cs="Arial"/>
        </w:rPr>
        <w:t>ển</w:t>
      </w:r>
      <w:r>
        <w:rPr>
          <w:rFonts w:ascii="Arial" w:eastAsia="游ゴシック Light" w:hAnsi="Arial" w:cs="Arial"/>
        </w:rPr>
        <w:t xml:space="preserve"> th</w:t>
      </w:r>
      <w:r w:rsidRPr="006A2A65">
        <w:rPr>
          <w:rFonts w:ascii="Arial" w:eastAsia="游ゴシック Light" w:hAnsi="Arial" w:cs="Arial"/>
        </w:rPr>
        <w:t>ị</w:t>
      </w:r>
      <w:r>
        <w:rPr>
          <w:rFonts w:ascii="Arial" w:eastAsia="游ゴシック Light" w:hAnsi="Arial" w:cs="Arial"/>
        </w:rPr>
        <w:t xml:space="preserve"> lead time c</w:t>
      </w:r>
      <w:r w:rsidRPr="006A2A65">
        <w:rPr>
          <w:rFonts w:ascii="Arial" w:eastAsia="游ゴシック Light" w:hAnsi="Arial" w:cs="Arial"/>
        </w:rPr>
        <w:t>ủa</w:t>
      </w:r>
      <w:r>
        <w:rPr>
          <w:rFonts w:ascii="Arial" w:eastAsia="游ゴシック Light" w:hAnsi="Arial" w:cs="Arial"/>
        </w:rPr>
        <w:t xml:space="preserve"> t</w:t>
      </w:r>
      <w:r w:rsidRPr="006A2A65">
        <w:rPr>
          <w:rFonts w:ascii="Arial" w:eastAsia="游ゴシック Light" w:hAnsi="Arial" w:cs="Arial"/>
        </w:rPr>
        <w:t>ừn</w:t>
      </w:r>
      <w:r>
        <w:rPr>
          <w:rFonts w:ascii="Arial" w:eastAsia="游ゴシック Light" w:hAnsi="Arial" w:cs="Arial"/>
        </w:rPr>
        <w:t>g s</w:t>
      </w:r>
      <w:r w:rsidRPr="006A2A65">
        <w:rPr>
          <w:rFonts w:ascii="Arial" w:eastAsia="游ゴシック Light" w:hAnsi="Arial" w:cs="Arial"/>
        </w:rPr>
        <w:t>ản</w:t>
      </w:r>
      <w:r>
        <w:rPr>
          <w:rFonts w:ascii="Arial" w:eastAsia="游ゴシック Light" w:hAnsi="Arial" w:cs="Arial"/>
        </w:rPr>
        <w:t xml:space="preserve"> ph</w:t>
      </w:r>
      <w:r w:rsidRPr="006A2A65">
        <w:rPr>
          <w:rFonts w:ascii="Arial" w:eastAsia="游ゴシック Light" w:hAnsi="Arial" w:cs="Arial"/>
        </w:rPr>
        <w:t>ẩm</w:t>
      </w:r>
      <w:r>
        <w:rPr>
          <w:rFonts w:ascii="Arial" w:eastAsia="游ゴシック Light" w:hAnsi="Arial" w:cs="Arial"/>
        </w:rPr>
        <w:t>.</w:t>
      </w:r>
    </w:p>
    <w:p w:rsidR="00955BD7" w:rsidRPr="00E335EB" w:rsidRDefault="006A2A65" w:rsidP="006A2A65">
      <w:pPr>
        <w:pStyle w:val="ListParagraph"/>
        <w:numPr>
          <w:ilvl w:val="0"/>
          <w:numId w:val="45"/>
        </w:numPr>
        <w:ind w:leftChars="0"/>
        <w:rPr>
          <w:rFonts w:ascii="Arial" w:eastAsia="游ゴシック Light" w:hAnsi="Arial" w:cs="Arial"/>
        </w:rPr>
      </w:pPr>
      <w:r>
        <w:rPr>
          <w:rFonts w:ascii="Arial" w:eastAsia="游ゴシック Light" w:hAnsi="Arial" w:cs="Arial"/>
        </w:rPr>
        <w:t>B</w:t>
      </w:r>
      <w:r w:rsidRPr="006A2A65">
        <w:rPr>
          <w:rFonts w:ascii="Arial" w:eastAsia="游ゴシック Light" w:hAnsi="Arial" w:cs="Arial"/>
        </w:rPr>
        <w:t>ảng</w:t>
      </w:r>
      <w:r>
        <w:rPr>
          <w:rFonts w:ascii="Arial" w:eastAsia="游ゴシック Light" w:hAnsi="Arial" w:cs="Arial"/>
        </w:rPr>
        <w:t xml:space="preserve"> check c</w:t>
      </w:r>
      <w:r w:rsidRPr="006A2A65">
        <w:rPr>
          <w:rFonts w:ascii="Arial" w:eastAsia="游ゴシック Light" w:hAnsi="Arial" w:cs="Arial" w:hint="eastAsia"/>
        </w:rPr>
        <w:t>ô</w:t>
      </w:r>
      <w:r>
        <w:rPr>
          <w:rFonts w:ascii="Arial" w:eastAsia="游ゴシック Light" w:hAnsi="Arial" w:cs="Arial"/>
        </w:rPr>
        <w:t>ng s</w:t>
      </w:r>
      <w:r w:rsidRPr="006A2A65">
        <w:rPr>
          <w:rFonts w:ascii="Arial" w:eastAsia="游ゴシック Light" w:hAnsi="Arial" w:cs="Arial"/>
        </w:rPr>
        <w:t>ố</w:t>
      </w:r>
      <w:r>
        <w:rPr>
          <w:rFonts w:ascii="Arial" w:eastAsia="游ゴシック Light" w:hAnsi="Arial" w:cs="Arial"/>
        </w:rPr>
        <w:t xml:space="preserve"> t</w:t>
      </w:r>
      <w:r w:rsidRPr="006A2A65">
        <w:rPr>
          <w:rFonts w:ascii="Arial" w:eastAsia="游ゴシック Light" w:hAnsi="Arial" w:cs="Arial"/>
        </w:rPr>
        <w:t>ừng</w:t>
      </w:r>
      <w:r>
        <w:rPr>
          <w:rFonts w:ascii="Arial" w:eastAsia="游ゴシック Light" w:hAnsi="Arial" w:cs="Arial"/>
        </w:rPr>
        <w:t xml:space="preserve"> c</w:t>
      </w:r>
      <w:r w:rsidRPr="006A2A65">
        <w:rPr>
          <w:rFonts w:ascii="Arial" w:eastAsia="游ゴシック Light" w:hAnsi="Arial" w:cs="Arial" w:hint="eastAsia"/>
        </w:rPr>
        <w:t>ô</w:t>
      </w:r>
      <w:r>
        <w:rPr>
          <w:rFonts w:ascii="Arial" w:eastAsia="游ゴシック Light" w:hAnsi="Arial" w:cs="Arial"/>
        </w:rPr>
        <w:t>ng tr</w:t>
      </w:r>
      <w:r w:rsidRPr="006A2A65">
        <w:rPr>
          <w:rFonts w:ascii="Arial" w:eastAsia="游ゴシック Light" w:hAnsi="Arial" w:cs="Arial" w:hint="eastAsia"/>
        </w:rPr>
        <w:t>ì</w:t>
      </w:r>
      <w:r w:rsidRPr="006A2A65">
        <w:rPr>
          <w:rFonts w:ascii="Arial" w:eastAsia="游ゴシック Light" w:hAnsi="Arial" w:cs="Arial"/>
        </w:rPr>
        <w:t>nh</w:t>
      </w:r>
    </w:p>
    <w:p w:rsidR="00574F19" w:rsidRDefault="006A2A65" w:rsidP="00574F19">
      <w:pPr>
        <w:pStyle w:val="ListParagraph"/>
        <w:ind w:leftChars="0" w:left="987"/>
        <w:rPr>
          <w:rFonts w:ascii="Arial" w:eastAsia="游ゴシック Light" w:hAnsi="Arial" w:cs="Arial"/>
        </w:rPr>
      </w:pPr>
      <w:r>
        <w:rPr>
          <w:rFonts w:ascii="Arial" w:eastAsia="游ゴシック Light" w:hAnsi="Arial" w:cs="Arial" w:hint="eastAsia"/>
        </w:rPr>
        <w:t>Hi</w:t>
      </w:r>
      <w:r w:rsidRPr="006A2A65">
        <w:rPr>
          <w:rFonts w:ascii="Arial" w:eastAsia="游ゴシック Light" w:hAnsi="Arial" w:cs="Arial"/>
        </w:rPr>
        <w:t>ển</w:t>
      </w:r>
      <w:r>
        <w:rPr>
          <w:rFonts w:ascii="Arial" w:eastAsia="游ゴシック Light" w:hAnsi="Arial" w:cs="Arial"/>
        </w:rPr>
        <w:t xml:space="preserve"> th</w:t>
      </w:r>
      <w:r w:rsidRPr="006A2A65">
        <w:rPr>
          <w:rFonts w:ascii="Arial" w:eastAsia="游ゴシック Light" w:hAnsi="Arial" w:cs="Arial"/>
        </w:rPr>
        <w:t>ị</w:t>
      </w:r>
      <w:r>
        <w:rPr>
          <w:rFonts w:ascii="Arial" w:eastAsia="游ゴシック Light" w:hAnsi="Arial" w:cs="Arial"/>
        </w:rPr>
        <w:t xml:space="preserve"> c</w:t>
      </w:r>
      <w:r w:rsidRPr="006A2A65">
        <w:rPr>
          <w:rFonts w:ascii="Arial" w:eastAsia="游ゴシック Light" w:hAnsi="Arial" w:cs="Arial"/>
        </w:rPr>
        <w:t>ố</w:t>
      </w:r>
      <w:r>
        <w:rPr>
          <w:rFonts w:ascii="Arial" w:eastAsia="游ゴシック Light" w:hAnsi="Arial" w:cs="Arial"/>
        </w:rPr>
        <w:t xml:space="preserve"> s</w:t>
      </w:r>
      <w:r w:rsidRPr="006A2A65">
        <w:rPr>
          <w:rFonts w:ascii="Arial" w:eastAsia="游ゴシック Light" w:hAnsi="Arial" w:cs="Arial"/>
        </w:rPr>
        <w:t>ố</w:t>
      </w:r>
      <w:r>
        <w:rPr>
          <w:rFonts w:ascii="Arial" w:eastAsia="游ゴシック Light" w:hAnsi="Arial" w:cs="Arial"/>
        </w:rPr>
        <w:t xml:space="preserve"> c</w:t>
      </w:r>
      <w:r w:rsidRPr="006A2A65">
        <w:rPr>
          <w:rFonts w:ascii="Arial" w:eastAsia="游ゴシック Light" w:hAnsi="Arial" w:cs="Arial" w:hint="eastAsia"/>
        </w:rPr>
        <w:t>ô</w:t>
      </w:r>
      <w:r>
        <w:rPr>
          <w:rFonts w:ascii="Arial" w:eastAsia="游ゴシック Light" w:hAnsi="Arial" w:cs="Arial"/>
        </w:rPr>
        <w:t>ng vi</w:t>
      </w:r>
      <w:r w:rsidRPr="006A2A65">
        <w:rPr>
          <w:rFonts w:ascii="Arial" w:eastAsia="游ゴシック Light" w:hAnsi="Arial" w:cs="Arial"/>
        </w:rPr>
        <w:t>ệc</w:t>
      </w:r>
      <w:r>
        <w:rPr>
          <w:rFonts w:ascii="Arial" w:eastAsia="游ゴシック Light" w:hAnsi="Arial" w:cs="Arial"/>
        </w:rPr>
        <w:t xml:space="preserve"> theo t</w:t>
      </w:r>
      <w:r w:rsidRPr="006A2A65">
        <w:rPr>
          <w:rFonts w:ascii="Arial" w:eastAsia="游ゴシック Light" w:hAnsi="Arial" w:cs="Arial"/>
        </w:rPr>
        <w:t>ừng</w:t>
      </w:r>
      <w:r>
        <w:rPr>
          <w:rFonts w:ascii="Arial" w:eastAsia="游ゴシック Light" w:hAnsi="Arial" w:cs="Arial"/>
        </w:rPr>
        <w:t xml:space="preserve"> c</w:t>
      </w:r>
      <w:r w:rsidRPr="006A2A65">
        <w:rPr>
          <w:rFonts w:ascii="Arial" w:eastAsia="游ゴシック Light" w:hAnsi="Arial" w:cs="Arial" w:hint="eastAsia"/>
        </w:rPr>
        <w:t>ô</w:t>
      </w:r>
      <w:r>
        <w:rPr>
          <w:rFonts w:ascii="Arial" w:eastAsia="游ゴシック Light" w:hAnsi="Arial" w:cs="Arial"/>
        </w:rPr>
        <w:t>ng tr</w:t>
      </w:r>
      <w:r w:rsidRPr="006A2A65">
        <w:rPr>
          <w:rFonts w:ascii="Arial" w:eastAsia="游ゴシック Light" w:hAnsi="Arial" w:cs="Arial" w:hint="eastAsia"/>
        </w:rPr>
        <w:t>ì</w:t>
      </w:r>
      <w:r w:rsidRPr="006A2A65">
        <w:rPr>
          <w:rFonts w:ascii="Arial" w:eastAsia="游ゴシック Light" w:hAnsi="Arial" w:cs="Arial"/>
        </w:rPr>
        <w:t>n</w:t>
      </w:r>
      <w:r>
        <w:rPr>
          <w:rFonts w:ascii="Arial" w:eastAsia="游ゴシック Light" w:hAnsi="Arial" w:cs="Arial"/>
        </w:rPr>
        <w:t>h.</w:t>
      </w:r>
    </w:p>
    <w:p w:rsidR="006A2A65" w:rsidRPr="00E335EB" w:rsidRDefault="006A2A65" w:rsidP="00574F19">
      <w:pPr>
        <w:pStyle w:val="ListParagraph"/>
        <w:ind w:leftChars="0" w:left="987"/>
        <w:rPr>
          <w:rFonts w:ascii="Arial" w:eastAsia="游ゴシック Light" w:hAnsi="Arial" w:cs="Arial"/>
        </w:rPr>
      </w:pPr>
    </w:p>
    <w:p w:rsidR="00CF785B" w:rsidRPr="00E335EB" w:rsidRDefault="006A2A65" w:rsidP="006A2A65">
      <w:pPr>
        <w:pStyle w:val="11"/>
        <w:numPr>
          <w:ilvl w:val="1"/>
          <w:numId w:val="32"/>
        </w:numPr>
        <w:rPr>
          <w:rFonts w:ascii="Arial" w:eastAsia="游ゴシック Light" w:hAnsi="Arial" w:cs="Arial"/>
        </w:rPr>
      </w:pPr>
      <w:r>
        <w:rPr>
          <w:rFonts w:ascii="Arial" w:eastAsia="游ゴシック Light" w:hAnsi="Arial" w:cs="Arial" w:hint="eastAsia"/>
        </w:rPr>
        <w:t>Li</w:t>
      </w:r>
      <w:r w:rsidRPr="006A2A65">
        <w:rPr>
          <w:rFonts w:ascii="Arial" w:eastAsia="游ゴシック Light" w:hAnsi="Arial" w:cs="Arial" w:hint="eastAsia"/>
        </w:rPr>
        <w:t>ê</w:t>
      </w:r>
      <w:r>
        <w:rPr>
          <w:rFonts w:ascii="Arial" w:eastAsia="游ゴシック Light" w:hAnsi="Arial" w:cs="Arial"/>
        </w:rPr>
        <w:t>n k</w:t>
      </w:r>
      <w:r w:rsidRPr="006A2A65">
        <w:rPr>
          <w:rFonts w:ascii="Arial" w:eastAsia="游ゴシック Light" w:hAnsi="Arial" w:cs="Arial"/>
        </w:rPr>
        <w:t>ết</w:t>
      </w:r>
      <w:r>
        <w:rPr>
          <w:rFonts w:ascii="Arial" w:eastAsia="游ゴシック Light" w:hAnsi="Arial" w:cs="Arial"/>
        </w:rPr>
        <w:t xml:space="preserve"> h</w:t>
      </w:r>
      <w:r w:rsidRPr="006A2A65">
        <w:rPr>
          <w:rFonts w:ascii="Arial" w:eastAsia="游ゴシック Light" w:hAnsi="Arial" w:cs="Arial"/>
        </w:rPr>
        <w:t>ệ</w:t>
      </w:r>
      <w:r>
        <w:rPr>
          <w:rFonts w:ascii="Arial" w:eastAsia="游ゴシック Light" w:hAnsi="Arial" w:cs="Arial"/>
        </w:rPr>
        <w:t xml:space="preserve"> th</w:t>
      </w:r>
      <w:r w:rsidRPr="006A2A65">
        <w:rPr>
          <w:rFonts w:ascii="Arial" w:eastAsia="游ゴシック Light" w:hAnsi="Arial" w:cs="Arial"/>
        </w:rPr>
        <w:t>ống</w:t>
      </w:r>
      <w:r>
        <w:rPr>
          <w:rFonts w:ascii="Arial" w:eastAsia="游ゴシック Light" w:hAnsi="Arial" w:cs="Arial"/>
        </w:rPr>
        <w:t xml:space="preserve"> ngo</w:t>
      </w:r>
      <w:r w:rsidRPr="006A2A65">
        <w:rPr>
          <w:rFonts w:ascii="Arial" w:eastAsia="游ゴシック Light" w:hAnsi="Arial" w:cs="Arial" w:hint="eastAsia"/>
        </w:rPr>
        <w:t>à</w:t>
      </w:r>
      <w:r w:rsidRPr="006A2A65">
        <w:rPr>
          <w:rFonts w:ascii="Arial" w:eastAsia="游ゴシック Light" w:hAnsi="Arial" w:cs="Arial"/>
        </w:rPr>
        <w:t>i</w:t>
      </w:r>
    </w:p>
    <w:p w:rsidR="00CF785B" w:rsidRPr="00E335EB" w:rsidRDefault="006A2A65" w:rsidP="006A2A65">
      <w:pPr>
        <w:pStyle w:val="11"/>
        <w:numPr>
          <w:ilvl w:val="2"/>
          <w:numId w:val="32"/>
        </w:numPr>
        <w:rPr>
          <w:rFonts w:ascii="Arial" w:eastAsia="游ゴシック Light" w:hAnsi="Arial" w:cs="Arial"/>
        </w:rPr>
      </w:pPr>
      <w:r>
        <w:rPr>
          <w:rFonts w:ascii="Arial" w:eastAsia="游ゴシック Light" w:hAnsi="Arial" w:cs="Arial"/>
        </w:rPr>
        <w:t>Li</w:t>
      </w:r>
      <w:r w:rsidRPr="006A2A65">
        <w:rPr>
          <w:rFonts w:ascii="Arial" w:eastAsia="游ゴシック Light" w:hAnsi="Arial" w:cs="Arial" w:hint="eastAsia"/>
        </w:rPr>
        <w:t>ê</w:t>
      </w:r>
      <w:r>
        <w:rPr>
          <w:rFonts w:ascii="Arial" w:eastAsia="游ゴシック Light" w:hAnsi="Arial" w:cs="Arial"/>
        </w:rPr>
        <w:t>n k</w:t>
      </w:r>
      <w:r w:rsidRPr="006A2A65">
        <w:rPr>
          <w:rFonts w:ascii="Arial" w:eastAsia="游ゴシック Light" w:hAnsi="Arial" w:cs="Arial"/>
        </w:rPr>
        <w:t>ết</w:t>
      </w:r>
      <w:r>
        <w:rPr>
          <w:rFonts w:ascii="Arial" w:eastAsia="游ゴシック Light" w:hAnsi="Arial" w:cs="Arial"/>
        </w:rPr>
        <w:t xml:space="preserve"> </w:t>
      </w:r>
      <w:r w:rsidR="00CF785B" w:rsidRPr="00E335EB">
        <w:rPr>
          <w:rFonts w:ascii="Arial" w:eastAsia="游ゴシック Light" w:hAnsi="Arial" w:cs="Arial"/>
        </w:rPr>
        <w:t>REAL4</w:t>
      </w:r>
    </w:p>
    <w:p w:rsidR="00CC533C" w:rsidRPr="00E335EB" w:rsidRDefault="006A2A65" w:rsidP="00CC533C">
      <w:pPr>
        <w:ind w:left="567"/>
        <w:rPr>
          <w:rFonts w:ascii="Arial" w:eastAsia="游ゴシック Light" w:hAnsi="Arial" w:cs="Arial"/>
        </w:rPr>
      </w:pPr>
      <w:r>
        <w:rPr>
          <w:rFonts w:ascii="Arial" w:eastAsia="游ゴシック Light" w:hAnsi="Arial" w:cs="Arial"/>
        </w:rPr>
        <w:t>Cung c</w:t>
      </w:r>
      <w:r w:rsidRPr="006A2A65">
        <w:rPr>
          <w:rFonts w:ascii="Arial" w:eastAsia="游ゴシック Light" w:hAnsi="Arial" w:cs="Arial"/>
        </w:rPr>
        <w:t>ấp</w:t>
      </w:r>
      <w:r>
        <w:rPr>
          <w:rFonts w:ascii="Arial" w:eastAsia="游ゴシック Light" w:hAnsi="Arial" w:cs="Arial"/>
        </w:rPr>
        <w:t xml:space="preserve"> t</w:t>
      </w:r>
      <w:r w:rsidRPr="006A2A65">
        <w:rPr>
          <w:rFonts w:ascii="Arial" w:eastAsia="游ゴシック Light" w:hAnsi="Arial" w:cs="Arial" w:hint="eastAsia"/>
        </w:rPr>
        <w:t>í</w:t>
      </w:r>
      <w:r w:rsidRPr="006A2A65">
        <w:rPr>
          <w:rFonts w:ascii="Arial" w:eastAsia="游ゴシック Light" w:hAnsi="Arial" w:cs="Arial"/>
        </w:rPr>
        <w:t>nh</w:t>
      </w:r>
      <w:r>
        <w:rPr>
          <w:rFonts w:ascii="Arial" w:eastAsia="游ゴシック Light" w:hAnsi="Arial" w:cs="Arial"/>
        </w:rPr>
        <w:t xml:space="preserve"> n</w:t>
      </w:r>
      <w:r w:rsidRPr="006A2A65">
        <w:rPr>
          <w:rFonts w:ascii="Arial" w:eastAsia="游ゴシック Light" w:hAnsi="Arial" w:cs="Arial" w:hint="eastAsia"/>
        </w:rPr>
        <w:t>ă</w:t>
      </w:r>
      <w:r>
        <w:rPr>
          <w:rFonts w:ascii="Arial" w:eastAsia="游ゴシック Light" w:hAnsi="Arial" w:cs="Arial"/>
        </w:rPr>
        <w:t>ng li</w:t>
      </w:r>
      <w:r w:rsidRPr="006A2A65">
        <w:rPr>
          <w:rFonts w:ascii="Arial" w:eastAsia="游ゴシック Light" w:hAnsi="Arial" w:cs="Arial" w:hint="eastAsia"/>
        </w:rPr>
        <w:t>ê</w:t>
      </w:r>
      <w:r>
        <w:rPr>
          <w:rFonts w:ascii="Arial" w:eastAsia="游ゴシック Light" w:hAnsi="Arial" w:cs="Arial"/>
        </w:rPr>
        <w:t>n k</w:t>
      </w:r>
      <w:r w:rsidRPr="006A2A65">
        <w:rPr>
          <w:rFonts w:ascii="Arial" w:eastAsia="游ゴシック Light" w:hAnsi="Arial" w:cs="Arial"/>
        </w:rPr>
        <w:t>ết</w:t>
      </w:r>
      <w:r>
        <w:rPr>
          <w:rFonts w:ascii="Arial" w:eastAsia="游ゴシック Light" w:hAnsi="Arial" w:cs="Arial"/>
        </w:rPr>
        <w:t xml:space="preserve"> import c</w:t>
      </w:r>
      <w:r w:rsidRPr="006A2A65">
        <w:rPr>
          <w:rFonts w:ascii="Arial" w:eastAsia="游ゴシック Light" w:hAnsi="Arial" w:cs="Arial" w:hint="eastAsia"/>
        </w:rPr>
        <w:t>á</w:t>
      </w:r>
      <w:r w:rsidRPr="006A2A65">
        <w:rPr>
          <w:rFonts w:ascii="Arial" w:eastAsia="游ゴシック Light" w:hAnsi="Arial" w:cs="Arial"/>
        </w:rPr>
        <w:t>c</w:t>
      </w:r>
      <w:r>
        <w:rPr>
          <w:rFonts w:ascii="Arial" w:eastAsia="游ゴシック Light" w:hAnsi="Arial" w:cs="Arial"/>
        </w:rPr>
        <w:t xml:space="preserve"> m</w:t>
      </w:r>
      <w:r w:rsidRPr="006A2A65">
        <w:rPr>
          <w:rFonts w:ascii="Arial" w:eastAsia="游ゴシック Light" w:hAnsi="Arial" w:cs="Arial"/>
        </w:rPr>
        <w:t>ục</w:t>
      </w:r>
      <w:r>
        <w:rPr>
          <w:rFonts w:ascii="Arial" w:eastAsia="游ゴシック Light" w:hAnsi="Arial" w:cs="Arial"/>
        </w:rPr>
        <w:t xml:space="preserve"> d</w:t>
      </w:r>
      <w:r>
        <w:rPr>
          <w:rFonts w:ascii="Arial" w:eastAsia="游ゴシック Light" w:hAnsi="Arial" w:cs="Arial" w:hint="cs"/>
        </w:rPr>
        <w:t>ư</w:t>
      </w:r>
      <w:r w:rsidRPr="006A2A65">
        <w:rPr>
          <w:rFonts w:ascii="Arial" w:eastAsia="游ゴシック Light" w:hAnsi="Arial" w:cs="Arial"/>
        </w:rPr>
        <w:t>ới</w:t>
      </w:r>
      <w:r>
        <w:rPr>
          <w:rFonts w:ascii="Arial" w:eastAsia="游ゴシック Light" w:hAnsi="Arial" w:cs="Arial"/>
        </w:rPr>
        <w:t xml:space="preserve"> </w:t>
      </w:r>
      <w:r w:rsidRPr="006A2A65">
        <w:rPr>
          <w:rFonts w:ascii="Arial" w:eastAsia="游ゴシック Light" w:hAnsi="Arial" w:cs="Arial" w:hint="eastAsia"/>
        </w:rPr>
        <w:t>đâ</w:t>
      </w:r>
      <w:r>
        <w:rPr>
          <w:rFonts w:ascii="Arial" w:eastAsia="游ゴシック Light" w:hAnsi="Arial" w:cs="Arial"/>
        </w:rPr>
        <w:t>y t</w:t>
      </w:r>
      <w:r w:rsidRPr="006A2A65">
        <w:rPr>
          <w:rFonts w:ascii="Arial" w:eastAsia="游ゴシック Light" w:hAnsi="Arial" w:cs="Arial"/>
        </w:rPr>
        <w:t>ừ</w:t>
      </w:r>
      <w:r>
        <w:rPr>
          <w:rFonts w:ascii="Arial" w:eastAsia="游ゴシック Light" w:hAnsi="Arial" w:cs="Arial"/>
        </w:rPr>
        <w:t xml:space="preserve"> d</w:t>
      </w:r>
      <w:r w:rsidRPr="006A2A65">
        <w:rPr>
          <w:rFonts w:ascii="Arial" w:eastAsia="游ゴシック Light" w:hAnsi="Arial" w:cs="Arial"/>
        </w:rPr>
        <w:t>ata</w:t>
      </w:r>
      <w:r>
        <w:rPr>
          <w:rFonts w:ascii="Arial" w:eastAsia="游ゴシック Light" w:hAnsi="Arial" w:cs="Arial"/>
        </w:rPr>
        <w:t xml:space="preserve"> c</w:t>
      </w:r>
      <w:r w:rsidRPr="006A2A65">
        <w:rPr>
          <w:rFonts w:ascii="Arial" w:eastAsia="游ゴシック Light" w:hAnsi="Arial" w:cs="Arial" w:hint="eastAsia"/>
        </w:rPr>
        <w:t>ô</w:t>
      </w:r>
      <w:r>
        <w:rPr>
          <w:rFonts w:ascii="Arial" w:eastAsia="游ゴシック Light" w:hAnsi="Arial" w:cs="Arial"/>
        </w:rPr>
        <w:t>ng tr</w:t>
      </w:r>
      <w:r w:rsidRPr="006A2A65">
        <w:rPr>
          <w:rFonts w:ascii="Arial" w:eastAsia="游ゴシック Light" w:hAnsi="Arial" w:cs="Arial" w:hint="eastAsia"/>
        </w:rPr>
        <w:t>ì</w:t>
      </w:r>
      <w:r w:rsidRPr="006A2A65">
        <w:rPr>
          <w:rFonts w:ascii="Arial" w:eastAsia="游ゴシック Light" w:hAnsi="Arial" w:cs="Arial"/>
        </w:rPr>
        <w:t>nh</w:t>
      </w:r>
      <w:r>
        <w:rPr>
          <w:rFonts w:ascii="Arial" w:eastAsia="游ゴシック Light" w:hAnsi="Arial" w:cs="Arial"/>
        </w:rPr>
        <w:t xml:space="preserve"> c</w:t>
      </w:r>
      <w:r w:rsidRPr="006A2A65">
        <w:rPr>
          <w:rFonts w:ascii="Arial" w:eastAsia="游ゴシック Light" w:hAnsi="Arial" w:cs="Arial"/>
        </w:rPr>
        <w:t>ủa</w:t>
      </w:r>
      <w:r>
        <w:rPr>
          <w:rFonts w:ascii="Arial" w:eastAsia="游ゴシック Light" w:hAnsi="Arial" w:cs="Arial"/>
        </w:rPr>
        <w:t xml:space="preserve"> </w:t>
      </w:r>
      <w:r w:rsidR="0004662B" w:rsidRPr="00E335EB">
        <w:rPr>
          <w:rFonts w:ascii="Arial" w:eastAsia="游ゴシック Light" w:hAnsi="Arial" w:cs="Arial"/>
        </w:rPr>
        <w:t>REAL4</w:t>
      </w:r>
      <w:r>
        <w:rPr>
          <w:rFonts w:ascii="Arial" w:eastAsia="游ゴシック Light" w:hAnsi="Arial" w:cs="Arial"/>
        </w:rPr>
        <w:t>.</w:t>
      </w:r>
    </w:p>
    <w:p w:rsidR="0004662B"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rPr>
        <w:t>Th</w:t>
      </w:r>
      <w:r w:rsidRPr="006A2A65">
        <w:rPr>
          <w:rFonts w:ascii="Arial" w:eastAsia="游ゴシック Light" w:hAnsi="Arial" w:cs="Arial" w:hint="eastAsia"/>
        </w:rPr>
        <w:t>ô</w:t>
      </w:r>
      <w:r>
        <w:rPr>
          <w:rFonts w:ascii="Arial" w:eastAsia="游ゴシック Light" w:hAnsi="Arial" w:cs="Arial"/>
        </w:rPr>
        <w:t>ng tin v</w:t>
      </w:r>
      <w:r w:rsidRPr="006A2A65">
        <w:rPr>
          <w:rFonts w:ascii="Arial" w:eastAsia="游ゴシック Light" w:hAnsi="Arial" w:cs="Arial"/>
        </w:rPr>
        <w:t>ật</w:t>
      </w:r>
      <w:r>
        <w:rPr>
          <w:rFonts w:ascii="Arial" w:eastAsia="游ゴシック Light" w:hAnsi="Arial" w:cs="Arial"/>
        </w:rPr>
        <w:t xml:space="preserve"> li</w:t>
      </w:r>
      <w:r w:rsidRPr="006A2A65">
        <w:rPr>
          <w:rFonts w:ascii="Arial" w:eastAsia="游ゴシック Light" w:hAnsi="Arial" w:cs="Arial"/>
        </w:rPr>
        <w:t>ệu</w:t>
      </w:r>
    </w:p>
    <w:p w:rsidR="006F0EC4"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hint="eastAsia"/>
        </w:rPr>
        <w:t>Th</w:t>
      </w:r>
      <w:r w:rsidRPr="006A2A65">
        <w:rPr>
          <w:rFonts w:ascii="Arial" w:eastAsia="游ゴシック Light" w:hAnsi="Arial" w:cs="Arial" w:hint="eastAsia"/>
        </w:rPr>
        <w:t>ô</w:t>
      </w:r>
      <w:r>
        <w:rPr>
          <w:rFonts w:ascii="Arial" w:eastAsia="游ゴシック Light" w:hAnsi="Arial" w:cs="Arial"/>
        </w:rPr>
        <w:t>ng tin s</w:t>
      </w:r>
      <w:r w:rsidRPr="006A2A65">
        <w:rPr>
          <w:rFonts w:ascii="Arial" w:eastAsia="游ゴシック Light" w:hAnsi="Arial" w:cs="Arial"/>
        </w:rPr>
        <w:t>ản</w:t>
      </w:r>
      <w:r>
        <w:rPr>
          <w:rFonts w:ascii="Arial" w:eastAsia="游ゴシック Light" w:hAnsi="Arial" w:cs="Arial"/>
        </w:rPr>
        <w:t xml:space="preserve"> ph</w:t>
      </w:r>
      <w:r w:rsidRPr="006A2A65">
        <w:rPr>
          <w:rFonts w:ascii="Arial" w:eastAsia="游ゴシック Light" w:hAnsi="Arial" w:cs="Arial"/>
        </w:rPr>
        <w:t>ẩm</w:t>
      </w:r>
    </w:p>
    <w:p w:rsidR="006F0EC4"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hint="eastAsia"/>
        </w:rPr>
        <w:t>Th</w:t>
      </w:r>
      <w:r w:rsidRPr="006A2A65">
        <w:rPr>
          <w:rFonts w:ascii="Arial" w:eastAsia="游ゴシック Light" w:hAnsi="Arial" w:cs="Arial" w:hint="eastAsia"/>
        </w:rPr>
        <w:t>ô</w:t>
      </w:r>
      <w:r>
        <w:rPr>
          <w:rFonts w:ascii="Arial" w:eastAsia="游ゴシック Light" w:hAnsi="Arial" w:cs="Arial"/>
        </w:rPr>
        <w:t>ng tin h</w:t>
      </w:r>
      <w:r w:rsidRPr="006A2A65">
        <w:rPr>
          <w:rFonts w:ascii="Arial" w:eastAsia="游ゴシック Light" w:hAnsi="Arial" w:cs="Arial" w:hint="eastAsia"/>
        </w:rPr>
        <w:t>à</w:t>
      </w:r>
      <w:r>
        <w:rPr>
          <w:rFonts w:ascii="Arial" w:eastAsia="游ゴシック Light" w:hAnsi="Arial" w:cs="Arial"/>
        </w:rPr>
        <w:t>n</w:t>
      </w:r>
    </w:p>
    <w:p w:rsidR="006C1AD2"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hint="eastAsia"/>
        </w:rPr>
        <w:t>Th</w:t>
      </w:r>
      <w:r w:rsidRPr="006A2A65">
        <w:rPr>
          <w:rFonts w:ascii="Arial" w:eastAsia="游ゴシック Light" w:hAnsi="Arial" w:cs="Arial" w:hint="eastAsia"/>
        </w:rPr>
        <w:t>ô</w:t>
      </w:r>
      <w:r>
        <w:rPr>
          <w:rFonts w:ascii="Arial" w:eastAsia="游ゴシック Light" w:hAnsi="Arial" w:cs="Arial"/>
        </w:rPr>
        <w:t>ng tin gi</w:t>
      </w:r>
      <w:r w:rsidRPr="006A2A65">
        <w:rPr>
          <w:rFonts w:ascii="Arial" w:eastAsia="游ゴシック Light" w:hAnsi="Arial" w:cs="Arial"/>
        </w:rPr>
        <w:t>ấy</w:t>
      </w:r>
      <w:r>
        <w:rPr>
          <w:rFonts w:ascii="Arial" w:eastAsia="游ゴシック Light" w:hAnsi="Arial" w:cs="Arial"/>
        </w:rPr>
        <w:t xml:space="preserve"> m</w:t>
      </w:r>
      <w:r w:rsidRPr="006A2A65">
        <w:rPr>
          <w:rFonts w:ascii="Arial" w:eastAsia="游ゴシック Light" w:hAnsi="Arial" w:cs="Arial"/>
        </w:rPr>
        <w:t>ẫu</w:t>
      </w:r>
    </w:p>
    <w:p w:rsidR="006C1AD2"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hint="eastAsia"/>
        </w:rPr>
        <w:t>Th</w:t>
      </w:r>
      <w:r w:rsidRPr="006A2A65">
        <w:rPr>
          <w:rFonts w:ascii="Arial" w:eastAsia="游ゴシック Light" w:hAnsi="Arial" w:cs="Arial" w:hint="eastAsia"/>
        </w:rPr>
        <w:t>ô</w:t>
      </w:r>
      <w:r>
        <w:rPr>
          <w:rFonts w:ascii="Arial" w:eastAsia="游ゴシック Light" w:hAnsi="Arial" w:cs="Arial"/>
        </w:rPr>
        <w:t>ng tin linh ki</w:t>
      </w:r>
      <w:r w:rsidRPr="006A2A65">
        <w:rPr>
          <w:rFonts w:ascii="Arial" w:eastAsia="游ゴシック Light" w:hAnsi="Arial" w:cs="Arial"/>
        </w:rPr>
        <w:t>ện</w:t>
      </w:r>
    </w:p>
    <w:p w:rsidR="006F0EC4"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hint="eastAsia"/>
        </w:rPr>
        <w:t>Th</w:t>
      </w:r>
      <w:r w:rsidRPr="006A2A65">
        <w:rPr>
          <w:rFonts w:ascii="Arial" w:eastAsia="游ゴシック Light" w:hAnsi="Arial" w:cs="Arial" w:hint="eastAsia"/>
        </w:rPr>
        <w:t>ô</w:t>
      </w:r>
      <w:r>
        <w:rPr>
          <w:rFonts w:ascii="Arial" w:eastAsia="游ゴシック Light" w:hAnsi="Arial" w:cs="Arial"/>
        </w:rPr>
        <w:t>ng tin keyplan</w:t>
      </w:r>
    </w:p>
    <w:p w:rsidR="006F0EC4"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hint="eastAsia"/>
        </w:rPr>
        <w:t>Th</w:t>
      </w:r>
      <w:r w:rsidRPr="006A2A65">
        <w:rPr>
          <w:rFonts w:ascii="Arial" w:eastAsia="游ゴシック Light" w:hAnsi="Arial" w:cs="Arial" w:hint="eastAsia"/>
        </w:rPr>
        <w:t>ô</w:t>
      </w:r>
      <w:r>
        <w:rPr>
          <w:rFonts w:ascii="Arial" w:eastAsia="游ゴシック Light" w:hAnsi="Arial" w:cs="Arial"/>
        </w:rPr>
        <w:t>ng tin cao t</w:t>
      </w:r>
      <w:r w:rsidRPr="006A2A65">
        <w:rPr>
          <w:rFonts w:ascii="Arial" w:eastAsia="游ゴシック Light" w:hAnsi="Arial" w:cs="Arial"/>
        </w:rPr>
        <w:t>ầng</w:t>
      </w:r>
      <w:r>
        <w:rPr>
          <w:rFonts w:ascii="Arial" w:eastAsia="游ゴシック Light" w:hAnsi="Arial" w:cs="Arial"/>
        </w:rPr>
        <w:t>/</w:t>
      </w:r>
      <w:r w:rsidR="006F0EC4" w:rsidRPr="00E335EB">
        <w:rPr>
          <w:rFonts w:ascii="Arial" w:eastAsia="游ゴシック Light" w:hAnsi="Arial" w:cs="Arial"/>
        </w:rPr>
        <w:t>階高情報</w:t>
      </w:r>
    </w:p>
    <w:p w:rsidR="006F0EC4" w:rsidRPr="00E335EB" w:rsidRDefault="006A2A65" w:rsidP="006A2A65">
      <w:pPr>
        <w:pStyle w:val="ListParagraph"/>
        <w:numPr>
          <w:ilvl w:val="0"/>
          <w:numId w:val="47"/>
        </w:numPr>
        <w:ind w:leftChars="0"/>
        <w:rPr>
          <w:rFonts w:ascii="Arial" w:eastAsia="游ゴシック Light" w:hAnsi="Arial" w:cs="Arial"/>
        </w:rPr>
      </w:pPr>
      <w:r>
        <w:rPr>
          <w:rFonts w:ascii="Arial" w:eastAsia="游ゴシック Light" w:hAnsi="Arial" w:cs="Arial"/>
        </w:rPr>
        <w:t>Th</w:t>
      </w:r>
      <w:r w:rsidRPr="006A2A65">
        <w:rPr>
          <w:rFonts w:ascii="Arial" w:eastAsia="游ゴシック Light" w:hAnsi="Arial" w:cs="Arial" w:hint="eastAsia"/>
        </w:rPr>
        <w:t>ô</w:t>
      </w:r>
      <w:r>
        <w:rPr>
          <w:rFonts w:ascii="Arial" w:eastAsia="游ゴシック Light" w:hAnsi="Arial" w:cs="Arial"/>
        </w:rPr>
        <w:t>ng tin s</w:t>
      </w:r>
      <w:r w:rsidRPr="006A2A65">
        <w:rPr>
          <w:rFonts w:ascii="Arial" w:eastAsia="游ゴシック Light" w:hAnsi="Arial" w:cs="Arial" w:hint="cs"/>
        </w:rPr>
        <w:t>ơ</w:t>
      </w:r>
      <w:r>
        <w:rPr>
          <w:rFonts w:ascii="Arial" w:eastAsia="游ゴシック Light" w:hAnsi="Arial" w:cs="Arial"/>
        </w:rPr>
        <w:t>n,../</w:t>
      </w:r>
      <w:r w:rsidR="00473401" w:rsidRPr="00E335EB">
        <w:rPr>
          <w:rFonts w:ascii="Arial" w:eastAsia="游ゴシック Light" w:hAnsi="Arial" w:cs="Arial"/>
        </w:rPr>
        <w:t>工区・塗装</w:t>
      </w:r>
      <w:r w:rsidR="0032784A" w:rsidRPr="00E335EB">
        <w:rPr>
          <w:rFonts w:ascii="Arial" w:eastAsia="游ゴシック Light" w:hAnsi="Arial" w:cs="Arial"/>
        </w:rPr>
        <w:t>情報</w:t>
      </w:r>
    </w:p>
    <w:p w:rsidR="00E52D18" w:rsidRPr="00E335EB" w:rsidRDefault="00CF785B" w:rsidP="006A2A65">
      <w:pPr>
        <w:pStyle w:val="11"/>
        <w:numPr>
          <w:ilvl w:val="0"/>
          <w:numId w:val="32"/>
        </w:numPr>
        <w:rPr>
          <w:rFonts w:ascii="Arial" w:eastAsia="游ゴシック Light" w:hAnsi="Arial" w:cs="Arial"/>
        </w:rPr>
      </w:pPr>
      <w:r w:rsidRPr="00E335EB">
        <w:rPr>
          <w:rFonts w:ascii="Arial" w:eastAsia="游ゴシック Light" w:hAnsi="Arial" w:cs="Arial"/>
        </w:rPr>
        <w:t>非機能要件</w:t>
      </w:r>
      <w:r w:rsidR="006A2A65">
        <w:rPr>
          <w:rFonts w:ascii="Arial" w:eastAsia="游ゴシック Light" w:hAnsi="Arial" w:cs="Arial" w:hint="eastAsia"/>
        </w:rPr>
        <w:t>RQ phi t</w:t>
      </w:r>
      <w:r w:rsidR="006A2A65" w:rsidRPr="006A2A65">
        <w:rPr>
          <w:rFonts w:ascii="Arial" w:eastAsia="游ゴシック Light" w:hAnsi="Arial" w:cs="Arial" w:hint="eastAsia"/>
        </w:rPr>
        <w:t>í</w:t>
      </w:r>
      <w:r w:rsidR="006A2A65" w:rsidRPr="006A2A65">
        <w:rPr>
          <w:rFonts w:ascii="Arial" w:eastAsia="游ゴシック Light" w:hAnsi="Arial" w:cs="Arial"/>
        </w:rPr>
        <w:t>nh</w:t>
      </w:r>
      <w:r w:rsidR="006A2A65">
        <w:rPr>
          <w:rFonts w:ascii="Arial" w:eastAsia="游ゴシック Light" w:hAnsi="Arial" w:cs="Arial"/>
        </w:rPr>
        <w:t xml:space="preserve"> n</w:t>
      </w:r>
      <w:r w:rsidR="006A2A65" w:rsidRPr="006A2A65">
        <w:rPr>
          <w:rFonts w:ascii="Arial" w:eastAsia="游ゴシック Light" w:hAnsi="Arial" w:cs="Arial" w:hint="eastAsia"/>
        </w:rPr>
        <w:t>ă</w:t>
      </w:r>
      <w:r w:rsidR="006A2A65">
        <w:rPr>
          <w:rFonts w:ascii="Arial" w:eastAsia="游ゴシック Light" w:hAnsi="Arial" w:cs="Arial"/>
        </w:rPr>
        <w:t>ng</w:t>
      </w:r>
    </w:p>
    <w:p w:rsidR="00CF785B" w:rsidRPr="00E335EB" w:rsidRDefault="006A2A65" w:rsidP="006A2A65">
      <w:pPr>
        <w:pStyle w:val="11"/>
        <w:numPr>
          <w:ilvl w:val="1"/>
          <w:numId w:val="32"/>
        </w:numPr>
        <w:rPr>
          <w:rFonts w:ascii="Arial" w:eastAsia="游ゴシック Light" w:hAnsi="Arial" w:cs="Arial"/>
        </w:rPr>
      </w:pPr>
      <w:r w:rsidRPr="006A2A65">
        <w:rPr>
          <w:rFonts w:ascii="Arial" w:eastAsia="游ゴシック Light" w:hAnsi="Arial" w:cs="Arial"/>
        </w:rPr>
        <w:t>Usability and accessibility requirements</w:t>
      </w:r>
    </w:p>
    <w:p w:rsidR="00D8755C" w:rsidRPr="00E335EB" w:rsidRDefault="006A2A65" w:rsidP="006A2A65">
      <w:pPr>
        <w:pStyle w:val="ListParagraph"/>
        <w:numPr>
          <w:ilvl w:val="0"/>
          <w:numId w:val="42"/>
        </w:numPr>
        <w:ind w:leftChars="0"/>
        <w:rPr>
          <w:rFonts w:ascii="Arial" w:eastAsia="游ゴシック Light" w:hAnsi="Arial" w:cs="Arial"/>
        </w:rPr>
      </w:pPr>
      <w:r>
        <w:rPr>
          <w:rFonts w:ascii="Arial" w:eastAsia="游ゴシック Light" w:hAnsi="Arial" w:cs="Arial"/>
        </w:rPr>
        <w:t>Ch</w:t>
      </w:r>
      <w:r w:rsidRPr="006A2A65">
        <w:rPr>
          <w:rFonts w:ascii="Arial" w:eastAsia="游ゴシック Light" w:hAnsi="Arial" w:cs="Arial"/>
        </w:rPr>
        <w:t>ọn</w:t>
      </w:r>
      <w:r>
        <w:rPr>
          <w:rFonts w:ascii="Arial" w:eastAsia="游ゴシック Light" w:hAnsi="Arial" w:cs="Arial"/>
        </w:rPr>
        <w:t xml:space="preserve"> c</w:t>
      </w:r>
      <w:r w:rsidRPr="006A2A65">
        <w:rPr>
          <w:rFonts w:ascii="Arial" w:eastAsia="游ゴシック Light" w:hAnsi="Arial" w:cs="Arial" w:hint="eastAsia"/>
        </w:rPr>
        <w:t>á</w:t>
      </w:r>
      <w:r w:rsidRPr="006A2A65">
        <w:rPr>
          <w:rFonts w:ascii="Arial" w:eastAsia="游ゴシック Light" w:hAnsi="Arial" w:cs="Arial"/>
        </w:rPr>
        <w:t>c</w:t>
      </w:r>
      <w:r>
        <w:rPr>
          <w:rFonts w:ascii="Arial" w:eastAsia="游ゴシック Light" w:hAnsi="Arial" w:cs="Arial"/>
        </w:rPr>
        <w:t xml:space="preserve"> step (</w:t>
      </w:r>
      <w:r w:rsidRPr="006A2A65">
        <w:rPr>
          <w:rFonts w:ascii="Arial" w:eastAsia="游ゴシック Light" w:hAnsi="Arial" w:cs="Arial" w:hint="eastAsia"/>
        </w:rPr>
        <w:t>đ</w:t>
      </w:r>
      <w:r>
        <w:rPr>
          <w:rFonts w:ascii="Arial" w:eastAsia="游ゴシック Light" w:hAnsi="Arial" w:cs="Arial"/>
        </w:rPr>
        <w:t>i</w:t>
      </w:r>
      <w:r w:rsidRPr="006A2A65">
        <w:rPr>
          <w:rFonts w:ascii="Arial" w:eastAsia="游ゴシック Light" w:hAnsi="Arial" w:cs="Arial"/>
        </w:rPr>
        <w:t>ều</w:t>
      </w:r>
      <w:r>
        <w:rPr>
          <w:rFonts w:ascii="Arial" w:eastAsia="游ゴシック Light" w:hAnsi="Arial" w:cs="Arial"/>
        </w:rPr>
        <w:t xml:space="preserve"> h</w:t>
      </w:r>
      <w:r>
        <w:rPr>
          <w:rFonts w:ascii="Arial" w:eastAsia="游ゴシック Light" w:hAnsi="Arial" w:cs="Arial" w:hint="cs"/>
        </w:rPr>
        <w:t>ư</w:t>
      </w:r>
      <w:r w:rsidRPr="006A2A65">
        <w:rPr>
          <w:rFonts w:ascii="Arial" w:eastAsia="游ゴシック Light" w:hAnsi="Arial" w:cs="Arial"/>
        </w:rPr>
        <w:t>ớng</w:t>
      </w:r>
      <w:r>
        <w:rPr>
          <w:rFonts w:ascii="Arial" w:eastAsia="游ゴシック Light" w:hAnsi="Arial" w:cs="Arial"/>
        </w:rPr>
        <w:t xml:space="preserve"> m</w:t>
      </w:r>
      <w:r w:rsidRPr="006A2A65">
        <w:rPr>
          <w:rFonts w:ascii="Arial" w:eastAsia="游ゴシック Light" w:hAnsi="Arial" w:cs="Arial" w:hint="eastAsia"/>
        </w:rPr>
        <w:t>à</w:t>
      </w:r>
      <w:r w:rsidRPr="006A2A65">
        <w:rPr>
          <w:rFonts w:ascii="Arial" w:eastAsia="游ゴシック Light" w:hAnsi="Arial" w:cs="Arial"/>
        </w:rPr>
        <w:t>n</w:t>
      </w:r>
      <w:r>
        <w:rPr>
          <w:rFonts w:ascii="Arial" w:eastAsia="游ゴシック Light" w:hAnsi="Arial" w:cs="Arial"/>
        </w:rPr>
        <w:t xml:space="preserve"> h</w:t>
      </w:r>
      <w:r w:rsidRPr="006A2A65">
        <w:rPr>
          <w:rFonts w:ascii="Arial" w:eastAsia="游ゴシック Light" w:hAnsi="Arial" w:cs="Arial" w:hint="eastAsia"/>
        </w:rPr>
        <w:t>ì</w:t>
      </w:r>
      <w:r w:rsidRPr="006A2A65">
        <w:rPr>
          <w:rFonts w:ascii="Arial" w:eastAsia="游ゴシック Light" w:hAnsi="Arial" w:cs="Arial"/>
        </w:rPr>
        <w:t>n</w:t>
      </w:r>
      <w:r>
        <w:rPr>
          <w:rFonts w:ascii="Arial" w:eastAsia="游ゴシック Light" w:hAnsi="Arial" w:cs="Arial"/>
        </w:rPr>
        <w:t>h, th</w:t>
      </w:r>
      <w:r w:rsidRPr="006A2A65">
        <w:rPr>
          <w:rFonts w:ascii="Arial" w:eastAsia="游ゴシック Light" w:hAnsi="Arial" w:cs="Arial"/>
        </w:rPr>
        <w:t>ứ</w:t>
      </w:r>
      <w:r>
        <w:rPr>
          <w:rFonts w:ascii="Arial" w:eastAsia="游ゴシック Light" w:hAnsi="Arial" w:cs="Arial"/>
        </w:rPr>
        <w:t xml:space="preserve"> t</w:t>
      </w:r>
      <w:r w:rsidRPr="006A2A65">
        <w:rPr>
          <w:rFonts w:ascii="Arial" w:eastAsia="游ゴシック Light" w:hAnsi="Arial" w:cs="Arial"/>
        </w:rPr>
        <w:t>ự</w:t>
      </w:r>
      <w:r>
        <w:rPr>
          <w:rFonts w:ascii="Arial" w:eastAsia="游ゴシック Light" w:hAnsi="Arial" w:cs="Arial"/>
        </w:rPr>
        <w:t xml:space="preserve"> di chuy</w:t>
      </w:r>
      <w:r w:rsidRPr="006A2A65">
        <w:rPr>
          <w:rFonts w:ascii="Arial" w:eastAsia="游ゴシック Light" w:hAnsi="Arial" w:cs="Arial"/>
        </w:rPr>
        <w:t>ển</w:t>
      </w:r>
      <w:r>
        <w:rPr>
          <w:rFonts w:ascii="Arial" w:eastAsia="游ゴシック Light" w:hAnsi="Arial" w:cs="Arial"/>
        </w:rPr>
        <w:t xml:space="preserve"> c</w:t>
      </w:r>
      <w:r w:rsidRPr="006A2A65">
        <w:rPr>
          <w:rFonts w:ascii="Arial" w:eastAsia="游ゴシック Light" w:hAnsi="Arial" w:cs="Arial"/>
        </w:rPr>
        <w:t>ủa</w:t>
      </w:r>
      <w:r>
        <w:rPr>
          <w:rFonts w:ascii="Arial" w:eastAsia="游ゴシック Light" w:hAnsi="Arial" w:cs="Arial"/>
        </w:rPr>
        <w:t xml:space="preserve"> tab) theo flow m</w:t>
      </w:r>
      <w:r w:rsidRPr="006A2A65">
        <w:rPr>
          <w:rFonts w:ascii="Arial" w:eastAsia="游ゴシック Light" w:hAnsi="Arial" w:cs="Arial" w:hint="eastAsia"/>
        </w:rPr>
        <w:t>à</w:t>
      </w:r>
      <w:r>
        <w:rPr>
          <w:rFonts w:ascii="Arial" w:eastAsia="游ゴシック Light" w:hAnsi="Arial" w:cs="Arial"/>
        </w:rPr>
        <w:t xml:space="preserve"> </w:t>
      </w:r>
      <w:r w:rsidRPr="006A2A65">
        <w:rPr>
          <w:rFonts w:ascii="Arial" w:eastAsia="游ゴシック Light" w:hAnsi="Arial" w:cs="Arial"/>
        </w:rPr>
        <w:t>us</w:t>
      </w:r>
      <w:r>
        <w:rPr>
          <w:rFonts w:ascii="Arial" w:eastAsia="游ゴシック Light" w:hAnsi="Arial" w:cs="Arial"/>
        </w:rPr>
        <w:t>er d</w:t>
      </w:r>
      <w:r w:rsidRPr="006A2A65">
        <w:rPr>
          <w:rFonts w:ascii="Arial" w:eastAsia="游ゴシック Light" w:hAnsi="Arial" w:cs="Arial"/>
        </w:rPr>
        <w:t>ự</w:t>
      </w:r>
      <w:r>
        <w:rPr>
          <w:rFonts w:ascii="Arial" w:eastAsia="游ゴシック Light" w:hAnsi="Arial" w:cs="Arial"/>
        </w:rPr>
        <w:t xml:space="preserve"> </w:t>
      </w:r>
      <w:r w:rsidRPr="006A2A65">
        <w:rPr>
          <w:rFonts w:ascii="Arial" w:eastAsia="游ゴシック Light" w:hAnsi="Arial" w:cs="Arial" w:hint="eastAsia"/>
        </w:rPr>
        <w:t>đ</w:t>
      </w:r>
      <w:r w:rsidRPr="006A2A65">
        <w:rPr>
          <w:rFonts w:ascii="Arial" w:eastAsia="游ゴシック Light" w:hAnsi="Arial" w:cs="Arial"/>
        </w:rPr>
        <w:t>ịnh</w:t>
      </w:r>
      <w:r>
        <w:rPr>
          <w:rFonts w:ascii="Arial" w:eastAsia="游ゴシック Light" w:hAnsi="Arial" w:cs="Arial"/>
        </w:rPr>
        <w:t>.</w:t>
      </w:r>
    </w:p>
    <w:p w:rsidR="00D8755C" w:rsidRPr="00E335EB" w:rsidRDefault="006A2A65" w:rsidP="006A2A65">
      <w:pPr>
        <w:pStyle w:val="ListParagraph"/>
        <w:numPr>
          <w:ilvl w:val="0"/>
          <w:numId w:val="42"/>
        </w:numPr>
        <w:ind w:leftChars="0"/>
        <w:rPr>
          <w:rFonts w:ascii="Arial" w:eastAsia="游ゴシック Light" w:hAnsi="Arial" w:cs="Arial"/>
        </w:rPr>
      </w:pPr>
      <w:r>
        <w:rPr>
          <w:rFonts w:ascii="Arial" w:eastAsia="游ゴシック Light" w:hAnsi="Arial" w:cs="Arial" w:hint="eastAsia"/>
        </w:rPr>
        <w:t>C</w:t>
      </w:r>
      <w:r w:rsidRPr="006A2A65">
        <w:rPr>
          <w:rFonts w:ascii="Arial" w:eastAsia="游ゴシック Light" w:hAnsi="Arial" w:cs="Arial"/>
        </w:rPr>
        <w:t>ấu</w:t>
      </w:r>
      <w:r>
        <w:rPr>
          <w:rFonts w:ascii="Arial" w:eastAsia="游ゴシック Light" w:hAnsi="Arial" w:cs="Arial"/>
        </w:rPr>
        <w:t xml:space="preserve"> th</w:t>
      </w:r>
      <w:r w:rsidRPr="006A2A65">
        <w:rPr>
          <w:rFonts w:ascii="Arial" w:eastAsia="游ゴシック Light" w:hAnsi="Arial" w:cs="Arial" w:hint="eastAsia"/>
        </w:rPr>
        <w:t>à</w:t>
      </w:r>
      <w:r w:rsidRPr="006A2A65">
        <w:rPr>
          <w:rFonts w:ascii="Arial" w:eastAsia="游ゴシック Light" w:hAnsi="Arial" w:cs="Arial"/>
        </w:rPr>
        <w:t>nh</w:t>
      </w:r>
      <w:r>
        <w:rPr>
          <w:rFonts w:ascii="Arial" w:eastAsia="游ゴシック Light" w:hAnsi="Arial" w:cs="Arial"/>
        </w:rPr>
        <w:t xml:space="preserve"> m</w:t>
      </w:r>
      <w:r w:rsidRPr="006A2A65">
        <w:rPr>
          <w:rFonts w:ascii="Arial" w:eastAsia="游ゴシック Light" w:hAnsi="Arial" w:cs="Arial" w:hint="eastAsia"/>
        </w:rPr>
        <w:t>à</w:t>
      </w:r>
      <w:r w:rsidRPr="006A2A65">
        <w:rPr>
          <w:rFonts w:ascii="Arial" w:eastAsia="游ゴシック Light" w:hAnsi="Arial" w:cs="Arial"/>
        </w:rPr>
        <w:t>n</w:t>
      </w:r>
      <w:r>
        <w:rPr>
          <w:rFonts w:ascii="Arial" w:eastAsia="游ゴシック Light" w:hAnsi="Arial" w:cs="Arial"/>
        </w:rPr>
        <w:t xml:space="preserve"> h</w:t>
      </w:r>
      <w:r w:rsidRPr="006A2A65">
        <w:rPr>
          <w:rFonts w:ascii="Arial" w:eastAsia="游ゴシック Light" w:hAnsi="Arial" w:cs="Arial" w:hint="eastAsia"/>
        </w:rPr>
        <w:t>ì</w:t>
      </w:r>
      <w:r w:rsidRPr="006A2A65">
        <w:rPr>
          <w:rFonts w:ascii="Arial" w:eastAsia="游ゴシック Light" w:hAnsi="Arial" w:cs="Arial"/>
        </w:rPr>
        <w:t>nh</w:t>
      </w:r>
      <w:r w:rsidR="004B2EB7">
        <w:rPr>
          <w:rFonts w:ascii="Arial" w:eastAsia="游ゴシック Light" w:hAnsi="Arial" w:cs="Arial"/>
        </w:rPr>
        <w:t xml:space="preserve"> sao</w:t>
      </w:r>
      <w:r>
        <w:rPr>
          <w:rFonts w:ascii="Arial" w:eastAsia="游ゴシック Light" w:hAnsi="Arial" w:cs="Arial"/>
        </w:rPr>
        <w:t xml:space="preserve"> cho </w:t>
      </w:r>
      <w:r w:rsidRPr="006A2A65">
        <w:rPr>
          <w:rFonts w:ascii="Arial" w:eastAsia="游ゴシック Light" w:hAnsi="Arial" w:cs="Arial"/>
        </w:rPr>
        <w:t>us</w:t>
      </w:r>
      <w:r>
        <w:rPr>
          <w:rFonts w:ascii="Arial" w:eastAsia="游ゴシック Light" w:hAnsi="Arial" w:cs="Arial"/>
        </w:rPr>
        <w:t xml:space="preserve">er </w:t>
      </w:r>
      <w:r>
        <w:rPr>
          <w:rFonts w:ascii="Arial" w:eastAsia="游ゴシック Light" w:hAnsi="Arial" w:cs="Arial" w:hint="eastAsia"/>
        </w:rPr>
        <w:t>d</w:t>
      </w:r>
      <w:r w:rsidRPr="006A2A65">
        <w:rPr>
          <w:rFonts w:ascii="Arial" w:eastAsia="游ゴシック Light" w:hAnsi="Arial" w:cs="Arial"/>
        </w:rPr>
        <w:t>ễ</w:t>
      </w:r>
      <w:r>
        <w:rPr>
          <w:rFonts w:ascii="Arial" w:eastAsia="游ゴシック Light" w:hAnsi="Arial" w:cs="Arial"/>
        </w:rPr>
        <w:t xml:space="preserve"> nh</w:t>
      </w:r>
      <w:r w:rsidRPr="006A2A65">
        <w:rPr>
          <w:rFonts w:ascii="Arial" w:eastAsia="游ゴシック Light" w:hAnsi="Arial" w:cs="Arial"/>
        </w:rPr>
        <w:t>ớ</w:t>
      </w:r>
      <w:r>
        <w:rPr>
          <w:rFonts w:ascii="Arial" w:eastAsia="游ゴシック Light" w:hAnsi="Arial" w:cs="Arial"/>
        </w:rPr>
        <w:t xml:space="preserve"> th</w:t>
      </w:r>
      <w:r w:rsidRPr="006A2A65">
        <w:rPr>
          <w:rFonts w:ascii="Arial" w:eastAsia="游ゴシック Light" w:hAnsi="Arial" w:cs="Arial"/>
        </w:rPr>
        <w:t>ực</w:t>
      </w:r>
      <w:r>
        <w:rPr>
          <w:rFonts w:ascii="Arial" w:eastAsia="游ゴシック Light" w:hAnsi="Arial" w:cs="Arial"/>
        </w:rPr>
        <w:t xml:space="preserve"> hi</w:t>
      </w:r>
      <w:r w:rsidRPr="006A2A65">
        <w:rPr>
          <w:rFonts w:ascii="Arial" w:eastAsia="游ゴシック Light" w:hAnsi="Arial" w:cs="Arial"/>
        </w:rPr>
        <w:t>ện</w:t>
      </w:r>
      <w:r>
        <w:rPr>
          <w:rFonts w:ascii="Arial" w:eastAsia="游ゴシック Light" w:hAnsi="Arial" w:cs="Arial"/>
        </w:rPr>
        <w:t xml:space="preserve"> c</w:t>
      </w:r>
      <w:r w:rsidRPr="006A2A65">
        <w:rPr>
          <w:rFonts w:ascii="Arial" w:eastAsia="游ゴシック Light" w:hAnsi="Arial" w:cs="Arial" w:hint="eastAsia"/>
        </w:rPr>
        <w:t>á</w:t>
      </w:r>
      <w:r w:rsidRPr="006A2A65">
        <w:rPr>
          <w:rFonts w:ascii="Arial" w:eastAsia="游ゴシック Light" w:hAnsi="Arial" w:cs="Arial"/>
        </w:rPr>
        <w:t>c</w:t>
      </w:r>
      <w:r>
        <w:rPr>
          <w:rFonts w:ascii="Arial" w:eastAsia="游ゴシック Light" w:hAnsi="Arial" w:cs="Arial"/>
        </w:rPr>
        <w:t xml:space="preserve"> thao t</w:t>
      </w:r>
      <w:r w:rsidRPr="006A2A65">
        <w:rPr>
          <w:rFonts w:ascii="Arial" w:eastAsia="游ゴシック Light" w:hAnsi="Arial" w:cs="Arial" w:hint="eastAsia"/>
        </w:rPr>
        <w:t>á</w:t>
      </w:r>
      <w:r w:rsidRPr="006A2A65">
        <w:rPr>
          <w:rFonts w:ascii="Arial" w:eastAsia="游ゴシック Light" w:hAnsi="Arial" w:cs="Arial"/>
        </w:rPr>
        <w:t>c</w:t>
      </w:r>
      <w:r>
        <w:rPr>
          <w:rFonts w:ascii="Arial" w:eastAsia="游ゴシック Light" w:hAnsi="Arial" w:cs="Arial"/>
        </w:rPr>
        <w:t xml:space="preserve"> c</w:t>
      </w:r>
      <w:r w:rsidRPr="006A2A65">
        <w:rPr>
          <w:rFonts w:ascii="Arial" w:eastAsia="游ゴシック Light" w:hAnsi="Arial" w:cs="Arial"/>
        </w:rPr>
        <w:t>ần</w:t>
      </w:r>
      <w:r>
        <w:rPr>
          <w:rFonts w:ascii="Arial" w:eastAsia="游ゴシック Light" w:hAnsi="Arial" w:cs="Arial"/>
        </w:rPr>
        <w:t xml:space="preserve"> thi</w:t>
      </w:r>
      <w:r w:rsidRPr="006A2A65">
        <w:rPr>
          <w:rFonts w:ascii="Arial" w:eastAsia="游ゴシック Light" w:hAnsi="Arial" w:cs="Arial"/>
        </w:rPr>
        <w:t>ết</w:t>
      </w:r>
      <w:r w:rsidR="004B2EB7">
        <w:rPr>
          <w:rFonts w:ascii="Arial" w:eastAsia="游ゴシック Light" w:hAnsi="Arial" w:cs="Arial"/>
        </w:rPr>
        <w:t>.</w:t>
      </w:r>
    </w:p>
    <w:p w:rsidR="00D8755C" w:rsidRPr="00E335EB" w:rsidRDefault="004B2EB7" w:rsidP="004B2EB7">
      <w:pPr>
        <w:pStyle w:val="ListParagraph"/>
        <w:numPr>
          <w:ilvl w:val="0"/>
          <w:numId w:val="42"/>
        </w:numPr>
        <w:ind w:leftChars="0"/>
        <w:rPr>
          <w:rFonts w:ascii="Arial" w:eastAsia="游ゴシック Light" w:hAnsi="Arial" w:cs="Arial"/>
        </w:rPr>
      </w:pPr>
      <w:r>
        <w:rPr>
          <w:rFonts w:ascii="Arial" w:eastAsia="游ゴシック Light" w:hAnsi="Arial" w:cs="Arial"/>
        </w:rPr>
        <w:t>C</w:t>
      </w:r>
      <w:r w:rsidRPr="004B2EB7">
        <w:rPr>
          <w:rFonts w:ascii="Arial" w:eastAsia="游ゴシック Light" w:hAnsi="Arial" w:cs="Arial"/>
        </w:rPr>
        <w:t>ố</w:t>
      </w:r>
      <w:r>
        <w:rPr>
          <w:rFonts w:ascii="Arial" w:eastAsia="游ゴシック Light" w:hAnsi="Arial" w:cs="Arial"/>
        </w:rPr>
        <w:t xml:space="preserve"> g</w:t>
      </w:r>
      <w:r w:rsidRPr="004B2EB7">
        <w:rPr>
          <w:rFonts w:ascii="Arial" w:eastAsia="游ゴシック Light" w:hAnsi="Arial" w:cs="Arial"/>
        </w:rPr>
        <w:t>ắng</w:t>
      </w:r>
      <w:r>
        <w:rPr>
          <w:rFonts w:ascii="Arial" w:eastAsia="游ゴシック Light" w:hAnsi="Arial" w:cs="Arial"/>
        </w:rPr>
        <w:t xml:space="preserve"> h</w:t>
      </w:r>
      <w:r w:rsidRPr="004B2EB7">
        <w:rPr>
          <w:rFonts w:ascii="Arial" w:eastAsia="游ゴシック Light" w:hAnsi="Arial" w:cs="Arial"/>
        </w:rPr>
        <w:t>ết</w:t>
      </w:r>
      <w:r>
        <w:rPr>
          <w:rFonts w:ascii="Arial" w:eastAsia="游ゴシック Light" w:hAnsi="Arial" w:cs="Arial"/>
        </w:rPr>
        <w:t xml:space="preserve"> s</w:t>
      </w:r>
      <w:r w:rsidRPr="004B2EB7">
        <w:rPr>
          <w:rFonts w:ascii="Arial" w:eastAsia="游ゴシック Light" w:hAnsi="Arial" w:cs="Arial"/>
        </w:rPr>
        <w:t>ức</w:t>
      </w:r>
      <w:r>
        <w:rPr>
          <w:rFonts w:ascii="Arial" w:eastAsia="游ゴシック Light" w:hAnsi="Arial" w:cs="Arial"/>
        </w:rPr>
        <w:t xml:space="preserve"> sao cho c</w:t>
      </w:r>
      <w:r w:rsidRPr="004B2EB7">
        <w:rPr>
          <w:rFonts w:ascii="Arial" w:eastAsia="游ゴシック Light" w:hAnsi="Arial" w:cs="Arial"/>
        </w:rPr>
        <w:t>ấu</w:t>
      </w:r>
      <w:r>
        <w:rPr>
          <w:rFonts w:ascii="Arial" w:eastAsia="游ゴシック Light" w:hAnsi="Arial" w:cs="Arial"/>
        </w:rPr>
        <w:t xml:space="preserve"> t</w:t>
      </w:r>
      <w:r w:rsidRPr="004B2EB7">
        <w:rPr>
          <w:rFonts w:ascii="Arial" w:eastAsia="游ゴシック Light" w:hAnsi="Arial" w:cs="Arial"/>
        </w:rPr>
        <w:t>ạo</w:t>
      </w:r>
      <w:r>
        <w:rPr>
          <w:rFonts w:ascii="Arial" w:eastAsia="游ゴシック Light" w:hAnsi="Arial" w:cs="Arial"/>
        </w:rPr>
        <w:t xml:space="preserve"> m</w:t>
      </w:r>
      <w:r w:rsidRPr="004B2EB7">
        <w:rPr>
          <w:rFonts w:ascii="Arial" w:eastAsia="游ゴシック Light" w:hAnsi="Arial" w:cs="Arial" w:hint="eastAsia"/>
        </w:rPr>
        <w:t>à</w:t>
      </w:r>
      <w:r w:rsidRPr="004B2EB7">
        <w:rPr>
          <w:rFonts w:ascii="Arial" w:eastAsia="游ゴシック Light" w:hAnsi="Arial" w:cs="Arial"/>
        </w:rPr>
        <w:t>n</w:t>
      </w:r>
      <w:r>
        <w:rPr>
          <w:rFonts w:ascii="Arial" w:eastAsia="游ゴシック Light" w:hAnsi="Arial" w:cs="Arial"/>
        </w:rPr>
        <w:t xml:space="preserve"> h</w:t>
      </w:r>
      <w:r w:rsidRPr="004B2EB7">
        <w:rPr>
          <w:rFonts w:ascii="Arial" w:eastAsia="游ゴシック Light" w:hAnsi="Arial" w:cs="Arial" w:hint="eastAsia"/>
        </w:rPr>
        <w:t>ì</w:t>
      </w:r>
      <w:r w:rsidRPr="004B2EB7">
        <w:rPr>
          <w:rFonts w:ascii="Arial" w:eastAsia="游ゴシック Light" w:hAnsi="Arial" w:cs="Arial"/>
        </w:rPr>
        <w:t>nh</w:t>
      </w:r>
      <w:r>
        <w:rPr>
          <w:rFonts w:ascii="Arial" w:eastAsia="游ゴシック Light" w:hAnsi="Arial" w:cs="Arial"/>
        </w:rPr>
        <w:t xml:space="preserve"> m</w:t>
      </w:r>
      <w:r w:rsidRPr="004B2EB7">
        <w:rPr>
          <w:rFonts w:ascii="Arial" w:eastAsia="游ゴシック Light" w:hAnsi="Arial" w:cs="Arial" w:hint="eastAsia"/>
        </w:rPr>
        <w:t>à</w:t>
      </w:r>
      <w:r>
        <w:rPr>
          <w:rFonts w:ascii="Arial" w:eastAsia="游ゴシック Light" w:hAnsi="Arial" w:cs="Arial"/>
        </w:rPr>
        <w:t xml:space="preserve"> c</w:t>
      </w:r>
      <w:r w:rsidRPr="004B2EB7">
        <w:rPr>
          <w:rFonts w:ascii="Arial" w:eastAsia="游ゴシック Light" w:hAnsi="Arial" w:cs="Arial" w:hint="eastAsia"/>
        </w:rPr>
        <w:t>ó</w:t>
      </w:r>
      <w:r>
        <w:rPr>
          <w:rFonts w:ascii="Arial" w:eastAsia="游ゴシック Light" w:hAnsi="Arial" w:cs="Arial"/>
        </w:rPr>
        <w:t xml:space="preserve"> th</w:t>
      </w:r>
      <w:r w:rsidRPr="004B2EB7">
        <w:rPr>
          <w:rFonts w:ascii="Arial" w:eastAsia="游ゴシック Light" w:hAnsi="Arial" w:cs="Arial"/>
        </w:rPr>
        <w:t>ể</w:t>
      </w:r>
      <w:r>
        <w:rPr>
          <w:rFonts w:ascii="Arial" w:eastAsia="游ゴシック Light" w:hAnsi="Arial" w:cs="Arial"/>
        </w:rPr>
        <w:t xml:space="preserve"> xem, input b</w:t>
      </w:r>
      <w:r w:rsidRPr="004B2EB7">
        <w:rPr>
          <w:rFonts w:ascii="Arial" w:eastAsia="游ゴシック Light" w:hAnsi="Arial" w:cs="Arial"/>
        </w:rPr>
        <w:t>ằng</w:t>
      </w:r>
      <w:r>
        <w:rPr>
          <w:rFonts w:ascii="Arial" w:eastAsia="游ゴシック Light" w:hAnsi="Arial" w:cs="Arial"/>
        </w:rPr>
        <w:t xml:space="preserve"> thao t</w:t>
      </w:r>
      <w:r w:rsidRPr="004B2EB7">
        <w:rPr>
          <w:rFonts w:ascii="Arial" w:eastAsia="游ゴシック Light" w:hAnsi="Arial" w:cs="Arial" w:hint="eastAsia"/>
        </w:rPr>
        <w:t>á</w:t>
      </w:r>
      <w:r w:rsidRPr="004B2EB7">
        <w:rPr>
          <w:rFonts w:ascii="Arial" w:eastAsia="游ゴシック Light" w:hAnsi="Arial" w:cs="Arial"/>
        </w:rPr>
        <w:t>c</w:t>
      </w:r>
      <w:r>
        <w:rPr>
          <w:rFonts w:ascii="Arial" w:eastAsia="游ゴシック Light" w:hAnsi="Arial" w:cs="Arial"/>
        </w:rPr>
        <w:t xml:space="preserve"> t</w:t>
      </w:r>
      <w:r w:rsidRPr="004B2EB7">
        <w:rPr>
          <w:rFonts w:ascii="Arial" w:eastAsia="游ゴシック Light" w:hAnsi="Arial" w:cs="Arial"/>
        </w:rPr>
        <w:t>ối</w:t>
      </w:r>
      <w:r>
        <w:rPr>
          <w:rFonts w:ascii="Arial" w:eastAsia="游ゴシック Light" w:hAnsi="Arial" w:cs="Arial"/>
        </w:rPr>
        <w:t xml:space="preserve"> thi</w:t>
      </w:r>
      <w:r w:rsidRPr="004B2EB7">
        <w:rPr>
          <w:rFonts w:ascii="Arial" w:eastAsia="游ゴシック Light" w:hAnsi="Arial" w:cs="Arial"/>
        </w:rPr>
        <w:t>ểu</w:t>
      </w:r>
      <w:r>
        <w:rPr>
          <w:rFonts w:ascii="Arial" w:eastAsia="游ゴシック Light" w:hAnsi="Arial" w:cs="Arial"/>
        </w:rPr>
        <w:t>.</w:t>
      </w:r>
    </w:p>
    <w:p w:rsidR="00D8755C" w:rsidRPr="00E335EB" w:rsidRDefault="004B2EB7" w:rsidP="004B2EB7">
      <w:pPr>
        <w:pStyle w:val="ListParagraph"/>
        <w:numPr>
          <w:ilvl w:val="0"/>
          <w:numId w:val="42"/>
        </w:numPr>
        <w:ind w:leftChars="0"/>
        <w:rPr>
          <w:rFonts w:ascii="Arial" w:eastAsia="游ゴシック Light" w:hAnsi="Arial" w:cs="Arial"/>
        </w:rPr>
      </w:pPr>
      <w:r>
        <w:rPr>
          <w:rFonts w:ascii="Arial" w:eastAsia="游ゴシック Light" w:hAnsi="Arial" w:cs="Arial"/>
        </w:rPr>
        <w:t>S</w:t>
      </w:r>
      <w:r w:rsidRPr="004B2EB7">
        <w:rPr>
          <w:rFonts w:ascii="Arial" w:eastAsia="游ゴシック Light" w:hAnsi="Arial" w:cs="Arial"/>
        </w:rPr>
        <w:t>ử</w:t>
      </w:r>
      <w:r>
        <w:rPr>
          <w:rFonts w:ascii="Arial" w:eastAsia="游ゴシック Light" w:hAnsi="Arial" w:cs="Arial"/>
        </w:rPr>
        <w:t xml:space="preserve"> d</w:t>
      </w:r>
      <w:r w:rsidRPr="004B2EB7">
        <w:rPr>
          <w:rFonts w:ascii="Arial" w:eastAsia="游ゴシック Light" w:hAnsi="Arial" w:cs="Arial"/>
        </w:rPr>
        <w:t>ụng</w:t>
      </w:r>
      <w:r>
        <w:rPr>
          <w:rFonts w:ascii="Arial" w:eastAsia="游ゴシック Light" w:hAnsi="Arial" w:cs="Arial"/>
        </w:rPr>
        <w:t xml:space="preserve"> t</w:t>
      </w:r>
      <w:r w:rsidRPr="004B2EB7">
        <w:rPr>
          <w:rFonts w:ascii="Arial" w:eastAsia="游ゴシック Light" w:hAnsi="Arial" w:cs="Arial"/>
        </w:rPr>
        <w:t>ừ</w:t>
      </w:r>
      <w:r>
        <w:rPr>
          <w:rFonts w:ascii="Arial" w:eastAsia="游ゴシック Light" w:hAnsi="Arial" w:cs="Arial"/>
        </w:rPr>
        <w:t xml:space="preserve"> ng</w:t>
      </w:r>
      <w:r w:rsidRPr="004B2EB7">
        <w:rPr>
          <w:rFonts w:ascii="Arial" w:eastAsia="游ゴシック Light" w:hAnsi="Arial" w:cs="Arial"/>
        </w:rPr>
        <w:t>ữ</w:t>
      </w:r>
      <w:r>
        <w:rPr>
          <w:rFonts w:ascii="Arial" w:eastAsia="游ゴシック Light" w:hAnsi="Arial" w:cs="Arial"/>
        </w:rPr>
        <w:t xml:space="preserve"> </w:t>
      </w:r>
      <w:r w:rsidRPr="004B2EB7">
        <w:rPr>
          <w:rFonts w:ascii="Arial" w:eastAsia="游ゴシック Light" w:hAnsi="Arial" w:cs="Arial" w:hint="eastAsia"/>
        </w:rPr>
        <w:t>đ</w:t>
      </w:r>
      <w:r w:rsidRPr="004B2EB7">
        <w:rPr>
          <w:rFonts w:ascii="Arial" w:eastAsia="游ゴシック Light" w:hAnsi="Arial" w:cs="Arial"/>
        </w:rPr>
        <w:t>ể</w:t>
      </w:r>
      <w:r>
        <w:rPr>
          <w:rFonts w:ascii="Arial" w:eastAsia="游ゴシック Light" w:hAnsi="Arial" w:cs="Arial"/>
        </w:rPr>
        <w:t xml:space="preserve"> </w:t>
      </w:r>
      <w:r w:rsidRPr="004B2EB7">
        <w:rPr>
          <w:rFonts w:ascii="Arial" w:eastAsia="游ゴシック Light" w:hAnsi="Arial" w:cs="Arial"/>
        </w:rPr>
        <w:t>us</w:t>
      </w:r>
      <w:r>
        <w:rPr>
          <w:rFonts w:ascii="Arial" w:eastAsia="游ゴシック Light" w:hAnsi="Arial" w:cs="Arial"/>
        </w:rPr>
        <w:t>er c</w:t>
      </w:r>
      <w:r w:rsidRPr="004B2EB7">
        <w:rPr>
          <w:rFonts w:ascii="Arial" w:eastAsia="游ゴシック Light" w:hAnsi="Arial" w:cs="Arial" w:hint="eastAsia"/>
        </w:rPr>
        <w:t>ó</w:t>
      </w:r>
      <w:r>
        <w:rPr>
          <w:rFonts w:ascii="Arial" w:eastAsia="游ゴシック Light" w:hAnsi="Arial" w:cs="Arial"/>
        </w:rPr>
        <w:t xml:space="preserve"> th</w:t>
      </w:r>
      <w:r w:rsidRPr="004B2EB7">
        <w:rPr>
          <w:rFonts w:ascii="Arial" w:eastAsia="游ゴシック Light" w:hAnsi="Arial" w:cs="Arial"/>
        </w:rPr>
        <w:t>ể</w:t>
      </w:r>
      <w:r>
        <w:rPr>
          <w:rFonts w:ascii="Arial" w:eastAsia="游ゴシック Light" w:hAnsi="Arial" w:cs="Arial"/>
        </w:rPr>
        <w:t xml:space="preserve"> hi</w:t>
      </w:r>
      <w:r w:rsidRPr="004B2EB7">
        <w:rPr>
          <w:rFonts w:ascii="Arial" w:eastAsia="游ゴシック Light" w:hAnsi="Arial" w:cs="Arial"/>
        </w:rPr>
        <w:t>ể</w:t>
      </w:r>
      <w:r>
        <w:rPr>
          <w:rFonts w:ascii="Arial" w:eastAsia="游ゴシック Light" w:hAnsi="Arial" w:cs="Arial"/>
        </w:rPr>
        <w:t xml:space="preserve">u </w:t>
      </w:r>
      <w:r w:rsidRPr="004B2EB7">
        <w:rPr>
          <w:rFonts w:ascii="Arial" w:eastAsia="游ゴシック Light" w:hAnsi="Arial" w:cs="Arial" w:hint="eastAsia"/>
        </w:rPr>
        <w:t>đú</w:t>
      </w:r>
      <w:r w:rsidRPr="004B2EB7">
        <w:rPr>
          <w:rFonts w:ascii="Arial" w:eastAsia="游ゴシック Light" w:hAnsi="Arial" w:cs="Arial"/>
        </w:rPr>
        <w:t>ng</w:t>
      </w:r>
      <w:r>
        <w:rPr>
          <w:rFonts w:ascii="Arial" w:eastAsia="游ゴシック Light" w:hAnsi="Arial" w:cs="Arial"/>
        </w:rPr>
        <w:t xml:space="preserve"> </w:t>
      </w:r>
      <w:r w:rsidRPr="004B2EB7">
        <w:rPr>
          <w:rFonts w:ascii="Arial" w:eastAsia="游ゴシック Light" w:hAnsi="Arial" w:cs="Arial"/>
        </w:rPr>
        <w:t>ở</w:t>
      </w:r>
      <w:r>
        <w:rPr>
          <w:rFonts w:ascii="Arial" w:eastAsia="游ゴシック Light" w:hAnsi="Arial" w:cs="Arial"/>
        </w:rPr>
        <w:t xml:space="preserve"> ch</w:t>
      </w:r>
      <w:r w:rsidRPr="004B2EB7">
        <w:rPr>
          <w:rFonts w:ascii="Arial" w:eastAsia="游ゴシック Light" w:hAnsi="Arial" w:cs="Arial"/>
        </w:rPr>
        <w:t>ỉ</w:t>
      </w:r>
      <w:r>
        <w:rPr>
          <w:rFonts w:ascii="Arial" w:eastAsia="游ゴシック Light" w:hAnsi="Arial" w:cs="Arial"/>
        </w:rPr>
        <w:t xml:space="preserve"> th</w:t>
      </w:r>
      <w:r w:rsidRPr="004B2EB7">
        <w:rPr>
          <w:rFonts w:ascii="Arial" w:eastAsia="游ゴシック Light" w:hAnsi="Arial" w:cs="Arial"/>
        </w:rPr>
        <w:t>ị</w:t>
      </w:r>
      <w:r>
        <w:rPr>
          <w:rFonts w:ascii="Arial" w:eastAsia="游ゴシック Light" w:hAnsi="Arial" w:cs="Arial"/>
        </w:rPr>
        <w:t xml:space="preserve"> thao t</w:t>
      </w:r>
      <w:r w:rsidRPr="004B2EB7">
        <w:rPr>
          <w:rFonts w:ascii="Arial" w:eastAsia="游ゴシック Light" w:hAnsi="Arial" w:cs="Arial" w:hint="eastAsia"/>
        </w:rPr>
        <w:t>á</w:t>
      </w:r>
      <w:r w:rsidRPr="004B2EB7">
        <w:rPr>
          <w:rFonts w:ascii="Arial" w:eastAsia="游ゴシック Light" w:hAnsi="Arial" w:cs="Arial"/>
        </w:rPr>
        <w:t>c</w:t>
      </w:r>
      <w:r>
        <w:rPr>
          <w:rFonts w:ascii="Arial" w:eastAsia="游ゴシック Light" w:hAnsi="Arial" w:cs="Arial"/>
        </w:rPr>
        <w:t>, m</w:t>
      </w:r>
      <w:r w:rsidRPr="004B2EB7">
        <w:rPr>
          <w:rFonts w:ascii="Arial" w:eastAsia="游ゴシック Light" w:hAnsi="Arial" w:cs="Arial" w:hint="eastAsia"/>
        </w:rPr>
        <w:t>ô</w:t>
      </w:r>
      <w:r>
        <w:rPr>
          <w:rFonts w:ascii="Arial" w:eastAsia="游ゴシック Light" w:hAnsi="Arial" w:cs="Arial"/>
        </w:rPr>
        <w:t xml:space="preserve"> t</w:t>
      </w:r>
      <w:r w:rsidRPr="004B2EB7">
        <w:rPr>
          <w:rFonts w:ascii="Arial" w:eastAsia="游ゴシック Light" w:hAnsi="Arial" w:cs="Arial"/>
        </w:rPr>
        <w:t>ả</w:t>
      </w:r>
      <w:r>
        <w:rPr>
          <w:rFonts w:ascii="Arial" w:eastAsia="游ゴシック Light" w:hAnsi="Arial" w:cs="Arial"/>
        </w:rPr>
        <w:t>, menu,….</w:t>
      </w:r>
    </w:p>
    <w:p w:rsidR="00D8755C" w:rsidRPr="00E335EB" w:rsidRDefault="004B2EB7" w:rsidP="004B2EB7">
      <w:pPr>
        <w:pStyle w:val="ListParagraph"/>
        <w:numPr>
          <w:ilvl w:val="0"/>
          <w:numId w:val="42"/>
        </w:numPr>
        <w:ind w:leftChars="0"/>
        <w:rPr>
          <w:rFonts w:ascii="Arial" w:eastAsia="游ゴシック Light" w:hAnsi="Arial" w:cs="Arial"/>
        </w:rPr>
      </w:pPr>
      <w:r w:rsidRPr="004B2EB7">
        <w:rPr>
          <w:rFonts w:ascii="Arial" w:eastAsia="游ゴシック Light" w:hAnsi="Arial" w:cs="Arial" w:hint="eastAsia"/>
        </w:rPr>
        <w:t>Đ</w:t>
      </w:r>
      <w:r w:rsidRPr="004B2EB7">
        <w:rPr>
          <w:rFonts w:ascii="Arial" w:eastAsia="游ゴシック Light" w:hAnsi="Arial" w:cs="Arial"/>
        </w:rPr>
        <w:t>ảm</w:t>
      </w:r>
      <w:r>
        <w:rPr>
          <w:rFonts w:ascii="Arial" w:eastAsia="游ゴシック Light" w:hAnsi="Arial" w:cs="Arial"/>
        </w:rPr>
        <w:t xml:space="preserve"> b</w:t>
      </w:r>
      <w:r w:rsidRPr="004B2EB7">
        <w:rPr>
          <w:rFonts w:ascii="Arial" w:eastAsia="游ゴシック Light" w:hAnsi="Arial" w:cs="Arial"/>
        </w:rPr>
        <w:t>ảo</w:t>
      </w:r>
      <w:r>
        <w:rPr>
          <w:rFonts w:ascii="Arial" w:eastAsia="游ゴシック Light" w:hAnsi="Arial" w:cs="Arial"/>
        </w:rPr>
        <w:t xml:space="preserve"> t</w:t>
      </w:r>
      <w:r w:rsidRPr="004B2EB7">
        <w:rPr>
          <w:rFonts w:ascii="Arial" w:eastAsia="游ゴシック Light" w:hAnsi="Arial" w:cs="Arial" w:hint="eastAsia"/>
        </w:rPr>
        <w:t>í</w:t>
      </w:r>
      <w:r w:rsidRPr="004B2EB7">
        <w:rPr>
          <w:rFonts w:ascii="Arial" w:eastAsia="游ゴシック Light" w:hAnsi="Arial" w:cs="Arial"/>
        </w:rPr>
        <w:t>nh</w:t>
      </w:r>
      <w:r>
        <w:rPr>
          <w:rFonts w:ascii="Arial" w:eastAsia="游ゴシック Light" w:hAnsi="Arial" w:cs="Arial"/>
        </w:rPr>
        <w:t xml:space="preserve"> nh</w:t>
      </w:r>
      <w:r w:rsidRPr="004B2EB7">
        <w:rPr>
          <w:rFonts w:ascii="Arial" w:eastAsia="游ゴシック Light" w:hAnsi="Arial" w:cs="Arial"/>
        </w:rPr>
        <w:t>ất</w:t>
      </w:r>
      <w:r>
        <w:rPr>
          <w:rFonts w:ascii="Arial" w:eastAsia="游ゴシック Light" w:hAnsi="Arial" w:cs="Arial"/>
        </w:rPr>
        <w:t xml:space="preserve"> qu</w:t>
      </w:r>
      <w:r w:rsidRPr="004B2EB7">
        <w:rPr>
          <w:rFonts w:ascii="Arial" w:eastAsia="游ゴシック Light" w:hAnsi="Arial" w:cs="Arial" w:hint="eastAsia"/>
        </w:rPr>
        <w:t>á</w:t>
      </w:r>
      <w:r>
        <w:rPr>
          <w:rFonts w:ascii="Arial" w:eastAsia="游ゴシック Light" w:hAnsi="Arial" w:cs="Arial"/>
        </w:rPr>
        <w:t>n v</w:t>
      </w:r>
      <w:r w:rsidRPr="004B2EB7">
        <w:rPr>
          <w:rFonts w:ascii="Arial" w:eastAsia="游ゴシック Light" w:hAnsi="Arial" w:cs="Arial"/>
        </w:rPr>
        <w:t>ề</w:t>
      </w:r>
      <w:r>
        <w:rPr>
          <w:rFonts w:ascii="Arial" w:eastAsia="游ゴシック Light" w:hAnsi="Arial" w:cs="Arial"/>
        </w:rPr>
        <w:t xml:space="preserve"> d</w:t>
      </w:r>
      <w:r w:rsidRPr="004B2EB7">
        <w:rPr>
          <w:rFonts w:ascii="Arial" w:eastAsia="游ゴシック Light" w:hAnsi="Arial" w:cs="Arial"/>
        </w:rPr>
        <w:t>es</w:t>
      </w:r>
      <w:r>
        <w:rPr>
          <w:rFonts w:ascii="Arial" w:eastAsia="游ゴシック Light" w:hAnsi="Arial" w:cs="Arial"/>
        </w:rPr>
        <w:t>ign, ch</w:t>
      </w:r>
      <w:r w:rsidRPr="004B2EB7">
        <w:rPr>
          <w:rFonts w:ascii="Arial" w:eastAsia="游ゴシック Light" w:hAnsi="Arial" w:cs="Arial"/>
        </w:rPr>
        <w:t>ỉ</w:t>
      </w:r>
      <w:r>
        <w:rPr>
          <w:rFonts w:ascii="Arial" w:eastAsia="游ゴシック Light" w:hAnsi="Arial" w:cs="Arial"/>
        </w:rPr>
        <w:t xml:space="preserve"> th</w:t>
      </w:r>
      <w:r w:rsidRPr="004B2EB7">
        <w:rPr>
          <w:rFonts w:ascii="Arial" w:eastAsia="游ゴシック Light" w:hAnsi="Arial" w:cs="Arial"/>
        </w:rPr>
        <w:t>ị</w:t>
      </w:r>
      <w:r>
        <w:rPr>
          <w:rFonts w:ascii="Arial" w:eastAsia="游ゴシック Light" w:hAnsi="Arial" w:cs="Arial"/>
        </w:rPr>
        <w:t>, t</w:t>
      </w:r>
      <w:r w:rsidRPr="004B2EB7">
        <w:rPr>
          <w:rFonts w:ascii="Arial" w:eastAsia="游ゴシック Light" w:hAnsi="Arial" w:cs="Arial"/>
        </w:rPr>
        <w:t>ừ</w:t>
      </w:r>
      <w:r>
        <w:rPr>
          <w:rFonts w:ascii="Arial" w:eastAsia="游ゴシック Light" w:hAnsi="Arial" w:cs="Arial"/>
        </w:rPr>
        <w:t xml:space="preserve"> ng</w:t>
      </w:r>
      <w:r w:rsidRPr="004B2EB7">
        <w:rPr>
          <w:rFonts w:ascii="Arial" w:eastAsia="游ゴシック Light" w:hAnsi="Arial" w:cs="Arial"/>
        </w:rPr>
        <w:t>ữ</w:t>
      </w:r>
      <w:r>
        <w:rPr>
          <w:rFonts w:ascii="Arial" w:eastAsia="游ゴシック Light" w:hAnsi="Arial" w:cs="Arial"/>
        </w:rPr>
        <w:t xml:space="preserve"> c</w:t>
      </w:r>
      <w:r w:rsidRPr="004B2EB7">
        <w:rPr>
          <w:rFonts w:ascii="Arial" w:eastAsia="游ゴシック Light" w:hAnsi="Arial" w:cs="Arial" w:hint="cs"/>
        </w:rPr>
        <w:t>ơ</w:t>
      </w:r>
      <w:r>
        <w:rPr>
          <w:rFonts w:ascii="Arial" w:eastAsia="游ゴシック Light" w:hAnsi="Arial" w:cs="Arial"/>
        </w:rPr>
        <w:t xml:space="preserve"> b</w:t>
      </w:r>
      <w:r w:rsidRPr="004B2EB7">
        <w:rPr>
          <w:rFonts w:ascii="Arial" w:eastAsia="游ゴシック Light" w:hAnsi="Arial" w:cs="Arial"/>
        </w:rPr>
        <w:t>ản</w:t>
      </w:r>
      <w:r>
        <w:rPr>
          <w:rFonts w:ascii="Arial" w:eastAsia="游ゴシック Light" w:hAnsi="Arial" w:cs="Arial"/>
        </w:rPr>
        <w:t>.</w:t>
      </w:r>
    </w:p>
    <w:p w:rsidR="00D8755C" w:rsidRPr="00E335EB" w:rsidRDefault="004B2EB7" w:rsidP="004B2EB7">
      <w:pPr>
        <w:pStyle w:val="ListParagraph"/>
        <w:numPr>
          <w:ilvl w:val="0"/>
          <w:numId w:val="42"/>
        </w:numPr>
        <w:ind w:leftChars="0"/>
        <w:rPr>
          <w:rFonts w:ascii="Arial" w:eastAsia="游ゴシック Light" w:hAnsi="Arial" w:cs="Arial"/>
        </w:rPr>
      </w:pPr>
      <w:r>
        <w:rPr>
          <w:rFonts w:ascii="Arial" w:eastAsia="游ゴシック Light" w:hAnsi="Arial" w:cs="Arial"/>
        </w:rPr>
        <w:t>C</w:t>
      </w:r>
      <w:r w:rsidRPr="004B2EB7">
        <w:rPr>
          <w:rFonts w:ascii="Arial" w:eastAsia="游ゴシック Light" w:hAnsi="Arial" w:cs="Arial"/>
        </w:rPr>
        <w:t>ần</w:t>
      </w:r>
      <w:r>
        <w:rPr>
          <w:rFonts w:ascii="Arial" w:eastAsia="游ゴシック Light" w:hAnsi="Arial" w:cs="Arial"/>
        </w:rPr>
        <w:t xml:space="preserve"> c</w:t>
      </w:r>
      <w:r w:rsidRPr="004B2EB7">
        <w:rPr>
          <w:rFonts w:ascii="Arial" w:eastAsia="游ゴシック Light" w:hAnsi="Arial" w:cs="Arial" w:hint="eastAsia"/>
        </w:rPr>
        <w:t>ó</w:t>
      </w:r>
      <w:r>
        <w:rPr>
          <w:rFonts w:ascii="Arial" w:eastAsia="游ゴシック Light" w:hAnsi="Arial" w:cs="Arial"/>
        </w:rPr>
        <w:t xml:space="preserve"> m</w:t>
      </w:r>
      <w:r w:rsidRPr="004B2EB7">
        <w:rPr>
          <w:rFonts w:ascii="Arial" w:eastAsia="游ゴシック Light" w:hAnsi="Arial" w:cs="Arial" w:hint="eastAsia"/>
        </w:rPr>
        <w:t>à</w:t>
      </w:r>
      <w:r w:rsidRPr="004B2EB7">
        <w:rPr>
          <w:rFonts w:ascii="Arial" w:eastAsia="游ゴシック Light" w:hAnsi="Arial" w:cs="Arial"/>
        </w:rPr>
        <w:t>n</w:t>
      </w:r>
      <w:r>
        <w:rPr>
          <w:rFonts w:ascii="Arial" w:eastAsia="游ゴシック Light" w:hAnsi="Arial" w:cs="Arial"/>
        </w:rPr>
        <w:t xml:space="preserve"> h</w:t>
      </w:r>
      <w:r w:rsidRPr="004B2EB7">
        <w:rPr>
          <w:rFonts w:ascii="Arial" w:eastAsia="游ゴシック Light" w:hAnsi="Arial" w:cs="Arial" w:hint="eastAsia"/>
        </w:rPr>
        <w:t>ì</w:t>
      </w:r>
      <w:r w:rsidRPr="004B2EB7">
        <w:rPr>
          <w:rFonts w:ascii="Arial" w:eastAsia="游ゴシック Light" w:hAnsi="Arial" w:cs="Arial"/>
        </w:rPr>
        <w:t>nh</w:t>
      </w:r>
      <w:r>
        <w:rPr>
          <w:rFonts w:ascii="Arial" w:eastAsia="游ゴシック Light" w:hAnsi="Arial" w:cs="Arial"/>
        </w:rPr>
        <w:t xml:space="preserve"> c</w:t>
      </w:r>
      <w:r w:rsidRPr="004B2EB7">
        <w:rPr>
          <w:rFonts w:ascii="Arial" w:eastAsia="游ゴシック Light" w:hAnsi="Arial" w:cs="Arial"/>
        </w:rPr>
        <w:t>onf</w:t>
      </w:r>
      <w:r>
        <w:rPr>
          <w:rFonts w:ascii="Arial" w:eastAsia="游ゴシック Light" w:hAnsi="Arial" w:cs="Arial"/>
        </w:rPr>
        <w:t>irm, c</w:t>
      </w:r>
      <w:r w:rsidRPr="004B2EB7">
        <w:rPr>
          <w:rFonts w:ascii="Arial" w:eastAsia="游ゴシック Light" w:hAnsi="Arial" w:cs="Arial" w:hint="eastAsia"/>
        </w:rPr>
        <w:t>ó</w:t>
      </w:r>
      <w:r>
        <w:rPr>
          <w:rFonts w:ascii="Arial" w:eastAsia="游ゴシック Light" w:hAnsi="Arial" w:cs="Arial"/>
        </w:rPr>
        <w:t xml:space="preserve"> th</w:t>
      </w:r>
      <w:r w:rsidRPr="004B2EB7">
        <w:rPr>
          <w:rFonts w:ascii="Arial" w:eastAsia="游ゴシック Light" w:hAnsi="Arial" w:cs="Arial"/>
        </w:rPr>
        <w:t>ể</w:t>
      </w:r>
      <w:r>
        <w:rPr>
          <w:rFonts w:ascii="Arial" w:eastAsia="游ゴシック Light" w:hAnsi="Arial" w:cs="Arial"/>
        </w:rPr>
        <w:t xml:space="preserve"> x</w:t>
      </w:r>
      <w:r w:rsidRPr="004B2EB7">
        <w:rPr>
          <w:rFonts w:ascii="Arial" w:eastAsia="游ゴシック Light" w:hAnsi="Arial" w:cs="Arial" w:hint="eastAsia"/>
        </w:rPr>
        <w:t>ó</w:t>
      </w:r>
      <w:r w:rsidRPr="004B2EB7">
        <w:rPr>
          <w:rFonts w:ascii="Arial" w:eastAsia="游ゴシック Light" w:hAnsi="Arial" w:cs="Arial"/>
        </w:rPr>
        <w:t>a</w:t>
      </w:r>
      <w:r>
        <w:rPr>
          <w:rFonts w:ascii="Arial" w:eastAsia="游ゴシック Light" w:hAnsi="Arial" w:cs="Arial"/>
        </w:rPr>
        <w:t xml:space="preserve"> input, s</w:t>
      </w:r>
      <w:r w:rsidRPr="004B2EB7">
        <w:rPr>
          <w:rFonts w:ascii="Arial" w:eastAsia="游ゴシック Light" w:hAnsi="Arial" w:cs="Arial"/>
        </w:rPr>
        <w:t>ửa</w:t>
      </w:r>
      <w:r>
        <w:rPr>
          <w:rFonts w:ascii="Arial" w:eastAsia="游ゴシック Light" w:hAnsi="Arial" w:cs="Arial"/>
        </w:rPr>
        <w:t xml:space="preserve"> l</w:t>
      </w:r>
      <w:r w:rsidRPr="004B2EB7">
        <w:rPr>
          <w:rFonts w:ascii="Arial" w:eastAsia="游ゴシック Light" w:hAnsi="Arial" w:cs="Arial"/>
        </w:rPr>
        <w:t>ại</w:t>
      </w:r>
      <w:r>
        <w:rPr>
          <w:rFonts w:ascii="Arial" w:eastAsia="游ゴシック Light" w:hAnsi="Arial" w:cs="Arial"/>
        </w:rPr>
        <w:t xml:space="preserve"> </w:t>
      </w:r>
      <w:r w:rsidRPr="004B2EB7">
        <w:rPr>
          <w:rFonts w:ascii="Arial" w:eastAsia="游ゴシック Light" w:hAnsi="Arial" w:cs="Arial"/>
        </w:rPr>
        <w:t>ứng</w:t>
      </w:r>
      <w:r>
        <w:rPr>
          <w:rFonts w:ascii="Arial" w:eastAsia="游ゴシック Light" w:hAnsi="Arial" w:cs="Arial"/>
        </w:rPr>
        <w:t xml:space="preserve"> v</w:t>
      </w:r>
      <w:r w:rsidRPr="004B2EB7">
        <w:rPr>
          <w:rFonts w:ascii="Arial" w:eastAsia="游ゴシック Light" w:hAnsi="Arial" w:cs="Arial"/>
        </w:rPr>
        <w:t>ới</w:t>
      </w:r>
      <w:r>
        <w:rPr>
          <w:rFonts w:ascii="Arial" w:eastAsia="游ゴシック Light" w:hAnsi="Arial" w:cs="Arial"/>
        </w:rPr>
        <w:t xml:space="preserve"> y</w:t>
      </w:r>
      <w:r w:rsidRPr="004B2EB7">
        <w:rPr>
          <w:rFonts w:ascii="Arial" w:eastAsia="游ゴシック Light" w:hAnsi="Arial" w:cs="Arial" w:hint="eastAsia"/>
        </w:rPr>
        <w:t>ê</w:t>
      </w:r>
      <w:r>
        <w:rPr>
          <w:rFonts w:ascii="Arial" w:eastAsia="游ゴシック Light" w:hAnsi="Arial" w:cs="Arial"/>
        </w:rPr>
        <w:t>u c</w:t>
      </w:r>
      <w:r w:rsidRPr="004B2EB7">
        <w:rPr>
          <w:rFonts w:ascii="Arial" w:eastAsia="游ゴシック Light" w:hAnsi="Arial" w:cs="Arial"/>
        </w:rPr>
        <w:t>ầu</w:t>
      </w:r>
      <w:r>
        <w:rPr>
          <w:rFonts w:ascii="Arial" w:eastAsia="游ゴシック Light" w:hAnsi="Arial" w:cs="Arial"/>
        </w:rPr>
        <w:t>.</w:t>
      </w:r>
    </w:p>
    <w:p w:rsidR="00D8755C" w:rsidRPr="00E335EB" w:rsidRDefault="004B2EB7" w:rsidP="004B2EB7">
      <w:pPr>
        <w:pStyle w:val="ListParagraph"/>
        <w:numPr>
          <w:ilvl w:val="0"/>
          <w:numId w:val="42"/>
        </w:numPr>
        <w:ind w:leftChars="0"/>
        <w:rPr>
          <w:rFonts w:ascii="Arial" w:eastAsia="游ゴシック Light" w:hAnsi="Arial" w:cs="Arial"/>
        </w:rPr>
      </w:pPr>
      <w:r>
        <w:rPr>
          <w:rFonts w:ascii="Arial" w:eastAsia="游ゴシック Light" w:hAnsi="Arial" w:cs="Arial" w:hint="eastAsia"/>
        </w:rPr>
        <w:t>Khi ph</w:t>
      </w:r>
      <w:r w:rsidRPr="004B2EB7">
        <w:rPr>
          <w:rFonts w:ascii="Arial" w:eastAsia="游ゴシック Light" w:hAnsi="Arial" w:cs="Arial" w:hint="eastAsia"/>
        </w:rPr>
        <w:t>á</w:t>
      </w:r>
      <w:r w:rsidRPr="004B2EB7">
        <w:rPr>
          <w:rFonts w:ascii="Arial" w:eastAsia="游ゴシック Light" w:hAnsi="Arial" w:cs="Arial"/>
        </w:rPr>
        <w:t>t</w:t>
      </w:r>
      <w:r>
        <w:rPr>
          <w:rFonts w:ascii="Arial" w:eastAsia="游ゴシック Light" w:hAnsi="Arial" w:cs="Arial"/>
        </w:rPr>
        <w:t xml:space="preserve"> sinh </w:t>
      </w:r>
      <w:r w:rsidRPr="004B2EB7">
        <w:rPr>
          <w:rFonts w:ascii="Arial" w:eastAsia="游ゴシック Light" w:hAnsi="Arial" w:cs="Arial"/>
        </w:rPr>
        <w:t>er</w:t>
      </w:r>
      <w:r>
        <w:rPr>
          <w:rFonts w:ascii="Arial" w:eastAsia="游ゴシック Light" w:hAnsi="Arial" w:cs="Arial"/>
        </w:rPr>
        <w:t>ror, s</w:t>
      </w:r>
      <w:r w:rsidRPr="004B2EB7">
        <w:rPr>
          <w:rFonts w:ascii="Arial" w:eastAsia="游ゴシック Light" w:hAnsi="Arial" w:cs="Arial"/>
        </w:rPr>
        <w:t>ẽ</w:t>
      </w:r>
      <w:r>
        <w:rPr>
          <w:rFonts w:ascii="Arial" w:eastAsia="游ゴシック Light" w:hAnsi="Arial" w:cs="Arial"/>
        </w:rPr>
        <w:t xml:space="preserve"> hi</w:t>
      </w:r>
      <w:r w:rsidRPr="004B2EB7">
        <w:rPr>
          <w:rFonts w:ascii="Arial" w:eastAsia="游ゴシック Light" w:hAnsi="Arial" w:cs="Arial"/>
        </w:rPr>
        <w:t>ển</w:t>
      </w:r>
      <w:r>
        <w:rPr>
          <w:rFonts w:ascii="Arial" w:eastAsia="游ゴシック Light" w:hAnsi="Arial" w:cs="Arial"/>
        </w:rPr>
        <w:t xml:space="preserve"> th</w:t>
      </w:r>
      <w:r w:rsidRPr="004B2EB7">
        <w:rPr>
          <w:rFonts w:ascii="Arial" w:eastAsia="游ゴシック Light" w:hAnsi="Arial" w:cs="Arial"/>
        </w:rPr>
        <w:t>ị</w:t>
      </w:r>
      <w:r>
        <w:rPr>
          <w:rFonts w:ascii="Arial" w:eastAsia="游ゴシック Light" w:hAnsi="Arial" w:cs="Arial"/>
        </w:rPr>
        <w:t xml:space="preserve"> m</w:t>
      </w:r>
      <w:r w:rsidRPr="004B2EB7">
        <w:rPr>
          <w:rFonts w:ascii="Arial" w:eastAsia="游ゴシック Light" w:hAnsi="Arial" w:cs="Arial"/>
        </w:rPr>
        <w:t>es</w:t>
      </w:r>
      <w:r>
        <w:rPr>
          <w:rFonts w:ascii="Arial" w:eastAsia="游ゴシック Light" w:hAnsi="Arial" w:cs="Arial"/>
        </w:rPr>
        <w:t xml:space="preserve">sage </w:t>
      </w:r>
      <w:r w:rsidRPr="004B2EB7">
        <w:rPr>
          <w:rFonts w:ascii="Arial" w:eastAsia="游ゴシック Light" w:hAnsi="Arial" w:cs="Arial" w:hint="eastAsia"/>
        </w:rPr>
        <w:t>đ</w:t>
      </w:r>
      <w:r w:rsidRPr="004B2EB7">
        <w:rPr>
          <w:rFonts w:ascii="Arial" w:eastAsia="游ゴシック Light" w:hAnsi="Arial" w:cs="Arial"/>
        </w:rPr>
        <w:t>ể</w:t>
      </w:r>
      <w:r>
        <w:rPr>
          <w:rFonts w:ascii="Arial" w:eastAsia="游ゴシック Light" w:hAnsi="Arial" w:cs="Arial"/>
        </w:rPr>
        <w:t xml:space="preserve"> </w:t>
      </w:r>
      <w:r w:rsidRPr="004B2EB7">
        <w:rPr>
          <w:rFonts w:ascii="Arial" w:eastAsia="游ゴシック Light" w:hAnsi="Arial" w:cs="Arial"/>
        </w:rPr>
        <w:t>us</w:t>
      </w:r>
      <w:r>
        <w:rPr>
          <w:rFonts w:ascii="Arial" w:eastAsia="游ゴシック Light" w:hAnsi="Arial" w:cs="Arial"/>
        </w:rPr>
        <w:t>er bi</w:t>
      </w:r>
      <w:r w:rsidRPr="004B2EB7">
        <w:rPr>
          <w:rFonts w:ascii="Arial" w:eastAsia="游ゴシック Light" w:hAnsi="Arial" w:cs="Arial"/>
        </w:rPr>
        <w:t>ết</w:t>
      </w:r>
      <w:r>
        <w:rPr>
          <w:rFonts w:ascii="Arial" w:eastAsia="游ゴシック Light" w:hAnsi="Arial" w:cs="Arial"/>
        </w:rPr>
        <w:t xml:space="preserve"> n</w:t>
      </w:r>
      <w:r w:rsidRPr="004B2EB7">
        <w:rPr>
          <w:rFonts w:ascii="Arial" w:eastAsia="游ゴシック Light" w:hAnsi="Arial" w:cs="Arial" w:hint="eastAsia"/>
        </w:rPr>
        <w:t>ê</w:t>
      </w:r>
      <w:r>
        <w:rPr>
          <w:rFonts w:ascii="Arial" w:eastAsia="游ゴシック Light" w:hAnsi="Arial" w:cs="Arial"/>
        </w:rPr>
        <w:t>n l</w:t>
      </w:r>
      <w:r w:rsidRPr="004B2EB7">
        <w:rPr>
          <w:rFonts w:ascii="Arial" w:eastAsia="游ゴシック Light" w:hAnsi="Arial" w:cs="Arial" w:hint="eastAsia"/>
        </w:rPr>
        <w:t>à</w:t>
      </w:r>
      <w:r w:rsidRPr="004B2EB7">
        <w:rPr>
          <w:rFonts w:ascii="Arial" w:eastAsia="游ゴシック Light" w:hAnsi="Arial" w:cs="Arial"/>
        </w:rPr>
        <w:t>m</w:t>
      </w:r>
      <w:r>
        <w:rPr>
          <w:rFonts w:ascii="Arial" w:eastAsia="游ゴシック Light" w:hAnsi="Arial" w:cs="Arial"/>
        </w:rPr>
        <w:t xml:space="preserve"> g</w:t>
      </w:r>
      <w:r w:rsidRPr="004B2EB7">
        <w:rPr>
          <w:rFonts w:ascii="Arial" w:eastAsia="游ゴシック Light" w:hAnsi="Arial" w:cs="Arial" w:hint="eastAsia"/>
        </w:rPr>
        <w:t>ì</w:t>
      </w:r>
      <w:r>
        <w:rPr>
          <w:rFonts w:ascii="Arial" w:eastAsia="游ゴシック Light" w:hAnsi="Arial" w:cs="Arial"/>
        </w:rPr>
        <w:t xml:space="preserve"> ti</w:t>
      </w:r>
      <w:r w:rsidRPr="004B2EB7">
        <w:rPr>
          <w:rFonts w:ascii="Arial" w:eastAsia="游ゴシック Light" w:hAnsi="Arial" w:cs="Arial"/>
        </w:rPr>
        <w:t>ếp</w:t>
      </w:r>
      <w:r>
        <w:rPr>
          <w:rFonts w:ascii="Arial" w:eastAsia="游ゴシック Light" w:hAnsi="Arial" w:cs="Arial"/>
        </w:rPr>
        <w:t xml:space="preserve"> theo, c</w:t>
      </w:r>
      <w:r w:rsidRPr="004B2EB7">
        <w:rPr>
          <w:rFonts w:ascii="Arial" w:eastAsia="游ゴシック Light" w:hAnsi="Arial" w:cs="Arial" w:hint="eastAsia"/>
        </w:rPr>
        <w:t>ù</w:t>
      </w:r>
      <w:r w:rsidRPr="004B2EB7">
        <w:rPr>
          <w:rFonts w:ascii="Arial" w:eastAsia="游ゴシック Light" w:hAnsi="Arial" w:cs="Arial"/>
        </w:rPr>
        <w:t>ng</w:t>
      </w:r>
      <w:r>
        <w:rPr>
          <w:rFonts w:ascii="Arial" w:eastAsia="游ゴシック Light" w:hAnsi="Arial" w:cs="Arial"/>
        </w:rPr>
        <w:t xml:space="preserve"> v</w:t>
      </w:r>
      <w:r w:rsidRPr="004B2EB7">
        <w:rPr>
          <w:rFonts w:ascii="Arial" w:eastAsia="游ゴシック Light" w:hAnsi="Arial" w:cs="Arial"/>
        </w:rPr>
        <w:t>ới</w:t>
      </w:r>
      <w:r>
        <w:rPr>
          <w:rFonts w:ascii="Arial" w:eastAsia="游ゴシック Light" w:hAnsi="Arial" w:cs="Arial"/>
        </w:rPr>
        <w:t xml:space="preserve"> </w:t>
      </w:r>
      <w:r w:rsidRPr="004B2EB7">
        <w:rPr>
          <w:rFonts w:ascii="Arial" w:eastAsia="游ゴシック Light" w:hAnsi="Arial" w:cs="Arial" w:hint="eastAsia"/>
        </w:rPr>
        <w:t>đó</w:t>
      </w:r>
      <w:r>
        <w:rPr>
          <w:rFonts w:ascii="Arial" w:eastAsia="游ゴシック Light" w:hAnsi="Arial" w:cs="Arial"/>
        </w:rPr>
        <w:t xml:space="preserve"> s</w:t>
      </w:r>
      <w:r w:rsidRPr="004B2EB7">
        <w:rPr>
          <w:rFonts w:ascii="Arial" w:eastAsia="游ゴシック Light" w:hAnsi="Arial" w:cs="Arial"/>
        </w:rPr>
        <w:t>ẽ</w:t>
      </w:r>
      <w:r>
        <w:rPr>
          <w:rFonts w:ascii="Arial" w:eastAsia="游ゴシック Light" w:hAnsi="Arial" w:cs="Arial"/>
        </w:rPr>
        <w:t xml:space="preserve"> hi</w:t>
      </w:r>
      <w:r w:rsidRPr="004B2EB7">
        <w:rPr>
          <w:rFonts w:ascii="Arial" w:eastAsia="游ゴシック Light" w:hAnsi="Arial" w:cs="Arial"/>
        </w:rPr>
        <w:t>ển</w:t>
      </w:r>
      <w:r>
        <w:rPr>
          <w:rFonts w:ascii="Arial" w:eastAsia="游ゴシック Light" w:hAnsi="Arial" w:cs="Arial"/>
        </w:rPr>
        <w:t xml:space="preserve"> th</w:t>
      </w:r>
      <w:r w:rsidRPr="004B2EB7">
        <w:rPr>
          <w:rFonts w:ascii="Arial" w:eastAsia="游ゴシック Light" w:hAnsi="Arial" w:cs="Arial"/>
        </w:rPr>
        <w:t>ị</w:t>
      </w:r>
      <w:r>
        <w:rPr>
          <w:rFonts w:ascii="Arial" w:eastAsia="游ゴシック Light" w:hAnsi="Arial" w:cs="Arial"/>
        </w:rPr>
        <w:t xml:space="preserve"> th</w:t>
      </w:r>
      <w:r w:rsidRPr="004B2EB7">
        <w:rPr>
          <w:rFonts w:ascii="Arial" w:eastAsia="游ゴシック Light" w:hAnsi="Arial" w:cs="Arial" w:hint="eastAsia"/>
        </w:rPr>
        <w:t>ô</w:t>
      </w:r>
      <w:r>
        <w:rPr>
          <w:rFonts w:ascii="Arial" w:eastAsia="游ゴシック Light" w:hAnsi="Arial" w:cs="Arial"/>
        </w:rPr>
        <w:t xml:space="preserve">ng tin </w:t>
      </w:r>
      <w:r w:rsidRPr="004B2EB7">
        <w:rPr>
          <w:rFonts w:ascii="Arial" w:eastAsia="游ゴシック Light" w:hAnsi="Arial" w:cs="Arial" w:hint="eastAsia"/>
        </w:rPr>
        <w:t>đ</w:t>
      </w:r>
      <w:r w:rsidRPr="004B2EB7">
        <w:rPr>
          <w:rFonts w:ascii="Arial" w:eastAsia="游ゴシック Light" w:hAnsi="Arial" w:cs="Arial"/>
        </w:rPr>
        <w:t>ể</w:t>
      </w:r>
      <w:r>
        <w:rPr>
          <w:rFonts w:ascii="Arial" w:eastAsia="游ゴシック Light" w:hAnsi="Arial" w:cs="Arial"/>
        </w:rPr>
        <w:t xml:space="preserve"> gi</w:t>
      </w:r>
      <w:r w:rsidRPr="004B2EB7">
        <w:rPr>
          <w:rFonts w:ascii="Arial" w:eastAsia="游ゴシック Light" w:hAnsi="Arial" w:cs="Arial"/>
        </w:rPr>
        <w:t>ải</w:t>
      </w:r>
      <w:r>
        <w:rPr>
          <w:rFonts w:ascii="Arial" w:eastAsia="游ゴシック Light" w:hAnsi="Arial" w:cs="Arial"/>
        </w:rPr>
        <w:t xml:space="preserve"> quy</w:t>
      </w:r>
      <w:r w:rsidRPr="004B2EB7">
        <w:rPr>
          <w:rFonts w:ascii="Arial" w:eastAsia="游ゴシック Light" w:hAnsi="Arial" w:cs="Arial"/>
        </w:rPr>
        <w:t>ết</w:t>
      </w:r>
      <w:r>
        <w:rPr>
          <w:rFonts w:ascii="Arial" w:eastAsia="游ゴシック Light" w:hAnsi="Arial" w:cs="Arial"/>
        </w:rPr>
        <w:t xml:space="preserve"> v</w:t>
      </w:r>
      <w:r w:rsidRPr="004B2EB7">
        <w:rPr>
          <w:rFonts w:ascii="Arial" w:eastAsia="游ゴシック Light" w:hAnsi="Arial" w:cs="Arial"/>
        </w:rPr>
        <w:t>ấn</w:t>
      </w:r>
      <w:r>
        <w:rPr>
          <w:rFonts w:ascii="Arial" w:eastAsia="游ゴシック Light" w:hAnsi="Arial" w:cs="Arial"/>
        </w:rPr>
        <w:t xml:space="preserve"> </w:t>
      </w:r>
      <w:r w:rsidRPr="004B2EB7">
        <w:rPr>
          <w:rFonts w:ascii="Arial" w:eastAsia="游ゴシック Light" w:hAnsi="Arial" w:cs="Arial" w:hint="eastAsia"/>
        </w:rPr>
        <w:t>đ</w:t>
      </w:r>
      <w:r w:rsidRPr="004B2EB7">
        <w:rPr>
          <w:rFonts w:ascii="Arial" w:eastAsia="游ゴシック Light" w:hAnsi="Arial" w:cs="Arial"/>
        </w:rPr>
        <w:t>ề</w:t>
      </w:r>
      <w:r>
        <w:rPr>
          <w:rFonts w:ascii="Arial" w:eastAsia="游ゴシック Light" w:hAnsi="Arial" w:cs="Arial"/>
        </w:rPr>
        <w:t xml:space="preserve"> nh</w:t>
      </w:r>
      <w:r w:rsidRPr="004B2EB7">
        <w:rPr>
          <w:rFonts w:ascii="Arial" w:eastAsia="游ゴシック Light" w:hAnsi="Arial" w:cs="Arial" w:hint="cs"/>
        </w:rPr>
        <w:t>ư</w:t>
      </w:r>
      <w:r>
        <w:rPr>
          <w:rFonts w:ascii="Arial" w:eastAsia="游ゴシック Light" w:hAnsi="Arial" w:cs="Arial"/>
        </w:rPr>
        <w:t xml:space="preserve"> </w:t>
      </w:r>
      <w:r w:rsidRPr="004B2EB7">
        <w:rPr>
          <w:rFonts w:ascii="Arial" w:eastAsia="游ゴシック Light" w:hAnsi="Arial" w:cs="Arial"/>
        </w:rPr>
        <w:t>er</w:t>
      </w:r>
      <w:r>
        <w:rPr>
          <w:rFonts w:ascii="Arial" w:eastAsia="游ゴシック Light" w:hAnsi="Arial" w:cs="Arial"/>
        </w:rPr>
        <w:t>ror code.</w:t>
      </w:r>
    </w:p>
    <w:p w:rsidR="008F38B7" w:rsidRPr="00E335EB" w:rsidRDefault="004B2EB7" w:rsidP="004B2EB7">
      <w:pPr>
        <w:pStyle w:val="ListParagraph"/>
        <w:numPr>
          <w:ilvl w:val="0"/>
          <w:numId w:val="42"/>
        </w:numPr>
        <w:ind w:leftChars="0"/>
        <w:rPr>
          <w:rFonts w:ascii="Arial" w:eastAsia="游ゴシック Light" w:hAnsi="Arial" w:cs="Arial"/>
        </w:rPr>
      </w:pPr>
      <w:r>
        <w:rPr>
          <w:rFonts w:ascii="Arial" w:eastAsia="游ゴシック Light" w:hAnsi="Arial" w:cs="Arial"/>
        </w:rPr>
        <w:t>D</w:t>
      </w:r>
      <w:r w:rsidRPr="004B2EB7">
        <w:rPr>
          <w:rFonts w:ascii="Arial" w:eastAsia="游ゴシック Light" w:hAnsi="Arial" w:cs="Arial"/>
        </w:rPr>
        <w:t>ần</w:t>
      </w:r>
      <w:r>
        <w:rPr>
          <w:rFonts w:ascii="Arial" w:eastAsia="游ゴシック Light" w:hAnsi="Arial" w:cs="Arial"/>
        </w:rPr>
        <w:t xml:space="preserve"> </w:t>
      </w:r>
      <w:r>
        <w:rPr>
          <w:rFonts w:ascii="Arial" w:eastAsia="游ゴシック Light" w:hAnsi="Arial" w:cs="Arial" w:hint="eastAsia"/>
        </w:rPr>
        <w:t>d</w:t>
      </w:r>
      <w:r w:rsidRPr="004B2EB7">
        <w:rPr>
          <w:rFonts w:ascii="Arial" w:eastAsia="游ゴシック Light" w:hAnsi="Arial" w:cs="Arial"/>
        </w:rPr>
        <w:t>ần</w:t>
      </w:r>
      <w:r>
        <w:rPr>
          <w:rFonts w:ascii="Arial" w:eastAsia="游ゴシック Light" w:hAnsi="Arial" w:cs="Arial"/>
        </w:rPr>
        <w:t>, ng</w:t>
      </w:r>
      <w:r>
        <w:rPr>
          <w:rFonts w:ascii="Arial" w:eastAsia="游ゴシック Light" w:hAnsi="Arial" w:cs="Arial" w:hint="cs"/>
        </w:rPr>
        <w:t>ư</w:t>
      </w:r>
      <w:r w:rsidRPr="004B2EB7">
        <w:rPr>
          <w:rFonts w:ascii="Arial" w:eastAsia="游ゴシック Light" w:hAnsi="Arial" w:cs="Arial"/>
        </w:rPr>
        <w:t>ời</w:t>
      </w:r>
      <w:r>
        <w:rPr>
          <w:rFonts w:ascii="Arial" w:eastAsia="游ゴシック Light" w:hAnsi="Arial" w:cs="Arial"/>
        </w:rPr>
        <w:t xml:space="preserve"> n</w:t>
      </w:r>
      <w:r>
        <w:rPr>
          <w:rFonts w:ascii="Arial" w:eastAsia="游ゴシック Light" w:hAnsi="Arial" w:cs="Arial" w:hint="cs"/>
        </w:rPr>
        <w:t>ư</w:t>
      </w:r>
      <w:r w:rsidRPr="004B2EB7">
        <w:rPr>
          <w:rFonts w:ascii="Arial" w:eastAsia="游ゴシック Light" w:hAnsi="Arial" w:cs="Arial"/>
        </w:rPr>
        <w:t>ớc</w:t>
      </w:r>
      <w:r>
        <w:rPr>
          <w:rFonts w:ascii="Arial" w:eastAsia="游ゴシック Light" w:hAnsi="Arial" w:cs="Arial"/>
        </w:rPr>
        <w:t xml:space="preserve"> ngo</w:t>
      </w:r>
      <w:r w:rsidRPr="004B2EB7">
        <w:rPr>
          <w:rFonts w:ascii="Arial" w:eastAsia="游ゴシック Light" w:hAnsi="Arial" w:cs="Arial" w:hint="eastAsia"/>
        </w:rPr>
        <w:t>à</w:t>
      </w:r>
      <w:r w:rsidRPr="004B2EB7">
        <w:rPr>
          <w:rFonts w:ascii="Arial" w:eastAsia="游ゴシック Light" w:hAnsi="Arial" w:cs="Arial"/>
        </w:rPr>
        <w:t>i</w:t>
      </w:r>
      <w:r>
        <w:rPr>
          <w:rFonts w:ascii="Arial" w:eastAsia="游ゴシック Light" w:hAnsi="Arial" w:cs="Arial"/>
        </w:rPr>
        <w:t xml:space="preserve"> s</w:t>
      </w:r>
      <w:r w:rsidRPr="004B2EB7">
        <w:rPr>
          <w:rFonts w:ascii="Arial" w:eastAsia="游ゴシック Light" w:hAnsi="Arial" w:cs="Arial"/>
        </w:rPr>
        <w:t>ẽ</w:t>
      </w:r>
      <w:r>
        <w:rPr>
          <w:rFonts w:ascii="Arial" w:eastAsia="游ゴシック Light" w:hAnsi="Arial" w:cs="Arial"/>
        </w:rPr>
        <w:t xml:space="preserve"> t</w:t>
      </w:r>
      <w:r w:rsidRPr="004B2EB7">
        <w:rPr>
          <w:rFonts w:ascii="Arial" w:eastAsia="游ゴシック Light" w:hAnsi="Arial" w:cs="Arial" w:hint="eastAsia"/>
        </w:rPr>
        <w:t>ă</w:t>
      </w:r>
      <w:r>
        <w:rPr>
          <w:rFonts w:ascii="Arial" w:eastAsia="游ゴシック Light" w:hAnsi="Arial" w:cs="Arial"/>
        </w:rPr>
        <w:t>ng l</w:t>
      </w:r>
      <w:r w:rsidRPr="004B2EB7">
        <w:rPr>
          <w:rFonts w:ascii="Arial" w:eastAsia="游ゴシック Light" w:hAnsi="Arial" w:cs="Arial" w:hint="eastAsia"/>
        </w:rPr>
        <w:t>ê</w:t>
      </w:r>
      <w:r>
        <w:rPr>
          <w:rFonts w:ascii="Arial" w:eastAsia="游ゴシック Light" w:hAnsi="Arial" w:cs="Arial"/>
        </w:rPr>
        <w:t xml:space="preserve">n, do </w:t>
      </w:r>
      <w:r w:rsidRPr="004B2EB7">
        <w:rPr>
          <w:rFonts w:ascii="Arial" w:eastAsia="游ゴシック Light" w:hAnsi="Arial" w:cs="Arial" w:hint="eastAsia"/>
        </w:rPr>
        <w:t>đó</w:t>
      </w:r>
      <w:r>
        <w:rPr>
          <w:rFonts w:ascii="Arial" w:eastAsia="游ゴシック Light" w:hAnsi="Arial" w:cs="Arial"/>
        </w:rPr>
        <w:t xml:space="preserve"> c</w:t>
      </w:r>
      <w:r w:rsidRPr="004B2EB7">
        <w:rPr>
          <w:rFonts w:ascii="Arial" w:eastAsia="游ゴシック Light" w:hAnsi="Arial" w:cs="Arial"/>
        </w:rPr>
        <w:t>ần</w:t>
      </w:r>
      <w:r>
        <w:rPr>
          <w:rFonts w:ascii="Arial" w:eastAsia="游ゴシック Light" w:hAnsi="Arial" w:cs="Arial"/>
        </w:rPr>
        <w:t xml:space="preserve"> thi</w:t>
      </w:r>
      <w:r w:rsidRPr="004B2EB7">
        <w:rPr>
          <w:rFonts w:ascii="Arial" w:eastAsia="游ゴシック Light" w:hAnsi="Arial" w:cs="Arial"/>
        </w:rPr>
        <w:t>ết</w:t>
      </w:r>
      <w:r>
        <w:rPr>
          <w:rFonts w:ascii="Arial" w:eastAsia="游ゴシック Light" w:hAnsi="Arial" w:cs="Arial"/>
        </w:rPr>
        <w:t xml:space="preserve"> k</w:t>
      </w:r>
      <w:r w:rsidRPr="004B2EB7">
        <w:rPr>
          <w:rFonts w:ascii="Arial" w:eastAsia="游ゴシック Light" w:hAnsi="Arial" w:cs="Arial"/>
        </w:rPr>
        <w:t>ế</w:t>
      </w:r>
      <w:r>
        <w:rPr>
          <w:rFonts w:ascii="Arial" w:eastAsia="游ゴシック Light" w:hAnsi="Arial" w:cs="Arial"/>
        </w:rPr>
        <w:t xml:space="preserve"> m</w:t>
      </w:r>
      <w:r w:rsidRPr="004B2EB7">
        <w:rPr>
          <w:rFonts w:ascii="Arial" w:eastAsia="游ゴシック Light" w:hAnsi="Arial" w:cs="Arial" w:hint="eastAsia"/>
        </w:rPr>
        <w:t>à</w:t>
      </w:r>
      <w:r w:rsidRPr="004B2EB7">
        <w:rPr>
          <w:rFonts w:ascii="Arial" w:eastAsia="游ゴシック Light" w:hAnsi="Arial" w:cs="Arial"/>
        </w:rPr>
        <w:t>n</w:t>
      </w:r>
      <w:r>
        <w:rPr>
          <w:rFonts w:ascii="Arial" w:eastAsia="游ゴシック Light" w:hAnsi="Arial" w:cs="Arial"/>
        </w:rPr>
        <w:t xml:space="preserve"> h</w:t>
      </w:r>
      <w:r w:rsidRPr="004B2EB7">
        <w:rPr>
          <w:rFonts w:ascii="Arial" w:eastAsia="游ゴシック Light" w:hAnsi="Arial" w:cs="Arial" w:hint="eastAsia"/>
        </w:rPr>
        <w:t>ì</w:t>
      </w:r>
      <w:r w:rsidRPr="004B2EB7">
        <w:rPr>
          <w:rFonts w:ascii="Arial" w:eastAsia="游ゴシック Light" w:hAnsi="Arial" w:cs="Arial"/>
        </w:rPr>
        <w:t>nh</w:t>
      </w:r>
      <w:r>
        <w:rPr>
          <w:rFonts w:ascii="Arial" w:eastAsia="游ゴシック Light" w:hAnsi="Arial" w:cs="Arial"/>
        </w:rPr>
        <w:t xml:space="preserve"> c</w:t>
      </w:r>
      <w:r w:rsidRPr="004B2EB7">
        <w:rPr>
          <w:rFonts w:ascii="Arial" w:eastAsia="游ゴシック Light" w:hAnsi="Arial" w:cs="Arial" w:hint="eastAsia"/>
        </w:rPr>
        <w:t>ó</w:t>
      </w:r>
      <w:r>
        <w:rPr>
          <w:rFonts w:ascii="Arial" w:eastAsia="游ゴシック Light" w:hAnsi="Arial" w:cs="Arial"/>
        </w:rPr>
        <w:t xml:space="preserve"> th</w:t>
      </w:r>
      <w:r w:rsidRPr="004B2EB7">
        <w:rPr>
          <w:rFonts w:ascii="Arial" w:eastAsia="游ゴシック Light" w:hAnsi="Arial" w:cs="Arial"/>
        </w:rPr>
        <w:t>ể</w:t>
      </w:r>
      <w:r>
        <w:rPr>
          <w:rFonts w:ascii="Arial" w:eastAsia="游ゴシック Light" w:hAnsi="Arial" w:cs="Arial"/>
        </w:rPr>
        <w:t xml:space="preserve"> x</w:t>
      </w:r>
      <w:r w:rsidRPr="004B2EB7">
        <w:rPr>
          <w:rFonts w:ascii="Arial" w:eastAsia="游ゴシック Light" w:hAnsi="Arial" w:cs="Arial"/>
        </w:rPr>
        <w:t>ử</w:t>
      </w:r>
      <w:r>
        <w:rPr>
          <w:rFonts w:ascii="Arial" w:eastAsia="游ゴシック Light" w:hAnsi="Arial" w:cs="Arial"/>
        </w:rPr>
        <w:t xml:space="preserve"> l</w:t>
      </w:r>
      <w:r w:rsidRPr="004B2EB7">
        <w:rPr>
          <w:rFonts w:ascii="Arial" w:eastAsia="游ゴシック Light" w:hAnsi="Arial" w:cs="Arial" w:hint="eastAsia"/>
        </w:rPr>
        <w:t>ý</w:t>
      </w:r>
      <w:r>
        <w:rPr>
          <w:rFonts w:ascii="Arial" w:eastAsia="游ゴシック Light" w:hAnsi="Arial" w:cs="Arial"/>
        </w:rPr>
        <w:t xml:space="preserve"> </w:t>
      </w:r>
      <w:r>
        <w:rPr>
          <w:rFonts w:ascii="Arial" w:eastAsia="游ゴシック Light" w:hAnsi="Arial" w:cs="Arial" w:hint="eastAsia"/>
        </w:rPr>
        <w:t>ng</w:t>
      </w:r>
      <w:r w:rsidRPr="004B2EB7">
        <w:rPr>
          <w:rFonts w:ascii="Arial" w:eastAsia="游ゴシック Light" w:hAnsi="Arial" w:cs="Arial" w:hint="eastAsia"/>
        </w:rPr>
        <w:t>ô</w:t>
      </w:r>
      <w:r>
        <w:rPr>
          <w:rFonts w:ascii="Arial" w:eastAsia="游ゴシック Light" w:hAnsi="Arial" w:cs="Arial"/>
        </w:rPr>
        <w:t>n ng</w:t>
      </w:r>
      <w:r w:rsidRPr="004B2EB7">
        <w:rPr>
          <w:rFonts w:ascii="Arial" w:eastAsia="游ゴシック Light" w:hAnsi="Arial" w:cs="Arial"/>
        </w:rPr>
        <w:t>ữ</w:t>
      </w:r>
      <w:r>
        <w:rPr>
          <w:rFonts w:ascii="Arial" w:eastAsia="游ゴシック Light" w:hAnsi="Arial" w:cs="Arial"/>
        </w:rPr>
        <w:t xml:space="preserve"> kh</w:t>
      </w:r>
      <w:r w:rsidRPr="004B2EB7">
        <w:rPr>
          <w:rFonts w:ascii="Arial" w:eastAsia="游ゴシック Light" w:hAnsi="Arial" w:cs="Arial" w:hint="eastAsia"/>
        </w:rPr>
        <w:t>á</w:t>
      </w:r>
      <w:r w:rsidRPr="004B2EB7">
        <w:rPr>
          <w:rFonts w:ascii="Arial" w:eastAsia="游ゴシック Light" w:hAnsi="Arial" w:cs="Arial"/>
        </w:rPr>
        <w:t>c</w:t>
      </w:r>
      <w:r>
        <w:rPr>
          <w:rFonts w:ascii="Arial" w:eastAsia="游ゴシック Light" w:hAnsi="Arial" w:cs="Arial"/>
        </w:rPr>
        <w:t xml:space="preserve"> ngo</w:t>
      </w:r>
      <w:r w:rsidRPr="004B2EB7">
        <w:rPr>
          <w:rFonts w:ascii="Arial" w:eastAsia="游ゴシック Light" w:hAnsi="Arial" w:cs="Arial" w:hint="eastAsia"/>
        </w:rPr>
        <w:t>à</w:t>
      </w:r>
      <w:r w:rsidRPr="004B2EB7">
        <w:rPr>
          <w:rFonts w:ascii="Arial" w:eastAsia="游ゴシック Light" w:hAnsi="Arial" w:cs="Arial"/>
        </w:rPr>
        <w:t>i</w:t>
      </w:r>
      <w:r>
        <w:rPr>
          <w:rFonts w:ascii="Arial" w:eastAsia="游ゴシック Light" w:hAnsi="Arial" w:cs="Arial"/>
        </w:rPr>
        <w:t xml:space="preserve"> ti</w:t>
      </w:r>
      <w:r w:rsidRPr="004B2EB7">
        <w:rPr>
          <w:rFonts w:ascii="Arial" w:eastAsia="游ゴシック Light" w:hAnsi="Arial" w:cs="Arial"/>
        </w:rPr>
        <w:t>ếng</w:t>
      </w:r>
      <w:r>
        <w:rPr>
          <w:rFonts w:ascii="Arial" w:eastAsia="游ゴシック Light" w:hAnsi="Arial" w:cs="Arial"/>
        </w:rPr>
        <w:t xml:space="preserve"> Nh</w:t>
      </w:r>
      <w:r w:rsidRPr="004B2EB7">
        <w:rPr>
          <w:rFonts w:ascii="Arial" w:eastAsia="游ゴシック Light" w:hAnsi="Arial" w:cs="Arial"/>
        </w:rPr>
        <w:t>ật</w:t>
      </w:r>
      <w:r>
        <w:rPr>
          <w:rFonts w:ascii="Arial" w:eastAsia="游ゴシック Light" w:hAnsi="Arial" w:cs="Arial"/>
        </w:rPr>
        <w:t xml:space="preserve"> trong t</w:t>
      </w:r>
      <w:r w:rsidRPr="004B2EB7">
        <w:rPr>
          <w:rFonts w:ascii="Arial" w:eastAsia="游ゴシック Light" w:hAnsi="Arial" w:cs="Arial" w:hint="cs"/>
        </w:rPr>
        <w:t>ươ</w:t>
      </w:r>
      <w:r>
        <w:rPr>
          <w:rFonts w:ascii="Arial" w:eastAsia="游ゴシック Light" w:hAnsi="Arial" w:cs="Arial"/>
        </w:rPr>
        <w:t>ng l</w:t>
      </w:r>
      <w:r w:rsidRPr="004B2EB7">
        <w:rPr>
          <w:rFonts w:ascii="Arial" w:eastAsia="游ゴシック Light" w:hAnsi="Arial" w:cs="Arial"/>
        </w:rPr>
        <w:t>ại</w:t>
      </w:r>
      <w:r>
        <w:rPr>
          <w:rFonts w:ascii="Arial" w:eastAsia="游ゴシック Light" w:hAnsi="Arial" w:cs="Arial"/>
        </w:rPr>
        <w:t>.</w:t>
      </w:r>
    </w:p>
    <w:p w:rsidR="008F38B7" w:rsidRPr="00E335EB" w:rsidRDefault="004B2EB7" w:rsidP="008B1C1D">
      <w:pPr>
        <w:pStyle w:val="ListParagraph"/>
        <w:numPr>
          <w:ilvl w:val="0"/>
          <w:numId w:val="42"/>
        </w:numPr>
        <w:ind w:leftChars="0"/>
        <w:rPr>
          <w:rFonts w:ascii="Arial" w:eastAsia="游ゴシック Light" w:hAnsi="Arial" w:cs="Arial"/>
        </w:rPr>
      </w:pPr>
      <w:r w:rsidRPr="004B2EB7">
        <w:rPr>
          <w:rFonts w:ascii="Arial" w:eastAsia="游ゴシック Light" w:hAnsi="Arial" w:cs="Arial"/>
        </w:rPr>
        <w:t>Ở</w:t>
      </w:r>
      <w:r>
        <w:rPr>
          <w:rFonts w:ascii="Arial" w:eastAsia="游ゴシック Light" w:hAnsi="Arial" w:cs="Arial"/>
        </w:rPr>
        <w:t xml:space="preserve"> h</w:t>
      </w:r>
      <w:r w:rsidRPr="004B2EB7">
        <w:rPr>
          <w:rFonts w:ascii="Arial" w:eastAsia="游ゴシック Light" w:hAnsi="Arial" w:cs="Arial"/>
        </w:rPr>
        <w:t>ệ</w:t>
      </w:r>
      <w:r>
        <w:rPr>
          <w:rFonts w:ascii="Arial" w:eastAsia="游ゴシック Light" w:hAnsi="Arial" w:cs="Arial"/>
        </w:rPr>
        <w:t xml:space="preserve"> th</w:t>
      </w:r>
      <w:r w:rsidRPr="004B2EB7">
        <w:rPr>
          <w:rFonts w:ascii="Arial" w:eastAsia="游ゴシック Light" w:hAnsi="Arial" w:cs="Arial"/>
        </w:rPr>
        <w:t>ống</w:t>
      </w:r>
      <w:r>
        <w:rPr>
          <w:rFonts w:ascii="Arial" w:eastAsia="游ゴシック Light" w:hAnsi="Arial" w:cs="Arial"/>
        </w:rPr>
        <w:t xml:space="preserve"> n</w:t>
      </w:r>
      <w:r w:rsidRPr="004B2EB7">
        <w:rPr>
          <w:rFonts w:ascii="Arial" w:eastAsia="游ゴシック Light" w:hAnsi="Arial" w:cs="Arial" w:hint="eastAsia"/>
        </w:rPr>
        <w:t>à</w:t>
      </w:r>
      <w:r w:rsidRPr="004B2EB7">
        <w:rPr>
          <w:rFonts w:ascii="Arial" w:eastAsia="游ゴシック Light" w:hAnsi="Arial" w:cs="Arial"/>
        </w:rPr>
        <w:t>y</w:t>
      </w:r>
      <w:r>
        <w:rPr>
          <w:rFonts w:ascii="Arial" w:eastAsia="游ゴシック Light" w:hAnsi="Arial" w:cs="Arial"/>
        </w:rPr>
        <w:t>, c</w:t>
      </w:r>
      <w:r w:rsidRPr="004B2EB7">
        <w:rPr>
          <w:rFonts w:ascii="Arial" w:eastAsia="游ゴシック Light" w:hAnsi="Arial" w:cs="Arial" w:hint="eastAsia"/>
        </w:rPr>
        <w:t>ó</w:t>
      </w:r>
      <w:r>
        <w:rPr>
          <w:rFonts w:ascii="Arial" w:eastAsia="游ゴシック Light" w:hAnsi="Arial" w:cs="Arial"/>
        </w:rPr>
        <w:t xml:space="preserve"> t</w:t>
      </w:r>
      <w:r w:rsidRPr="004B2EB7">
        <w:rPr>
          <w:rFonts w:ascii="Arial" w:eastAsia="游ゴシック Light" w:hAnsi="Arial" w:cs="Arial" w:hint="eastAsia"/>
        </w:rPr>
        <w:t>í</w:t>
      </w:r>
      <w:r w:rsidRPr="004B2EB7">
        <w:rPr>
          <w:rFonts w:ascii="Arial" w:eastAsia="游ゴシック Light" w:hAnsi="Arial" w:cs="Arial"/>
        </w:rPr>
        <w:t>nh</w:t>
      </w:r>
      <w:r>
        <w:rPr>
          <w:rFonts w:ascii="Arial" w:eastAsia="游ゴシック Light" w:hAnsi="Arial" w:cs="Arial"/>
        </w:rPr>
        <w:t xml:space="preserve"> n</w:t>
      </w:r>
      <w:r w:rsidRPr="004B2EB7">
        <w:rPr>
          <w:rFonts w:ascii="Arial" w:eastAsia="游ゴシック Light" w:hAnsi="Arial" w:cs="Arial" w:hint="eastAsia"/>
        </w:rPr>
        <w:t>ă</w:t>
      </w:r>
      <w:r>
        <w:rPr>
          <w:rFonts w:ascii="Arial" w:eastAsia="游ゴシック Light" w:hAnsi="Arial" w:cs="Arial"/>
        </w:rPr>
        <w:t>ng nh</w:t>
      </w:r>
      <w:r w:rsidRPr="004B2EB7">
        <w:rPr>
          <w:rFonts w:ascii="Arial" w:eastAsia="游ゴシック Light" w:hAnsi="Arial" w:cs="Arial"/>
        </w:rPr>
        <w:t>ập</w:t>
      </w:r>
      <w:r>
        <w:rPr>
          <w:rFonts w:ascii="Arial" w:eastAsia="游ゴシック Light" w:hAnsi="Arial" w:cs="Arial"/>
        </w:rPr>
        <w:t xml:space="preserve"> t</w:t>
      </w:r>
      <w:r w:rsidRPr="004B2EB7">
        <w:rPr>
          <w:rFonts w:ascii="Arial" w:eastAsia="游ゴシック Light" w:hAnsi="Arial" w:cs="Arial" w:hint="eastAsia"/>
        </w:rPr>
        <w:t>ê</w:t>
      </w:r>
      <w:r>
        <w:rPr>
          <w:rFonts w:ascii="Arial" w:eastAsia="游ゴシック Light" w:hAnsi="Arial" w:cs="Arial"/>
        </w:rPr>
        <w:t>n c</w:t>
      </w:r>
      <w:r w:rsidRPr="004B2EB7">
        <w:rPr>
          <w:rFonts w:ascii="Arial" w:eastAsia="游ゴシック Light" w:hAnsi="Arial" w:cs="Arial"/>
        </w:rPr>
        <w:t>ủa</w:t>
      </w:r>
      <w:r>
        <w:rPr>
          <w:rFonts w:ascii="Arial" w:eastAsia="游ゴシック Light" w:hAnsi="Arial" w:cs="Arial"/>
        </w:rPr>
        <w:t xml:space="preserve"> </w:t>
      </w:r>
      <w:r w:rsidRPr="004B2EB7">
        <w:rPr>
          <w:rFonts w:ascii="Arial" w:eastAsia="游ゴシック Light" w:hAnsi="Arial" w:cs="Arial"/>
        </w:rPr>
        <w:t>w</w:t>
      </w:r>
      <w:r>
        <w:rPr>
          <w:rFonts w:ascii="Arial" w:eastAsia="游ゴシック Light" w:hAnsi="Arial" w:cs="Arial"/>
        </w:rPr>
        <w:t>orker, nh</w:t>
      </w:r>
      <w:r w:rsidRPr="004B2EB7">
        <w:rPr>
          <w:rFonts w:ascii="Arial" w:eastAsia="游ゴシック Light" w:hAnsi="Arial" w:cs="Arial" w:hint="cs"/>
        </w:rPr>
        <w:t>ư</w:t>
      </w:r>
      <w:r>
        <w:rPr>
          <w:rFonts w:ascii="Arial" w:eastAsia="游ゴシック Light" w:hAnsi="Arial" w:cs="Arial"/>
        </w:rPr>
        <w:t>ng s</w:t>
      </w:r>
      <w:r w:rsidRPr="004B2EB7">
        <w:rPr>
          <w:rFonts w:ascii="Arial" w:eastAsia="游ゴシック Light" w:hAnsi="Arial" w:cs="Arial"/>
        </w:rPr>
        <w:t>ẽ</w:t>
      </w:r>
      <w:r>
        <w:rPr>
          <w:rFonts w:ascii="Arial" w:eastAsia="游ゴシック Light" w:hAnsi="Arial" w:cs="Arial"/>
        </w:rPr>
        <w:t xml:space="preserve"> k</w:t>
      </w:r>
      <w:r w:rsidR="008B1C1D">
        <w:rPr>
          <w:rFonts w:ascii="Arial" w:eastAsia="游ゴシック Light" w:hAnsi="Arial" w:cs="Arial"/>
        </w:rPr>
        <w:t>h</w:t>
      </w:r>
      <w:r w:rsidR="008B1C1D" w:rsidRPr="008B1C1D">
        <w:rPr>
          <w:rFonts w:ascii="Arial" w:eastAsia="游ゴシック Light" w:hAnsi="Arial" w:cs="Arial" w:hint="eastAsia"/>
        </w:rPr>
        <w:t>ô</w:t>
      </w:r>
      <w:r w:rsidR="008B1C1D">
        <w:rPr>
          <w:rFonts w:ascii="Arial" w:eastAsia="游ゴシック Light" w:hAnsi="Arial" w:cs="Arial"/>
        </w:rPr>
        <w:t>ng x</w:t>
      </w:r>
      <w:r w:rsidR="008B1C1D" w:rsidRPr="008B1C1D">
        <w:rPr>
          <w:rFonts w:ascii="Arial" w:eastAsia="游ゴシック Light" w:hAnsi="Arial" w:cs="Arial"/>
        </w:rPr>
        <w:t>ử</w:t>
      </w:r>
      <w:r w:rsidR="008B1C1D">
        <w:rPr>
          <w:rFonts w:ascii="Arial" w:eastAsia="游ゴシック Light" w:hAnsi="Arial" w:cs="Arial"/>
        </w:rPr>
        <w:t xml:space="preserve"> l</w:t>
      </w:r>
      <w:r w:rsidR="008B1C1D" w:rsidRPr="008B1C1D">
        <w:rPr>
          <w:rFonts w:ascii="Arial" w:eastAsia="游ゴシック Light" w:hAnsi="Arial" w:cs="Arial" w:hint="eastAsia"/>
        </w:rPr>
        <w:t>ý</w:t>
      </w:r>
      <w:r w:rsidR="008B1C1D">
        <w:rPr>
          <w:rFonts w:ascii="Arial" w:eastAsia="游ゴシック Light" w:hAnsi="Arial" w:cs="Arial"/>
        </w:rPr>
        <w:t xml:space="preserve"> cho ti</w:t>
      </w:r>
      <w:r w:rsidR="008B1C1D" w:rsidRPr="008B1C1D">
        <w:rPr>
          <w:rFonts w:ascii="Arial" w:eastAsia="游ゴシック Light" w:hAnsi="Arial" w:cs="Arial"/>
        </w:rPr>
        <w:t>ếng</w:t>
      </w:r>
      <w:r w:rsidR="008B1C1D">
        <w:rPr>
          <w:rFonts w:ascii="Arial" w:eastAsia="游ゴシック Light" w:hAnsi="Arial" w:cs="Arial"/>
        </w:rPr>
        <w:t xml:space="preserve"> n</w:t>
      </w:r>
      <w:r w:rsidR="008B1C1D">
        <w:rPr>
          <w:rFonts w:ascii="Arial" w:eastAsia="游ゴシック Light" w:hAnsi="Arial" w:cs="Arial" w:hint="cs"/>
        </w:rPr>
        <w:t>ư</w:t>
      </w:r>
      <w:r w:rsidR="008B1C1D" w:rsidRPr="008B1C1D">
        <w:rPr>
          <w:rFonts w:ascii="Arial" w:eastAsia="游ゴシック Light" w:hAnsi="Arial" w:cs="Arial"/>
        </w:rPr>
        <w:t>ớc</w:t>
      </w:r>
      <w:r w:rsidR="008B1C1D">
        <w:rPr>
          <w:rFonts w:ascii="Arial" w:eastAsia="游ゴシック Light" w:hAnsi="Arial" w:cs="Arial"/>
        </w:rPr>
        <w:t xml:space="preserve"> ngo</w:t>
      </w:r>
      <w:r w:rsidR="008B1C1D" w:rsidRPr="008B1C1D">
        <w:rPr>
          <w:rFonts w:ascii="Arial" w:eastAsia="游ゴシック Light" w:hAnsi="Arial" w:cs="Arial" w:hint="eastAsia"/>
        </w:rPr>
        <w:t>à</w:t>
      </w:r>
      <w:r w:rsidR="008B1C1D" w:rsidRPr="008B1C1D">
        <w:rPr>
          <w:rFonts w:ascii="Arial" w:eastAsia="游ゴシック Light" w:hAnsi="Arial" w:cs="Arial"/>
        </w:rPr>
        <w:t>i</w:t>
      </w:r>
      <w:r w:rsidR="008B1C1D">
        <w:rPr>
          <w:rFonts w:ascii="Arial" w:eastAsia="游ゴシック Light" w:hAnsi="Arial" w:cs="Arial"/>
        </w:rPr>
        <w:t xml:space="preserve"> (nguy</w:t>
      </w:r>
      <w:r w:rsidR="008B1C1D" w:rsidRPr="008B1C1D">
        <w:rPr>
          <w:rFonts w:ascii="Arial" w:eastAsia="游ゴシック Light" w:hAnsi="Arial" w:cs="Arial" w:hint="eastAsia"/>
        </w:rPr>
        <w:t>ê</w:t>
      </w:r>
      <w:r w:rsidR="008B1C1D">
        <w:rPr>
          <w:rFonts w:ascii="Arial" w:eastAsia="游ゴシック Light" w:hAnsi="Arial" w:cs="Arial"/>
        </w:rPr>
        <w:t>n t</w:t>
      </w:r>
      <w:r w:rsidR="008B1C1D" w:rsidRPr="008B1C1D">
        <w:rPr>
          <w:rFonts w:ascii="Arial" w:eastAsia="游ゴシック Light" w:hAnsi="Arial" w:cs="Arial"/>
        </w:rPr>
        <w:t>ắc</w:t>
      </w:r>
      <w:r w:rsidR="008B1C1D">
        <w:rPr>
          <w:rFonts w:ascii="Arial" w:eastAsia="游ゴシック Light" w:hAnsi="Arial" w:cs="Arial"/>
        </w:rPr>
        <w:t>).</w:t>
      </w:r>
    </w:p>
    <w:p w:rsidR="00D8755C" w:rsidRPr="00E335EB" w:rsidRDefault="008B1C1D" w:rsidP="008B1C1D">
      <w:pPr>
        <w:pStyle w:val="ListParagraph"/>
        <w:numPr>
          <w:ilvl w:val="0"/>
          <w:numId w:val="42"/>
        </w:numPr>
        <w:ind w:leftChars="0"/>
        <w:rPr>
          <w:rFonts w:ascii="Arial" w:eastAsia="游ゴシック Light" w:hAnsi="Arial" w:cs="Arial"/>
        </w:rPr>
      </w:pPr>
      <w:r>
        <w:rPr>
          <w:rFonts w:ascii="Arial" w:eastAsia="游ゴシック Light" w:hAnsi="Arial" w:cs="Arial" w:hint="eastAsia"/>
        </w:rPr>
        <w:t xml:space="preserve">Khi </w:t>
      </w:r>
      <w:r w:rsidRPr="008B1C1D">
        <w:rPr>
          <w:rFonts w:ascii="Arial" w:eastAsia="游ゴシック Light" w:hAnsi="Arial" w:cs="Arial"/>
        </w:rPr>
        <w:t>us</w:t>
      </w:r>
      <w:r>
        <w:rPr>
          <w:rFonts w:ascii="Arial" w:eastAsia="游ゴシック Light" w:hAnsi="Arial" w:cs="Arial"/>
        </w:rPr>
        <w:t>er c</w:t>
      </w:r>
      <w:r w:rsidRPr="008B1C1D">
        <w:rPr>
          <w:rFonts w:ascii="Arial" w:eastAsia="游ゴシック Light" w:hAnsi="Arial" w:cs="Arial"/>
        </w:rPr>
        <w:t>ần</w:t>
      </w:r>
      <w:r>
        <w:rPr>
          <w:rFonts w:ascii="Arial" w:eastAsia="游ゴシック Light" w:hAnsi="Arial" w:cs="Arial"/>
        </w:rPr>
        <w:t>, s</w:t>
      </w:r>
      <w:r w:rsidRPr="008B1C1D">
        <w:rPr>
          <w:rFonts w:ascii="Arial" w:eastAsia="游ゴシック Light" w:hAnsi="Arial" w:cs="Arial"/>
        </w:rPr>
        <w:t>ẽ</w:t>
      </w:r>
      <w:r>
        <w:rPr>
          <w:rFonts w:ascii="Arial" w:eastAsia="游ゴシック Light" w:hAnsi="Arial" w:cs="Arial"/>
        </w:rPr>
        <w:t xml:space="preserve"> c</w:t>
      </w:r>
      <w:r w:rsidRPr="008B1C1D">
        <w:rPr>
          <w:rFonts w:ascii="Arial" w:eastAsia="游ゴシック Light" w:hAnsi="Arial" w:cs="Arial" w:hint="eastAsia"/>
        </w:rPr>
        <w:t>ó</w:t>
      </w:r>
      <w:r>
        <w:rPr>
          <w:rFonts w:ascii="Arial" w:eastAsia="游ゴシック Light" w:hAnsi="Arial" w:cs="Arial"/>
        </w:rPr>
        <w:t xml:space="preserve"> th</w:t>
      </w:r>
      <w:r w:rsidRPr="008B1C1D">
        <w:rPr>
          <w:rFonts w:ascii="Arial" w:eastAsia="游ゴシック Light" w:hAnsi="Arial" w:cs="Arial"/>
        </w:rPr>
        <w:t>ể</w:t>
      </w:r>
      <w:r>
        <w:rPr>
          <w:rFonts w:ascii="Arial" w:eastAsia="游ゴシック Light" w:hAnsi="Arial" w:cs="Arial"/>
        </w:rPr>
        <w:t xml:space="preserve"> s</w:t>
      </w:r>
      <w:r w:rsidRPr="008B1C1D">
        <w:rPr>
          <w:rFonts w:ascii="Arial" w:eastAsia="游ゴシック Light" w:hAnsi="Arial" w:cs="Arial"/>
        </w:rPr>
        <w:t>ử</w:t>
      </w:r>
      <w:r>
        <w:rPr>
          <w:rFonts w:ascii="Arial" w:eastAsia="游ゴシック Light" w:hAnsi="Arial" w:cs="Arial"/>
        </w:rPr>
        <w:t xml:space="preserve"> d</w:t>
      </w:r>
      <w:r w:rsidRPr="008B1C1D">
        <w:rPr>
          <w:rFonts w:ascii="Arial" w:eastAsia="游ゴシック Light" w:hAnsi="Arial" w:cs="Arial"/>
        </w:rPr>
        <w:t>ụng</w:t>
      </w:r>
      <w:r>
        <w:rPr>
          <w:rFonts w:ascii="Arial" w:eastAsia="游ゴシック Light" w:hAnsi="Arial" w:cs="Arial"/>
        </w:rPr>
        <w:t xml:space="preserve"> help, manual,…</w:t>
      </w:r>
    </w:p>
    <w:p w:rsidR="008B1C1D" w:rsidRDefault="008B1C1D" w:rsidP="00982F26">
      <w:pPr>
        <w:pStyle w:val="ListParagraph"/>
        <w:numPr>
          <w:ilvl w:val="0"/>
          <w:numId w:val="42"/>
        </w:numPr>
        <w:ind w:leftChars="0"/>
        <w:rPr>
          <w:rFonts w:ascii="Arial" w:eastAsia="游ゴシック Light" w:hAnsi="Arial" w:cs="Arial"/>
        </w:rPr>
      </w:pPr>
      <w:r w:rsidRPr="008B1C1D">
        <w:rPr>
          <w:rFonts w:ascii="Arial" w:eastAsia="游ゴシック Light" w:hAnsi="Arial" w:cs="Arial"/>
        </w:rPr>
        <w:t>Phẩn ảnh cho us</w:t>
      </w:r>
      <w:r>
        <w:rPr>
          <w:rFonts w:ascii="Arial" w:eastAsia="游ゴシック Light" w:hAnsi="Arial" w:cs="Arial"/>
        </w:rPr>
        <w:t>ability</w:t>
      </w:r>
      <w:r w:rsidRPr="008B1C1D">
        <w:rPr>
          <w:rFonts w:ascii="Arial" w:eastAsia="游ゴシック Light" w:hAnsi="Arial" w:cs="Arial"/>
        </w:rPr>
        <w:t xml:space="preserve"> trong khả n</w:t>
      </w:r>
      <w:r w:rsidRPr="008B1C1D">
        <w:rPr>
          <w:rFonts w:ascii="Arial" w:eastAsia="游ゴシック Light" w:hAnsi="Arial" w:cs="Arial" w:hint="eastAsia"/>
        </w:rPr>
        <w:t>ă</w:t>
      </w:r>
      <w:r w:rsidRPr="008B1C1D">
        <w:rPr>
          <w:rFonts w:ascii="Arial" w:eastAsia="游ゴシック Light" w:hAnsi="Arial" w:cs="Arial"/>
        </w:rPr>
        <w:t xml:space="preserve">ng thu thập </w:t>
      </w:r>
      <w:r w:rsidRPr="008B1C1D">
        <w:rPr>
          <w:rFonts w:ascii="Arial" w:eastAsia="游ゴシック Light" w:hAnsi="Arial" w:cs="Arial" w:hint="eastAsia"/>
        </w:rPr>
        <w:t>ý</w:t>
      </w:r>
      <w:r w:rsidRPr="008B1C1D">
        <w:rPr>
          <w:rFonts w:ascii="Arial" w:eastAsia="游ゴシック Light" w:hAnsi="Arial" w:cs="Arial"/>
        </w:rPr>
        <w:t xml:space="preserve"> ki</w:t>
      </w:r>
      <w:r w:rsidRPr="008B1C1D">
        <w:rPr>
          <w:rFonts w:ascii="Arial" w:eastAsia="游ゴシック Light" w:hAnsi="Arial" w:cs="Arial" w:hint="eastAsia"/>
        </w:rPr>
        <w:t>ê</w:t>
      </w:r>
      <w:r w:rsidRPr="008B1C1D">
        <w:rPr>
          <w:rFonts w:ascii="Arial" w:eastAsia="游ゴシック Light" w:hAnsi="Arial" w:cs="Arial"/>
        </w:rPr>
        <w:t>n ng</w:t>
      </w:r>
      <w:r w:rsidRPr="008B1C1D">
        <w:rPr>
          <w:rFonts w:ascii="Arial" w:eastAsia="游ゴシック Light" w:hAnsi="Arial" w:cs="Arial" w:hint="cs"/>
        </w:rPr>
        <w:t>ư</w:t>
      </w:r>
      <w:r w:rsidRPr="008B1C1D">
        <w:rPr>
          <w:rFonts w:ascii="Arial" w:eastAsia="游ゴシック Light" w:hAnsi="Arial" w:cs="Arial"/>
        </w:rPr>
        <w:t>ời d</w:t>
      </w:r>
      <w:r w:rsidRPr="008B1C1D">
        <w:rPr>
          <w:rFonts w:ascii="Arial" w:eastAsia="游ゴシック Light" w:hAnsi="Arial" w:cs="Arial" w:hint="eastAsia"/>
        </w:rPr>
        <w:t>ù</w:t>
      </w:r>
      <w:r w:rsidRPr="008B1C1D">
        <w:rPr>
          <w:rFonts w:ascii="Arial" w:eastAsia="游ゴシック Light" w:hAnsi="Arial" w:cs="Arial"/>
        </w:rPr>
        <w:t xml:space="preserve">ng </w:t>
      </w:r>
    </w:p>
    <w:p w:rsidR="00DC3DDA" w:rsidRPr="008B1C1D" w:rsidRDefault="008B1C1D" w:rsidP="008B1C1D">
      <w:pPr>
        <w:pStyle w:val="ListParagraph"/>
        <w:numPr>
          <w:ilvl w:val="0"/>
          <w:numId w:val="42"/>
        </w:numPr>
        <w:ind w:leftChars="0"/>
        <w:rPr>
          <w:rFonts w:ascii="Arial" w:eastAsia="游ゴシック Light" w:hAnsi="Arial" w:cs="Arial"/>
        </w:rPr>
      </w:pPr>
      <w:r>
        <w:rPr>
          <w:rFonts w:ascii="Arial" w:eastAsia="游ゴシック Light" w:hAnsi="Arial" w:cs="Arial" w:hint="eastAsia"/>
        </w:rPr>
        <w:t>C</w:t>
      </w:r>
      <w:r w:rsidRPr="008B1C1D">
        <w:rPr>
          <w:rFonts w:ascii="Arial" w:eastAsia="游ゴシック Light" w:hAnsi="Arial" w:cs="Arial"/>
        </w:rPr>
        <w:t>ấ</w:t>
      </w:r>
      <w:r>
        <w:rPr>
          <w:rFonts w:ascii="Arial" w:eastAsia="游ゴシック Light" w:hAnsi="Arial" w:cs="Arial"/>
        </w:rPr>
        <w:t>u th</w:t>
      </w:r>
      <w:r w:rsidRPr="008B1C1D">
        <w:rPr>
          <w:rFonts w:ascii="Arial" w:eastAsia="游ゴシック Light" w:hAnsi="Arial" w:cs="Arial" w:hint="eastAsia"/>
        </w:rPr>
        <w:t>à</w:t>
      </w:r>
      <w:r w:rsidRPr="008B1C1D">
        <w:rPr>
          <w:rFonts w:ascii="Arial" w:eastAsia="游ゴシック Light" w:hAnsi="Arial" w:cs="Arial"/>
        </w:rPr>
        <w:t>nh</w:t>
      </w:r>
      <w:r>
        <w:rPr>
          <w:rFonts w:ascii="Arial" w:eastAsia="游ゴシック Light" w:hAnsi="Arial" w:cs="Arial"/>
        </w:rPr>
        <w:t xml:space="preserve"> m</w:t>
      </w:r>
      <w:r w:rsidRPr="008B1C1D">
        <w:rPr>
          <w:rFonts w:ascii="Arial" w:eastAsia="游ゴシック Light" w:hAnsi="Arial" w:cs="Arial" w:hint="eastAsia"/>
        </w:rPr>
        <w:t>à</w:t>
      </w:r>
      <w:r w:rsidRPr="008B1C1D">
        <w:rPr>
          <w:rFonts w:ascii="Arial" w:eastAsia="游ゴシック Light" w:hAnsi="Arial" w:cs="Arial"/>
        </w:rPr>
        <w:t>n</w:t>
      </w:r>
      <w:r>
        <w:rPr>
          <w:rFonts w:ascii="Arial" w:eastAsia="游ゴシック Light" w:hAnsi="Arial" w:cs="Arial"/>
        </w:rPr>
        <w:t xml:space="preserve"> h</w:t>
      </w:r>
      <w:r w:rsidRPr="008B1C1D">
        <w:rPr>
          <w:rFonts w:ascii="Arial" w:eastAsia="游ゴシック Light" w:hAnsi="Arial" w:cs="Arial" w:hint="eastAsia"/>
        </w:rPr>
        <w:t>ì</w:t>
      </w:r>
      <w:r w:rsidRPr="008B1C1D">
        <w:rPr>
          <w:rFonts w:ascii="Arial" w:eastAsia="游ゴシック Light" w:hAnsi="Arial" w:cs="Arial"/>
        </w:rPr>
        <w:t>nh</w:t>
      </w:r>
      <w:r>
        <w:rPr>
          <w:rFonts w:ascii="Arial" w:eastAsia="游ゴシック Light" w:hAnsi="Arial" w:cs="Arial"/>
        </w:rPr>
        <w:t xml:space="preserve"> d</w:t>
      </w:r>
      <w:r w:rsidRPr="008B1C1D">
        <w:rPr>
          <w:rFonts w:ascii="Arial" w:eastAsia="游ゴシック Light" w:hAnsi="Arial" w:cs="Arial"/>
        </w:rPr>
        <w:t>ễ</w:t>
      </w:r>
      <w:r>
        <w:rPr>
          <w:rFonts w:ascii="Arial" w:eastAsia="游ゴシック Light" w:hAnsi="Arial" w:cs="Arial"/>
        </w:rPr>
        <w:t xml:space="preserve"> s</w:t>
      </w:r>
      <w:r w:rsidRPr="008B1C1D">
        <w:rPr>
          <w:rFonts w:ascii="Arial" w:eastAsia="游ゴシック Light" w:hAnsi="Arial" w:cs="Arial"/>
        </w:rPr>
        <w:t>ử</w:t>
      </w:r>
      <w:r>
        <w:rPr>
          <w:rFonts w:ascii="Arial" w:eastAsia="游ゴシック Light" w:hAnsi="Arial" w:cs="Arial"/>
        </w:rPr>
        <w:t xml:space="preserve"> d</w:t>
      </w:r>
      <w:r w:rsidRPr="008B1C1D">
        <w:rPr>
          <w:rFonts w:ascii="Arial" w:eastAsia="游ゴシック Light" w:hAnsi="Arial" w:cs="Arial"/>
        </w:rPr>
        <w:t>ụng</w:t>
      </w:r>
      <w:r>
        <w:rPr>
          <w:rFonts w:ascii="Arial" w:eastAsia="游ゴシック Light" w:hAnsi="Arial" w:cs="Arial"/>
        </w:rPr>
        <w:t xml:space="preserve"> ngay c</w:t>
      </w:r>
      <w:r w:rsidRPr="008B1C1D">
        <w:rPr>
          <w:rFonts w:ascii="Arial" w:eastAsia="游ゴシック Light" w:hAnsi="Arial" w:cs="Arial"/>
        </w:rPr>
        <w:t>ả</w:t>
      </w:r>
      <w:r>
        <w:rPr>
          <w:rFonts w:ascii="Arial" w:eastAsia="游ゴシック Light" w:hAnsi="Arial" w:cs="Arial"/>
        </w:rPr>
        <w:t xml:space="preserve"> trong m</w:t>
      </w:r>
      <w:r w:rsidRPr="008B1C1D">
        <w:rPr>
          <w:rFonts w:ascii="Arial" w:eastAsia="游ゴシック Light" w:hAnsi="Arial" w:cs="Arial" w:hint="eastAsia"/>
        </w:rPr>
        <w:t>ô</w:t>
      </w:r>
      <w:r>
        <w:rPr>
          <w:rFonts w:ascii="Arial" w:eastAsia="游ゴシック Light" w:hAnsi="Arial" w:cs="Arial"/>
        </w:rPr>
        <w:t>i tr</w:t>
      </w:r>
      <w:r>
        <w:rPr>
          <w:rFonts w:ascii="Arial" w:eastAsia="游ゴシック Light" w:hAnsi="Arial" w:cs="Arial" w:hint="cs"/>
        </w:rPr>
        <w:t>ư</w:t>
      </w:r>
      <w:r w:rsidRPr="008B1C1D">
        <w:rPr>
          <w:rFonts w:ascii="Arial" w:eastAsia="游ゴシック Light" w:hAnsi="Arial" w:cs="Arial"/>
        </w:rPr>
        <w:t>ờng</w:t>
      </w:r>
      <w:r>
        <w:rPr>
          <w:rFonts w:ascii="Arial" w:eastAsia="游ゴシック Light" w:hAnsi="Arial" w:cs="Arial"/>
        </w:rPr>
        <w:t xml:space="preserve"> </w:t>
      </w:r>
      <w:r w:rsidRPr="008B1C1D">
        <w:rPr>
          <w:rFonts w:ascii="Arial" w:eastAsia="游ゴシック Light" w:hAnsi="Arial" w:cs="Arial"/>
        </w:rPr>
        <w:t>ồn</w:t>
      </w:r>
      <w:r>
        <w:rPr>
          <w:rFonts w:ascii="Arial" w:eastAsia="游ゴシック Light" w:hAnsi="Arial" w:cs="Arial"/>
        </w:rPr>
        <w:t xml:space="preserve"> </w:t>
      </w:r>
      <w:r w:rsidRPr="008B1C1D">
        <w:rPr>
          <w:rFonts w:ascii="Arial" w:eastAsia="游ゴシック Light" w:hAnsi="Arial" w:cs="Arial" w:hint="eastAsia"/>
        </w:rPr>
        <w:t>à</w:t>
      </w:r>
      <w:r w:rsidRPr="008B1C1D">
        <w:rPr>
          <w:rFonts w:ascii="Arial" w:eastAsia="游ゴシック Light" w:hAnsi="Arial" w:cs="Arial"/>
        </w:rPr>
        <w:t>o</w:t>
      </w:r>
      <w:r>
        <w:rPr>
          <w:rFonts w:ascii="Arial" w:eastAsia="游ゴシック Light" w:hAnsi="Arial" w:cs="Arial"/>
        </w:rPr>
        <w:t xml:space="preserve"> v</w:t>
      </w:r>
      <w:r w:rsidRPr="008B1C1D">
        <w:rPr>
          <w:rFonts w:ascii="Arial" w:eastAsia="游ゴシック Light" w:hAnsi="Arial" w:cs="Arial" w:hint="eastAsia"/>
        </w:rPr>
        <w:t>à</w:t>
      </w:r>
      <w:r>
        <w:rPr>
          <w:rFonts w:ascii="Arial" w:eastAsia="游ゴシック Light" w:hAnsi="Arial" w:cs="Arial"/>
        </w:rPr>
        <w:t xml:space="preserve"> m</w:t>
      </w:r>
      <w:r w:rsidRPr="008B1C1D">
        <w:rPr>
          <w:rFonts w:ascii="Arial" w:eastAsia="游ゴシック Light" w:hAnsi="Arial" w:cs="Arial"/>
        </w:rPr>
        <w:t>ờ</w:t>
      </w:r>
      <w:r>
        <w:rPr>
          <w:rFonts w:ascii="Arial" w:eastAsia="游ゴシック Light" w:hAnsi="Arial" w:cs="Arial"/>
        </w:rPr>
        <w:t xml:space="preserve"> c</w:t>
      </w:r>
      <w:r w:rsidRPr="008B1C1D">
        <w:rPr>
          <w:rFonts w:ascii="Arial" w:eastAsia="游ゴシック Light" w:hAnsi="Arial" w:cs="Arial"/>
        </w:rPr>
        <w:t>ủa</w:t>
      </w:r>
      <w:r>
        <w:rPr>
          <w:rFonts w:ascii="Arial" w:eastAsia="游ゴシック Light" w:hAnsi="Arial" w:cs="Arial"/>
        </w:rPr>
        <w:t xml:space="preserve"> nh</w:t>
      </w:r>
      <w:r w:rsidRPr="008B1C1D">
        <w:rPr>
          <w:rFonts w:ascii="Arial" w:eastAsia="游ゴシック Light" w:hAnsi="Arial" w:cs="Arial" w:hint="eastAsia"/>
        </w:rPr>
        <w:t>à</w:t>
      </w:r>
      <w:r>
        <w:rPr>
          <w:rFonts w:ascii="Arial" w:eastAsia="游ゴシック Light" w:hAnsi="Arial" w:cs="Arial"/>
        </w:rPr>
        <w:t xml:space="preserve"> m</w:t>
      </w:r>
      <w:r w:rsidRPr="008B1C1D">
        <w:rPr>
          <w:rFonts w:ascii="Arial" w:eastAsia="游ゴシック Light" w:hAnsi="Arial" w:cs="Arial" w:hint="eastAsia"/>
        </w:rPr>
        <w:t>á</w:t>
      </w:r>
      <w:r w:rsidRPr="008B1C1D">
        <w:rPr>
          <w:rFonts w:ascii="Arial" w:eastAsia="游ゴシック Light" w:hAnsi="Arial" w:cs="Arial"/>
        </w:rPr>
        <w:t>y</w:t>
      </w:r>
      <w:r>
        <w:rPr>
          <w:rFonts w:ascii="Arial" w:eastAsia="游ゴシック Light" w:hAnsi="Arial" w:cs="Arial"/>
        </w:rPr>
        <w:t>.</w:t>
      </w:r>
    </w:p>
    <w:p w:rsidR="003E6679" w:rsidRPr="00E335EB" w:rsidRDefault="008B1C1D" w:rsidP="008B1C1D">
      <w:pPr>
        <w:pStyle w:val="ListParagraph"/>
        <w:numPr>
          <w:ilvl w:val="0"/>
          <w:numId w:val="42"/>
        </w:numPr>
        <w:ind w:leftChars="0"/>
        <w:rPr>
          <w:rFonts w:ascii="Arial" w:eastAsia="游ゴシック Light" w:hAnsi="Arial" w:cs="Arial"/>
        </w:rPr>
      </w:pPr>
      <w:r>
        <w:rPr>
          <w:rFonts w:ascii="Arial" w:eastAsia="游ゴシック Light" w:hAnsi="Arial" w:cs="Arial"/>
        </w:rPr>
        <w:t>Xem x</w:t>
      </w:r>
      <w:r w:rsidRPr="008B1C1D">
        <w:rPr>
          <w:rFonts w:ascii="Arial" w:eastAsia="游ゴシック Light" w:hAnsi="Arial" w:cs="Arial" w:hint="eastAsia"/>
        </w:rPr>
        <w:t>é</w:t>
      </w:r>
      <w:r w:rsidRPr="008B1C1D">
        <w:rPr>
          <w:rFonts w:ascii="Arial" w:eastAsia="游ゴシック Light" w:hAnsi="Arial" w:cs="Arial"/>
        </w:rPr>
        <w:t>t</w:t>
      </w:r>
      <w:r>
        <w:rPr>
          <w:rFonts w:ascii="Arial" w:eastAsia="游ゴシック Light" w:hAnsi="Arial" w:cs="Arial"/>
        </w:rPr>
        <w:t xml:space="preserve"> c</w:t>
      </w:r>
      <w:r w:rsidRPr="008B1C1D">
        <w:rPr>
          <w:rFonts w:ascii="Arial" w:eastAsia="游ゴシック Light" w:hAnsi="Arial" w:cs="Arial"/>
        </w:rPr>
        <w:t>ả</w:t>
      </w:r>
      <w:r>
        <w:rPr>
          <w:rFonts w:ascii="Arial" w:eastAsia="游ゴシック Light" w:hAnsi="Arial" w:cs="Arial"/>
        </w:rPr>
        <w:t xml:space="preserve"> kh</w:t>
      </w:r>
      <w:r w:rsidRPr="008B1C1D">
        <w:rPr>
          <w:rFonts w:ascii="Arial" w:eastAsia="游ゴシック Light" w:hAnsi="Arial" w:cs="Arial"/>
        </w:rPr>
        <w:t>ả</w:t>
      </w:r>
      <w:r>
        <w:rPr>
          <w:rFonts w:ascii="Arial" w:eastAsia="游ゴシック Light" w:hAnsi="Arial" w:cs="Arial"/>
        </w:rPr>
        <w:t xml:space="preserve"> n</w:t>
      </w:r>
      <w:r w:rsidRPr="008B1C1D">
        <w:rPr>
          <w:rFonts w:ascii="Arial" w:eastAsia="游ゴシック Light" w:hAnsi="Arial" w:cs="Arial" w:hint="eastAsia"/>
        </w:rPr>
        <w:t>ă</w:t>
      </w:r>
      <w:r>
        <w:rPr>
          <w:rFonts w:ascii="Arial" w:eastAsia="游ゴシック Light" w:hAnsi="Arial" w:cs="Arial"/>
        </w:rPr>
        <w:t xml:space="preserve">ng </w:t>
      </w:r>
      <w:r w:rsidRPr="008B1C1D">
        <w:rPr>
          <w:rFonts w:ascii="Arial" w:eastAsia="游ゴシック Light" w:hAnsi="Arial" w:cs="Arial"/>
        </w:rPr>
        <w:t>w</w:t>
      </w:r>
      <w:r>
        <w:rPr>
          <w:rFonts w:ascii="Arial" w:eastAsia="游ゴシック Light" w:hAnsi="Arial" w:cs="Arial"/>
        </w:rPr>
        <w:t>orker c</w:t>
      </w:r>
      <w:r w:rsidRPr="008B1C1D">
        <w:rPr>
          <w:rFonts w:ascii="Arial" w:eastAsia="游ゴシック Light" w:hAnsi="Arial" w:cs="Arial"/>
        </w:rPr>
        <w:t>ủa</w:t>
      </w:r>
      <w:r>
        <w:rPr>
          <w:rFonts w:ascii="Arial" w:eastAsia="游ゴシック Light" w:hAnsi="Arial" w:cs="Arial"/>
        </w:rPr>
        <w:t xml:space="preserve"> nh</w:t>
      </w:r>
      <w:r w:rsidRPr="008B1C1D">
        <w:rPr>
          <w:rFonts w:ascii="Arial" w:eastAsia="游ゴシック Light" w:hAnsi="Arial" w:cs="Arial" w:hint="eastAsia"/>
        </w:rPr>
        <w:t>à</w:t>
      </w:r>
      <w:r>
        <w:rPr>
          <w:rFonts w:ascii="Arial" w:eastAsia="游ゴシック Light" w:hAnsi="Arial" w:cs="Arial"/>
        </w:rPr>
        <w:t xml:space="preserve"> m</w:t>
      </w:r>
      <w:r w:rsidRPr="008B1C1D">
        <w:rPr>
          <w:rFonts w:ascii="Arial" w:eastAsia="游ゴシック Light" w:hAnsi="Arial" w:cs="Arial" w:hint="eastAsia"/>
        </w:rPr>
        <w:t>á</w:t>
      </w:r>
      <w:r w:rsidRPr="008B1C1D">
        <w:rPr>
          <w:rFonts w:ascii="Arial" w:eastAsia="游ゴシック Light" w:hAnsi="Arial" w:cs="Arial"/>
        </w:rPr>
        <w:t>y</w:t>
      </w:r>
      <w:r>
        <w:rPr>
          <w:rFonts w:ascii="Arial" w:eastAsia="游ゴシック Light" w:hAnsi="Arial" w:cs="Arial"/>
        </w:rPr>
        <w:t xml:space="preserve"> ch</w:t>
      </w:r>
      <w:r w:rsidRPr="008B1C1D">
        <w:rPr>
          <w:rFonts w:ascii="Arial" w:eastAsia="游ゴシック Light" w:hAnsi="Arial" w:cs="Arial" w:hint="cs"/>
        </w:rPr>
        <w:t>ư</w:t>
      </w:r>
      <w:r>
        <w:rPr>
          <w:rFonts w:ascii="Arial" w:eastAsia="游ゴシック Light" w:hAnsi="Arial" w:cs="Arial"/>
        </w:rPr>
        <w:t>a quen thao t</w:t>
      </w:r>
      <w:r w:rsidRPr="008B1C1D">
        <w:rPr>
          <w:rFonts w:ascii="Arial" w:eastAsia="游ゴシック Light" w:hAnsi="Arial" w:cs="Arial" w:hint="eastAsia"/>
        </w:rPr>
        <w:t>á</w:t>
      </w:r>
      <w:r w:rsidRPr="008B1C1D">
        <w:rPr>
          <w:rFonts w:ascii="Arial" w:eastAsia="游ゴシック Light" w:hAnsi="Arial" w:cs="Arial"/>
        </w:rPr>
        <w:t>c</w:t>
      </w:r>
      <w:r>
        <w:rPr>
          <w:rFonts w:ascii="Arial" w:eastAsia="游ゴシック Light" w:hAnsi="Arial" w:cs="Arial"/>
        </w:rPr>
        <w:t xml:space="preserve"> c</w:t>
      </w:r>
      <w:r w:rsidRPr="008B1C1D">
        <w:rPr>
          <w:rFonts w:ascii="Arial" w:eastAsia="游ゴシック Light" w:hAnsi="Arial" w:cs="Arial"/>
        </w:rPr>
        <w:t>ủa</w:t>
      </w:r>
      <w:r>
        <w:rPr>
          <w:rFonts w:ascii="Arial" w:eastAsia="游ゴシック Light" w:hAnsi="Arial" w:cs="Arial"/>
        </w:rPr>
        <w:t xml:space="preserve"> Sp, tablet.</w:t>
      </w:r>
    </w:p>
    <w:p w:rsidR="00F87678" w:rsidRPr="00E335EB" w:rsidRDefault="007C44C2" w:rsidP="007C44C2">
      <w:pPr>
        <w:pStyle w:val="ListParagraph"/>
        <w:numPr>
          <w:ilvl w:val="0"/>
          <w:numId w:val="42"/>
        </w:numPr>
        <w:ind w:leftChars="0"/>
        <w:rPr>
          <w:rFonts w:ascii="Arial" w:eastAsia="游ゴシック Light" w:hAnsi="Arial" w:cs="Arial"/>
        </w:rPr>
      </w:pPr>
      <w:r>
        <w:rPr>
          <w:rFonts w:ascii="Arial" w:eastAsia="游ゴシック Light" w:hAnsi="Arial" w:cs="Arial" w:hint="eastAsia"/>
        </w:rPr>
        <w:t>Xem x</w:t>
      </w:r>
      <w:r w:rsidRPr="007C44C2">
        <w:rPr>
          <w:rFonts w:ascii="Arial" w:eastAsia="游ゴシック Light" w:hAnsi="Arial" w:cs="Arial" w:hint="eastAsia"/>
        </w:rPr>
        <w:t>é</w:t>
      </w:r>
      <w:r w:rsidRPr="007C44C2">
        <w:rPr>
          <w:rFonts w:ascii="Arial" w:eastAsia="游ゴシック Light" w:hAnsi="Arial" w:cs="Arial"/>
        </w:rPr>
        <w:t>t</w:t>
      </w:r>
      <w:r>
        <w:rPr>
          <w:rFonts w:ascii="Arial" w:eastAsia="游ゴシック Light" w:hAnsi="Arial" w:cs="Arial"/>
        </w:rPr>
        <w:t xml:space="preserve"> c</w:t>
      </w:r>
      <w:r w:rsidRPr="007C44C2">
        <w:rPr>
          <w:rFonts w:ascii="Arial" w:eastAsia="游ゴシック Light" w:hAnsi="Arial" w:cs="Arial"/>
        </w:rPr>
        <w:t>ả</w:t>
      </w:r>
      <w:r>
        <w:rPr>
          <w:rFonts w:ascii="Arial" w:eastAsia="游ゴシック Light" w:hAnsi="Arial" w:cs="Arial"/>
        </w:rPr>
        <w:t xml:space="preserve"> kh</w:t>
      </w:r>
      <w:r w:rsidRPr="007C44C2">
        <w:rPr>
          <w:rFonts w:ascii="Arial" w:eastAsia="游ゴシック Light" w:hAnsi="Arial" w:cs="Arial"/>
        </w:rPr>
        <w:t>ả</w:t>
      </w:r>
      <w:r>
        <w:rPr>
          <w:rFonts w:ascii="Arial" w:eastAsia="游ゴシック Light" w:hAnsi="Arial" w:cs="Arial"/>
        </w:rPr>
        <w:t xml:space="preserve"> n</w:t>
      </w:r>
      <w:r w:rsidRPr="007C44C2">
        <w:rPr>
          <w:rFonts w:ascii="Arial" w:eastAsia="游ゴシック Light" w:hAnsi="Arial" w:cs="Arial" w:hint="eastAsia"/>
        </w:rPr>
        <w:t>ă</w:t>
      </w:r>
      <w:r>
        <w:rPr>
          <w:rFonts w:ascii="Arial" w:eastAsia="游ゴシック Light" w:hAnsi="Arial" w:cs="Arial"/>
        </w:rPr>
        <w:t xml:space="preserve">ng </w:t>
      </w:r>
      <w:r w:rsidRPr="007C44C2">
        <w:rPr>
          <w:rFonts w:ascii="Arial" w:eastAsia="游ゴシック Light" w:hAnsi="Arial" w:cs="Arial" w:hint="eastAsia"/>
        </w:rPr>
        <w:t>đ</w:t>
      </w:r>
      <w:r>
        <w:rPr>
          <w:rFonts w:ascii="Arial" w:eastAsia="游ゴシック Light" w:hAnsi="Arial" w:cs="Arial" w:hint="cs"/>
        </w:rPr>
        <w:t>ư</w:t>
      </w:r>
      <w:r w:rsidRPr="007C44C2">
        <w:rPr>
          <w:rFonts w:ascii="Arial" w:eastAsia="游ゴシック Light" w:hAnsi="Arial" w:cs="Arial"/>
        </w:rPr>
        <w:t>ờng</w:t>
      </w:r>
      <w:r>
        <w:rPr>
          <w:rFonts w:ascii="Arial" w:eastAsia="游ゴシック Light" w:hAnsi="Arial" w:cs="Arial"/>
        </w:rPr>
        <w:t xml:space="preserve"> truy</w:t>
      </w:r>
      <w:r w:rsidRPr="007C44C2">
        <w:rPr>
          <w:rFonts w:ascii="Arial" w:eastAsia="游ゴシック Light" w:hAnsi="Arial" w:cs="Arial"/>
        </w:rPr>
        <w:t>ền</w:t>
      </w:r>
      <w:r>
        <w:rPr>
          <w:rFonts w:ascii="Arial" w:eastAsia="游ゴシック Light" w:hAnsi="Arial" w:cs="Arial"/>
        </w:rPr>
        <w:t xml:space="preserve"> internet k</w:t>
      </w:r>
      <w:r w:rsidRPr="007C44C2">
        <w:rPr>
          <w:rFonts w:ascii="Arial" w:eastAsia="游ゴシック Light" w:hAnsi="Arial" w:cs="Arial" w:hint="eastAsia"/>
        </w:rPr>
        <w:t>é</w:t>
      </w:r>
      <w:r w:rsidRPr="007C44C2">
        <w:rPr>
          <w:rFonts w:ascii="Arial" w:eastAsia="游ゴシック Light" w:hAnsi="Arial" w:cs="Arial"/>
        </w:rPr>
        <w:t>m</w:t>
      </w:r>
      <w:r>
        <w:rPr>
          <w:rFonts w:ascii="Arial" w:eastAsia="游ゴシック Light" w:hAnsi="Arial" w:cs="Arial"/>
        </w:rPr>
        <w:t xml:space="preserve"> c</w:t>
      </w:r>
      <w:r w:rsidRPr="007C44C2">
        <w:rPr>
          <w:rFonts w:ascii="Arial" w:eastAsia="游ゴシック Light" w:hAnsi="Arial" w:cs="Arial"/>
        </w:rPr>
        <w:t>ủa</w:t>
      </w:r>
      <w:r>
        <w:rPr>
          <w:rFonts w:ascii="Arial" w:eastAsia="游ゴシック Light" w:hAnsi="Arial" w:cs="Arial"/>
        </w:rPr>
        <w:t xml:space="preserve"> nh</w:t>
      </w:r>
      <w:r w:rsidRPr="007C44C2">
        <w:rPr>
          <w:rFonts w:ascii="Arial" w:eastAsia="游ゴシック Light" w:hAnsi="Arial" w:cs="Arial" w:hint="eastAsia"/>
        </w:rPr>
        <w:t>à</w:t>
      </w:r>
      <w:r>
        <w:rPr>
          <w:rFonts w:ascii="Arial" w:eastAsia="游ゴシック Light" w:hAnsi="Arial" w:cs="Arial"/>
        </w:rPr>
        <w:t xml:space="preserve"> m</w:t>
      </w:r>
      <w:r w:rsidRPr="007C44C2">
        <w:rPr>
          <w:rFonts w:ascii="Arial" w:eastAsia="游ゴシック Light" w:hAnsi="Arial" w:cs="Arial" w:hint="eastAsia"/>
        </w:rPr>
        <w:t>á</w:t>
      </w:r>
      <w:r w:rsidRPr="007C44C2">
        <w:rPr>
          <w:rFonts w:ascii="Arial" w:eastAsia="游ゴシック Light" w:hAnsi="Arial" w:cs="Arial"/>
        </w:rPr>
        <w:t>y</w:t>
      </w:r>
      <w:r>
        <w:rPr>
          <w:rFonts w:ascii="Arial" w:eastAsia="游ゴシック Light" w:hAnsi="Arial" w:cs="Arial"/>
        </w:rPr>
        <w:t>.</w:t>
      </w:r>
    </w:p>
    <w:p w:rsidR="007C2CEB" w:rsidRPr="00E335EB" w:rsidRDefault="007C44C2" w:rsidP="007C44C2">
      <w:pPr>
        <w:pStyle w:val="ListParagraph"/>
        <w:numPr>
          <w:ilvl w:val="0"/>
          <w:numId w:val="42"/>
        </w:numPr>
        <w:ind w:leftChars="0"/>
        <w:rPr>
          <w:rFonts w:ascii="Arial" w:eastAsia="游ゴシック Light" w:hAnsi="Arial" w:cs="Arial"/>
        </w:rPr>
      </w:pPr>
      <w:r>
        <w:rPr>
          <w:rFonts w:ascii="Arial" w:eastAsia="游ゴシック Light" w:hAnsi="Arial" w:cs="Arial"/>
        </w:rPr>
        <w:lastRenderedPageBreak/>
        <w:t>T</w:t>
      </w:r>
      <w:r w:rsidRPr="007C44C2">
        <w:rPr>
          <w:rFonts w:ascii="Arial" w:eastAsia="游ゴシック Light" w:hAnsi="Arial" w:cs="Arial"/>
        </w:rPr>
        <w:t>ốc</w:t>
      </w:r>
      <w:r>
        <w:rPr>
          <w:rFonts w:ascii="Arial" w:eastAsia="游ゴシック Light" w:hAnsi="Arial" w:cs="Arial"/>
        </w:rPr>
        <w:t xml:space="preserve"> </w:t>
      </w:r>
      <w:r w:rsidRPr="007C44C2">
        <w:rPr>
          <w:rFonts w:ascii="Arial" w:eastAsia="游ゴシック Light" w:hAnsi="Arial" w:cs="Arial" w:hint="eastAsia"/>
        </w:rPr>
        <w:t>đ</w:t>
      </w:r>
      <w:r w:rsidRPr="007C44C2">
        <w:rPr>
          <w:rFonts w:ascii="Arial" w:eastAsia="游ゴシック Light" w:hAnsi="Arial" w:cs="Arial"/>
        </w:rPr>
        <w:t>ộ</w:t>
      </w:r>
      <w:r>
        <w:rPr>
          <w:rFonts w:ascii="Arial" w:eastAsia="游ゴシック Light" w:hAnsi="Arial" w:cs="Arial"/>
        </w:rPr>
        <w:t xml:space="preserve"> ph</w:t>
      </w:r>
      <w:r w:rsidRPr="007C44C2">
        <w:rPr>
          <w:rFonts w:ascii="Arial" w:eastAsia="游ゴシック Light" w:hAnsi="Arial" w:cs="Arial"/>
        </w:rPr>
        <w:t>ản</w:t>
      </w:r>
      <w:r>
        <w:rPr>
          <w:rFonts w:ascii="Arial" w:eastAsia="游ゴシック Light" w:hAnsi="Arial" w:cs="Arial"/>
        </w:rPr>
        <w:t xml:space="preserve"> h</w:t>
      </w:r>
      <w:r w:rsidRPr="007C44C2">
        <w:rPr>
          <w:rFonts w:ascii="Arial" w:eastAsia="游ゴシック Light" w:hAnsi="Arial" w:cs="Arial"/>
        </w:rPr>
        <w:t>ồi</w:t>
      </w:r>
      <w:r>
        <w:rPr>
          <w:rFonts w:ascii="Arial" w:eastAsia="游ゴシック Light" w:hAnsi="Arial" w:cs="Arial"/>
        </w:rPr>
        <w:t xml:space="preserve"> network </w:t>
      </w:r>
      <w:r w:rsidRPr="007C44C2">
        <w:rPr>
          <w:rFonts w:ascii="Arial" w:eastAsia="游ゴシック Light" w:hAnsi="Arial" w:cs="Arial" w:hint="eastAsia"/>
        </w:rPr>
        <w:t>đ</w:t>
      </w:r>
      <w:r w:rsidRPr="007C44C2">
        <w:rPr>
          <w:rFonts w:ascii="Arial" w:eastAsia="游ゴシック Light" w:hAnsi="Arial" w:cs="Arial"/>
        </w:rPr>
        <w:t>ến</w:t>
      </w:r>
      <w:r>
        <w:rPr>
          <w:rFonts w:ascii="Arial" w:eastAsia="游ゴシック Light" w:hAnsi="Arial" w:cs="Arial"/>
        </w:rPr>
        <w:t xml:space="preserve"> c</w:t>
      </w:r>
      <w:r w:rsidRPr="007C44C2">
        <w:rPr>
          <w:rFonts w:ascii="Arial" w:eastAsia="游ゴシック Light" w:hAnsi="Arial" w:cs="Arial" w:hint="eastAsia"/>
        </w:rPr>
        <w:t>á</w:t>
      </w:r>
      <w:r w:rsidRPr="007C44C2">
        <w:rPr>
          <w:rFonts w:ascii="Arial" w:eastAsia="游ゴシック Light" w:hAnsi="Arial" w:cs="Arial"/>
        </w:rPr>
        <w:t>c</w:t>
      </w:r>
      <w:r>
        <w:rPr>
          <w:rFonts w:ascii="Arial" w:eastAsia="游ゴシック Light" w:hAnsi="Arial" w:cs="Arial"/>
        </w:rPr>
        <w:t xml:space="preserve"> client s</w:t>
      </w:r>
      <w:r w:rsidRPr="007C44C2">
        <w:rPr>
          <w:rFonts w:ascii="Arial" w:eastAsia="游ゴシック Light" w:hAnsi="Arial" w:cs="Arial"/>
        </w:rPr>
        <w:t>ẽ</w:t>
      </w:r>
      <w:r>
        <w:rPr>
          <w:rFonts w:ascii="Arial" w:eastAsia="游ゴシック Light" w:hAnsi="Arial" w:cs="Arial"/>
        </w:rPr>
        <w:t xml:space="preserve"> c</w:t>
      </w:r>
      <w:r w:rsidRPr="007C44C2">
        <w:rPr>
          <w:rFonts w:ascii="Arial" w:eastAsia="游ゴシック Light" w:hAnsi="Arial" w:cs="Arial" w:hint="eastAsia"/>
        </w:rPr>
        <w:t>ó</w:t>
      </w:r>
      <w:r>
        <w:rPr>
          <w:rFonts w:ascii="Arial" w:eastAsia="游ゴシック Light" w:hAnsi="Arial" w:cs="Arial"/>
        </w:rPr>
        <w:t xml:space="preserve"> time ti</w:t>
      </w:r>
      <w:r w:rsidRPr="007C44C2">
        <w:rPr>
          <w:rFonts w:ascii="Arial" w:eastAsia="游ゴシック Light" w:hAnsi="Arial" w:cs="Arial" w:hint="eastAsia"/>
        </w:rPr>
        <w:t>ê</w:t>
      </w:r>
      <w:r>
        <w:rPr>
          <w:rFonts w:ascii="Arial" w:eastAsia="游ゴシック Light" w:hAnsi="Arial" w:cs="Arial"/>
        </w:rPr>
        <w:t>u chu</w:t>
      </w:r>
      <w:r w:rsidRPr="007C44C2">
        <w:rPr>
          <w:rFonts w:ascii="Arial" w:eastAsia="游ゴシック Light" w:hAnsi="Arial" w:cs="Arial"/>
        </w:rPr>
        <w:t>ẩn</w:t>
      </w:r>
      <w:r>
        <w:rPr>
          <w:rFonts w:ascii="Arial" w:eastAsia="游ゴシック Light" w:hAnsi="Arial" w:cs="Arial"/>
        </w:rPr>
        <w:t xml:space="preserve"> c</w:t>
      </w:r>
      <w:r w:rsidRPr="007C44C2">
        <w:rPr>
          <w:rFonts w:ascii="Arial" w:eastAsia="游ゴシック Light" w:hAnsi="Arial" w:cs="Arial" w:hint="cs"/>
        </w:rPr>
        <w:t>ơ</w:t>
      </w:r>
      <w:r>
        <w:rPr>
          <w:rFonts w:ascii="Arial" w:eastAsia="游ゴシック Light" w:hAnsi="Arial" w:cs="Arial"/>
        </w:rPr>
        <w:t xml:space="preserve"> b</w:t>
      </w:r>
      <w:r w:rsidRPr="007C44C2">
        <w:rPr>
          <w:rFonts w:ascii="Arial" w:eastAsia="游ゴシック Light" w:hAnsi="Arial" w:cs="Arial"/>
        </w:rPr>
        <w:t>ản</w:t>
      </w:r>
      <w:r>
        <w:rPr>
          <w:rFonts w:ascii="Arial" w:eastAsia="游ゴシック Light" w:hAnsi="Arial" w:cs="Arial"/>
        </w:rPr>
        <w:t xml:space="preserve"> l</w:t>
      </w:r>
      <w:r w:rsidRPr="007C44C2">
        <w:rPr>
          <w:rFonts w:ascii="Arial" w:eastAsia="游ゴシック Light" w:hAnsi="Arial" w:cs="Arial" w:hint="eastAsia"/>
        </w:rPr>
        <w:t>à</w:t>
      </w:r>
      <w:r>
        <w:rPr>
          <w:rFonts w:ascii="Arial" w:eastAsia="游ゴシック Light" w:hAnsi="Arial" w:cs="Arial"/>
        </w:rPr>
        <w:t xml:space="preserve"> 2 gi</w:t>
      </w:r>
      <w:r w:rsidRPr="007C44C2">
        <w:rPr>
          <w:rFonts w:ascii="Arial" w:eastAsia="游ゴシック Light" w:hAnsi="Arial" w:cs="Arial" w:hint="eastAsia"/>
        </w:rPr>
        <w:t>â</w:t>
      </w:r>
      <w:r>
        <w:rPr>
          <w:rFonts w:ascii="Arial" w:eastAsia="游ゴシック Light" w:hAnsi="Arial" w:cs="Arial"/>
        </w:rPr>
        <w:t>y.</w:t>
      </w:r>
      <w:r w:rsidR="00AB73E3" w:rsidRPr="00E335EB">
        <w:rPr>
          <w:rFonts w:ascii="Arial" w:eastAsia="游ゴシック Light" w:hAnsi="Arial" w:cs="Arial"/>
        </w:rPr>
        <w:t>（下り</w:t>
      </w:r>
      <w:r w:rsidR="00AB73E3" w:rsidRPr="00E335EB">
        <w:rPr>
          <w:rFonts w:ascii="Arial" w:eastAsia="游ゴシック Light" w:hAnsi="Arial" w:cs="Arial"/>
        </w:rPr>
        <w:t>50Mbps</w:t>
      </w:r>
      <w:r w:rsidR="00AB73E3" w:rsidRPr="00E335EB">
        <w:rPr>
          <w:rFonts w:ascii="Arial" w:eastAsia="游ゴシック Light" w:hAnsi="Arial" w:cs="Arial"/>
        </w:rPr>
        <w:t>、上り</w:t>
      </w:r>
      <w:r w:rsidR="00AB73E3" w:rsidRPr="00E335EB">
        <w:rPr>
          <w:rFonts w:ascii="Arial" w:eastAsia="游ゴシック Light" w:hAnsi="Arial" w:cs="Arial"/>
        </w:rPr>
        <w:t>10Mbps</w:t>
      </w:r>
      <w:r w:rsidR="00AB73E3" w:rsidRPr="00E335EB">
        <w:rPr>
          <w:rFonts w:ascii="Arial" w:eastAsia="游ゴシック Light" w:hAnsi="Arial" w:cs="Arial"/>
        </w:rPr>
        <w:t>）</w:t>
      </w:r>
    </w:p>
    <w:p w:rsidR="00547A63" w:rsidRPr="00E335EB" w:rsidRDefault="007C44C2" w:rsidP="007C44C2">
      <w:pPr>
        <w:pStyle w:val="11"/>
        <w:numPr>
          <w:ilvl w:val="1"/>
          <w:numId w:val="32"/>
        </w:numPr>
        <w:rPr>
          <w:rFonts w:ascii="Arial" w:eastAsia="游ゴシック Light" w:hAnsi="Arial" w:cs="Arial"/>
        </w:rPr>
      </w:pPr>
      <w:r>
        <w:rPr>
          <w:rFonts w:ascii="Arial" w:eastAsia="游ゴシック Light" w:hAnsi="Arial" w:cs="Arial" w:hint="eastAsia"/>
        </w:rPr>
        <w:t>Quy m</w:t>
      </w:r>
      <w:r w:rsidRPr="007C44C2">
        <w:rPr>
          <w:rFonts w:ascii="Arial" w:eastAsia="游ゴシック Light" w:hAnsi="Arial" w:cs="Arial" w:hint="eastAsia"/>
        </w:rPr>
        <w:t>ô</w:t>
      </w:r>
      <w:r>
        <w:rPr>
          <w:rFonts w:ascii="Arial" w:eastAsia="游ゴシック Light" w:hAnsi="Arial" w:cs="Arial"/>
        </w:rPr>
        <w:t xml:space="preserve"> RQ/</w:t>
      </w:r>
      <w:r w:rsidR="00547A63" w:rsidRPr="00E335EB">
        <w:rPr>
          <w:rFonts w:ascii="Arial" w:eastAsia="游ゴシック Light" w:hAnsi="Arial" w:cs="Arial"/>
        </w:rPr>
        <w:t>規模要件</w:t>
      </w:r>
    </w:p>
    <w:p w:rsidR="00B504A6" w:rsidRPr="00E335EB" w:rsidRDefault="000F1509" w:rsidP="007C44C2">
      <w:pPr>
        <w:pStyle w:val="ListParagraph"/>
        <w:numPr>
          <w:ilvl w:val="0"/>
          <w:numId w:val="36"/>
        </w:numPr>
        <w:ind w:leftChars="0"/>
        <w:rPr>
          <w:rFonts w:ascii="Arial" w:eastAsia="游ゴシック Light" w:hAnsi="Arial" w:cs="Arial"/>
        </w:rPr>
      </w:pPr>
      <w:r w:rsidRPr="00E335EB">
        <w:rPr>
          <w:rFonts w:ascii="Arial" w:eastAsia="游ゴシック Light" w:hAnsi="Arial" w:cs="Arial"/>
        </w:rPr>
        <w:t>データ量</w:t>
      </w:r>
      <w:r w:rsidR="007C44C2">
        <w:rPr>
          <w:rFonts w:ascii="Arial" w:eastAsia="游ゴシック Light" w:hAnsi="Arial" w:cs="Arial" w:hint="eastAsia"/>
        </w:rPr>
        <w:t>/ L</w:t>
      </w:r>
      <w:r w:rsidR="007C44C2">
        <w:rPr>
          <w:rFonts w:ascii="Arial" w:eastAsia="游ゴシック Light" w:hAnsi="Arial" w:cs="Arial" w:hint="cs"/>
        </w:rPr>
        <w:t>ư</w:t>
      </w:r>
      <w:r w:rsidR="007C44C2" w:rsidRPr="007C44C2">
        <w:rPr>
          <w:rFonts w:ascii="Arial" w:eastAsia="游ゴシック Light" w:hAnsi="Arial" w:cs="Arial"/>
        </w:rPr>
        <w:t>ợng</w:t>
      </w:r>
      <w:r w:rsidR="007C44C2">
        <w:rPr>
          <w:rFonts w:ascii="Arial" w:eastAsia="游ゴシック Light" w:hAnsi="Arial" w:cs="Arial"/>
        </w:rPr>
        <w:t xml:space="preserve"> d</w:t>
      </w:r>
      <w:r w:rsidR="007C44C2" w:rsidRPr="007C44C2">
        <w:rPr>
          <w:rFonts w:ascii="Arial" w:eastAsia="游ゴシック Light" w:hAnsi="Arial" w:cs="Arial"/>
        </w:rPr>
        <w:t>ata</w:t>
      </w:r>
      <w:bookmarkStart w:id="0" w:name="_GoBack"/>
      <w:bookmarkEnd w:id="0"/>
    </w:p>
    <w:p w:rsidR="002E76D3" w:rsidRPr="00E335EB" w:rsidRDefault="000F1509" w:rsidP="002E76D3">
      <w:pPr>
        <w:pStyle w:val="ListParagraph"/>
        <w:ind w:leftChars="0" w:left="987"/>
        <w:rPr>
          <w:rFonts w:ascii="Arial" w:eastAsia="游ゴシック Light" w:hAnsi="Arial" w:cs="Arial"/>
        </w:rPr>
      </w:pPr>
      <w:r w:rsidRPr="00E335EB">
        <w:rPr>
          <w:rFonts w:ascii="Arial" w:eastAsia="游ゴシック Light" w:hAnsi="Arial" w:cs="Arial"/>
        </w:rPr>
        <w:t>300</w:t>
      </w:r>
      <w:r w:rsidRPr="00E335EB">
        <w:rPr>
          <w:rFonts w:ascii="Arial" w:eastAsia="游ゴシック Light" w:hAnsi="Arial" w:cs="Arial"/>
        </w:rPr>
        <w:t>トン規模の</w:t>
      </w:r>
      <w:r w:rsidR="002E76D3" w:rsidRPr="00E335EB">
        <w:rPr>
          <w:rFonts w:ascii="Arial" w:eastAsia="游ゴシック Light" w:hAnsi="Arial" w:cs="Arial"/>
        </w:rPr>
        <w:t>一般</w:t>
      </w:r>
      <w:r w:rsidRPr="00E335EB">
        <w:rPr>
          <w:rFonts w:ascii="Arial" w:eastAsia="游ゴシック Light" w:hAnsi="Arial" w:cs="Arial"/>
        </w:rPr>
        <w:t>的な工事データで</w:t>
      </w:r>
      <w:r w:rsidR="002E76D3" w:rsidRPr="00E335EB">
        <w:rPr>
          <w:rFonts w:ascii="Arial" w:eastAsia="游ゴシック Light" w:hAnsi="Arial" w:cs="Arial"/>
        </w:rPr>
        <w:t>、製品数が約</w:t>
      </w:r>
      <w:r w:rsidR="002E76D3" w:rsidRPr="00E335EB">
        <w:rPr>
          <w:rFonts w:ascii="Arial" w:eastAsia="游ゴシック Light" w:hAnsi="Arial" w:cs="Arial"/>
        </w:rPr>
        <w:t>2000</w:t>
      </w:r>
      <w:r w:rsidR="002E76D3" w:rsidRPr="00E335EB">
        <w:rPr>
          <w:rFonts w:ascii="Arial" w:eastAsia="游ゴシック Light" w:hAnsi="Arial" w:cs="Arial"/>
        </w:rPr>
        <w:t>、鋼材数が約</w:t>
      </w:r>
      <w:r w:rsidR="002E76D3" w:rsidRPr="00E335EB">
        <w:rPr>
          <w:rFonts w:ascii="Arial" w:eastAsia="游ゴシック Light" w:hAnsi="Arial" w:cs="Arial"/>
        </w:rPr>
        <w:t>3000</w:t>
      </w:r>
      <w:r w:rsidR="002E76D3" w:rsidRPr="00E335EB">
        <w:rPr>
          <w:rFonts w:ascii="Arial" w:eastAsia="游ゴシック Light" w:hAnsi="Arial" w:cs="Arial"/>
        </w:rPr>
        <w:t>となり、同規模の工事を</w:t>
      </w:r>
      <w:r w:rsidR="002E76D3" w:rsidRPr="00E335EB">
        <w:rPr>
          <w:rFonts w:ascii="Arial" w:eastAsia="游ゴシック Light" w:hAnsi="Arial" w:cs="Arial"/>
        </w:rPr>
        <w:t>3</w:t>
      </w:r>
      <w:r w:rsidR="002E76D3" w:rsidRPr="00E335EB">
        <w:rPr>
          <w:rFonts w:ascii="Arial" w:eastAsia="游ゴシック Light" w:hAnsi="Arial" w:cs="Arial"/>
        </w:rPr>
        <w:t>つ処理していると</w:t>
      </w:r>
      <w:r w:rsidR="00734B37" w:rsidRPr="00E335EB">
        <w:rPr>
          <w:rFonts w:ascii="Arial" w:eastAsia="游ゴシック Light" w:hAnsi="Arial" w:cs="Arial"/>
        </w:rPr>
        <w:t>、</w:t>
      </w:r>
      <w:r w:rsidR="002E76D3" w:rsidRPr="00E335EB">
        <w:rPr>
          <w:rFonts w:ascii="Arial" w:eastAsia="游ゴシック Light" w:hAnsi="Arial" w:cs="Arial"/>
        </w:rPr>
        <w:t>製品数が</w:t>
      </w:r>
      <w:r w:rsidR="002E76D3" w:rsidRPr="00E335EB">
        <w:rPr>
          <w:rFonts w:ascii="Arial" w:eastAsia="游ゴシック Light" w:hAnsi="Arial" w:cs="Arial"/>
        </w:rPr>
        <w:t>6000</w:t>
      </w:r>
      <w:r w:rsidR="002E76D3" w:rsidRPr="00E335EB">
        <w:rPr>
          <w:rFonts w:ascii="Arial" w:eastAsia="游ゴシック Light" w:hAnsi="Arial" w:cs="Arial"/>
        </w:rPr>
        <w:t>、鋼材数が</w:t>
      </w:r>
      <w:r w:rsidR="002E76D3" w:rsidRPr="00E335EB">
        <w:rPr>
          <w:rFonts w:ascii="Arial" w:eastAsia="游ゴシック Light" w:hAnsi="Arial" w:cs="Arial"/>
        </w:rPr>
        <w:t>9000</w:t>
      </w:r>
      <w:r w:rsidR="002E76D3" w:rsidRPr="00E335EB">
        <w:rPr>
          <w:rFonts w:ascii="Arial" w:eastAsia="游ゴシック Light" w:hAnsi="Arial" w:cs="Arial"/>
        </w:rPr>
        <w:t>となる。これに</w:t>
      </w:r>
      <w:r w:rsidR="00734B37" w:rsidRPr="00E335EB">
        <w:rPr>
          <w:rFonts w:ascii="Arial" w:eastAsia="游ゴシック Light" w:hAnsi="Arial" w:cs="Arial"/>
        </w:rPr>
        <w:t>工程計画データや</w:t>
      </w:r>
      <w:r w:rsidR="002E76D3" w:rsidRPr="00E335EB">
        <w:rPr>
          <w:rFonts w:ascii="Arial" w:eastAsia="游ゴシック Light" w:hAnsi="Arial" w:cs="Arial"/>
        </w:rPr>
        <w:t>マスターデータ</w:t>
      </w:r>
      <w:r w:rsidR="00734B37" w:rsidRPr="00E335EB">
        <w:rPr>
          <w:rFonts w:ascii="Arial" w:eastAsia="游ゴシック Light" w:hAnsi="Arial" w:cs="Arial"/>
        </w:rPr>
        <w:t>、</w:t>
      </w:r>
      <w:r w:rsidR="002E76D3" w:rsidRPr="00E335EB">
        <w:rPr>
          <w:rFonts w:ascii="Arial" w:eastAsia="游ゴシック Light" w:hAnsi="Arial" w:cs="Arial"/>
        </w:rPr>
        <w:t>型板情報</w:t>
      </w:r>
      <w:r w:rsidR="00734B37" w:rsidRPr="00E335EB">
        <w:rPr>
          <w:rFonts w:ascii="Arial" w:eastAsia="游ゴシック Light" w:hAnsi="Arial" w:cs="Arial"/>
        </w:rPr>
        <w:t>や</w:t>
      </w:r>
      <w:r w:rsidR="002E76D3" w:rsidRPr="00E335EB">
        <w:rPr>
          <w:rFonts w:ascii="Arial" w:eastAsia="游ゴシック Light" w:hAnsi="Arial" w:cs="Arial"/>
        </w:rPr>
        <w:t>部品情報</w:t>
      </w:r>
      <w:r w:rsidR="00734B37" w:rsidRPr="00E335EB">
        <w:rPr>
          <w:rFonts w:ascii="Arial" w:eastAsia="游ゴシック Light" w:hAnsi="Arial" w:cs="Arial"/>
        </w:rPr>
        <w:t>など</w:t>
      </w:r>
      <w:r w:rsidR="002E76D3" w:rsidRPr="00E335EB">
        <w:rPr>
          <w:rFonts w:ascii="Arial" w:eastAsia="游ゴシック Light" w:hAnsi="Arial" w:cs="Arial"/>
        </w:rPr>
        <w:t>も加算される為、このケースでファブが利用するデータは</w:t>
      </w:r>
      <w:r w:rsidR="002E76D3" w:rsidRPr="00E335EB">
        <w:rPr>
          <w:rFonts w:ascii="Arial" w:eastAsia="游ゴシック Light" w:hAnsi="Arial" w:cs="Arial"/>
        </w:rPr>
        <w:t>20000</w:t>
      </w:r>
      <w:r w:rsidR="00D217BC" w:rsidRPr="00E335EB">
        <w:rPr>
          <w:rFonts w:ascii="Arial" w:eastAsia="游ゴシック Light" w:hAnsi="Arial" w:cs="Arial"/>
        </w:rPr>
        <w:t>レコード</w:t>
      </w:r>
      <w:r w:rsidR="00734B37" w:rsidRPr="00E335EB">
        <w:rPr>
          <w:rFonts w:ascii="Arial" w:eastAsia="游ゴシック Light" w:hAnsi="Arial" w:cs="Arial"/>
        </w:rPr>
        <w:t>を超え、</w:t>
      </w:r>
      <w:r w:rsidR="00734B37" w:rsidRPr="00E335EB">
        <w:rPr>
          <w:rFonts w:ascii="Arial" w:eastAsia="游ゴシック Light" w:hAnsi="Arial" w:cs="Arial"/>
        </w:rPr>
        <w:t>1</w:t>
      </w:r>
      <w:r w:rsidR="00734B37" w:rsidRPr="00E335EB">
        <w:rPr>
          <w:rFonts w:ascii="Arial" w:eastAsia="游ゴシック Light" w:hAnsi="Arial" w:cs="Arial"/>
        </w:rPr>
        <w:t>レコードを</w:t>
      </w:r>
      <w:r w:rsidR="00734B37" w:rsidRPr="00E335EB">
        <w:rPr>
          <w:rFonts w:ascii="Arial" w:eastAsia="游ゴシック Light" w:hAnsi="Arial" w:cs="Arial"/>
        </w:rPr>
        <w:t>1000</w:t>
      </w:r>
      <w:r w:rsidR="00734B37" w:rsidRPr="00E335EB">
        <w:rPr>
          <w:rFonts w:ascii="Arial" w:eastAsia="游ゴシック Light" w:hAnsi="Arial" w:cs="Arial"/>
        </w:rPr>
        <w:t>バイトとすると</w:t>
      </w:r>
      <w:r w:rsidR="00734B37" w:rsidRPr="00E335EB">
        <w:rPr>
          <w:rFonts w:ascii="Arial" w:eastAsia="游ゴシック Light" w:hAnsi="Arial" w:cs="Arial"/>
        </w:rPr>
        <w:t>20</w:t>
      </w:r>
      <w:r w:rsidR="00734B37" w:rsidRPr="00E335EB">
        <w:rPr>
          <w:rFonts w:ascii="Arial" w:eastAsia="游ゴシック Light" w:hAnsi="Arial" w:cs="Arial"/>
        </w:rPr>
        <w:t>メガバイトを超えるデータ量となる。</w:t>
      </w:r>
    </w:p>
    <w:p w:rsidR="00790669" w:rsidRPr="00E335EB" w:rsidRDefault="00790669" w:rsidP="002E76D3">
      <w:pPr>
        <w:pStyle w:val="ListParagraph"/>
        <w:ind w:leftChars="0" w:left="987"/>
        <w:rPr>
          <w:rFonts w:ascii="Arial" w:eastAsia="游ゴシック Light" w:hAnsi="Arial" w:cs="Arial"/>
        </w:rPr>
      </w:pPr>
      <w:r w:rsidRPr="00E335EB">
        <w:rPr>
          <w:rFonts w:ascii="Arial" w:eastAsia="游ゴシック Light" w:hAnsi="Arial" w:cs="Arial"/>
        </w:rPr>
        <w:t>・</w:t>
      </w:r>
      <w:r w:rsidRPr="00E335EB">
        <w:rPr>
          <w:rFonts w:ascii="Arial" w:eastAsia="游ゴシック Light" w:hAnsi="Arial" w:cs="Arial"/>
        </w:rPr>
        <w:t>1</w:t>
      </w:r>
      <w:r w:rsidRPr="00E335EB">
        <w:rPr>
          <w:rFonts w:ascii="Arial" w:eastAsia="游ゴシック Light" w:hAnsi="Arial" w:cs="Arial"/>
        </w:rPr>
        <w:t>ファブ＝最低</w:t>
      </w:r>
      <w:r w:rsidRPr="00E335EB">
        <w:rPr>
          <w:rFonts w:ascii="Arial" w:eastAsia="游ゴシック Light" w:hAnsi="Arial" w:cs="Arial"/>
        </w:rPr>
        <w:t>20</w:t>
      </w:r>
      <w:r w:rsidRPr="00E335EB">
        <w:rPr>
          <w:rFonts w:ascii="Arial" w:eastAsia="游ゴシック Light" w:hAnsi="Arial" w:cs="Arial"/>
        </w:rPr>
        <w:t>メガバイト程度</w:t>
      </w:r>
    </w:p>
    <w:p w:rsidR="00C0328A" w:rsidRPr="00E335EB" w:rsidRDefault="00C0328A" w:rsidP="002E76D3">
      <w:pPr>
        <w:pStyle w:val="ListParagraph"/>
        <w:ind w:leftChars="0" w:left="987"/>
        <w:rPr>
          <w:rFonts w:ascii="Arial" w:eastAsia="游ゴシック Light" w:hAnsi="Arial" w:cs="Arial"/>
        </w:rPr>
      </w:pPr>
      <w:r w:rsidRPr="00E335EB">
        <w:rPr>
          <w:rFonts w:ascii="ＭＳ ゴシック" w:hAnsi="ＭＳ ゴシック" w:cs="ＭＳ ゴシック" w:hint="eastAsia"/>
        </w:rPr>
        <w:t>※</w:t>
      </w:r>
      <w:r w:rsidRPr="00E335EB">
        <w:rPr>
          <w:rFonts w:ascii="Arial" w:eastAsia="游ゴシック Light" w:hAnsi="Arial" w:cs="Arial"/>
        </w:rPr>
        <w:t>ファブの規模によっては瞬間的にこの</w:t>
      </w:r>
      <w:r w:rsidRPr="00E335EB">
        <w:rPr>
          <w:rFonts w:ascii="Arial" w:eastAsia="游ゴシック Light" w:hAnsi="Arial" w:cs="Arial"/>
        </w:rPr>
        <w:t>5</w:t>
      </w:r>
      <w:r w:rsidRPr="00E335EB">
        <w:rPr>
          <w:rFonts w:ascii="Arial" w:eastAsia="游ゴシック Light" w:hAnsi="Arial" w:cs="Arial"/>
        </w:rPr>
        <w:t>倍（</w:t>
      </w:r>
      <w:r w:rsidR="006C5350" w:rsidRPr="00E335EB">
        <w:rPr>
          <w:rFonts w:ascii="Arial" w:eastAsia="游ゴシック Light" w:hAnsi="Arial" w:cs="Arial"/>
        </w:rPr>
        <w:t>＝</w:t>
      </w:r>
      <w:r w:rsidRPr="00E335EB">
        <w:rPr>
          <w:rFonts w:ascii="Arial" w:eastAsia="游ゴシック Light" w:hAnsi="Arial" w:cs="Arial"/>
        </w:rPr>
        <w:t>100MB</w:t>
      </w:r>
      <w:r w:rsidR="006C5350" w:rsidRPr="00E335EB">
        <w:rPr>
          <w:rFonts w:ascii="Arial" w:eastAsia="游ゴシック Light" w:hAnsi="Arial" w:cs="Arial"/>
        </w:rPr>
        <w:t>超</w:t>
      </w:r>
      <w:r w:rsidRPr="00E335EB">
        <w:rPr>
          <w:rFonts w:ascii="Arial" w:eastAsia="游ゴシック Light" w:hAnsi="Arial" w:cs="Arial"/>
        </w:rPr>
        <w:t>）ほどのデータを扱う可能性がある</w:t>
      </w:r>
      <w:r w:rsidR="00902A35" w:rsidRPr="00E335EB">
        <w:rPr>
          <w:rFonts w:ascii="Arial" w:eastAsia="游ゴシック Light" w:hAnsi="Arial" w:cs="Arial"/>
        </w:rPr>
        <w:t>ことを考慮する</w:t>
      </w:r>
      <w:r w:rsidR="00F25718" w:rsidRPr="00E335EB">
        <w:rPr>
          <w:rFonts w:ascii="Arial" w:eastAsia="游ゴシック Light" w:hAnsi="Arial" w:cs="Arial"/>
        </w:rPr>
        <w:t>こと</w:t>
      </w:r>
      <w:r w:rsidR="00902A35" w:rsidRPr="00E335EB">
        <w:rPr>
          <w:rFonts w:ascii="Arial" w:eastAsia="游ゴシック Light" w:hAnsi="Arial" w:cs="Arial"/>
        </w:rPr>
        <w:t>。</w:t>
      </w:r>
    </w:p>
    <w:p w:rsidR="00790669" w:rsidRPr="00E335EB" w:rsidRDefault="00790669" w:rsidP="00CA65E2">
      <w:pPr>
        <w:pStyle w:val="ListParagraph"/>
        <w:numPr>
          <w:ilvl w:val="0"/>
          <w:numId w:val="36"/>
        </w:numPr>
        <w:ind w:leftChars="0"/>
        <w:rPr>
          <w:rFonts w:ascii="Arial" w:eastAsia="游ゴシック Light" w:hAnsi="Arial" w:cs="Arial"/>
        </w:rPr>
      </w:pPr>
      <w:r w:rsidRPr="00E335EB">
        <w:rPr>
          <w:rFonts w:ascii="Arial" w:eastAsia="游ゴシック Light" w:hAnsi="Arial" w:cs="Arial"/>
        </w:rPr>
        <w:t>クライアント数</w:t>
      </w:r>
      <w:r w:rsidR="00CA65E2">
        <w:rPr>
          <w:rFonts w:ascii="Arial" w:eastAsia="游ゴシック Light" w:hAnsi="Arial" w:cs="Arial" w:hint="eastAsia"/>
        </w:rPr>
        <w:t>/</w:t>
      </w:r>
      <w:r w:rsidR="00CA65E2">
        <w:rPr>
          <w:rFonts w:ascii="Arial" w:eastAsia="游ゴシック Light" w:hAnsi="Arial" w:cs="Arial"/>
        </w:rPr>
        <w:t xml:space="preserve"> S</w:t>
      </w:r>
      <w:r w:rsidR="00CA65E2" w:rsidRPr="00CA65E2">
        <w:rPr>
          <w:rFonts w:ascii="Arial" w:eastAsia="游ゴシック Light" w:hAnsi="Arial" w:cs="Arial"/>
        </w:rPr>
        <w:t>ố</w:t>
      </w:r>
      <w:r w:rsidR="00CA65E2">
        <w:rPr>
          <w:rFonts w:ascii="Arial" w:eastAsia="游ゴシック Light" w:hAnsi="Arial" w:cs="Arial"/>
        </w:rPr>
        <w:t xml:space="preserve"> l</w:t>
      </w:r>
      <w:r w:rsidR="00CA65E2">
        <w:rPr>
          <w:rFonts w:ascii="Arial" w:eastAsia="游ゴシック Light" w:hAnsi="Arial" w:cs="Arial" w:hint="cs"/>
        </w:rPr>
        <w:t>ư</w:t>
      </w:r>
      <w:r w:rsidR="00CA65E2" w:rsidRPr="00CA65E2">
        <w:rPr>
          <w:rFonts w:ascii="Arial" w:eastAsia="游ゴシック Light" w:hAnsi="Arial" w:cs="Arial"/>
        </w:rPr>
        <w:t>ợng</w:t>
      </w:r>
      <w:r w:rsidR="00CA65E2">
        <w:rPr>
          <w:rFonts w:ascii="Arial" w:eastAsia="游ゴシック Light" w:hAnsi="Arial" w:cs="Arial"/>
        </w:rPr>
        <w:t xml:space="preserve"> client</w:t>
      </w:r>
    </w:p>
    <w:p w:rsidR="00790669" w:rsidRPr="00E335EB" w:rsidRDefault="00790669" w:rsidP="002E76D3">
      <w:pPr>
        <w:pStyle w:val="ListParagraph"/>
        <w:ind w:leftChars="0" w:left="987"/>
        <w:rPr>
          <w:rFonts w:ascii="Arial" w:eastAsia="游ゴシック Light" w:hAnsi="Arial" w:cs="Arial"/>
        </w:rPr>
      </w:pPr>
      <w:r w:rsidRPr="00E335EB">
        <w:rPr>
          <w:rFonts w:ascii="Arial" w:eastAsia="游ゴシック Light" w:hAnsi="Arial" w:cs="Arial"/>
        </w:rPr>
        <w:t>1</w:t>
      </w:r>
      <w:r w:rsidRPr="00E335EB">
        <w:rPr>
          <w:rFonts w:ascii="Arial" w:eastAsia="游ゴシック Light" w:hAnsi="Arial" w:cs="Arial"/>
        </w:rPr>
        <w:t>つのファブで、工程計画を編集できるクライアントは</w:t>
      </w:r>
      <w:r w:rsidRPr="00E335EB">
        <w:rPr>
          <w:rFonts w:ascii="Arial" w:eastAsia="游ゴシック Light" w:hAnsi="Arial" w:cs="Arial"/>
        </w:rPr>
        <w:t>1</w:t>
      </w:r>
      <w:r w:rsidRPr="00E335EB">
        <w:rPr>
          <w:rFonts w:ascii="Arial" w:eastAsia="游ゴシック Light" w:hAnsi="Arial" w:cs="Arial"/>
        </w:rPr>
        <w:t>端末とする。しかし工程計画の閲覧専用クライアントはファブの規模にもよるが</w:t>
      </w:r>
      <w:r w:rsidRPr="00E335EB">
        <w:rPr>
          <w:rFonts w:ascii="Arial" w:eastAsia="游ゴシック Light" w:hAnsi="Arial" w:cs="Arial"/>
        </w:rPr>
        <w:t>1</w:t>
      </w:r>
      <w:r w:rsidRPr="00E335EB">
        <w:rPr>
          <w:rFonts w:ascii="Arial" w:eastAsia="游ゴシック Light" w:hAnsi="Arial" w:cs="Arial"/>
        </w:rPr>
        <w:t>～</w:t>
      </w:r>
      <w:r w:rsidRPr="00E335EB">
        <w:rPr>
          <w:rFonts w:ascii="Arial" w:eastAsia="游ゴシック Light" w:hAnsi="Arial" w:cs="Arial"/>
        </w:rPr>
        <w:t>3</w:t>
      </w:r>
      <w:r w:rsidRPr="00E335EB">
        <w:rPr>
          <w:rFonts w:ascii="Arial" w:eastAsia="游ゴシック Light" w:hAnsi="Arial" w:cs="Arial"/>
        </w:rPr>
        <w:t>端末程度となる可能性がある。また各セクションにおいて進捗を更新するモバイル端末は</w:t>
      </w:r>
      <w:r w:rsidRPr="00E335EB">
        <w:rPr>
          <w:rFonts w:ascii="Arial" w:eastAsia="游ゴシック Light" w:hAnsi="Arial" w:cs="Arial"/>
        </w:rPr>
        <w:t>1</w:t>
      </w:r>
      <w:r w:rsidRPr="00E335EB">
        <w:rPr>
          <w:rFonts w:ascii="Arial" w:eastAsia="游ゴシック Light" w:hAnsi="Arial" w:cs="Arial"/>
        </w:rPr>
        <w:t>台～</w:t>
      </w:r>
      <w:r w:rsidRPr="00E335EB">
        <w:rPr>
          <w:rFonts w:ascii="Arial" w:eastAsia="游ゴシック Light" w:hAnsi="Arial" w:cs="Arial"/>
        </w:rPr>
        <w:t>20</w:t>
      </w:r>
      <w:r w:rsidRPr="00E335EB">
        <w:rPr>
          <w:rFonts w:ascii="Arial" w:eastAsia="游ゴシック Light" w:hAnsi="Arial" w:cs="Arial"/>
        </w:rPr>
        <w:t>台程度となる</w:t>
      </w:r>
      <w:r w:rsidR="00714690" w:rsidRPr="00E335EB">
        <w:rPr>
          <w:rFonts w:ascii="Arial" w:eastAsia="游ゴシック Light" w:hAnsi="Arial" w:cs="Arial"/>
        </w:rPr>
        <w:t>ことを考慮すること</w:t>
      </w:r>
      <w:r w:rsidRPr="00E335EB">
        <w:rPr>
          <w:rFonts w:ascii="Arial" w:eastAsia="游ゴシック Light" w:hAnsi="Arial" w:cs="Arial"/>
        </w:rPr>
        <w:t>。</w:t>
      </w:r>
    </w:p>
    <w:p w:rsidR="00790669" w:rsidRPr="00E335EB" w:rsidRDefault="00790669" w:rsidP="002E76D3">
      <w:pPr>
        <w:pStyle w:val="ListParagraph"/>
        <w:ind w:leftChars="0" w:left="987"/>
        <w:rPr>
          <w:rFonts w:ascii="Arial" w:eastAsia="游ゴシック Light" w:hAnsi="Arial" w:cs="Arial"/>
        </w:rPr>
      </w:pPr>
      <w:r w:rsidRPr="00E335EB">
        <w:rPr>
          <w:rFonts w:ascii="Arial" w:eastAsia="游ゴシック Light" w:hAnsi="Arial" w:cs="Arial"/>
        </w:rPr>
        <w:t>・工程計画更新＝</w:t>
      </w:r>
      <w:r w:rsidRPr="00E335EB">
        <w:rPr>
          <w:rFonts w:ascii="Arial" w:eastAsia="游ゴシック Light" w:hAnsi="Arial" w:cs="Arial"/>
        </w:rPr>
        <w:t>1</w:t>
      </w:r>
      <w:r w:rsidRPr="00E335EB">
        <w:rPr>
          <w:rFonts w:ascii="Arial" w:eastAsia="游ゴシック Light" w:hAnsi="Arial" w:cs="Arial"/>
        </w:rPr>
        <w:t>クライアント</w:t>
      </w:r>
    </w:p>
    <w:p w:rsidR="00790669" w:rsidRPr="00E335EB" w:rsidRDefault="00790669" w:rsidP="002E76D3">
      <w:pPr>
        <w:pStyle w:val="ListParagraph"/>
        <w:ind w:leftChars="0" w:left="987"/>
        <w:rPr>
          <w:rFonts w:ascii="Arial" w:eastAsia="游ゴシック Light" w:hAnsi="Arial" w:cs="Arial"/>
        </w:rPr>
      </w:pPr>
      <w:r w:rsidRPr="00E335EB">
        <w:rPr>
          <w:rFonts w:ascii="Arial" w:eastAsia="游ゴシック Light" w:hAnsi="Arial" w:cs="Arial"/>
        </w:rPr>
        <w:t>・工程計画閲覧＝</w:t>
      </w:r>
      <w:r w:rsidRPr="00E335EB">
        <w:rPr>
          <w:rFonts w:ascii="Arial" w:eastAsia="游ゴシック Light" w:hAnsi="Arial" w:cs="Arial"/>
        </w:rPr>
        <w:t>1</w:t>
      </w:r>
      <w:r w:rsidRPr="00E335EB">
        <w:rPr>
          <w:rFonts w:ascii="Arial" w:eastAsia="游ゴシック Light" w:hAnsi="Arial" w:cs="Arial"/>
        </w:rPr>
        <w:t>～</w:t>
      </w:r>
      <w:r w:rsidRPr="00E335EB">
        <w:rPr>
          <w:rFonts w:ascii="Arial" w:eastAsia="游ゴシック Light" w:hAnsi="Arial" w:cs="Arial"/>
        </w:rPr>
        <w:t>3</w:t>
      </w:r>
      <w:r w:rsidRPr="00E335EB">
        <w:rPr>
          <w:rFonts w:ascii="Arial" w:eastAsia="游ゴシック Light" w:hAnsi="Arial" w:cs="Arial"/>
        </w:rPr>
        <w:t>クライアント</w:t>
      </w:r>
    </w:p>
    <w:p w:rsidR="00790669" w:rsidRPr="00E335EB" w:rsidRDefault="00790669" w:rsidP="002E76D3">
      <w:pPr>
        <w:pStyle w:val="ListParagraph"/>
        <w:ind w:leftChars="0" w:left="987"/>
        <w:rPr>
          <w:rFonts w:ascii="Arial" w:eastAsia="游ゴシック Light" w:hAnsi="Arial" w:cs="Arial"/>
        </w:rPr>
      </w:pPr>
      <w:r w:rsidRPr="00E335EB">
        <w:rPr>
          <w:rFonts w:ascii="Arial" w:eastAsia="游ゴシック Light" w:hAnsi="Arial" w:cs="Arial"/>
        </w:rPr>
        <w:t>・進捗更新＝</w:t>
      </w:r>
      <w:r w:rsidRPr="00E335EB">
        <w:rPr>
          <w:rFonts w:ascii="Arial" w:eastAsia="游ゴシック Light" w:hAnsi="Arial" w:cs="Arial"/>
        </w:rPr>
        <w:t>1</w:t>
      </w:r>
      <w:r w:rsidRPr="00E335EB">
        <w:rPr>
          <w:rFonts w:ascii="Arial" w:eastAsia="游ゴシック Light" w:hAnsi="Arial" w:cs="Arial"/>
        </w:rPr>
        <w:t>～</w:t>
      </w:r>
      <w:r w:rsidRPr="00E335EB">
        <w:rPr>
          <w:rFonts w:ascii="Arial" w:eastAsia="游ゴシック Light" w:hAnsi="Arial" w:cs="Arial"/>
        </w:rPr>
        <w:t>20</w:t>
      </w:r>
      <w:r w:rsidRPr="00E335EB">
        <w:rPr>
          <w:rFonts w:ascii="Arial" w:eastAsia="游ゴシック Light" w:hAnsi="Arial" w:cs="Arial"/>
        </w:rPr>
        <w:t>クライアント</w:t>
      </w:r>
    </w:p>
    <w:p w:rsidR="000F1509" w:rsidRPr="00E335EB" w:rsidRDefault="00C73F7C" w:rsidP="006E186C">
      <w:pPr>
        <w:pStyle w:val="ListParagraph"/>
        <w:numPr>
          <w:ilvl w:val="0"/>
          <w:numId w:val="36"/>
        </w:numPr>
        <w:ind w:leftChars="0"/>
        <w:rPr>
          <w:rFonts w:ascii="Arial" w:eastAsia="游ゴシック Light" w:hAnsi="Arial" w:cs="Arial"/>
        </w:rPr>
      </w:pPr>
      <w:r w:rsidRPr="00E335EB">
        <w:rPr>
          <w:rFonts w:ascii="Arial" w:eastAsia="游ゴシック Light" w:hAnsi="Arial" w:cs="Arial"/>
        </w:rPr>
        <w:t>ファブ</w:t>
      </w:r>
      <w:r w:rsidR="006E186C" w:rsidRPr="00E335EB">
        <w:rPr>
          <w:rFonts w:ascii="Arial" w:eastAsia="游ゴシック Light" w:hAnsi="Arial" w:cs="Arial"/>
        </w:rPr>
        <w:t>数</w:t>
      </w:r>
    </w:p>
    <w:p w:rsidR="006E186C" w:rsidRPr="00E335EB" w:rsidRDefault="007E5230" w:rsidP="006E186C">
      <w:pPr>
        <w:pStyle w:val="ListParagraph"/>
        <w:ind w:leftChars="0" w:left="987"/>
        <w:rPr>
          <w:rFonts w:ascii="Arial" w:eastAsia="游ゴシック Light" w:hAnsi="Arial" w:cs="Arial"/>
        </w:rPr>
      </w:pPr>
      <w:r w:rsidRPr="00E335EB">
        <w:rPr>
          <w:rFonts w:ascii="Arial" w:eastAsia="游ゴシック Light" w:hAnsi="Arial" w:cs="Arial"/>
        </w:rPr>
        <w:t>500</w:t>
      </w:r>
      <w:r w:rsidR="006E186C" w:rsidRPr="00E335EB">
        <w:rPr>
          <w:rFonts w:ascii="Arial" w:eastAsia="游ゴシック Light" w:hAnsi="Arial" w:cs="Arial"/>
        </w:rPr>
        <w:t>社程度の</w:t>
      </w:r>
      <w:r w:rsidR="00C73F7C" w:rsidRPr="00E335EB">
        <w:rPr>
          <w:rFonts w:ascii="Arial" w:eastAsia="游ゴシック Light" w:hAnsi="Arial" w:cs="Arial"/>
        </w:rPr>
        <w:t>ファブ</w:t>
      </w:r>
      <w:r w:rsidR="006E186C" w:rsidRPr="00E335EB">
        <w:rPr>
          <w:rFonts w:ascii="Arial" w:eastAsia="游ゴシック Light" w:hAnsi="Arial" w:cs="Arial"/>
        </w:rPr>
        <w:t>が利用できることを目標とする。</w:t>
      </w:r>
      <w:r w:rsidRPr="00E335EB">
        <w:rPr>
          <w:rFonts w:ascii="Arial" w:eastAsia="游ゴシック Light" w:hAnsi="Arial" w:cs="Arial"/>
        </w:rPr>
        <w:t>（</w:t>
      </w:r>
      <w:r w:rsidRPr="00E335EB">
        <w:rPr>
          <w:rFonts w:ascii="Arial" w:eastAsia="游ゴシック Light" w:hAnsi="Arial" w:cs="Arial"/>
        </w:rPr>
        <w:t>M</w:t>
      </w:r>
      <w:r w:rsidRPr="00E335EB">
        <w:rPr>
          <w:rFonts w:ascii="Arial" w:eastAsia="游ゴシック Light" w:hAnsi="Arial" w:cs="Arial"/>
        </w:rPr>
        <w:t>グレードのファブの上位</w:t>
      </w:r>
      <w:r w:rsidRPr="00E335EB">
        <w:rPr>
          <w:rFonts w:ascii="Arial" w:eastAsia="游ゴシック Light" w:hAnsi="Arial" w:cs="Arial"/>
        </w:rPr>
        <w:t>50%</w:t>
      </w:r>
      <w:r w:rsidRPr="00E335EB">
        <w:rPr>
          <w:rFonts w:ascii="Arial" w:eastAsia="游ゴシック Light" w:hAnsi="Arial" w:cs="Arial"/>
        </w:rPr>
        <w:t>＋</w:t>
      </w:r>
      <w:r w:rsidRPr="00E335EB">
        <w:rPr>
          <w:rFonts w:ascii="Arial" w:eastAsia="游ゴシック Light" w:hAnsi="Arial" w:cs="Arial"/>
        </w:rPr>
        <w:t>H</w:t>
      </w:r>
      <w:r w:rsidRPr="00E335EB">
        <w:rPr>
          <w:rFonts w:ascii="Arial" w:eastAsia="游ゴシック Light" w:hAnsi="Arial" w:cs="Arial"/>
        </w:rPr>
        <w:t>グレードのファブ</w:t>
      </w:r>
      <w:r w:rsidR="00794082" w:rsidRPr="00E335EB">
        <w:rPr>
          <w:rFonts w:ascii="Arial" w:eastAsia="游ゴシック Light" w:hAnsi="Arial" w:cs="Arial"/>
        </w:rPr>
        <w:t>の</w:t>
      </w:r>
      <w:r w:rsidR="00794082" w:rsidRPr="00E335EB">
        <w:rPr>
          <w:rFonts w:ascii="Arial" w:eastAsia="游ゴシック Light" w:hAnsi="Arial" w:cs="Arial"/>
        </w:rPr>
        <w:t>50~60%</w:t>
      </w:r>
      <w:r w:rsidRPr="00E335EB">
        <w:rPr>
          <w:rFonts w:ascii="Arial" w:eastAsia="游ゴシック Light" w:hAnsi="Arial" w:cs="Arial"/>
        </w:rPr>
        <w:t>）</w:t>
      </w:r>
    </w:p>
    <w:p w:rsidR="00936485" w:rsidRPr="00E335EB" w:rsidRDefault="00936485" w:rsidP="00CA65E2">
      <w:pPr>
        <w:pStyle w:val="11"/>
        <w:numPr>
          <w:ilvl w:val="1"/>
          <w:numId w:val="32"/>
        </w:numPr>
        <w:rPr>
          <w:rFonts w:ascii="Arial" w:eastAsia="游ゴシック Light" w:hAnsi="Arial" w:cs="Arial"/>
        </w:rPr>
      </w:pPr>
      <w:r w:rsidRPr="00E335EB">
        <w:rPr>
          <w:rFonts w:ascii="Arial" w:eastAsia="游ゴシック Light" w:hAnsi="Arial" w:cs="Arial"/>
        </w:rPr>
        <w:t>システム方式</w:t>
      </w:r>
      <w:r w:rsidR="00CA65E2">
        <w:rPr>
          <w:rFonts w:ascii="Arial" w:eastAsia="游ゴシック Light" w:hAnsi="Arial" w:cs="Arial" w:hint="eastAsia"/>
        </w:rPr>
        <w:t>// Ph</w:t>
      </w:r>
      <w:r w:rsidR="00CA65E2" w:rsidRPr="00CA65E2">
        <w:rPr>
          <w:rFonts w:ascii="Arial" w:eastAsia="游ゴシック Light" w:hAnsi="Arial" w:cs="Arial" w:hint="cs"/>
        </w:rPr>
        <w:t>ươ</w:t>
      </w:r>
      <w:r w:rsidR="00CA65E2">
        <w:rPr>
          <w:rFonts w:ascii="Arial" w:eastAsia="游ゴシック Light" w:hAnsi="Arial" w:cs="Arial"/>
        </w:rPr>
        <w:t>ng th</w:t>
      </w:r>
      <w:r w:rsidR="00CA65E2" w:rsidRPr="00CA65E2">
        <w:rPr>
          <w:rFonts w:ascii="Arial" w:eastAsia="游ゴシック Light" w:hAnsi="Arial" w:cs="Arial"/>
        </w:rPr>
        <w:t>ức</w:t>
      </w:r>
      <w:r w:rsidR="00CA65E2">
        <w:rPr>
          <w:rFonts w:ascii="Arial" w:eastAsia="游ゴシック Light" w:hAnsi="Arial" w:cs="Arial"/>
        </w:rPr>
        <w:t xml:space="preserve"> h</w:t>
      </w:r>
      <w:r w:rsidR="00CA65E2" w:rsidRPr="00CA65E2">
        <w:rPr>
          <w:rFonts w:ascii="Arial" w:eastAsia="游ゴシック Light" w:hAnsi="Arial" w:cs="Arial"/>
        </w:rPr>
        <w:t>ệ</w:t>
      </w:r>
      <w:r w:rsidR="00CA65E2">
        <w:rPr>
          <w:rFonts w:ascii="Arial" w:eastAsia="游ゴシック Light" w:hAnsi="Arial" w:cs="Arial"/>
        </w:rPr>
        <w:t xml:space="preserve"> th</w:t>
      </w:r>
      <w:r w:rsidR="00CA65E2" w:rsidRPr="00CA65E2">
        <w:rPr>
          <w:rFonts w:ascii="Arial" w:eastAsia="游ゴシック Light" w:hAnsi="Arial" w:cs="Arial"/>
        </w:rPr>
        <w:t>ống</w:t>
      </w:r>
    </w:p>
    <w:p w:rsidR="00B504A6" w:rsidRPr="00E335EB" w:rsidRDefault="00CA65E2" w:rsidP="00F475D9">
      <w:pPr>
        <w:pStyle w:val="ListParagraph"/>
        <w:numPr>
          <w:ilvl w:val="0"/>
          <w:numId w:val="37"/>
        </w:numPr>
        <w:ind w:leftChars="0"/>
        <w:rPr>
          <w:rFonts w:ascii="Arial" w:eastAsia="游ゴシック Light" w:hAnsi="Arial" w:cs="Arial"/>
        </w:rPr>
      </w:pPr>
      <w:r>
        <w:rPr>
          <w:rFonts w:ascii="Arial" w:eastAsia="游ゴシック Light" w:hAnsi="Arial" w:cs="Arial" w:hint="eastAsia"/>
        </w:rPr>
        <w:t>Vi</w:t>
      </w:r>
      <w:r w:rsidRPr="00CA65E2">
        <w:rPr>
          <w:rFonts w:ascii="Arial" w:eastAsia="游ゴシック Light" w:hAnsi="Arial" w:cs="Arial"/>
        </w:rPr>
        <w:t>ệc</w:t>
      </w:r>
      <w:r>
        <w:rPr>
          <w:rFonts w:ascii="Arial" w:eastAsia="游ゴシック Light" w:hAnsi="Arial" w:cs="Arial"/>
        </w:rPr>
        <w:t xml:space="preserve"> connect v</w:t>
      </w:r>
      <w:r w:rsidRPr="00CA65E2">
        <w:rPr>
          <w:rFonts w:ascii="Arial" w:eastAsia="游ゴシック Light" w:hAnsi="Arial" w:cs="Arial" w:hint="cs"/>
        </w:rPr>
        <w:t>ơ</w:t>
      </w:r>
      <w:r>
        <w:rPr>
          <w:rFonts w:ascii="Arial" w:eastAsia="游ゴシック Light" w:hAnsi="Arial" w:cs="Arial"/>
        </w:rPr>
        <w:t>i client s</w:t>
      </w:r>
      <w:r w:rsidRPr="00CA65E2">
        <w:rPr>
          <w:rFonts w:ascii="Arial" w:eastAsia="游ゴシック Light" w:hAnsi="Arial" w:cs="Arial"/>
        </w:rPr>
        <w:t>ẽ</w:t>
      </w:r>
      <w:r>
        <w:rPr>
          <w:rFonts w:ascii="Arial" w:eastAsia="游ゴシック Light" w:hAnsi="Arial" w:cs="Arial"/>
        </w:rPr>
        <w:t xml:space="preserve"> connect HTTP/HTTPS th</w:t>
      </w:r>
      <w:r w:rsidRPr="00CA65E2">
        <w:rPr>
          <w:rFonts w:ascii="Arial" w:eastAsia="游ゴシック Light" w:hAnsi="Arial" w:cs="Arial" w:hint="eastAsia"/>
        </w:rPr>
        <w:t>ô</w:t>
      </w:r>
      <w:r>
        <w:rPr>
          <w:rFonts w:ascii="Arial" w:eastAsia="游ゴシック Light" w:hAnsi="Arial" w:cs="Arial"/>
        </w:rPr>
        <w:t>ng th</w:t>
      </w:r>
      <w:r>
        <w:rPr>
          <w:rFonts w:ascii="Arial" w:eastAsia="游ゴシック Light" w:hAnsi="Arial" w:cs="Arial" w:hint="cs"/>
        </w:rPr>
        <w:t>ư</w:t>
      </w:r>
      <w:r w:rsidRPr="00CA65E2">
        <w:rPr>
          <w:rFonts w:ascii="Arial" w:eastAsia="游ゴシック Light" w:hAnsi="Arial" w:cs="Arial"/>
        </w:rPr>
        <w:t>ờng</w:t>
      </w:r>
      <w:r>
        <w:rPr>
          <w:rFonts w:ascii="Arial" w:eastAsia="游ゴシック Light" w:hAnsi="Arial" w:cs="Arial"/>
        </w:rPr>
        <w:t xml:space="preserve">, </w:t>
      </w:r>
      <w:r w:rsidR="00F475D9">
        <w:rPr>
          <w:rFonts w:ascii="Arial" w:eastAsia="游ゴシック Light" w:hAnsi="Arial" w:cs="Arial"/>
        </w:rPr>
        <w:t>b</w:t>
      </w:r>
      <w:r w:rsidR="00F475D9" w:rsidRPr="00F475D9">
        <w:rPr>
          <w:rFonts w:ascii="Arial" w:eastAsia="游ゴシック Light" w:hAnsi="Arial" w:cs="Arial" w:hint="eastAsia"/>
        </w:rPr>
        <w:t>ê</w:t>
      </w:r>
      <w:r w:rsidR="00F475D9">
        <w:rPr>
          <w:rFonts w:ascii="Arial" w:eastAsia="游ゴシック Light" w:hAnsi="Arial" w:cs="Arial"/>
        </w:rPr>
        <w:t>n ph</w:t>
      </w:r>
      <w:r w:rsidR="00F475D9" w:rsidRPr="00F475D9">
        <w:rPr>
          <w:rFonts w:ascii="Arial" w:eastAsia="游ゴシック Light" w:hAnsi="Arial" w:cs="Arial" w:hint="eastAsia"/>
        </w:rPr>
        <w:t>í</w:t>
      </w:r>
      <w:r w:rsidR="00F475D9" w:rsidRPr="00F475D9">
        <w:rPr>
          <w:rFonts w:ascii="Arial" w:eastAsia="游ゴシック Light" w:hAnsi="Arial" w:cs="Arial"/>
        </w:rPr>
        <w:t>a</w:t>
      </w:r>
      <w:r w:rsidR="00F475D9">
        <w:rPr>
          <w:rFonts w:ascii="Arial" w:eastAsia="游ゴシック Light" w:hAnsi="Arial" w:cs="Arial"/>
        </w:rPr>
        <w:t xml:space="preserve"> </w:t>
      </w:r>
      <w:r w:rsidR="00F475D9" w:rsidRPr="00F475D9">
        <w:rPr>
          <w:rFonts w:ascii="Arial" w:eastAsia="游ゴシック Light" w:hAnsi="Arial" w:cs="Arial"/>
        </w:rPr>
        <w:t>us</w:t>
      </w:r>
      <w:r w:rsidR="00F475D9">
        <w:rPr>
          <w:rFonts w:ascii="Arial" w:eastAsia="游ゴシック Light" w:hAnsi="Arial" w:cs="Arial"/>
        </w:rPr>
        <w:t>er s</w:t>
      </w:r>
      <w:r w:rsidR="00F475D9" w:rsidRPr="00F475D9">
        <w:rPr>
          <w:rFonts w:ascii="Arial" w:eastAsia="游ゴシック Light" w:hAnsi="Arial" w:cs="Arial"/>
        </w:rPr>
        <w:t>ẽ</w:t>
      </w:r>
      <w:r w:rsidR="00F475D9">
        <w:rPr>
          <w:rFonts w:ascii="Arial" w:eastAsia="游ゴシック Light" w:hAnsi="Arial" w:cs="Arial"/>
        </w:rPr>
        <w:t xml:space="preserve"> c</w:t>
      </w:r>
      <w:r w:rsidR="00F475D9" w:rsidRPr="00F475D9">
        <w:rPr>
          <w:rFonts w:ascii="Arial" w:eastAsia="游ゴシック Light" w:hAnsi="Arial" w:cs="Arial" w:hint="eastAsia"/>
        </w:rPr>
        <w:t>ó</w:t>
      </w:r>
      <w:r w:rsidR="00F475D9">
        <w:rPr>
          <w:rFonts w:ascii="Arial" w:eastAsia="游ゴシック Light" w:hAnsi="Arial" w:cs="Arial"/>
        </w:rPr>
        <w:t xml:space="preserve"> th</w:t>
      </w:r>
      <w:r w:rsidR="00F475D9" w:rsidRPr="00F475D9">
        <w:rPr>
          <w:rFonts w:ascii="Arial" w:eastAsia="游ゴシック Light" w:hAnsi="Arial" w:cs="Arial"/>
        </w:rPr>
        <w:t>ể</w:t>
      </w:r>
      <w:r w:rsidR="00F475D9">
        <w:rPr>
          <w:rFonts w:ascii="Arial" w:eastAsia="游ゴシック Light" w:hAnsi="Arial" w:cs="Arial"/>
        </w:rPr>
        <w:t xml:space="preserve"> s</w:t>
      </w:r>
      <w:r w:rsidR="00F475D9" w:rsidRPr="00F475D9">
        <w:rPr>
          <w:rFonts w:ascii="Arial" w:eastAsia="游ゴシック Light" w:hAnsi="Arial" w:cs="Arial"/>
        </w:rPr>
        <w:t>ử</w:t>
      </w:r>
      <w:r w:rsidR="00F475D9">
        <w:rPr>
          <w:rFonts w:ascii="Arial" w:eastAsia="游ゴシック Light" w:hAnsi="Arial" w:cs="Arial"/>
        </w:rPr>
        <w:t xml:space="preserve"> d</w:t>
      </w:r>
      <w:r w:rsidR="00F475D9" w:rsidRPr="00F475D9">
        <w:rPr>
          <w:rFonts w:ascii="Arial" w:eastAsia="游ゴシック Light" w:hAnsi="Arial" w:cs="Arial"/>
        </w:rPr>
        <w:t>ụng</w:t>
      </w:r>
      <w:r w:rsidR="00F475D9">
        <w:rPr>
          <w:rFonts w:ascii="Arial" w:eastAsia="游ゴシック Light" w:hAnsi="Arial" w:cs="Arial"/>
        </w:rPr>
        <w:t xml:space="preserve"> m</w:t>
      </w:r>
      <w:r w:rsidR="00F475D9" w:rsidRPr="00F475D9">
        <w:rPr>
          <w:rFonts w:ascii="Arial" w:eastAsia="游ゴシック Light" w:hAnsi="Arial" w:cs="Arial" w:hint="eastAsia"/>
        </w:rPr>
        <w:t>à</w:t>
      </w:r>
      <w:r w:rsidR="00F475D9">
        <w:rPr>
          <w:rFonts w:ascii="Arial" w:eastAsia="游ゴシック Light" w:hAnsi="Arial" w:cs="Arial"/>
        </w:rPr>
        <w:t xml:space="preserve"> kh</w:t>
      </w:r>
      <w:r w:rsidR="00F475D9" w:rsidRPr="00F475D9">
        <w:rPr>
          <w:rFonts w:ascii="Arial" w:eastAsia="游ゴシック Light" w:hAnsi="Arial" w:cs="Arial" w:hint="eastAsia"/>
        </w:rPr>
        <w:t>ô</w:t>
      </w:r>
      <w:r w:rsidR="00F475D9">
        <w:rPr>
          <w:rFonts w:ascii="Arial" w:eastAsia="游ゴシック Light" w:hAnsi="Arial" w:cs="Arial"/>
        </w:rPr>
        <w:t>ng c</w:t>
      </w:r>
      <w:r w:rsidR="00F475D9" w:rsidRPr="00F475D9">
        <w:rPr>
          <w:rFonts w:ascii="Arial" w:eastAsia="游ゴシック Light" w:hAnsi="Arial" w:cs="Arial"/>
        </w:rPr>
        <w:t>ấu</w:t>
      </w:r>
      <w:r w:rsidR="00F475D9">
        <w:rPr>
          <w:rFonts w:ascii="Arial" w:eastAsia="游ゴシック Light" w:hAnsi="Arial" w:cs="Arial"/>
        </w:rPr>
        <w:t xml:space="preserve"> t</w:t>
      </w:r>
      <w:r w:rsidR="00F475D9" w:rsidRPr="00F475D9">
        <w:rPr>
          <w:rFonts w:ascii="Arial" w:eastAsia="游ゴシック Light" w:hAnsi="Arial" w:cs="Arial"/>
        </w:rPr>
        <w:t>ạo</w:t>
      </w:r>
      <w:r w:rsidR="00F475D9">
        <w:rPr>
          <w:rFonts w:ascii="Arial" w:eastAsia="游ゴシック Light" w:hAnsi="Arial" w:cs="Arial"/>
        </w:rPr>
        <w:t xml:space="preserve"> security </w:t>
      </w:r>
      <w:r w:rsidR="00F475D9" w:rsidRPr="00F475D9">
        <w:rPr>
          <w:rFonts w:ascii="Arial" w:eastAsia="游ゴシック Light" w:hAnsi="Arial" w:cs="Arial" w:hint="eastAsia"/>
        </w:rPr>
        <w:t>đă</w:t>
      </w:r>
      <w:r w:rsidR="00F475D9">
        <w:rPr>
          <w:rFonts w:ascii="Arial" w:eastAsia="游ゴシック Light" w:hAnsi="Arial" w:cs="Arial"/>
        </w:rPr>
        <w:t>ng bi</w:t>
      </w:r>
      <w:r w:rsidR="00F475D9" w:rsidRPr="00F475D9">
        <w:rPr>
          <w:rFonts w:ascii="Arial" w:eastAsia="游ゴシック Light" w:hAnsi="Arial" w:cs="Arial"/>
        </w:rPr>
        <w:t>ệt</w:t>
      </w:r>
      <w:r w:rsidR="00F475D9">
        <w:rPr>
          <w:rFonts w:ascii="Arial" w:eastAsia="游ゴシック Light" w:hAnsi="Arial" w:cs="Arial"/>
        </w:rPr>
        <w:t>.</w:t>
      </w:r>
    </w:p>
    <w:p w:rsidR="00936485" w:rsidRPr="00E335EB" w:rsidRDefault="00936485" w:rsidP="00F475D9">
      <w:pPr>
        <w:pStyle w:val="11"/>
        <w:numPr>
          <w:ilvl w:val="1"/>
          <w:numId w:val="32"/>
        </w:numPr>
        <w:rPr>
          <w:rFonts w:ascii="Arial" w:eastAsia="游ゴシック Light" w:hAnsi="Arial" w:cs="Arial"/>
        </w:rPr>
      </w:pPr>
      <w:r w:rsidRPr="00E335EB">
        <w:rPr>
          <w:rFonts w:ascii="Arial" w:eastAsia="游ゴシック Light" w:hAnsi="Arial" w:cs="Arial"/>
        </w:rPr>
        <w:t>信頼性</w:t>
      </w:r>
      <w:r w:rsidR="00435119" w:rsidRPr="00E335EB">
        <w:rPr>
          <w:rFonts w:ascii="Arial" w:eastAsia="游ゴシック Light" w:hAnsi="Arial" w:cs="Arial"/>
        </w:rPr>
        <w:t>・継続性</w:t>
      </w:r>
      <w:r w:rsidRPr="00E335EB">
        <w:rPr>
          <w:rFonts w:ascii="Arial" w:eastAsia="游ゴシック Light" w:hAnsi="Arial" w:cs="Arial"/>
        </w:rPr>
        <w:t>要件</w:t>
      </w:r>
      <w:r w:rsidR="00F475D9">
        <w:rPr>
          <w:rFonts w:ascii="Arial" w:eastAsia="游ゴシック Light" w:hAnsi="Arial" w:cs="Arial" w:hint="eastAsia"/>
        </w:rPr>
        <w:t>//Y</w:t>
      </w:r>
      <w:r w:rsidR="00F475D9" w:rsidRPr="00F475D9">
        <w:rPr>
          <w:rFonts w:ascii="Arial" w:eastAsia="游ゴシック Light" w:hAnsi="Arial" w:cs="Arial" w:hint="eastAsia"/>
        </w:rPr>
        <w:t>ê</w:t>
      </w:r>
      <w:r w:rsidR="00F475D9">
        <w:rPr>
          <w:rFonts w:ascii="Arial" w:eastAsia="游ゴシック Light" w:hAnsi="Arial" w:cs="Arial"/>
        </w:rPr>
        <w:t>u c</w:t>
      </w:r>
      <w:r w:rsidR="00F475D9" w:rsidRPr="00F475D9">
        <w:rPr>
          <w:rFonts w:ascii="Arial" w:eastAsia="游ゴシック Light" w:hAnsi="Arial" w:cs="Arial"/>
        </w:rPr>
        <w:t>ầ</w:t>
      </w:r>
      <w:r w:rsidR="00F475D9">
        <w:rPr>
          <w:rFonts w:ascii="Arial" w:eastAsia="游ゴシック Light" w:hAnsi="Arial" w:cs="Arial"/>
        </w:rPr>
        <w:t xml:space="preserve">u </w:t>
      </w:r>
      <w:r w:rsidR="00F475D9" w:rsidRPr="00F475D9">
        <w:rPr>
          <w:rFonts w:ascii="Arial" w:eastAsia="游ゴシック Light" w:hAnsi="Arial" w:cs="Arial" w:hint="eastAsia"/>
        </w:rPr>
        <w:t>đ</w:t>
      </w:r>
      <w:r w:rsidR="00F475D9" w:rsidRPr="00F475D9">
        <w:rPr>
          <w:rFonts w:ascii="Arial" w:eastAsia="游ゴシック Light" w:hAnsi="Arial" w:cs="Arial"/>
        </w:rPr>
        <w:t>ộ</w:t>
      </w:r>
      <w:r w:rsidR="00F475D9">
        <w:rPr>
          <w:rFonts w:ascii="Arial" w:eastAsia="游ゴシック Light" w:hAnsi="Arial" w:cs="Arial"/>
        </w:rPr>
        <w:t xml:space="preserve"> tin c</w:t>
      </w:r>
      <w:r w:rsidR="00F475D9" w:rsidRPr="00F475D9">
        <w:rPr>
          <w:rFonts w:ascii="Arial" w:eastAsia="游ゴシック Light" w:hAnsi="Arial" w:cs="Arial"/>
        </w:rPr>
        <w:t>ậy</w:t>
      </w:r>
      <w:r w:rsidR="00F475D9">
        <w:rPr>
          <w:rFonts w:ascii="Arial" w:eastAsia="游ゴシック Light" w:hAnsi="Arial" w:cs="Arial"/>
        </w:rPr>
        <w:t xml:space="preserve"> v</w:t>
      </w:r>
      <w:r w:rsidR="00F475D9" w:rsidRPr="00F475D9">
        <w:rPr>
          <w:rFonts w:ascii="Arial" w:eastAsia="游ゴシック Light" w:hAnsi="Arial" w:cs="Arial" w:hint="eastAsia"/>
        </w:rPr>
        <w:t>à</w:t>
      </w:r>
      <w:r w:rsidR="00F475D9">
        <w:rPr>
          <w:rFonts w:ascii="Arial" w:eastAsia="游ゴシック Light" w:hAnsi="Arial" w:cs="Arial"/>
        </w:rPr>
        <w:t xml:space="preserve"> t</w:t>
      </w:r>
      <w:r w:rsidR="00F475D9" w:rsidRPr="00F475D9">
        <w:rPr>
          <w:rFonts w:ascii="Arial" w:eastAsia="游ゴシック Light" w:hAnsi="Arial" w:cs="Arial" w:hint="eastAsia"/>
        </w:rPr>
        <w:t>í</w:t>
      </w:r>
      <w:r w:rsidR="00F475D9" w:rsidRPr="00F475D9">
        <w:rPr>
          <w:rFonts w:ascii="Arial" w:eastAsia="游ゴシック Light" w:hAnsi="Arial" w:cs="Arial"/>
        </w:rPr>
        <w:t>nh</w:t>
      </w:r>
      <w:r w:rsidR="00F475D9">
        <w:rPr>
          <w:rFonts w:ascii="Arial" w:eastAsia="游ゴシック Light" w:hAnsi="Arial" w:cs="Arial"/>
        </w:rPr>
        <w:t xml:space="preserve"> ti</w:t>
      </w:r>
      <w:r w:rsidR="00F475D9" w:rsidRPr="00F475D9">
        <w:rPr>
          <w:rFonts w:ascii="Arial" w:eastAsia="游ゴシック Light" w:hAnsi="Arial" w:cs="Arial"/>
        </w:rPr>
        <w:t>ếp</w:t>
      </w:r>
      <w:r w:rsidR="00F475D9">
        <w:rPr>
          <w:rFonts w:ascii="Arial" w:eastAsia="游ゴシック Light" w:hAnsi="Arial" w:cs="Arial"/>
        </w:rPr>
        <w:t xml:space="preserve"> t</w:t>
      </w:r>
      <w:r w:rsidR="00F475D9" w:rsidRPr="00F475D9">
        <w:rPr>
          <w:rFonts w:ascii="Arial" w:eastAsia="游ゴシック Light" w:hAnsi="Arial" w:cs="Arial"/>
        </w:rPr>
        <w:t>ục</w:t>
      </w:r>
    </w:p>
    <w:p w:rsidR="00B504A6" w:rsidRPr="00E335EB" w:rsidRDefault="00F475D9" w:rsidP="00F475D9">
      <w:pPr>
        <w:pStyle w:val="ListParagraph"/>
        <w:numPr>
          <w:ilvl w:val="0"/>
          <w:numId w:val="38"/>
        </w:numPr>
        <w:ind w:leftChars="0"/>
        <w:rPr>
          <w:rFonts w:ascii="Arial" w:eastAsia="游ゴシック Light" w:hAnsi="Arial" w:cs="Arial"/>
        </w:rPr>
      </w:pPr>
      <w:r>
        <w:rPr>
          <w:rFonts w:ascii="Arial" w:eastAsia="游ゴシック Light" w:hAnsi="Arial" w:cs="Arial"/>
        </w:rPr>
        <w:t>C</w:t>
      </w:r>
      <w:r w:rsidRPr="00F475D9">
        <w:rPr>
          <w:rFonts w:ascii="Arial" w:eastAsia="游ゴシック Light" w:hAnsi="Arial" w:cs="Arial" w:hint="eastAsia"/>
        </w:rPr>
        <w:t>ó</w:t>
      </w:r>
      <w:r>
        <w:rPr>
          <w:rFonts w:ascii="Arial" w:eastAsia="游ゴシック Light" w:hAnsi="Arial" w:cs="Arial"/>
        </w:rPr>
        <w:t xml:space="preserve"> th</w:t>
      </w:r>
      <w:r w:rsidRPr="00F475D9">
        <w:rPr>
          <w:rFonts w:ascii="Arial" w:eastAsia="游ゴシック Light" w:hAnsi="Arial" w:cs="Arial"/>
        </w:rPr>
        <w:t>ể</w:t>
      </w:r>
      <w:r>
        <w:rPr>
          <w:rFonts w:ascii="Arial" w:eastAsia="游ゴシック Light" w:hAnsi="Arial" w:cs="Arial"/>
        </w:rPr>
        <w:t xml:space="preserve"> x</w:t>
      </w:r>
      <w:r w:rsidRPr="00F475D9">
        <w:rPr>
          <w:rFonts w:ascii="Arial" w:eastAsia="游ゴシック Light" w:hAnsi="Arial" w:cs="Arial"/>
        </w:rPr>
        <w:t>ử</w:t>
      </w:r>
      <w:r>
        <w:rPr>
          <w:rFonts w:ascii="Arial" w:eastAsia="游ゴシック Light" w:hAnsi="Arial" w:cs="Arial"/>
        </w:rPr>
        <w:t xml:space="preserve"> l</w:t>
      </w:r>
      <w:r w:rsidRPr="00F475D9">
        <w:rPr>
          <w:rFonts w:ascii="Arial" w:eastAsia="游ゴシック Light" w:hAnsi="Arial" w:cs="Arial" w:hint="eastAsia"/>
        </w:rPr>
        <w:t>ý</w:t>
      </w:r>
      <w:r>
        <w:rPr>
          <w:rFonts w:ascii="Arial" w:eastAsia="游ゴシック Light" w:hAnsi="Arial" w:cs="Arial"/>
        </w:rPr>
        <w:t xml:space="preserve"> cho fab l</w:t>
      </w:r>
      <w:r w:rsidRPr="00F475D9">
        <w:rPr>
          <w:rFonts w:ascii="Arial" w:eastAsia="游ゴシック Light" w:hAnsi="Arial" w:cs="Arial" w:hint="eastAsia"/>
        </w:rPr>
        <w:t>à</w:t>
      </w:r>
      <w:r w:rsidRPr="00F475D9">
        <w:rPr>
          <w:rFonts w:ascii="Arial" w:eastAsia="游ゴシック Light" w:hAnsi="Arial" w:cs="Arial"/>
        </w:rPr>
        <w:t>m</w:t>
      </w:r>
      <w:r>
        <w:rPr>
          <w:rFonts w:ascii="Arial" w:eastAsia="游ゴシック Light" w:hAnsi="Arial" w:cs="Arial"/>
        </w:rPr>
        <w:t xml:space="preserve"> vi</w:t>
      </w:r>
      <w:r w:rsidRPr="00F475D9">
        <w:rPr>
          <w:rFonts w:ascii="Arial" w:eastAsia="游ゴシック Light" w:hAnsi="Arial" w:cs="Arial"/>
        </w:rPr>
        <w:t>ệc</w:t>
      </w:r>
      <w:r>
        <w:rPr>
          <w:rFonts w:ascii="Arial" w:eastAsia="游ゴシック Light" w:hAnsi="Arial" w:cs="Arial"/>
        </w:rPr>
        <w:t xml:space="preserve"> 24h.</w:t>
      </w:r>
    </w:p>
    <w:p w:rsidR="00881E18" w:rsidRPr="00E335EB" w:rsidRDefault="00F475D9" w:rsidP="00F475D9">
      <w:pPr>
        <w:pStyle w:val="ListParagraph"/>
        <w:numPr>
          <w:ilvl w:val="0"/>
          <w:numId w:val="38"/>
        </w:numPr>
        <w:ind w:leftChars="0"/>
        <w:rPr>
          <w:rFonts w:ascii="Arial" w:eastAsia="游ゴシック Light" w:hAnsi="Arial" w:cs="Arial"/>
        </w:rPr>
      </w:pPr>
      <w:r>
        <w:rPr>
          <w:rFonts w:ascii="Arial" w:eastAsia="游ゴシック Light" w:hAnsi="Arial" w:cs="Arial"/>
        </w:rPr>
        <w:t>Nguy</w:t>
      </w:r>
      <w:r w:rsidRPr="00F475D9">
        <w:rPr>
          <w:rFonts w:ascii="Arial" w:eastAsia="游ゴシック Light" w:hAnsi="Arial" w:cs="Arial" w:hint="eastAsia"/>
        </w:rPr>
        <w:t>ê</w:t>
      </w:r>
      <w:r>
        <w:rPr>
          <w:rFonts w:ascii="Arial" w:eastAsia="游ゴシック Light" w:hAnsi="Arial" w:cs="Arial"/>
        </w:rPr>
        <w:t>n t</w:t>
      </w:r>
      <w:r w:rsidRPr="00F475D9">
        <w:rPr>
          <w:rFonts w:ascii="Arial" w:eastAsia="游ゴシック Light" w:hAnsi="Arial" w:cs="Arial"/>
        </w:rPr>
        <w:t>ắc</w:t>
      </w:r>
      <w:r>
        <w:rPr>
          <w:rFonts w:ascii="Arial" w:eastAsia="游ゴシック Light" w:hAnsi="Arial" w:cs="Arial"/>
        </w:rPr>
        <w:t>, Trong th</w:t>
      </w:r>
      <w:r w:rsidRPr="00F475D9">
        <w:rPr>
          <w:rFonts w:ascii="Arial" w:eastAsia="游ゴシック Light" w:hAnsi="Arial" w:cs="Arial"/>
        </w:rPr>
        <w:t>ời</w:t>
      </w:r>
      <w:r>
        <w:rPr>
          <w:rFonts w:ascii="Arial" w:eastAsia="游ゴシック Light" w:hAnsi="Arial" w:cs="Arial"/>
        </w:rPr>
        <w:t xml:space="preserve"> gian fab l</w:t>
      </w:r>
      <w:r w:rsidRPr="00F475D9">
        <w:rPr>
          <w:rFonts w:ascii="Arial" w:eastAsia="游ゴシック Light" w:hAnsi="Arial" w:cs="Arial" w:hint="eastAsia"/>
        </w:rPr>
        <w:t>à</w:t>
      </w:r>
      <w:r w:rsidRPr="00F475D9">
        <w:rPr>
          <w:rFonts w:ascii="Arial" w:eastAsia="游ゴシック Light" w:hAnsi="Arial" w:cs="Arial"/>
        </w:rPr>
        <w:t>m</w:t>
      </w:r>
      <w:r>
        <w:rPr>
          <w:rFonts w:ascii="Arial" w:eastAsia="游ゴシック Light" w:hAnsi="Arial" w:cs="Arial"/>
        </w:rPr>
        <w:t xml:space="preserve"> vi</w:t>
      </w:r>
      <w:r w:rsidRPr="00F475D9">
        <w:rPr>
          <w:rFonts w:ascii="Arial" w:eastAsia="游ゴシック Light" w:hAnsi="Arial" w:cs="Arial"/>
        </w:rPr>
        <w:t>ệc</w:t>
      </w:r>
      <w:r>
        <w:rPr>
          <w:rFonts w:ascii="Arial" w:eastAsia="游ゴシック Light" w:hAnsi="Arial" w:cs="Arial"/>
        </w:rPr>
        <w:t xml:space="preserve"> </w:t>
      </w:r>
      <w:r w:rsidRPr="00F475D9">
        <w:rPr>
          <w:rFonts w:ascii="Arial" w:eastAsia="游ゴシック Light" w:hAnsi="Arial" w:cs="Arial"/>
        </w:rPr>
        <w:t>ở</w:t>
      </w:r>
      <w:r>
        <w:rPr>
          <w:rFonts w:ascii="Arial" w:eastAsia="游ゴシック Light" w:hAnsi="Arial" w:cs="Arial"/>
        </w:rPr>
        <w:t xml:space="preserve"> nh</w:t>
      </w:r>
      <w:r w:rsidRPr="00F475D9">
        <w:rPr>
          <w:rFonts w:ascii="Arial" w:eastAsia="游ゴシック Light" w:hAnsi="Arial" w:cs="Arial" w:hint="eastAsia"/>
        </w:rPr>
        <w:t>à</w:t>
      </w:r>
      <w:r>
        <w:rPr>
          <w:rFonts w:ascii="Arial" w:eastAsia="游ゴシック Light" w:hAnsi="Arial" w:cs="Arial"/>
        </w:rPr>
        <w:t xml:space="preserve"> m</w:t>
      </w:r>
      <w:r w:rsidRPr="00F475D9">
        <w:rPr>
          <w:rFonts w:ascii="Arial" w:eastAsia="游ゴシック Light" w:hAnsi="Arial" w:cs="Arial" w:hint="eastAsia"/>
        </w:rPr>
        <w:t>á</w:t>
      </w:r>
      <w:r w:rsidRPr="00F475D9">
        <w:rPr>
          <w:rFonts w:ascii="Arial" w:eastAsia="游ゴシック Light" w:hAnsi="Arial" w:cs="Arial"/>
        </w:rPr>
        <w:t>y</w:t>
      </w:r>
      <w:r>
        <w:rPr>
          <w:rFonts w:ascii="Arial" w:eastAsia="游ゴシック Light" w:hAnsi="Arial" w:cs="Arial"/>
        </w:rPr>
        <w:t xml:space="preserve"> s</w:t>
      </w:r>
      <w:r w:rsidRPr="00F475D9">
        <w:rPr>
          <w:rFonts w:ascii="Arial" w:eastAsia="游ゴシック Light" w:hAnsi="Arial" w:cs="Arial"/>
        </w:rPr>
        <w:t>ẽ</w:t>
      </w:r>
      <w:r>
        <w:rPr>
          <w:rFonts w:ascii="Arial" w:eastAsia="游ゴシック Light" w:hAnsi="Arial" w:cs="Arial"/>
        </w:rPr>
        <w:t xml:space="preserve"> c</w:t>
      </w:r>
      <w:r w:rsidRPr="00F475D9">
        <w:rPr>
          <w:rFonts w:ascii="Arial" w:eastAsia="游ゴシック Light" w:hAnsi="Arial" w:cs="Arial" w:hint="eastAsia"/>
        </w:rPr>
        <w:t>ó</w:t>
      </w:r>
      <w:r>
        <w:rPr>
          <w:rFonts w:ascii="Arial" w:eastAsia="游ゴシック Light" w:hAnsi="Arial" w:cs="Arial"/>
        </w:rPr>
        <w:t xml:space="preserve"> th</w:t>
      </w:r>
      <w:r w:rsidRPr="00F475D9">
        <w:rPr>
          <w:rFonts w:ascii="Arial" w:eastAsia="游ゴシック Light" w:hAnsi="Arial" w:cs="Arial"/>
        </w:rPr>
        <w:t>ể</w:t>
      </w:r>
      <w:r>
        <w:rPr>
          <w:rFonts w:ascii="Arial" w:eastAsia="游ゴシック Light" w:hAnsi="Arial" w:cs="Arial"/>
        </w:rPr>
        <w:t xml:space="preserve"> s</w:t>
      </w:r>
      <w:r w:rsidRPr="00F475D9">
        <w:rPr>
          <w:rFonts w:ascii="Arial" w:eastAsia="游ゴシック Light" w:hAnsi="Arial" w:cs="Arial"/>
        </w:rPr>
        <w:t>ử</w:t>
      </w:r>
      <w:r>
        <w:rPr>
          <w:rFonts w:ascii="Arial" w:eastAsia="游ゴシック Light" w:hAnsi="Arial" w:cs="Arial"/>
        </w:rPr>
        <w:t xml:space="preserve"> d</w:t>
      </w:r>
      <w:r w:rsidRPr="00F475D9">
        <w:rPr>
          <w:rFonts w:ascii="Arial" w:eastAsia="游ゴシック Light" w:hAnsi="Arial" w:cs="Arial"/>
        </w:rPr>
        <w:t>ụng</w:t>
      </w:r>
      <w:r>
        <w:rPr>
          <w:rFonts w:ascii="Arial" w:eastAsia="游ゴシック Light" w:hAnsi="Arial" w:cs="Arial"/>
        </w:rPr>
        <w:t xml:space="preserve"> h</w:t>
      </w:r>
      <w:r w:rsidRPr="00F475D9">
        <w:rPr>
          <w:rFonts w:ascii="Arial" w:eastAsia="游ゴシック Light" w:hAnsi="Arial" w:cs="Arial"/>
        </w:rPr>
        <w:t>ệ</w:t>
      </w:r>
      <w:r>
        <w:rPr>
          <w:rFonts w:ascii="Arial" w:eastAsia="游ゴシック Light" w:hAnsi="Arial" w:cs="Arial"/>
        </w:rPr>
        <w:t xml:space="preserve"> th</w:t>
      </w:r>
      <w:r w:rsidRPr="00F475D9">
        <w:rPr>
          <w:rFonts w:ascii="Arial" w:eastAsia="游ゴシック Light" w:hAnsi="Arial" w:cs="Arial"/>
        </w:rPr>
        <w:t>ống</w:t>
      </w:r>
      <w:r>
        <w:rPr>
          <w:rFonts w:ascii="Arial" w:eastAsia="游ゴシック Light" w:hAnsi="Arial" w:cs="Arial"/>
        </w:rPr>
        <w:t>.</w:t>
      </w:r>
    </w:p>
    <w:p w:rsidR="006760A2" w:rsidRPr="00E335EB" w:rsidRDefault="00F475D9" w:rsidP="00F475D9">
      <w:pPr>
        <w:pStyle w:val="ListParagraph"/>
        <w:numPr>
          <w:ilvl w:val="0"/>
          <w:numId w:val="38"/>
        </w:numPr>
        <w:ind w:leftChars="0"/>
        <w:rPr>
          <w:rFonts w:ascii="Arial" w:eastAsia="游ゴシック Light" w:hAnsi="Arial" w:cs="Arial"/>
        </w:rPr>
      </w:pPr>
      <w:r>
        <w:rPr>
          <w:rFonts w:ascii="Arial" w:eastAsia="游ゴシック Light" w:hAnsi="Arial" w:cs="Arial"/>
        </w:rPr>
        <w:t>Vi</w:t>
      </w:r>
      <w:r w:rsidRPr="00F475D9">
        <w:rPr>
          <w:rFonts w:ascii="Arial" w:eastAsia="游ゴシック Light" w:hAnsi="Arial" w:cs="Arial"/>
        </w:rPr>
        <w:t>ệc</w:t>
      </w:r>
      <w:r>
        <w:rPr>
          <w:rFonts w:ascii="Arial" w:eastAsia="游ゴシック Light" w:hAnsi="Arial" w:cs="Arial"/>
        </w:rPr>
        <w:t xml:space="preserve"> </w:t>
      </w:r>
      <w:r w:rsidRPr="00F475D9">
        <w:rPr>
          <w:rFonts w:ascii="Arial" w:eastAsia="游ゴシック Light" w:hAnsi="Arial" w:cs="Arial" w:hint="eastAsia"/>
        </w:rPr>
        <w:t>đì</w:t>
      </w:r>
      <w:r w:rsidRPr="00F475D9">
        <w:rPr>
          <w:rFonts w:ascii="Arial" w:eastAsia="游ゴシック Light" w:hAnsi="Arial" w:cs="Arial"/>
        </w:rPr>
        <w:t>nh</w:t>
      </w:r>
      <w:r>
        <w:rPr>
          <w:rFonts w:ascii="Arial" w:eastAsia="游ゴシック Light" w:hAnsi="Arial" w:cs="Arial"/>
        </w:rPr>
        <w:t xml:space="preserve"> ch</w:t>
      </w:r>
      <w:r w:rsidRPr="00F475D9">
        <w:rPr>
          <w:rFonts w:ascii="Arial" w:eastAsia="游ゴシック Light" w:hAnsi="Arial" w:cs="Arial"/>
        </w:rPr>
        <w:t>ỉ kế hoạch hệ thống đ</w:t>
      </w:r>
      <w:r w:rsidRPr="00F475D9">
        <w:rPr>
          <w:rFonts w:ascii="Arial" w:eastAsia="游ゴシック Light" w:hAnsi="Arial" w:cs="Arial" w:hint="cs"/>
        </w:rPr>
        <w:t>ư</w:t>
      </w:r>
      <w:r w:rsidRPr="00F475D9">
        <w:rPr>
          <w:rFonts w:ascii="Arial" w:eastAsia="游ゴシック Light" w:hAnsi="Arial" w:cs="Arial"/>
        </w:rPr>
        <w:t>ợc cho phép, nh</w:t>
      </w:r>
      <w:r w:rsidRPr="00F475D9">
        <w:rPr>
          <w:rFonts w:ascii="Arial" w:eastAsia="游ゴシック Light" w:hAnsi="Arial" w:cs="Arial" w:hint="cs"/>
        </w:rPr>
        <w:t>ư</w:t>
      </w:r>
      <w:r w:rsidRPr="00F475D9">
        <w:rPr>
          <w:rFonts w:ascii="Arial" w:eastAsia="游ゴシック Light" w:hAnsi="Arial" w:cs="Arial"/>
        </w:rPr>
        <w:t>ng tr</w:t>
      </w:r>
      <w:r w:rsidRPr="00F475D9">
        <w:rPr>
          <w:rFonts w:ascii="Arial" w:eastAsia="游ゴシック Light" w:hAnsi="Arial" w:cs="Arial" w:hint="cs"/>
        </w:rPr>
        <w:t>ư</w:t>
      </w:r>
      <w:r w:rsidRPr="00F475D9">
        <w:rPr>
          <w:rFonts w:ascii="Arial" w:eastAsia="游ゴシック Light" w:hAnsi="Arial" w:cs="Arial"/>
        </w:rPr>
        <w:t>ớ</w:t>
      </w:r>
      <w:r>
        <w:rPr>
          <w:rFonts w:ascii="Arial" w:eastAsia="游ゴシック Light" w:hAnsi="Arial" w:cs="Arial"/>
        </w:rPr>
        <w:t xml:space="preserve">c khi </w:t>
      </w:r>
      <w:r w:rsidRPr="00F475D9">
        <w:rPr>
          <w:rFonts w:ascii="Arial" w:eastAsia="游ゴシック Light" w:hAnsi="Arial" w:cs="Arial" w:hint="eastAsia"/>
        </w:rPr>
        <w:t>đì</w:t>
      </w:r>
      <w:r w:rsidRPr="00F475D9">
        <w:rPr>
          <w:rFonts w:ascii="Arial" w:eastAsia="游ゴシック Light" w:hAnsi="Arial" w:cs="Arial"/>
        </w:rPr>
        <w:t>nh</w:t>
      </w:r>
      <w:r>
        <w:rPr>
          <w:rFonts w:ascii="Arial" w:eastAsia="游ゴシック Light" w:hAnsi="Arial" w:cs="Arial"/>
        </w:rPr>
        <w:t xml:space="preserve"> ch</w:t>
      </w:r>
      <w:r w:rsidRPr="00F475D9">
        <w:rPr>
          <w:rFonts w:ascii="Arial" w:eastAsia="游ゴシック Light" w:hAnsi="Arial" w:cs="Arial"/>
        </w:rPr>
        <w:t>ỉ</w:t>
      </w:r>
      <w:r>
        <w:rPr>
          <w:rFonts w:ascii="Arial" w:eastAsia="游ゴシック Light" w:hAnsi="Arial" w:cs="Arial"/>
        </w:rPr>
        <w:t xml:space="preserve"> </w:t>
      </w:r>
      <w:r w:rsidRPr="00F475D9">
        <w:rPr>
          <w:rFonts w:ascii="Arial" w:eastAsia="游ゴシック Light" w:hAnsi="Arial" w:cs="Arial"/>
        </w:rPr>
        <w:t>kế hoạch, hãy liên hệ với fab mục tiêu để đ</w:t>
      </w:r>
      <w:r w:rsidRPr="00F475D9">
        <w:rPr>
          <w:rFonts w:ascii="Arial" w:eastAsia="游ゴシック Light" w:hAnsi="Arial" w:cs="Arial" w:hint="cs"/>
        </w:rPr>
        <w:t>ư</w:t>
      </w:r>
      <w:r w:rsidRPr="00F475D9">
        <w:rPr>
          <w:rFonts w:ascii="Arial" w:eastAsia="游ゴシック Light" w:hAnsi="Arial" w:cs="Arial"/>
        </w:rPr>
        <w:t>ợc họ chấp thuận.</w:t>
      </w:r>
    </w:p>
    <w:p w:rsidR="006E186C" w:rsidRPr="00E335EB" w:rsidRDefault="00F475D9" w:rsidP="00F475D9">
      <w:pPr>
        <w:pStyle w:val="ListParagraph"/>
        <w:numPr>
          <w:ilvl w:val="0"/>
          <w:numId w:val="38"/>
        </w:numPr>
        <w:ind w:leftChars="0"/>
        <w:rPr>
          <w:rFonts w:ascii="Arial" w:eastAsia="游ゴシック Light" w:hAnsi="Arial" w:cs="Arial"/>
        </w:rPr>
      </w:pPr>
      <w:r>
        <w:rPr>
          <w:rFonts w:ascii="Arial" w:eastAsia="游ゴシック Light" w:hAnsi="Arial" w:cs="Arial" w:hint="eastAsia"/>
        </w:rPr>
        <w:t>X</w:t>
      </w:r>
      <w:r w:rsidRPr="00F475D9">
        <w:rPr>
          <w:rFonts w:ascii="Arial" w:eastAsia="游ゴシック Light" w:hAnsi="Arial" w:cs="Arial"/>
        </w:rPr>
        <w:t>ử</w:t>
      </w:r>
      <w:r>
        <w:rPr>
          <w:rFonts w:ascii="Arial" w:eastAsia="游ゴシック Light" w:hAnsi="Arial" w:cs="Arial"/>
        </w:rPr>
        <w:t xml:space="preserve"> l</w:t>
      </w:r>
      <w:r w:rsidRPr="00F475D9">
        <w:rPr>
          <w:rFonts w:ascii="Arial" w:eastAsia="游ゴシック Light" w:hAnsi="Arial" w:cs="Arial" w:hint="eastAsia"/>
        </w:rPr>
        <w:t>ý</w:t>
      </w:r>
      <w:r>
        <w:rPr>
          <w:rFonts w:ascii="Arial" w:eastAsia="游ゴシック Light" w:hAnsi="Arial" w:cs="Arial"/>
        </w:rPr>
        <w:t xml:space="preserve"> sao cho b</w:t>
      </w:r>
      <w:r w:rsidRPr="00F475D9">
        <w:rPr>
          <w:rFonts w:ascii="Arial" w:eastAsia="游ゴシック Light" w:hAnsi="Arial" w:cs="Arial" w:hint="eastAsia"/>
        </w:rPr>
        <w:t>ì</w:t>
      </w:r>
      <w:r w:rsidRPr="00F475D9">
        <w:rPr>
          <w:rFonts w:ascii="Arial" w:eastAsia="游ゴシック Light" w:hAnsi="Arial" w:cs="Arial"/>
        </w:rPr>
        <w:t>nh</w:t>
      </w:r>
      <w:r>
        <w:rPr>
          <w:rFonts w:ascii="Arial" w:eastAsia="游ゴシック Light" w:hAnsi="Arial" w:cs="Arial"/>
        </w:rPr>
        <w:t xml:space="preserve"> th</w:t>
      </w:r>
      <w:r w:rsidRPr="00F475D9">
        <w:rPr>
          <w:rFonts w:ascii="Arial" w:eastAsia="游ゴシック Light" w:hAnsi="Arial" w:cs="Arial" w:hint="eastAsia"/>
        </w:rPr>
        <w:t>ì</w:t>
      </w:r>
      <w:r w:rsidRPr="00F475D9">
        <w:rPr>
          <w:rFonts w:ascii="Arial" w:eastAsia="游ゴシック Light" w:hAnsi="Arial" w:cs="Arial"/>
        </w:rPr>
        <w:t>nh</w:t>
      </w:r>
      <w:r>
        <w:rPr>
          <w:rFonts w:ascii="Arial" w:eastAsia="游ゴシック Light" w:hAnsi="Arial" w:cs="Arial"/>
        </w:rPr>
        <w:t xml:space="preserve"> c</w:t>
      </w:r>
      <w:r w:rsidRPr="00F475D9">
        <w:rPr>
          <w:rFonts w:ascii="Arial" w:eastAsia="游ゴシック Light" w:hAnsi="Arial" w:cs="Arial" w:hint="eastAsia"/>
        </w:rPr>
        <w:t>ó</w:t>
      </w:r>
      <w:r>
        <w:rPr>
          <w:rFonts w:ascii="Arial" w:eastAsia="游ゴシック Light" w:hAnsi="Arial" w:cs="Arial"/>
        </w:rPr>
        <w:t xml:space="preserve"> nhi</w:t>
      </w:r>
      <w:r w:rsidRPr="00F475D9">
        <w:rPr>
          <w:rFonts w:ascii="Arial" w:eastAsia="游ゴシック Light" w:hAnsi="Arial" w:cs="Arial"/>
        </w:rPr>
        <w:t>ều</w:t>
      </w:r>
      <w:r>
        <w:rPr>
          <w:rFonts w:ascii="Arial" w:eastAsia="游ゴシック Light" w:hAnsi="Arial" w:cs="Arial"/>
        </w:rPr>
        <w:t xml:space="preserve"> access t</w:t>
      </w:r>
      <w:r w:rsidRPr="00F475D9">
        <w:rPr>
          <w:rFonts w:ascii="Arial" w:eastAsia="游ゴシック Light" w:hAnsi="Arial" w:cs="Arial"/>
        </w:rPr>
        <w:t>ừ</w:t>
      </w:r>
      <w:r>
        <w:rPr>
          <w:rFonts w:ascii="Arial" w:eastAsia="游ゴシック Light" w:hAnsi="Arial" w:cs="Arial"/>
        </w:rPr>
        <w:t xml:space="preserve"> nhi</w:t>
      </w:r>
      <w:r w:rsidRPr="00F475D9">
        <w:rPr>
          <w:rFonts w:ascii="Arial" w:eastAsia="游ゴシック Light" w:hAnsi="Arial" w:cs="Arial"/>
        </w:rPr>
        <w:t>ều</w:t>
      </w:r>
      <w:r>
        <w:rPr>
          <w:rFonts w:ascii="Arial" w:eastAsia="游ゴシック Light" w:hAnsi="Arial" w:cs="Arial"/>
        </w:rPr>
        <w:t xml:space="preserve"> fab c</w:t>
      </w:r>
      <w:r w:rsidRPr="00F475D9">
        <w:rPr>
          <w:rFonts w:ascii="Arial" w:eastAsia="游ゴシック Light" w:hAnsi="Arial" w:cs="Arial"/>
        </w:rPr>
        <w:t>ũng</w:t>
      </w:r>
      <w:r>
        <w:rPr>
          <w:rFonts w:ascii="Arial" w:eastAsia="游ゴシック Light" w:hAnsi="Arial" w:cs="Arial"/>
        </w:rPr>
        <w:t xml:space="preserve"> kh</w:t>
      </w:r>
      <w:r w:rsidRPr="00F475D9">
        <w:rPr>
          <w:rFonts w:ascii="Arial" w:eastAsia="游ゴシック Light" w:hAnsi="Arial" w:cs="Arial" w:hint="eastAsia"/>
        </w:rPr>
        <w:t>ô</w:t>
      </w:r>
      <w:r>
        <w:rPr>
          <w:rFonts w:ascii="Arial" w:eastAsia="游ゴシック Light" w:hAnsi="Arial" w:cs="Arial"/>
        </w:rPr>
        <w:t>ng ch</w:t>
      </w:r>
      <w:r w:rsidRPr="00F475D9">
        <w:rPr>
          <w:rFonts w:ascii="Arial" w:eastAsia="游ゴシック Light" w:hAnsi="Arial" w:cs="Arial"/>
        </w:rPr>
        <w:t>ậm</w:t>
      </w:r>
      <w:r>
        <w:rPr>
          <w:rFonts w:ascii="Arial" w:eastAsia="游ゴシック Light" w:hAnsi="Arial" w:cs="Arial"/>
        </w:rPr>
        <w:t xml:space="preserve"> t</w:t>
      </w:r>
      <w:r w:rsidRPr="00F475D9">
        <w:rPr>
          <w:rFonts w:ascii="Arial" w:eastAsia="游ゴシック Light" w:hAnsi="Arial" w:cs="Arial"/>
        </w:rPr>
        <w:t>ốc</w:t>
      </w:r>
      <w:r>
        <w:rPr>
          <w:rFonts w:ascii="Arial" w:eastAsia="游ゴシック Light" w:hAnsi="Arial" w:cs="Arial"/>
        </w:rPr>
        <w:t xml:space="preserve"> </w:t>
      </w:r>
      <w:r w:rsidRPr="00F475D9">
        <w:rPr>
          <w:rFonts w:ascii="Arial" w:eastAsia="游ゴシック Light" w:hAnsi="Arial" w:cs="Arial" w:hint="eastAsia"/>
        </w:rPr>
        <w:t>đ</w:t>
      </w:r>
      <w:r w:rsidRPr="00F475D9">
        <w:rPr>
          <w:rFonts w:ascii="Arial" w:eastAsia="游ゴシック Light" w:hAnsi="Arial" w:cs="Arial"/>
        </w:rPr>
        <w:t>ộ</w:t>
      </w:r>
      <w:r>
        <w:rPr>
          <w:rFonts w:ascii="Arial" w:eastAsia="游ゴシック Light" w:hAnsi="Arial" w:cs="Arial"/>
        </w:rPr>
        <w:t xml:space="preserve"> ph</w:t>
      </w:r>
      <w:r w:rsidRPr="00F475D9">
        <w:rPr>
          <w:rFonts w:ascii="Arial" w:eastAsia="游ゴシック Light" w:hAnsi="Arial" w:cs="Arial"/>
        </w:rPr>
        <w:t>ản</w:t>
      </w:r>
      <w:r>
        <w:rPr>
          <w:rFonts w:ascii="Arial" w:eastAsia="游ゴシック Light" w:hAnsi="Arial" w:cs="Arial"/>
        </w:rPr>
        <w:t xml:space="preserve"> h</w:t>
      </w:r>
      <w:r w:rsidRPr="00F475D9">
        <w:rPr>
          <w:rFonts w:ascii="Arial" w:eastAsia="游ゴシック Light" w:hAnsi="Arial" w:cs="Arial"/>
        </w:rPr>
        <w:t>ồi</w:t>
      </w:r>
      <w:r>
        <w:rPr>
          <w:rFonts w:ascii="Arial" w:eastAsia="游ゴシック Light" w:hAnsi="Arial" w:cs="Arial"/>
        </w:rPr>
        <w:t>.</w:t>
      </w:r>
    </w:p>
    <w:p w:rsidR="008C6AB5" w:rsidRPr="00E335EB" w:rsidRDefault="00F475D9" w:rsidP="00F475D9">
      <w:pPr>
        <w:pStyle w:val="ListParagraph"/>
        <w:numPr>
          <w:ilvl w:val="0"/>
          <w:numId w:val="38"/>
        </w:numPr>
        <w:ind w:leftChars="0"/>
        <w:rPr>
          <w:rFonts w:ascii="Arial" w:eastAsia="游ゴシック Light" w:hAnsi="Arial" w:cs="Arial"/>
        </w:rPr>
      </w:pPr>
      <w:r w:rsidRPr="00F475D9">
        <w:rPr>
          <w:rFonts w:ascii="Arial" w:eastAsia="游ゴシック Light" w:hAnsi="Arial" w:cs="Arial"/>
        </w:rPr>
        <w:t>có thể chuyển sang hệ thống dự phòng để các hoạt động có thể tiếp tục ngay cả khi xảy ra lỗi</w:t>
      </w:r>
    </w:p>
    <w:p w:rsidR="007938BE" w:rsidRPr="00E335EB" w:rsidRDefault="00F475D9" w:rsidP="00F475D9">
      <w:pPr>
        <w:pStyle w:val="ListParagraph"/>
        <w:numPr>
          <w:ilvl w:val="0"/>
          <w:numId w:val="38"/>
        </w:numPr>
        <w:ind w:leftChars="0"/>
        <w:rPr>
          <w:rFonts w:ascii="Arial" w:eastAsia="游ゴシック Light" w:hAnsi="Arial" w:cs="Arial"/>
        </w:rPr>
      </w:pPr>
      <w:r>
        <w:rPr>
          <w:rFonts w:ascii="Arial" w:eastAsia="游ゴシック Light" w:hAnsi="Arial" w:cs="Arial" w:hint="eastAsia"/>
        </w:rPr>
        <w:t>X</w:t>
      </w:r>
      <w:r w:rsidRPr="00F475D9">
        <w:rPr>
          <w:rFonts w:ascii="Arial" w:eastAsia="游ゴシック Light" w:hAnsi="Arial" w:cs="Arial"/>
        </w:rPr>
        <w:t>ử</w:t>
      </w:r>
      <w:r>
        <w:rPr>
          <w:rFonts w:ascii="Arial" w:eastAsia="游ゴシック Light" w:hAnsi="Arial" w:cs="Arial"/>
        </w:rPr>
        <w:t xml:space="preserve"> l</w:t>
      </w:r>
      <w:r w:rsidRPr="00F475D9">
        <w:rPr>
          <w:rFonts w:ascii="Arial" w:eastAsia="游ゴシック Light" w:hAnsi="Arial" w:cs="Arial" w:hint="eastAsia"/>
        </w:rPr>
        <w:t>ý</w:t>
      </w:r>
      <w:r>
        <w:rPr>
          <w:rFonts w:ascii="Arial" w:eastAsia="游ゴシック Light" w:hAnsi="Arial" w:cs="Arial"/>
        </w:rPr>
        <w:t xml:space="preserve"> back up d</w:t>
      </w:r>
      <w:r w:rsidRPr="00F475D9">
        <w:rPr>
          <w:rFonts w:ascii="Arial" w:eastAsia="游ゴシック Light" w:hAnsi="Arial" w:cs="Arial"/>
        </w:rPr>
        <w:t>ata</w:t>
      </w:r>
      <w:r>
        <w:rPr>
          <w:rFonts w:ascii="Arial" w:eastAsia="游ゴシック Light" w:hAnsi="Arial" w:cs="Arial"/>
        </w:rPr>
        <w:t xml:space="preserve"> s</w:t>
      </w:r>
      <w:r w:rsidRPr="00F475D9">
        <w:rPr>
          <w:rFonts w:ascii="Arial" w:eastAsia="游ゴシック Light" w:hAnsi="Arial" w:cs="Arial"/>
        </w:rPr>
        <w:t>ẽ</w:t>
      </w:r>
      <w:r>
        <w:rPr>
          <w:rFonts w:ascii="Arial" w:eastAsia="游ゴシック Light" w:hAnsi="Arial" w:cs="Arial"/>
        </w:rPr>
        <w:t xml:space="preserve"> thi</w:t>
      </w:r>
      <w:r w:rsidRPr="00F475D9">
        <w:rPr>
          <w:rFonts w:ascii="Arial" w:eastAsia="游ゴシック Light" w:hAnsi="Arial" w:cs="Arial"/>
        </w:rPr>
        <w:t>ết</w:t>
      </w:r>
      <w:r>
        <w:rPr>
          <w:rFonts w:ascii="Arial" w:eastAsia="游ゴシック Light" w:hAnsi="Arial" w:cs="Arial"/>
        </w:rPr>
        <w:t xml:space="preserve"> k</w:t>
      </w:r>
      <w:r w:rsidRPr="00F475D9">
        <w:rPr>
          <w:rFonts w:ascii="Arial" w:eastAsia="游ゴシック Light" w:hAnsi="Arial" w:cs="Arial"/>
        </w:rPr>
        <w:t>ế</w:t>
      </w:r>
      <w:r>
        <w:rPr>
          <w:rFonts w:ascii="Arial" w:eastAsia="游ゴシック Light" w:hAnsi="Arial" w:cs="Arial"/>
        </w:rPr>
        <w:t xml:space="preserve"> sao cho kh</w:t>
      </w:r>
      <w:r w:rsidRPr="00F475D9">
        <w:rPr>
          <w:rFonts w:ascii="Arial" w:eastAsia="游ゴシック Light" w:hAnsi="Arial" w:cs="Arial" w:hint="eastAsia"/>
        </w:rPr>
        <w:t>ô</w:t>
      </w:r>
      <w:r>
        <w:rPr>
          <w:rFonts w:ascii="Arial" w:eastAsia="游ゴシック Light" w:hAnsi="Arial" w:cs="Arial"/>
        </w:rPr>
        <w:t xml:space="preserve">ng </w:t>
      </w:r>
      <w:r w:rsidRPr="00F475D9">
        <w:rPr>
          <w:rFonts w:ascii="Arial" w:eastAsia="游ゴシック Light" w:hAnsi="Arial" w:cs="Arial"/>
        </w:rPr>
        <w:t>ảnh</w:t>
      </w:r>
      <w:r>
        <w:rPr>
          <w:rFonts w:ascii="Arial" w:eastAsia="游ゴシック Light" w:hAnsi="Arial" w:cs="Arial"/>
        </w:rPr>
        <w:t xml:space="preserve"> h</w:t>
      </w:r>
      <w:r>
        <w:rPr>
          <w:rFonts w:ascii="Arial" w:eastAsia="游ゴシック Light" w:hAnsi="Arial" w:cs="Arial" w:hint="cs"/>
        </w:rPr>
        <w:t>ư</w:t>
      </w:r>
      <w:r w:rsidRPr="00F475D9">
        <w:rPr>
          <w:rFonts w:ascii="Arial" w:eastAsia="游ゴシック Light" w:hAnsi="Arial" w:cs="Arial"/>
        </w:rPr>
        <w:t>ởng</w:t>
      </w:r>
      <w:r>
        <w:rPr>
          <w:rFonts w:ascii="Arial" w:eastAsia="游ゴシック Light" w:hAnsi="Arial" w:cs="Arial"/>
        </w:rPr>
        <w:t xml:space="preserve"> </w:t>
      </w:r>
      <w:r w:rsidRPr="00F475D9">
        <w:rPr>
          <w:rFonts w:ascii="Arial" w:eastAsia="游ゴシック Light" w:hAnsi="Arial" w:cs="Arial" w:hint="eastAsia"/>
        </w:rPr>
        <w:t>đ</w:t>
      </w:r>
      <w:r w:rsidRPr="00F475D9">
        <w:rPr>
          <w:rFonts w:ascii="Arial" w:eastAsia="游ゴシック Light" w:hAnsi="Arial" w:cs="Arial"/>
        </w:rPr>
        <w:t>ến</w:t>
      </w:r>
      <w:r>
        <w:rPr>
          <w:rFonts w:ascii="Arial" w:eastAsia="游ゴシック Light" w:hAnsi="Arial" w:cs="Arial"/>
        </w:rPr>
        <w:t xml:space="preserve"> nghi</w:t>
      </w:r>
      <w:r w:rsidRPr="00F475D9">
        <w:rPr>
          <w:rFonts w:ascii="Arial" w:eastAsia="游ゴシック Light" w:hAnsi="Arial" w:cs="Arial"/>
        </w:rPr>
        <w:t>ệp</w:t>
      </w:r>
      <w:r>
        <w:rPr>
          <w:rFonts w:ascii="Arial" w:eastAsia="游ゴシック Light" w:hAnsi="Arial" w:cs="Arial"/>
        </w:rPr>
        <w:t xml:space="preserve"> v</w:t>
      </w:r>
      <w:r w:rsidRPr="00F475D9">
        <w:rPr>
          <w:rFonts w:ascii="Arial" w:eastAsia="游ゴシック Light" w:hAnsi="Arial" w:cs="Arial"/>
        </w:rPr>
        <w:t>ụ</w:t>
      </w:r>
      <w:r>
        <w:rPr>
          <w:rFonts w:ascii="Arial" w:eastAsia="游ゴシック Light" w:hAnsi="Arial" w:cs="Arial"/>
        </w:rPr>
        <w:t>.</w:t>
      </w:r>
    </w:p>
    <w:p w:rsidR="007938BE" w:rsidRPr="00E335EB" w:rsidRDefault="00F475D9" w:rsidP="00AC60F4">
      <w:pPr>
        <w:pStyle w:val="ListParagraph"/>
        <w:numPr>
          <w:ilvl w:val="0"/>
          <w:numId w:val="38"/>
        </w:numPr>
        <w:ind w:leftChars="0"/>
        <w:rPr>
          <w:rFonts w:ascii="Arial" w:eastAsia="游ゴシック Light" w:hAnsi="Arial" w:cs="Arial"/>
        </w:rPr>
      </w:pPr>
      <w:r>
        <w:rPr>
          <w:rFonts w:ascii="Arial" w:eastAsia="游ゴシック Light" w:hAnsi="Arial" w:cs="Arial"/>
        </w:rPr>
        <w:lastRenderedPageBreak/>
        <w:t>C</w:t>
      </w:r>
      <w:r w:rsidRPr="00F475D9">
        <w:rPr>
          <w:rFonts w:ascii="Arial" w:eastAsia="游ゴシック Light" w:hAnsi="Arial" w:cs="Arial" w:hint="eastAsia"/>
        </w:rPr>
        <w:t>ó</w:t>
      </w:r>
      <w:r>
        <w:rPr>
          <w:rFonts w:ascii="Arial" w:eastAsia="游ゴシック Light" w:hAnsi="Arial" w:cs="Arial"/>
        </w:rPr>
        <w:t xml:space="preserve"> </w:t>
      </w:r>
      <w:r w:rsidRPr="00F475D9">
        <w:rPr>
          <w:rFonts w:ascii="Arial" w:eastAsia="游ゴシック Light" w:hAnsi="Arial" w:cs="Arial" w:hint="eastAsia"/>
        </w:rPr>
        <w:t>đ</w:t>
      </w:r>
      <w:r w:rsidRPr="00F475D9">
        <w:rPr>
          <w:rFonts w:ascii="Arial" w:eastAsia="游ゴシック Light" w:hAnsi="Arial" w:cs="Arial"/>
        </w:rPr>
        <w:t>ối</w:t>
      </w:r>
      <w:r>
        <w:rPr>
          <w:rFonts w:ascii="Arial" w:eastAsia="游ゴシック Light" w:hAnsi="Arial" w:cs="Arial"/>
        </w:rPr>
        <w:t xml:space="preserve"> s</w:t>
      </w:r>
      <w:r w:rsidRPr="00F475D9">
        <w:rPr>
          <w:rFonts w:ascii="Arial" w:eastAsia="游ゴシック Light" w:hAnsi="Arial" w:cs="Arial" w:hint="eastAsia"/>
        </w:rPr>
        <w:t>á</w:t>
      </w:r>
      <w:r w:rsidRPr="00F475D9">
        <w:rPr>
          <w:rFonts w:ascii="Arial" w:eastAsia="游ゴシック Light" w:hAnsi="Arial" w:cs="Arial"/>
        </w:rPr>
        <w:t>ch</w:t>
      </w:r>
      <w:r>
        <w:rPr>
          <w:rFonts w:ascii="Arial" w:eastAsia="游ゴシック Light" w:hAnsi="Arial" w:cs="Arial"/>
        </w:rPr>
        <w:t xml:space="preserve"> phong ng</w:t>
      </w:r>
      <w:r w:rsidRPr="00F475D9">
        <w:rPr>
          <w:rFonts w:ascii="Arial" w:eastAsia="游ゴシック Light" w:hAnsi="Arial" w:cs="Arial"/>
        </w:rPr>
        <w:t>ừa</w:t>
      </w:r>
      <w:r>
        <w:rPr>
          <w:rFonts w:ascii="Arial" w:eastAsia="游ゴシック Light" w:hAnsi="Arial" w:cs="Arial"/>
        </w:rPr>
        <w:t xml:space="preserve"> vi</w:t>
      </w:r>
      <w:r w:rsidRPr="00F475D9">
        <w:rPr>
          <w:rFonts w:ascii="Arial" w:eastAsia="游ゴシック Light" w:hAnsi="Arial" w:cs="Arial"/>
        </w:rPr>
        <w:t>ệc</w:t>
      </w:r>
      <w:r>
        <w:rPr>
          <w:rFonts w:ascii="Arial" w:eastAsia="游ゴシック Light" w:hAnsi="Arial" w:cs="Arial"/>
        </w:rPr>
        <w:t xml:space="preserve"> m</w:t>
      </w:r>
      <w:r w:rsidRPr="00F475D9">
        <w:rPr>
          <w:rFonts w:ascii="Arial" w:eastAsia="游ゴシック Light" w:hAnsi="Arial" w:cs="Arial"/>
        </w:rPr>
        <w:t>ất</w:t>
      </w:r>
      <w:r w:rsidR="00AC60F4">
        <w:rPr>
          <w:rFonts w:ascii="Arial" w:eastAsia="游ゴシック Light" w:hAnsi="Arial" w:cs="Arial"/>
        </w:rPr>
        <w:t>, tr</w:t>
      </w:r>
      <w:r w:rsidR="00AC60F4" w:rsidRPr="00AC60F4">
        <w:rPr>
          <w:rFonts w:ascii="Arial" w:eastAsia="游ゴシック Light" w:hAnsi="Arial" w:cs="Arial" w:hint="eastAsia"/>
        </w:rPr>
        <w:t>à</w:t>
      </w:r>
      <w:r w:rsidR="00AC60F4" w:rsidRPr="00AC60F4">
        <w:rPr>
          <w:rFonts w:ascii="Arial" w:eastAsia="游ゴシック Light" w:hAnsi="Arial" w:cs="Arial"/>
        </w:rPr>
        <w:t>n</w:t>
      </w:r>
      <w:r>
        <w:rPr>
          <w:rFonts w:ascii="Arial" w:eastAsia="游ゴシック Light" w:hAnsi="Arial" w:cs="Arial"/>
        </w:rPr>
        <w:t xml:space="preserve"> d</w:t>
      </w:r>
      <w:r w:rsidRPr="00F475D9">
        <w:rPr>
          <w:rFonts w:ascii="Arial" w:eastAsia="游ゴシック Light" w:hAnsi="Arial" w:cs="Arial"/>
        </w:rPr>
        <w:t>ata</w:t>
      </w:r>
      <w:r>
        <w:rPr>
          <w:rFonts w:ascii="Arial" w:eastAsia="游ゴシック Light" w:hAnsi="Arial" w:cs="Arial"/>
        </w:rPr>
        <w:t>.</w:t>
      </w:r>
    </w:p>
    <w:p w:rsidR="00B504A6" w:rsidRPr="00E335EB" w:rsidRDefault="00AC60F4" w:rsidP="00AC60F4">
      <w:pPr>
        <w:pStyle w:val="ListParagraph"/>
        <w:numPr>
          <w:ilvl w:val="0"/>
          <w:numId w:val="38"/>
        </w:numPr>
        <w:ind w:leftChars="0"/>
        <w:rPr>
          <w:rFonts w:ascii="Arial" w:eastAsia="游ゴシック Light" w:hAnsi="Arial" w:cs="Arial"/>
        </w:rPr>
      </w:pPr>
      <w:r>
        <w:rPr>
          <w:rFonts w:ascii="Arial" w:eastAsia="游ゴシック Light" w:hAnsi="Arial" w:cs="Arial" w:hint="eastAsia"/>
        </w:rPr>
        <w:t>Gi</w:t>
      </w:r>
      <w:r w:rsidRPr="00AC60F4">
        <w:rPr>
          <w:rFonts w:ascii="Arial" w:eastAsia="游ゴシック Light" w:hAnsi="Arial" w:cs="Arial"/>
        </w:rPr>
        <w:t>ữ</w:t>
      </w:r>
      <w:r>
        <w:rPr>
          <w:rFonts w:ascii="Arial" w:eastAsia="游ゴシック Light" w:hAnsi="Arial" w:cs="Arial"/>
        </w:rPr>
        <w:t xml:space="preserve"> l</w:t>
      </w:r>
      <w:r w:rsidRPr="00AC60F4">
        <w:rPr>
          <w:rFonts w:ascii="Arial" w:eastAsia="游ゴシック Light" w:hAnsi="Arial" w:cs="Arial"/>
        </w:rPr>
        <w:t>ại</w:t>
      </w:r>
      <w:r>
        <w:rPr>
          <w:rFonts w:ascii="Arial" w:eastAsia="游ゴシック Light" w:hAnsi="Arial" w:cs="Arial"/>
        </w:rPr>
        <w:t xml:space="preserve"> ch</w:t>
      </w:r>
      <w:r w:rsidRPr="00AC60F4">
        <w:rPr>
          <w:rFonts w:ascii="Arial" w:eastAsia="游ゴシック Light" w:hAnsi="Arial" w:cs="Arial"/>
        </w:rPr>
        <w:t>ứng</w:t>
      </w:r>
      <w:r>
        <w:rPr>
          <w:rFonts w:ascii="Arial" w:eastAsia="游ゴシック Light" w:hAnsi="Arial" w:cs="Arial"/>
        </w:rPr>
        <w:t xml:space="preserve"> c</w:t>
      </w:r>
      <w:r w:rsidRPr="00AC60F4">
        <w:rPr>
          <w:rFonts w:ascii="Arial" w:eastAsia="游ゴシック Light" w:hAnsi="Arial" w:cs="Arial"/>
        </w:rPr>
        <w:t>ứ</w:t>
      </w:r>
      <w:r>
        <w:rPr>
          <w:rFonts w:ascii="Arial" w:eastAsia="游ゴシック Light" w:hAnsi="Arial" w:cs="Arial"/>
        </w:rPr>
        <w:t xml:space="preserve"> nh</w:t>
      </w:r>
      <w:r w:rsidRPr="00AC60F4">
        <w:rPr>
          <w:rFonts w:ascii="Arial" w:eastAsia="游ゴシック Light" w:hAnsi="Arial" w:cs="Arial" w:hint="cs"/>
        </w:rPr>
        <w:t>ư</w:t>
      </w:r>
      <w:r>
        <w:rPr>
          <w:rFonts w:ascii="Arial" w:eastAsia="游ゴシック Light" w:hAnsi="Arial" w:cs="Arial"/>
        </w:rPr>
        <w:t xml:space="preserve"> log </w:t>
      </w:r>
      <w:r w:rsidRPr="00AC60F4">
        <w:rPr>
          <w:rFonts w:ascii="Arial" w:eastAsia="游ゴシック Light" w:hAnsi="Arial" w:cs="Arial" w:hint="eastAsia"/>
        </w:rPr>
        <w:t>đ</w:t>
      </w:r>
      <w:r w:rsidRPr="00AC60F4">
        <w:rPr>
          <w:rFonts w:ascii="Arial" w:eastAsia="游ゴシック Light" w:hAnsi="Arial" w:cs="Arial"/>
        </w:rPr>
        <w:t>ể</w:t>
      </w:r>
      <w:r>
        <w:rPr>
          <w:rFonts w:ascii="Arial" w:eastAsia="游ゴシック Light" w:hAnsi="Arial" w:cs="Arial"/>
        </w:rPr>
        <w:t xml:space="preserve"> c</w:t>
      </w:r>
      <w:r w:rsidRPr="00AC60F4">
        <w:rPr>
          <w:rFonts w:ascii="Arial" w:eastAsia="游ゴシック Light" w:hAnsi="Arial" w:cs="Arial" w:hint="eastAsia"/>
        </w:rPr>
        <w:t>ó</w:t>
      </w:r>
      <w:r>
        <w:rPr>
          <w:rFonts w:ascii="Arial" w:eastAsia="游ゴシック Light" w:hAnsi="Arial" w:cs="Arial"/>
        </w:rPr>
        <w:t xml:space="preserve"> th</w:t>
      </w:r>
      <w:r w:rsidRPr="00AC60F4">
        <w:rPr>
          <w:rFonts w:ascii="Arial" w:eastAsia="游ゴシック Light" w:hAnsi="Arial" w:cs="Arial"/>
        </w:rPr>
        <w:t>ể</w:t>
      </w:r>
      <w:r>
        <w:rPr>
          <w:rFonts w:ascii="Arial" w:eastAsia="游ゴシック Light" w:hAnsi="Arial" w:cs="Arial"/>
        </w:rPr>
        <w:t xml:space="preserve"> ki</w:t>
      </w:r>
      <w:r w:rsidRPr="00AC60F4">
        <w:rPr>
          <w:rFonts w:ascii="Arial" w:eastAsia="游ゴシック Light" w:hAnsi="Arial" w:cs="Arial"/>
        </w:rPr>
        <w:t>ểm</w:t>
      </w:r>
      <w:r>
        <w:rPr>
          <w:rFonts w:ascii="Arial" w:eastAsia="游ゴシック Light" w:hAnsi="Arial" w:cs="Arial"/>
        </w:rPr>
        <w:t xml:space="preserve"> tra k</w:t>
      </w:r>
      <w:r w:rsidRPr="00AC60F4">
        <w:rPr>
          <w:rFonts w:ascii="Arial" w:eastAsia="游ゴシック Light" w:hAnsi="Arial" w:cs="Arial"/>
        </w:rPr>
        <w:t>ết</w:t>
      </w:r>
      <w:r>
        <w:rPr>
          <w:rFonts w:ascii="Arial" w:eastAsia="游ゴシック Light" w:hAnsi="Arial" w:cs="Arial"/>
        </w:rPr>
        <w:t xml:space="preserve"> qu</w:t>
      </w:r>
      <w:r w:rsidRPr="00AC60F4">
        <w:rPr>
          <w:rFonts w:ascii="Arial" w:eastAsia="游ゴシック Light" w:hAnsi="Arial" w:cs="Arial"/>
        </w:rPr>
        <w:t>ả</w:t>
      </w:r>
      <w:r>
        <w:rPr>
          <w:rFonts w:ascii="Arial" w:eastAsia="游ゴシック Light" w:hAnsi="Arial" w:cs="Arial"/>
        </w:rPr>
        <w:t xml:space="preserve"> x</w:t>
      </w:r>
      <w:r w:rsidRPr="00AC60F4">
        <w:rPr>
          <w:rFonts w:ascii="Arial" w:eastAsia="游ゴシック Light" w:hAnsi="Arial" w:cs="Arial"/>
        </w:rPr>
        <w:t>ử</w:t>
      </w:r>
      <w:r>
        <w:rPr>
          <w:rFonts w:ascii="Arial" w:eastAsia="游ゴシック Light" w:hAnsi="Arial" w:cs="Arial"/>
        </w:rPr>
        <w:t xml:space="preserve"> l</w:t>
      </w:r>
      <w:r w:rsidRPr="00AC60F4">
        <w:rPr>
          <w:rFonts w:ascii="Arial" w:eastAsia="游ゴシック Light" w:hAnsi="Arial" w:cs="Arial" w:hint="eastAsia"/>
        </w:rPr>
        <w:t>ý</w:t>
      </w:r>
      <w:r>
        <w:rPr>
          <w:rFonts w:ascii="Arial" w:eastAsia="游ゴシック Light" w:hAnsi="Arial" w:cs="Arial"/>
        </w:rPr>
        <w:t>.</w:t>
      </w:r>
    </w:p>
    <w:p w:rsidR="00F674D7" w:rsidRPr="00E335EB" w:rsidRDefault="00AC60F4" w:rsidP="00AC60F4">
      <w:pPr>
        <w:pStyle w:val="ListParagraph"/>
        <w:numPr>
          <w:ilvl w:val="0"/>
          <w:numId w:val="38"/>
        </w:numPr>
        <w:ind w:leftChars="0"/>
        <w:rPr>
          <w:rFonts w:ascii="Arial" w:eastAsia="游ゴシック Light" w:hAnsi="Arial" w:cs="Arial"/>
        </w:rPr>
      </w:pPr>
      <w:r>
        <w:rPr>
          <w:rFonts w:ascii="Arial" w:eastAsia="游ゴシック Light" w:hAnsi="Arial" w:cs="Arial" w:hint="eastAsia"/>
        </w:rPr>
        <w:t>C</w:t>
      </w:r>
      <w:r w:rsidRPr="00AC60F4">
        <w:rPr>
          <w:rFonts w:ascii="Arial" w:eastAsia="游ゴシック Light" w:hAnsi="Arial" w:cs="Arial" w:hint="eastAsia"/>
        </w:rPr>
        <w:t>ó</w:t>
      </w:r>
      <w:r>
        <w:rPr>
          <w:rFonts w:ascii="Arial" w:eastAsia="游ゴシック Light" w:hAnsi="Arial" w:cs="Arial"/>
        </w:rPr>
        <w:t xml:space="preserve"> c</w:t>
      </w:r>
      <w:r w:rsidRPr="00AC60F4">
        <w:rPr>
          <w:rFonts w:ascii="Arial" w:eastAsia="游ゴシック Light" w:hAnsi="Arial" w:cs="Arial" w:hint="eastAsia"/>
        </w:rPr>
        <w:t>á</w:t>
      </w:r>
      <w:r w:rsidRPr="00AC60F4">
        <w:rPr>
          <w:rFonts w:ascii="Arial" w:eastAsia="游ゴシック Light" w:hAnsi="Arial" w:cs="Arial"/>
        </w:rPr>
        <w:t>c</w:t>
      </w:r>
      <w:r>
        <w:rPr>
          <w:rFonts w:ascii="Arial" w:eastAsia="游ゴシック Light" w:hAnsi="Arial" w:cs="Arial"/>
        </w:rPr>
        <w:t xml:space="preserve"> bi</w:t>
      </w:r>
      <w:r w:rsidRPr="00AC60F4">
        <w:rPr>
          <w:rFonts w:ascii="Arial" w:eastAsia="游ゴシック Light" w:hAnsi="Arial" w:cs="Arial"/>
        </w:rPr>
        <w:t>ện</w:t>
      </w:r>
      <w:r>
        <w:rPr>
          <w:rFonts w:ascii="Arial" w:eastAsia="游ゴシック Light" w:hAnsi="Arial" w:cs="Arial"/>
        </w:rPr>
        <w:t xml:space="preserve"> ph</w:t>
      </w:r>
      <w:r w:rsidRPr="00AC60F4">
        <w:rPr>
          <w:rFonts w:ascii="Arial" w:eastAsia="游ゴシック Light" w:hAnsi="Arial" w:cs="Arial" w:hint="eastAsia"/>
        </w:rPr>
        <w:t>á</w:t>
      </w:r>
      <w:r w:rsidRPr="00AC60F4">
        <w:rPr>
          <w:rFonts w:ascii="Arial" w:eastAsia="游ゴシック Light" w:hAnsi="Arial" w:cs="Arial"/>
        </w:rPr>
        <w:t>p</w:t>
      </w:r>
      <w:r>
        <w:rPr>
          <w:rFonts w:ascii="Arial" w:eastAsia="游ゴシック Light" w:hAnsi="Arial" w:cs="Arial"/>
        </w:rPr>
        <w:t xml:space="preserve"> ng</w:t>
      </w:r>
      <w:r w:rsidRPr="00AC60F4">
        <w:rPr>
          <w:rFonts w:ascii="Arial" w:eastAsia="游ゴシック Light" w:hAnsi="Arial" w:cs="Arial" w:hint="eastAsia"/>
        </w:rPr>
        <w:t>ă</w:t>
      </w:r>
      <w:r>
        <w:rPr>
          <w:rFonts w:ascii="Arial" w:eastAsia="游ゴシック Light" w:hAnsi="Arial" w:cs="Arial"/>
        </w:rPr>
        <w:t>n ch</w:t>
      </w:r>
      <w:r w:rsidRPr="00AC60F4">
        <w:rPr>
          <w:rFonts w:ascii="Arial" w:eastAsia="游ゴシック Light" w:hAnsi="Arial" w:cs="Arial"/>
        </w:rPr>
        <w:t>ặn</w:t>
      </w:r>
      <w:r>
        <w:rPr>
          <w:rFonts w:ascii="Arial" w:eastAsia="游ゴシック Light" w:hAnsi="Arial" w:cs="Arial"/>
        </w:rPr>
        <w:t xml:space="preserve"> connect tr</w:t>
      </w:r>
      <w:r w:rsidRPr="00AC60F4">
        <w:rPr>
          <w:rFonts w:ascii="Arial" w:eastAsia="游ゴシック Light" w:hAnsi="Arial" w:cs="Arial" w:hint="eastAsia"/>
        </w:rPr>
        <w:t>á</w:t>
      </w:r>
      <w:r w:rsidRPr="00AC60F4">
        <w:rPr>
          <w:rFonts w:ascii="Arial" w:eastAsia="游ゴシック Light" w:hAnsi="Arial" w:cs="Arial"/>
        </w:rPr>
        <w:t>i</w:t>
      </w:r>
      <w:r>
        <w:rPr>
          <w:rFonts w:ascii="Arial" w:eastAsia="游ゴシック Light" w:hAnsi="Arial" w:cs="Arial"/>
        </w:rPr>
        <w:t xml:space="preserve"> ph</w:t>
      </w:r>
      <w:r w:rsidRPr="00AC60F4">
        <w:rPr>
          <w:rFonts w:ascii="Arial" w:eastAsia="游ゴシック Light" w:hAnsi="Arial" w:cs="Arial" w:hint="eastAsia"/>
        </w:rPr>
        <w:t>é</w:t>
      </w:r>
      <w:r w:rsidRPr="00AC60F4">
        <w:rPr>
          <w:rFonts w:ascii="Arial" w:eastAsia="游ゴシック Light" w:hAnsi="Arial" w:cs="Arial"/>
        </w:rPr>
        <w:t>p</w:t>
      </w:r>
      <w:r>
        <w:rPr>
          <w:rFonts w:ascii="Arial" w:eastAsia="游ゴシック Light" w:hAnsi="Arial" w:cs="Arial"/>
        </w:rPr>
        <w:t>.</w:t>
      </w:r>
    </w:p>
    <w:p w:rsidR="00703493" w:rsidRPr="00E335EB" w:rsidRDefault="00AC60F4" w:rsidP="00AC60F4">
      <w:pPr>
        <w:pStyle w:val="ListParagraph"/>
        <w:numPr>
          <w:ilvl w:val="0"/>
          <w:numId w:val="38"/>
        </w:numPr>
        <w:ind w:leftChars="0"/>
        <w:rPr>
          <w:rFonts w:ascii="Arial" w:eastAsia="游ゴシック Light" w:hAnsi="Arial" w:cs="Arial"/>
        </w:rPr>
      </w:pPr>
      <w:r>
        <w:rPr>
          <w:rFonts w:ascii="Arial" w:eastAsia="游ゴシック Light" w:hAnsi="Arial" w:cs="Arial" w:hint="eastAsia"/>
        </w:rPr>
        <w:t>C</w:t>
      </w:r>
      <w:r w:rsidRPr="00AC60F4">
        <w:rPr>
          <w:rFonts w:ascii="Arial" w:eastAsia="游ゴシック Light" w:hAnsi="Arial" w:cs="Arial" w:hint="eastAsia"/>
        </w:rPr>
        <w:t>ó</w:t>
      </w:r>
      <w:r>
        <w:rPr>
          <w:rFonts w:ascii="Arial" w:eastAsia="游ゴシック Light" w:hAnsi="Arial" w:cs="Arial"/>
        </w:rPr>
        <w:t xml:space="preserve"> th</w:t>
      </w:r>
      <w:r w:rsidRPr="00AC60F4">
        <w:rPr>
          <w:rFonts w:ascii="Arial" w:eastAsia="游ゴシック Light" w:hAnsi="Arial" w:cs="Arial"/>
        </w:rPr>
        <w:t>ể</w:t>
      </w:r>
      <w:r>
        <w:rPr>
          <w:rFonts w:ascii="Arial" w:eastAsia="游ゴシック Light" w:hAnsi="Arial" w:cs="Arial"/>
        </w:rPr>
        <w:t xml:space="preserve"> ng</w:t>
      </w:r>
      <w:r w:rsidRPr="00AC60F4">
        <w:rPr>
          <w:rFonts w:ascii="Arial" w:eastAsia="游ゴシック Light" w:hAnsi="Arial" w:cs="Arial" w:hint="eastAsia"/>
        </w:rPr>
        <w:t>ă</w:t>
      </w:r>
      <w:r>
        <w:rPr>
          <w:rFonts w:ascii="Arial" w:eastAsia="游ゴシック Light" w:hAnsi="Arial" w:cs="Arial"/>
        </w:rPr>
        <w:t>n ch</w:t>
      </w:r>
      <w:r w:rsidRPr="00AC60F4">
        <w:rPr>
          <w:rFonts w:ascii="Arial" w:eastAsia="游ゴシック Light" w:hAnsi="Arial" w:cs="Arial"/>
        </w:rPr>
        <w:t>ặn</w:t>
      </w:r>
      <w:r>
        <w:rPr>
          <w:rFonts w:ascii="Arial" w:eastAsia="游ゴシック Light" w:hAnsi="Arial" w:cs="Arial"/>
        </w:rPr>
        <w:t xml:space="preserve"> c</w:t>
      </w:r>
      <w:r w:rsidRPr="00AC60F4">
        <w:rPr>
          <w:rFonts w:ascii="Arial" w:eastAsia="游ゴシック Light" w:hAnsi="Arial" w:cs="Arial" w:hint="eastAsia"/>
        </w:rPr>
        <w:t>á</w:t>
      </w:r>
      <w:r w:rsidRPr="00AC60F4">
        <w:rPr>
          <w:rFonts w:ascii="Arial" w:eastAsia="游ゴシック Light" w:hAnsi="Arial" w:cs="Arial"/>
        </w:rPr>
        <w:t>c</w:t>
      </w:r>
      <w:r>
        <w:rPr>
          <w:rFonts w:ascii="Arial" w:eastAsia="游ゴシック Light" w:hAnsi="Arial" w:cs="Arial"/>
        </w:rPr>
        <w:t xml:space="preserve"> cu</w:t>
      </w:r>
      <w:r w:rsidRPr="00AC60F4">
        <w:rPr>
          <w:rFonts w:ascii="Arial" w:eastAsia="游ゴシック Light" w:hAnsi="Arial" w:cs="Arial"/>
        </w:rPr>
        <w:t>ộc</w:t>
      </w:r>
      <w:r>
        <w:rPr>
          <w:rFonts w:ascii="Arial" w:eastAsia="游ゴシック Light" w:hAnsi="Arial" w:cs="Arial"/>
        </w:rPr>
        <w:t xml:space="preserve"> t</w:t>
      </w:r>
      <w:r w:rsidRPr="00AC60F4">
        <w:rPr>
          <w:rFonts w:ascii="Arial" w:eastAsia="游ゴシック Light" w:hAnsi="Arial" w:cs="Arial"/>
        </w:rPr>
        <w:t>ấn</w:t>
      </w:r>
      <w:r>
        <w:rPr>
          <w:rFonts w:ascii="Arial" w:eastAsia="游ゴシック Light" w:hAnsi="Arial" w:cs="Arial"/>
        </w:rPr>
        <w:t xml:space="preserve"> c</w:t>
      </w:r>
      <w:r w:rsidRPr="00AC60F4">
        <w:rPr>
          <w:rFonts w:ascii="Arial" w:eastAsia="游ゴシック Light" w:hAnsi="Arial" w:cs="Arial" w:hint="eastAsia"/>
        </w:rPr>
        <w:t>ô</w:t>
      </w:r>
      <w:r>
        <w:rPr>
          <w:rFonts w:ascii="Arial" w:eastAsia="游ゴシック Light" w:hAnsi="Arial" w:cs="Arial"/>
        </w:rPr>
        <w:t>ng, truy c</w:t>
      </w:r>
      <w:r w:rsidRPr="00AC60F4">
        <w:rPr>
          <w:rFonts w:ascii="Arial" w:eastAsia="游ゴシック Light" w:hAnsi="Arial" w:cs="Arial"/>
        </w:rPr>
        <w:t>ập</w:t>
      </w:r>
      <w:r>
        <w:rPr>
          <w:rFonts w:ascii="Arial" w:eastAsia="游ゴシック Light" w:hAnsi="Arial" w:cs="Arial"/>
        </w:rPr>
        <w:t xml:space="preserve"> tr</w:t>
      </w:r>
      <w:r w:rsidRPr="00AC60F4">
        <w:rPr>
          <w:rFonts w:ascii="Arial" w:eastAsia="游ゴシック Light" w:hAnsi="Arial" w:cs="Arial" w:hint="eastAsia"/>
        </w:rPr>
        <w:t>á</w:t>
      </w:r>
      <w:r w:rsidRPr="00AC60F4">
        <w:rPr>
          <w:rFonts w:ascii="Arial" w:eastAsia="游ゴシック Light" w:hAnsi="Arial" w:cs="Arial"/>
        </w:rPr>
        <w:t>i</w:t>
      </w:r>
      <w:r>
        <w:rPr>
          <w:rFonts w:ascii="Arial" w:eastAsia="游ゴシック Light" w:hAnsi="Arial" w:cs="Arial"/>
        </w:rPr>
        <w:t xml:space="preserve"> ph</w:t>
      </w:r>
      <w:r w:rsidRPr="00AC60F4">
        <w:rPr>
          <w:rFonts w:ascii="Arial" w:eastAsia="游ゴシック Light" w:hAnsi="Arial" w:cs="Arial" w:hint="eastAsia"/>
        </w:rPr>
        <w:t>é</w:t>
      </w:r>
      <w:r w:rsidRPr="00AC60F4">
        <w:rPr>
          <w:rFonts w:ascii="Arial" w:eastAsia="游ゴシック Light" w:hAnsi="Arial" w:cs="Arial"/>
        </w:rPr>
        <w:t>p</w:t>
      </w:r>
    </w:p>
    <w:p w:rsidR="00435119" w:rsidRPr="00E335EB" w:rsidRDefault="00AC60F4" w:rsidP="00AC60F4">
      <w:pPr>
        <w:pStyle w:val="ListParagraph"/>
        <w:numPr>
          <w:ilvl w:val="0"/>
          <w:numId w:val="38"/>
        </w:numPr>
        <w:ind w:leftChars="0"/>
        <w:rPr>
          <w:rFonts w:ascii="Arial" w:eastAsia="游ゴシック Light" w:hAnsi="Arial" w:cs="Arial"/>
        </w:rPr>
      </w:pPr>
      <w:r w:rsidRPr="00AC60F4">
        <w:rPr>
          <w:rFonts w:ascii="Arial" w:eastAsia="游ゴシック Light" w:hAnsi="Arial" w:cs="Arial"/>
        </w:rPr>
        <w:t xml:space="preserve"> Thực hiện các biện pháp chống lại các cuộc tấn công bên ngoài nh</w:t>
      </w:r>
      <w:r w:rsidRPr="00AC60F4">
        <w:rPr>
          <w:rFonts w:ascii="Arial" w:eastAsia="游ゴシック Light" w:hAnsi="Arial" w:cs="Arial" w:hint="cs"/>
        </w:rPr>
        <w:t>ư</w:t>
      </w:r>
      <w:r w:rsidRPr="00AC60F4">
        <w:rPr>
          <w:rFonts w:ascii="Arial" w:eastAsia="游ゴシック Light" w:hAnsi="Arial" w:cs="Arial"/>
        </w:rPr>
        <w:t xml:space="preserve"> phần mềm độc hại và các cuộc tấn công Dos.</w:t>
      </w:r>
    </w:p>
    <w:p w:rsidR="00936485" w:rsidRPr="00E335EB" w:rsidRDefault="00936485" w:rsidP="00AC60F4">
      <w:pPr>
        <w:pStyle w:val="11"/>
        <w:numPr>
          <w:ilvl w:val="1"/>
          <w:numId w:val="32"/>
        </w:numPr>
        <w:rPr>
          <w:rFonts w:ascii="Arial" w:eastAsia="游ゴシック Light" w:hAnsi="Arial" w:cs="Arial"/>
        </w:rPr>
      </w:pPr>
      <w:r w:rsidRPr="00E335EB">
        <w:rPr>
          <w:rFonts w:ascii="Arial" w:eastAsia="游ゴシック Light" w:hAnsi="Arial" w:cs="Arial"/>
        </w:rPr>
        <w:t>情報セキュリティ要件</w:t>
      </w:r>
      <w:r w:rsidR="00AC60F4">
        <w:rPr>
          <w:rFonts w:ascii="Arial" w:eastAsia="游ゴシック Light" w:hAnsi="Arial" w:cs="Arial" w:hint="eastAsia"/>
        </w:rPr>
        <w:t>/security th</w:t>
      </w:r>
      <w:r w:rsidR="00AC60F4" w:rsidRPr="00AC60F4">
        <w:rPr>
          <w:rFonts w:ascii="Arial" w:eastAsia="游ゴシック Light" w:hAnsi="Arial" w:cs="Arial" w:hint="eastAsia"/>
        </w:rPr>
        <w:t>ô</w:t>
      </w:r>
      <w:r w:rsidR="00AC60F4">
        <w:rPr>
          <w:rFonts w:ascii="Arial" w:eastAsia="游ゴシック Light" w:hAnsi="Arial" w:cs="Arial"/>
        </w:rPr>
        <w:t>ng tin</w:t>
      </w:r>
    </w:p>
    <w:p w:rsidR="00B504A6" w:rsidRPr="00E335EB" w:rsidRDefault="000554C9" w:rsidP="000554C9">
      <w:pPr>
        <w:pStyle w:val="ListParagraph"/>
        <w:numPr>
          <w:ilvl w:val="0"/>
          <w:numId w:val="39"/>
        </w:numPr>
        <w:ind w:leftChars="0"/>
        <w:rPr>
          <w:rFonts w:ascii="Arial" w:eastAsia="游ゴシック Light" w:hAnsi="Arial" w:cs="Arial"/>
        </w:rPr>
      </w:pPr>
      <w:r>
        <w:rPr>
          <w:rFonts w:ascii="Arial" w:eastAsia="游ゴシック Light" w:hAnsi="Arial" w:cs="Arial" w:hint="eastAsia"/>
        </w:rPr>
        <w:t>T</w:t>
      </w:r>
      <w:r w:rsidRPr="000554C9">
        <w:rPr>
          <w:rFonts w:ascii="Arial" w:eastAsia="游ゴシック Light" w:hAnsi="Arial" w:cs="Arial" w:hint="cs"/>
        </w:rPr>
        <w:t>ươ</w:t>
      </w:r>
      <w:r>
        <w:rPr>
          <w:rFonts w:ascii="Arial" w:eastAsia="游ゴシック Light" w:hAnsi="Arial" w:cs="Arial"/>
        </w:rPr>
        <w:t>ng l</w:t>
      </w:r>
      <w:r w:rsidRPr="000554C9">
        <w:rPr>
          <w:rFonts w:ascii="Arial" w:eastAsia="游ゴシック Light" w:hAnsi="Arial" w:cs="Arial"/>
        </w:rPr>
        <w:t>ại</w:t>
      </w:r>
      <w:r>
        <w:rPr>
          <w:rFonts w:ascii="Arial" w:eastAsia="游ゴシック Light" w:hAnsi="Arial" w:cs="Arial"/>
        </w:rPr>
        <w:t>, xem x</w:t>
      </w:r>
      <w:r w:rsidRPr="000554C9">
        <w:rPr>
          <w:rFonts w:ascii="Arial" w:eastAsia="游ゴシック Light" w:hAnsi="Arial" w:cs="Arial" w:hint="eastAsia"/>
        </w:rPr>
        <w:t>é</w:t>
      </w:r>
      <w:r w:rsidRPr="000554C9">
        <w:rPr>
          <w:rFonts w:ascii="Arial" w:eastAsia="游ゴシック Light" w:hAnsi="Arial" w:cs="Arial"/>
        </w:rPr>
        <w:t>t</w:t>
      </w:r>
      <w:r>
        <w:rPr>
          <w:rFonts w:ascii="Arial" w:eastAsia="游ゴシック Light" w:hAnsi="Arial" w:cs="Arial"/>
        </w:rPr>
        <w:t xml:space="preserve"> vi</w:t>
      </w:r>
      <w:r w:rsidRPr="000554C9">
        <w:rPr>
          <w:rFonts w:ascii="Arial" w:eastAsia="游ゴシック Light" w:hAnsi="Arial" w:cs="Arial"/>
        </w:rPr>
        <w:t>ệc</w:t>
      </w:r>
      <w:r>
        <w:rPr>
          <w:rFonts w:ascii="Arial" w:eastAsia="游ゴシック Light" w:hAnsi="Arial" w:cs="Arial"/>
        </w:rPr>
        <w:t xml:space="preserve"> th</w:t>
      </w:r>
      <w:r w:rsidRPr="000554C9">
        <w:rPr>
          <w:rFonts w:ascii="Arial" w:eastAsia="游ゴシック Light" w:hAnsi="Arial" w:cs="Arial"/>
        </w:rPr>
        <w:t>ực</w:t>
      </w:r>
      <w:r>
        <w:rPr>
          <w:rFonts w:ascii="Arial" w:eastAsia="游ゴシック Light" w:hAnsi="Arial" w:cs="Arial"/>
        </w:rPr>
        <w:t xml:space="preserve"> hi</w:t>
      </w:r>
      <w:r w:rsidRPr="000554C9">
        <w:rPr>
          <w:rFonts w:ascii="Arial" w:eastAsia="游ゴシック Light" w:hAnsi="Arial" w:cs="Arial"/>
        </w:rPr>
        <w:t>ện</w:t>
      </w:r>
      <w:r>
        <w:rPr>
          <w:rFonts w:ascii="Arial" w:eastAsia="游ゴシック Light" w:hAnsi="Arial" w:cs="Arial"/>
        </w:rPr>
        <w:t xml:space="preserve"> t</w:t>
      </w:r>
      <w:r w:rsidRPr="000554C9">
        <w:rPr>
          <w:rFonts w:ascii="Arial" w:eastAsia="游ゴシック Light" w:hAnsi="Arial" w:cs="Arial" w:hint="eastAsia"/>
        </w:rPr>
        <w:t>í</w:t>
      </w:r>
      <w:r w:rsidRPr="000554C9">
        <w:rPr>
          <w:rFonts w:ascii="Arial" w:eastAsia="游ゴシック Light" w:hAnsi="Arial" w:cs="Arial"/>
        </w:rPr>
        <w:t>nh</w:t>
      </w:r>
      <w:r>
        <w:rPr>
          <w:rFonts w:ascii="Arial" w:eastAsia="游ゴシック Light" w:hAnsi="Arial" w:cs="Arial"/>
        </w:rPr>
        <w:t xml:space="preserve"> n</w:t>
      </w:r>
      <w:r w:rsidRPr="000554C9">
        <w:rPr>
          <w:rFonts w:ascii="Arial" w:eastAsia="游ゴシック Light" w:hAnsi="Arial" w:cs="Arial" w:hint="eastAsia"/>
        </w:rPr>
        <w:t>ă</w:t>
      </w:r>
      <w:r>
        <w:rPr>
          <w:rFonts w:ascii="Arial" w:eastAsia="游ゴシック Light" w:hAnsi="Arial" w:cs="Arial"/>
        </w:rPr>
        <w:t>ng qu</w:t>
      </w:r>
      <w:r w:rsidRPr="000554C9">
        <w:rPr>
          <w:rFonts w:ascii="Arial" w:eastAsia="游ゴシック Light" w:hAnsi="Arial" w:cs="Arial"/>
        </w:rPr>
        <w:t>ản</w:t>
      </w:r>
      <w:r>
        <w:rPr>
          <w:rFonts w:ascii="Arial" w:eastAsia="游ゴシック Light" w:hAnsi="Arial" w:cs="Arial"/>
        </w:rPr>
        <w:t xml:space="preserve"> l</w:t>
      </w:r>
      <w:r w:rsidRPr="000554C9">
        <w:rPr>
          <w:rFonts w:ascii="Arial" w:eastAsia="游ゴシック Light" w:hAnsi="Arial" w:cs="Arial" w:hint="eastAsia"/>
        </w:rPr>
        <w:t>ý</w:t>
      </w:r>
      <w:r>
        <w:rPr>
          <w:rFonts w:ascii="Arial" w:eastAsia="游ゴシック Light" w:hAnsi="Arial" w:cs="Arial"/>
        </w:rPr>
        <w:t xml:space="preserve"> </w:t>
      </w:r>
      <w:r w:rsidRPr="000554C9">
        <w:rPr>
          <w:rFonts w:ascii="Arial" w:eastAsia="游ゴシック Light" w:hAnsi="Arial" w:cs="Arial" w:hint="eastAsia"/>
        </w:rPr>
        <w:t>đ</w:t>
      </w:r>
      <w:r w:rsidRPr="000554C9">
        <w:rPr>
          <w:rFonts w:ascii="Arial" w:eastAsia="游ゴシック Light" w:hAnsi="Arial" w:cs="Arial" w:hint="cs"/>
        </w:rPr>
        <w:t>ơ</w:t>
      </w:r>
      <w:r>
        <w:rPr>
          <w:rFonts w:ascii="Arial" w:eastAsia="游ゴシック Light" w:hAnsi="Arial" w:cs="Arial"/>
        </w:rPr>
        <w:t>n gi</w:t>
      </w:r>
      <w:r w:rsidRPr="000554C9">
        <w:rPr>
          <w:rFonts w:ascii="Arial" w:eastAsia="游ゴシック Light" w:hAnsi="Arial" w:cs="Arial" w:hint="eastAsia"/>
        </w:rPr>
        <w:t>á</w:t>
      </w:r>
      <w:r>
        <w:rPr>
          <w:rFonts w:ascii="Arial" w:eastAsia="游ゴシック Light" w:hAnsi="Arial" w:cs="Arial"/>
        </w:rPr>
        <w:t>, thi</w:t>
      </w:r>
      <w:r w:rsidRPr="000554C9">
        <w:rPr>
          <w:rFonts w:ascii="Arial" w:eastAsia="游ゴシック Light" w:hAnsi="Arial" w:cs="Arial"/>
        </w:rPr>
        <w:t>ết</w:t>
      </w:r>
      <w:r>
        <w:rPr>
          <w:rFonts w:ascii="Arial" w:eastAsia="游ゴシック Light" w:hAnsi="Arial" w:cs="Arial"/>
        </w:rPr>
        <w:t xml:space="preserve"> k</w:t>
      </w:r>
      <w:r w:rsidRPr="000554C9">
        <w:rPr>
          <w:rFonts w:ascii="Arial" w:eastAsia="游ゴシック Light" w:hAnsi="Arial" w:cs="Arial"/>
        </w:rPr>
        <w:t>ế</w:t>
      </w:r>
      <w:r>
        <w:rPr>
          <w:rFonts w:ascii="Arial" w:eastAsia="游ゴシック Light" w:hAnsi="Arial" w:cs="Arial"/>
        </w:rPr>
        <w:t xml:space="preserve"> sao cho c</w:t>
      </w:r>
      <w:r w:rsidRPr="000554C9">
        <w:rPr>
          <w:rFonts w:ascii="Arial" w:eastAsia="游ゴシック Light" w:hAnsi="Arial" w:cs="Arial" w:hint="eastAsia"/>
        </w:rPr>
        <w:t>ó</w:t>
      </w:r>
      <w:r>
        <w:rPr>
          <w:rFonts w:ascii="Arial" w:eastAsia="游ゴシック Light" w:hAnsi="Arial" w:cs="Arial"/>
        </w:rPr>
        <w:t xml:space="preserve"> th</w:t>
      </w:r>
      <w:r w:rsidRPr="000554C9">
        <w:rPr>
          <w:rFonts w:ascii="Arial" w:eastAsia="游ゴシック Light" w:hAnsi="Arial" w:cs="Arial"/>
        </w:rPr>
        <w:t>ể</w:t>
      </w:r>
      <w:r>
        <w:rPr>
          <w:rFonts w:ascii="Arial" w:eastAsia="游ゴシック Light" w:hAnsi="Arial" w:cs="Arial"/>
        </w:rPr>
        <w:t xml:space="preserve"> c</w:t>
      </w:r>
      <w:r>
        <w:rPr>
          <w:rFonts w:ascii="Arial" w:eastAsia="游ゴシック Light" w:hAnsi="Arial" w:cs="Arial" w:hint="eastAsia"/>
        </w:rPr>
        <w:t>hia quy</w:t>
      </w:r>
      <w:r w:rsidRPr="000554C9">
        <w:rPr>
          <w:rFonts w:ascii="Arial" w:eastAsia="游ゴシック Light" w:hAnsi="Arial" w:cs="Arial"/>
        </w:rPr>
        <w:t>ền</w:t>
      </w:r>
      <w:r>
        <w:rPr>
          <w:rFonts w:ascii="Arial" w:eastAsia="游ゴシック Light" w:hAnsi="Arial" w:cs="Arial"/>
        </w:rPr>
        <w:t xml:space="preserve"> h</w:t>
      </w:r>
      <w:r w:rsidRPr="000554C9">
        <w:rPr>
          <w:rFonts w:ascii="Arial" w:eastAsia="游ゴシック Light" w:hAnsi="Arial" w:cs="Arial"/>
        </w:rPr>
        <w:t>ạn</w:t>
      </w:r>
      <w:r>
        <w:rPr>
          <w:rFonts w:ascii="Arial" w:eastAsia="游ゴシック Light" w:hAnsi="Arial" w:cs="Arial"/>
        </w:rPr>
        <w:t xml:space="preserve"> </w:t>
      </w:r>
      <w:r w:rsidRPr="000554C9">
        <w:rPr>
          <w:rFonts w:ascii="Arial" w:eastAsia="游ゴシック Light" w:hAnsi="Arial" w:cs="Arial"/>
        </w:rPr>
        <w:t>us</w:t>
      </w:r>
      <w:r>
        <w:rPr>
          <w:rFonts w:ascii="Arial" w:eastAsia="游ゴシック Light" w:hAnsi="Arial" w:cs="Arial"/>
        </w:rPr>
        <w:t>er.</w:t>
      </w:r>
    </w:p>
    <w:p w:rsidR="00051F8B" w:rsidRPr="00E335EB" w:rsidRDefault="000554C9" w:rsidP="000554C9">
      <w:pPr>
        <w:pStyle w:val="ListParagraph"/>
        <w:numPr>
          <w:ilvl w:val="0"/>
          <w:numId w:val="39"/>
        </w:numPr>
        <w:ind w:leftChars="0"/>
        <w:rPr>
          <w:rFonts w:ascii="Arial" w:eastAsia="游ゴシック Light" w:hAnsi="Arial" w:cs="Arial"/>
        </w:rPr>
      </w:pPr>
      <w:r w:rsidRPr="000554C9">
        <w:rPr>
          <w:rFonts w:ascii="Arial" w:eastAsia="游ゴシック Light" w:hAnsi="Arial" w:cs="Arial" w:hint="eastAsia"/>
        </w:rPr>
        <w:t>Đ</w:t>
      </w:r>
      <w:r w:rsidRPr="000554C9">
        <w:rPr>
          <w:rFonts w:ascii="Arial" w:eastAsia="游ゴシック Light" w:hAnsi="Arial" w:cs="Arial"/>
        </w:rPr>
        <w:t>ể</w:t>
      </w:r>
      <w:r>
        <w:rPr>
          <w:rFonts w:ascii="Arial" w:eastAsia="游ゴシック Light" w:hAnsi="Arial" w:cs="Arial"/>
        </w:rPr>
        <w:t xml:space="preserve"> login v</w:t>
      </w:r>
      <w:r w:rsidRPr="000554C9">
        <w:rPr>
          <w:rFonts w:ascii="Arial" w:eastAsia="游ゴシック Light" w:hAnsi="Arial" w:cs="Arial" w:hint="eastAsia"/>
        </w:rPr>
        <w:t>à</w:t>
      </w:r>
      <w:r w:rsidRPr="000554C9">
        <w:rPr>
          <w:rFonts w:ascii="Arial" w:eastAsia="游ゴシック Light" w:hAnsi="Arial" w:cs="Arial"/>
        </w:rPr>
        <w:t>o</w:t>
      </w:r>
      <w:r>
        <w:rPr>
          <w:rFonts w:ascii="Arial" w:eastAsia="游ゴシック Light" w:hAnsi="Arial" w:cs="Arial"/>
        </w:rPr>
        <w:t xml:space="preserve"> h</w:t>
      </w:r>
      <w:r w:rsidRPr="000554C9">
        <w:rPr>
          <w:rFonts w:ascii="Arial" w:eastAsia="游ゴシック Light" w:hAnsi="Arial" w:cs="Arial"/>
        </w:rPr>
        <w:t>ệ</w:t>
      </w:r>
      <w:r>
        <w:rPr>
          <w:rFonts w:ascii="Arial" w:eastAsia="游ゴシック Light" w:hAnsi="Arial" w:cs="Arial"/>
        </w:rPr>
        <w:t xml:space="preserve"> th</w:t>
      </w:r>
      <w:r w:rsidRPr="000554C9">
        <w:rPr>
          <w:rFonts w:ascii="Arial" w:eastAsia="游ゴシック Light" w:hAnsi="Arial" w:cs="Arial"/>
        </w:rPr>
        <w:t>ống</w:t>
      </w:r>
      <w:r>
        <w:rPr>
          <w:rFonts w:ascii="Arial" w:eastAsia="游ゴシック Light" w:hAnsi="Arial" w:cs="Arial"/>
        </w:rPr>
        <w:t xml:space="preserve"> n</w:t>
      </w:r>
      <w:r w:rsidRPr="000554C9">
        <w:rPr>
          <w:rFonts w:ascii="Arial" w:eastAsia="游ゴシック Light" w:hAnsi="Arial" w:cs="Arial" w:hint="eastAsia"/>
        </w:rPr>
        <w:t>à</w:t>
      </w:r>
      <w:r w:rsidRPr="000554C9">
        <w:rPr>
          <w:rFonts w:ascii="Arial" w:eastAsia="游ゴシック Light" w:hAnsi="Arial" w:cs="Arial"/>
        </w:rPr>
        <w:t>y</w:t>
      </w:r>
      <w:r>
        <w:rPr>
          <w:rFonts w:ascii="Arial" w:eastAsia="游ゴシック Light" w:hAnsi="Arial" w:cs="Arial"/>
        </w:rPr>
        <w:t>, c</w:t>
      </w:r>
      <w:r w:rsidRPr="000554C9">
        <w:rPr>
          <w:rFonts w:ascii="Arial" w:eastAsia="游ゴシック Light" w:hAnsi="Arial" w:cs="Arial"/>
        </w:rPr>
        <w:t>ần</w:t>
      </w:r>
      <w:r>
        <w:rPr>
          <w:rFonts w:ascii="Arial" w:eastAsia="游ゴシック Light" w:hAnsi="Arial" w:cs="Arial"/>
        </w:rPr>
        <w:t xml:space="preserve"> input </w:t>
      </w:r>
      <w:r w:rsidRPr="000554C9">
        <w:rPr>
          <w:rFonts w:ascii="Arial" w:eastAsia="游ゴシック Light" w:hAnsi="Arial" w:cs="Arial"/>
        </w:rPr>
        <w:t>us</w:t>
      </w:r>
      <w:r>
        <w:rPr>
          <w:rFonts w:ascii="Arial" w:eastAsia="游ゴシック Light" w:hAnsi="Arial" w:cs="Arial"/>
        </w:rPr>
        <w:t>er name v</w:t>
      </w:r>
      <w:r w:rsidRPr="000554C9">
        <w:rPr>
          <w:rFonts w:ascii="Arial" w:eastAsia="游ゴシック Light" w:hAnsi="Arial" w:cs="Arial" w:hint="eastAsia"/>
        </w:rPr>
        <w:t>à</w:t>
      </w:r>
      <w:r>
        <w:rPr>
          <w:rFonts w:ascii="Arial" w:eastAsia="游ゴシック Light" w:hAnsi="Arial" w:cs="Arial"/>
        </w:rPr>
        <w:t xml:space="preserve"> p</w:t>
      </w:r>
      <w:r w:rsidRPr="000554C9">
        <w:rPr>
          <w:rFonts w:ascii="Arial" w:eastAsia="游ゴシック Light" w:hAnsi="Arial" w:cs="Arial"/>
        </w:rPr>
        <w:t>as</w:t>
      </w:r>
      <w:r>
        <w:rPr>
          <w:rFonts w:ascii="Arial" w:eastAsia="游ゴシック Light" w:hAnsi="Arial" w:cs="Arial"/>
        </w:rPr>
        <w:t>word, th</w:t>
      </w:r>
      <w:r w:rsidRPr="000554C9">
        <w:rPr>
          <w:rFonts w:ascii="Arial" w:eastAsia="游ゴシック Light" w:hAnsi="Arial" w:cs="Arial"/>
        </w:rPr>
        <w:t>ực</w:t>
      </w:r>
      <w:r>
        <w:rPr>
          <w:rFonts w:ascii="Arial" w:eastAsia="游ゴシック Light" w:hAnsi="Arial" w:cs="Arial"/>
        </w:rPr>
        <w:t xml:space="preserve"> hi</w:t>
      </w:r>
      <w:r w:rsidRPr="000554C9">
        <w:rPr>
          <w:rFonts w:ascii="Arial" w:eastAsia="游ゴシック Light" w:hAnsi="Arial" w:cs="Arial"/>
        </w:rPr>
        <w:t>ện</w:t>
      </w:r>
      <w:r>
        <w:rPr>
          <w:rFonts w:ascii="Arial" w:eastAsia="游ゴシック Light" w:hAnsi="Arial" w:cs="Arial"/>
        </w:rPr>
        <w:t xml:space="preserve"> authentication tr</w:t>
      </w:r>
      <w:r w:rsidRPr="000554C9">
        <w:rPr>
          <w:rFonts w:ascii="Arial" w:eastAsia="游ゴシック Light" w:hAnsi="Arial" w:cs="Arial" w:hint="eastAsia"/>
        </w:rPr>
        <w:t>ê</w:t>
      </w:r>
      <w:r>
        <w:rPr>
          <w:rFonts w:ascii="Arial" w:eastAsia="游ゴシック Light" w:hAnsi="Arial" w:cs="Arial"/>
        </w:rPr>
        <w:t>n cloud.</w:t>
      </w:r>
    </w:p>
    <w:p w:rsidR="00922C5C" w:rsidRDefault="000554C9" w:rsidP="000554C9">
      <w:pPr>
        <w:pStyle w:val="ListParagraph"/>
        <w:numPr>
          <w:ilvl w:val="0"/>
          <w:numId w:val="39"/>
        </w:numPr>
        <w:ind w:leftChars="0"/>
        <w:rPr>
          <w:rFonts w:ascii="Arial" w:eastAsia="游ゴシック Light" w:hAnsi="Arial" w:cs="Arial"/>
        </w:rPr>
      </w:pPr>
      <w:r>
        <w:rPr>
          <w:rFonts w:ascii="Arial" w:eastAsia="游ゴシック Light" w:hAnsi="Arial" w:cs="Arial"/>
        </w:rPr>
        <w:t>C</w:t>
      </w:r>
      <w:r w:rsidRPr="000554C9">
        <w:rPr>
          <w:rFonts w:ascii="Arial" w:eastAsia="游ゴシック Light" w:hAnsi="Arial" w:cs="Arial" w:hint="eastAsia"/>
        </w:rPr>
        <w:t>ó</w:t>
      </w:r>
      <w:r>
        <w:rPr>
          <w:rFonts w:ascii="Arial" w:eastAsia="游ゴシック Light" w:hAnsi="Arial" w:cs="Arial"/>
        </w:rPr>
        <w:t xml:space="preserve"> bi</w:t>
      </w:r>
      <w:r w:rsidRPr="000554C9">
        <w:rPr>
          <w:rFonts w:ascii="Arial" w:eastAsia="游ゴシック Light" w:hAnsi="Arial" w:cs="Arial"/>
        </w:rPr>
        <w:t>ện</w:t>
      </w:r>
      <w:r>
        <w:rPr>
          <w:rFonts w:ascii="Arial" w:eastAsia="游ゴシック Light" w:hAnsi="Arial" w:cs="Arial"/>
        </w:rPr>
        <w:t xml:space="preserve"> ph</w:t>
      </w:r>
      <w:r w:rsidRPr="000554C9">
        <w:rPr>
          <w:rFonts w:ascii="Arial" w:eastAsia="游ゴシック Light" w:hAnsi="Arial" w:cs="Arial" w:hint="eastAsia"/>
        </w:rPr>
        <w:t>á</w:t>
      </w:r>
      <w:r w:rsidRPr="000554C9">
        <w:rPr>
          <w:rFonts w:ascii="Arial" w:eastAsia="游ゴシック Light" w:hAnsi="Arial" w:cs="Arial"/>
        </w:rPr>
        <w:t>p</w:t>
      </w:r>
      <w:r>
        <w:rPr>
          <w:rFonts w:ascii="Arial" w:eastAsia="游ゴシック Light" w:hAnsi="Arial" w:cs="Arial"/>
        </w:rPr>
        <w:t xml:space="preserve"> sao cho d</w:t>
      </w:r>
      <w:r w:rsidRPr="000554C9">
        <w:rPr>
          <w:rFonts w:ascii="Arial" w:eastAsia="游ゴシック Light" w:hAnsi="Arial" w:cs="Arial"/>
        </w:rPr>
        <w:t>ata</w:t>
      </w:r>
      <w:r>
        <w:rPr>
          <w:rFonts w:ascii="Arial" w:eastAsia="游ゴシック Light" w:hAnsi="Arial" w:cs="Arial"/>
        </w:rPr>
        <w:t xml:space="preserve"> upload l</w:t>
      </w:r>
      <w:r w:rsidRPr="000554C9">
        <w:rPr>
          <w:rFonts w:ascii="Arial" w:eastAsia="游ゴシック Light" w:hAnsi="Arial" w:cs="Arial" w:hint="eastAsia"/>
        </w:rPr>
        <w:t>ê</w:t>
      </w:r>
      <w:r>
        <w:rPr>
          <w:rFonts w:ascii="Arial" w:eastAsia="游ゴシック Light" w:hAnsi="Arial" w:cs="Arial"/>
        </w:rPr>
        <w:t>n cloud kh</w:t>
      </w:r>
      <w:r w:rsidRPr="000554C9">
        <w:rPr>
          <w:rFonts w:ascii="Arial" w:eastAsia="游ゴシック Light" w:hAnsi="Arial" w:cs="Arial" w:hint="eastAsia"/>
        </w:rPr>
        <w:t>ô</w:t>
      </w:r>
      <w:r>
        <w:rPr>
          <w:rFonts w:ascii="Arial" w:eastAsia="游ゴシック Light" w:hAnsi="Arial" w:cs="Arial"/>
        </w:rPr>
        <w:t>ng tr</w:t>
      </w:r>
      <w:r w:rsidRPr="000554C9">
        <w:rPr>
          <w:rFonts w:ascii="Arial" w:eastAsia="游ゴシック Light" w:hAnsi="Arial" w:cs="Arial" w:hint="eastAsia"/>
        </w:rPr>
        <w:t>à</w:t>
      </w:r>
      <w:r w:rsidRPr="000554C9">
        <w:rPr>
          <w:rFonts w:ascii="Arial" w:eastAsia="游ゴシック Light" w:hAnsi="Arial" w:cs="Arial"/>
        </w:rPr>
        <w:t>n</w:t>
      </w:r>
      <w:r>
        <w:rPr>
          <w:rFonts w:ascii="Arial" w:eastAsia="游ゴシック Light" w:hAnsi="Arial" w:cs="Arial"/>
        </w:rPr>
        <w:t>.</w:t>
      </w:r>
    </w:p>
    <w:p w:rsidR="000554C9" w:rsidRPr="00E335EB" w:rsidRDefault="000554C9" w:rsidP="000554C9">
      <w:pPr>
        <w:pStyle w:val="ListParagraph"/>
        <w:ind w:leftChars="0" w:left="987"/>
        <w:rPr>
          <w:rFonts w:ascii="Arial" w:eastAsia="游ゴシック Light" w:hAnsi="Arial" w:cs="Arial"/>
        </w:rPr>
      </w:pPr>
    </w:p>
    <w:p w:rsidR="00936485" w:rsidRPr="00E335EB" w:rsidRDefault="00936485" w:rsidP="000554C9">
      <w:pPr>
        <w:pStyle w:val="11"/>
        <w:numPr>
          <w:ilvl w:val="1"/>
          <w:numId w:val="32"/>
        </w:numPr>
        <w:rPr>
          <w:rFonts w:ascii="Arial" w:eastAsia="游ゴシック Light" w:hAnsi="Arial" w:cs="Arial"/>
        </w:rPr>
      </w:pPr>
      <w:r w:rsidRPr="00E335EB">
        <w:rPr>
          <w:rFonts w:ascii="Arial" w:eastAsia="游ゴシック Light" w:hAnsi="Arial" w:cs="Arial"/>
        </w:rPr>
        <w:t>システム環境要件</w:t>
      </w:r>
      <w:r w:rsidR="000554C9">
        <w:rPr>
          <w:rFonts w:ascii="Arial" w:eastAsia="游ゴシック Light" w:hAnsi="Arial" w:cs="Arial" w:hint="eastAsia"/>
        </w:rPr>
        <w:t>/ RQ m</w:t>
      </w:r>
      <w:r w:rsidR="000554C9" w:rsidRPr="000554C9">
        <w:rPr>
          <w:rFonts w:ascii="Arial" w:eastAsia="游ゴシック Light" w:hAnsi="Arial" w:cs="Arial" w:hint="eastAsia"/>
        </w:rPr>
        <w:t>ô</w:t>
      </w:r>
      <w:r w:rsidR="000554C9">
        <w:rPr>
          <w:rFonts w:ascii="Arial" w:eastAsia="游ゴシック Light" w:hAnsi="Arial" w:cs="Arial"/>
        </w:rPr>
        <w:t>i tr</w:t>
      </w:r>
      <w:r w:rsidR="000554C9">
        <w:rPr>
          <w:rFonts w:ascii="Arial" w:eastAsia="游ゴシック Light" w:hAnsi="Arial" w:cs="Arial" w:hint="cs"/>
        </w:rPr>
        <w:t>ư</w:t>
      </w:r>
      <w:r w:rsidR="000554C9" w:rsidRPr="000554C9">
        <w:rPr>
          <w:rFonts w:ascii="Arial" w:eastAsia="游ゴシック Light" w:hAnsi="Arial" w:cs="Arial"/>
        </w:rPr>
        <w:t>ờng</w:t>
      </w:r>
      <w:r w:rsidR="000554C9">
        <w:rPr>
          <w:rFonts w:ascii="Arial" w:eastAsia="游ゴシック Light" w:hAnsi="Arial" w:cs="Arial"/>
        </w:rPr>
        <w:t xml:space="preserve"> h</w:t>
      </w:r>
      <w:r w:rsidR="000554C9" w:rsidRPr="000554C9">
        <w:rPr>
          <w:rFonts w:ascii="Arial" w:eastAsia="游ゴシック Light" w:hAnsi="Arial" w:cs="Arial"/>
        </w:rPr>
        <w:t>ệ</w:t>
      </w:r>
      <w:r w:rsidR="000554C9">
        <w:rPr>
          <w:rFonts w:ascii="Arial" w:eastAsia="游ゴシック Light" w:hAnsi="Arial" w:cs="Arial"/>
        </w:rPr>
        <w:t xml:space="preserve"> th</w:t>
      </w:r>
      <w:r w:rsidR="000554C9" w:rsidRPr="000554C9">
        <w:rPr>
          <w:rFonts w:ascii="Arial" w:eastAsia="游ゴシック Light" w:hAnsi="Arial" w:cs="Arial"/>
        </w:rPr>
        <w:t>ống</w:t>
      </w:r>
    </w:p>
    <w:p w:rsidR="00B504A6" w:rsidRPr="00E335EB" w:rsidRDefault="00B504A6" w:rsidP="00B504A6">
      <w:pPr>
        <w:ind w:left="567"/>
        <w:rPr>
          <w:rFonts w:ascii="Arial" w:eastAsia="游ゴシック Light" w:hAnsi="Arial" w:cs="Arial"/>
        </w:rPr>
      </w:pPr>
    </w:p>
    <w:p w:rsidR="00936485" w:rsidRPr="00E335EB" w:rsidRDefault="00936485" w:rsidP="000554C9">
      <w:pPr>
        <w:pStyle w:val="11"/>
        <w:numPr>
          <w:ilvl w:val="1"/>
          <w:numId w:val="32"/>
        </w:numPr>
        <w:rPr>
          <w:rFonts w:ascii="Arial" w:eastAsia="游ゴシック Light" w:hAnsi="Arial" w:cs="Arial"/>
        </w:rPr>
      </w:pPr>
      <w:r w:rsidRPr="00E335EB">
        <w:rPr>
          <w:rFonts w:ascii="Arial" w:eastAsia="游ゴシック Light" w:hAnsi="Arial" w:cs="Arial"/>
        </w:rPr>
        <w:t>運用要件</w:t>
      </w:r>
      <w:r w:rsidR="000554C9">
        <w:rPr>
          <w:rFonts w:ascii="Arial" w:eastAsia="游ゴシック Light" w:hAnsi="Arial" w:cs="Arial" w:hint="eastAsia"/>
        </w:rPr>
        <w:t>/RQ v</w:t>
      </w:r>
      <w:r w:rsidR="000554C9" w:rsidRPr="000554C9">
        <w:rPr>
          <w:rFonts w:ascii="Arial" w:eastAsia="游ゴシック Light" w:hAnsi="Arial" w:cs="Arial"/>
        </w:rPr>
        <w:t>ận</w:t>
      </w:r>
      <w:r w:rsidR="000554C9">
        <w:rPr>
          <w:rFonts w:ascii="Arial" w:eastAsia="游ゴシック Light" w:hAnsi="Arial" w:cs="Arial"/>
        </w:rPr>
        <w:t xml:space="preserve"> h</w:t>
      </w:r>
      <w:r w:rsidR="000554C9" w:rsidRPr="000554C9">
        <w:rPr>
          <w:rFonts w:ascii="Arial" w:eastAsia="游ゴシック Light" w:hAnsi="Arial" w:cs="Arial" w:hint="eastAsia"/>
        </w:rPr>
        <w:t>à</w:t>
      </w:r>
      <w:r w:rsidR="000554C9" w:rsidRPr="000554C9">
        <w:rPr>
          <w:rFonts w:ascii="Arial" w:eastAsia="游ゴシック Light" w:hAnsi="Arial" w:cs="Arial"/>
        </w:rPr>
        <w:t>nh</w:t>
      </w:r>
    </w:p>
    <w:p w:rsidR="00B504A6" w:rsidRPr="00E335EB" w:rsidRDefault="002D0D07" w:rsidP="002D0D07">
      <w:pPr>
        <w:pStyle w:val="ListParagraph"/>
        <w:numPr>
          <w:ilvl w:val="0"/>
          <w:numId w:val="40"/>
        </w:numPr>
        <w:ind w:leftChars="0"/>
        <w:rPr>
          <w:rFonts w:ascii="Arial" w:eastAsia="游ゴシック Light" w:hAnsi="Arial" w:cs="Arial"/>
        </w:rPr>
      </w:pPr>
      <w:r>
        <w:rPr>
          <w:rFonts w:ascii="Arial" w:eastAsia="游ゴシック Light" w:hAnsi="Arial" w:cs="Arial" w:hint="eastAsia"/>
        </w:rPr>
        <w:t>G</w:t>
      </w:r>
      <w:r>
        <w:rPr>
          <w:rFonts w:ascii="Arial" w:eastAsia="游ゴシック Light" w:hAnsi="Arial" w:cs="Arial"/>
        </w:rPr>
        <w:t>i</w:t>
      </w:r>
      <w:r w:rsidRPr="002D0D07">
        <w:rPr>
          <w:rFonts w:ascii="Arial" w:eastAsia="游ゴシック Light" w:hAnsi="Arial" w:cs="Arial" w:hint="eastAsia"/>
        </w:rPr>
        <w:t>á</w:t>
      </w:r>
      <w:r w:rsidRPr="002D0D07">
        <w:rPr>
          <w:rFonts w:ascii="Arial" w:eastAsia="游ゴシック Light" w:hAnsi="Arial" w:cs="Arial"/>
        </w:rPr>
        <w:t>m</w:t>
      </w:r>
      <w:r>
        <w:rPr>
          <w:rFonts w:ascii="Arial" w:eastAsia="游ゴシック Light" w:hAnsi="Arial" w:cs="Arial"/>
        </w:rPr>
        <w:t xml:space="preserve"> s</w:t>
      </w:r>
      <w:r w:rsidRPr="002D0D07">
        <w:rPr>
          <w:rFonts w:ascii="Arial" w:eastAsia="游ゴシック Light" w:hAnsi="Arial" w:cs="Arial" w:hint="eastAsia"/>
        </w:rPr>
        <w:t>á</w:t>
      </w:r>
      <w:r w:rsidRPr="002D0D07">
        <w:rPr>
          <w:rFonts w:ascii="Arial" w:eastAsia="游ゴシック Light" w:hAnsi="Arial" w:cs="Arial"/>
        </w:rPr>
        <w:t>t</w:t>
      </w:r>
      <w:r>
        <w:rPr>
          <w:rFonts w:ascii="Arial" w:eastAsia="游ゴシック Light" w:hAnsi="Arial" w:cs="Arial"/>
        </w:rPr>
        <w:t xml:space="preserve"> vi</w:t>
      </w:r>
      <w:r w:rsidRPr="002D0D07">
        <w:rPr>
          <w:rFonts w:ascii="Arial" w:eastAsia="游ゴシック Light" w:hAnsi="Arial" w:cs="Arial"/>
        </w:rPr>
        <w:t>ệc</w:t>
      </w:r>
      <w:r>
        <w:rPr>
          <w:rFonts w:ascii="Arial" w:eastAsia="游ゴシック Light" w:hAnsi="Arial" w:cs="Arial"/>
        </w:rPr>
        <w:t xml:space="preserve"> h</w:t>
      </w:r>
      <w:r w:rsidRPr="002D0D07">
        <w:rPr>
          <w:rFonts w:ascii="Arial" w:eastAsia="游ゴシック Light" w:hAnsi="Arial" w:cs="Arial"/>
        </w:rPr>
        <w:t>ết</w:t>
      </w:r>
      <w:r>
        <w:rPr>
          <w:rFonts w:ascii="Arial" w:eastAsia="游ゴシック Light" w:hAnsi="Arial" w:cs="Arial"/>
        </w:rPr>
        <w:t xml:space="preserve"> t</w:t>
      </w:r>
      <w:r w:rsidRPr="002D0D07">
        <w:rPr>
          <w:rFonts w:ascii="Arial" w:eastAsia="游ゴシック Light" w:hAnsi="Arial" w:cs="Arial" w:hint="eastAsia"/>
        </w:rPr>
        <w:t>à</w:t>
      </w:r>
      <w:r w:rsidRPr="002D0D07">
        <w:rPr>
          <w:rFonts w:ascii="Arial" w:eastAsia="游ゴシック Light" w:hAnsi="Arial" w:cs="Arial"/>
        </w:rPr>
        <w:t>i</w:t>
      </w:r>
      <w:r>
        <w:rPr>
          <w:rFonts w:ascii="Arial" w:eastAsia="游ゴシック Light" w:hAnsi="Arial" w:cs="Arial"/>
        </w:rPr>
        <w:t xml:space="preserve"> nguy</w:t>
      </w:r>
      <w:r w:rsidRPr="002D0D07">
        <w:rPr>
          <w:rFonts w:ascii="Arial" w:eastAsia="游ゴシック Light" w:hAnsi="Arial" w:cs="Arial" w:hint="eastAsia"/>
        </w:rPr>
        <w:t>ê</w:t>
      </w:r>
      <w:r>
        <w:rPr>
          <w:rFonts w:ascii="Arial" w:eastAsia="游ゴシック Light" w:hAnsi="Arial" w:cs="Arial"/>
        </w:rPr>
        <w:t>n, qu</w:t>
      </w:r>
      <w:r w:rsidRPr="002D0D07">
        <w:rPr>
          <w:rFonts w:ascii="Arial" w:eastAsia="游ゴシック Light" w:hAnsi="Arial" w:cs="Arial" w:hint="eastAsia"/>
        </w:rPr>
        <w:t>á</w:t>
      </w:r>
      <w:r>
        <w:rPr>
          <w:rFonts w:ascii="Arial" w:eastAsia="游ゴシック Light" w:hAnsi="Arial" w:cs="Arial"/>
        </w:rPr>
        <w:t xml:space="preserve"> t</w:t>
      </w:r>
      <w:r w:rsidRPr="002D0D07">
        <w:rPr>
          <w:rFonts w:ascii="Arial" w:eastAsia="游ゴシック Light" w:hAnsi="Arial" w:cs="Arial"/>
        </w:rPr>
        <w:t>ải</w:t>
      </w:r>
      <w:r>
        <w:rPr>
          <w:rFonts w:ascii="Arial" w:eastAsia="游ゴシック Light" w:hAnsi="Arial" w:cs="Arial"/>
        </w:rPr>
        <w:t xml:space="preserve"> c</w:t>
      </w:r>
      <w:r w:rsidRPr="002D0D07">
        <w:rPr>
          <w:rFonts w:ascii="Arial" w:eastAsia="游ゴシック Light" w:hAnsi="Arial" w:cs="Arial"/>
        </w:rPr>
        <w:t>ủa</w:t>
      </w:r>
      <w:r>
        <w:rPr>
          <w:rFonts w:ascii="Arial" w:eastAsia="游ゴシック Light" w:hAnsi="Arial" w:cs="Arial"/>
        </w:rPr>
        <w:t xml:space="preserve"> h</w:t>
      </w:r>
      <w:r w:rsidRPr="002D0D07">
        <w:rPr>
          <w:rFonts w:ascii="Arial" w:eastAsia="游ゴシック Light" w:hAnsi="Arial" w:cs="Arial"/>
        </w:rPr>
        <w:t>ar</w:t>
      </w:r>
      <w:r>
        <w:rPr>
          <w:rFonts w:ascii="Arial" w:eastAsia="游ゴシック Light" w:hAnsi="Arial" w:cs="Arial"/>
        </w:rPr>
        <w:t>dweare, s</w:t>
      </w:r>
      <w:r w:rsidRPr="002D0D07">
        <w:rPr>
          <w:rFonts w:ascii="Arial" w:eastAsia="游ゴシック Light" w:hAnsi="Arial" w:cs="Arial"/>
        </w:rPr>
        <w:t>er</w:t>
      </w:r>
      <w:r>
        <w:rPr>
          <w:rFonts w:ascii="Arial" w:eastAsia="游ゴシック Light" w:hAnsi="Arial" w:cs="Arial"/>
        </w:rPr>
        <w:t>ver cloud v</w:t>
      </w:r>
      <w:r w:rsidRPr="002D0D07">
        <w:rPr>
          <w:rFonts w:ascii="Arial" w:eastAsia="游ゴシック Light" w:hAnsi="Arial" w:cs="Arial" w:hint="eastAsia"/>
        </w:rPr>
        <w:t>à</w:t>
      </w:r>
      <w:r>
        <w:rPr>
          <w:rFonts w:ascii="Arial" w:eastAsia="游ゴシック Light" w:hAnsi="Arial" w:cs="Arial"/>
        </w:rPr>
        <w:t xml:space="preserve"> x</w:t>
      </w:r>
      <w:r w:rsidRPr="002D0D07">
        <w:rPr>
          <w:rFonts w:ascii="Arial" w:eastAsia="游ゴシック Light" w:hAnsi="Arial" w:cs="Arial"/>
        </w:rPr>
        <w:t>ử</w:t>
      </w:r>
      <w:r>
        <w:rPr>
          <w:rFonts w:ascii="Arial" w:eastAsia="游ゴシック Light" w:hAnsi="Arial" w:cs="Arial"/>
        </w:rPr>
        <w:t xml:space="preserve"> l</w:t>
      </w:r>
      <w:r w:rsidRPr="002D0D07">
        <w:rPr>
          <w:rFonts w:ascii="Arial" w:eastAsia="游ゴシック Light" w:hAnsi="Arial" w:cs="Arial" w:hint="eastAsia"/>
        </w:rPr>
        <w:t>ý</w:t>
      </w:r>
      <w:r>
        <w:rPr>
          <w:rFonts w:ascii="Arial" w:eastAsia="游ゴシック Light" w:hAnsi="Arial" w:cs="Arial"/>
        </w:rPr>
        <w:t>.</w:t>
      </w:r>
    </w:p>
    <w:p w:rsidR="00FF632F" w:rsidRPr="00E335EB" w:rsidRDefault="002D0D07" w:rsidP="002D0D07">
      <w:pPr>
        <w:pStyle w:val="ListParagraph"/>
        <w:numPr>
          <w:ilvl w:val="0"/>
          <w:numId w:val="40"/>
        </w:numPr>
        <w:ind w:leftChars="0"/>
        <w:rPr>
          <w:rFonts w:ascii="Arial" w:eastAsia="游ゴシック Light" w:hAnsi="Arial" w:cs="Arial"/>
        </w:rPr>
      </w:pPr>
      <w:r>
        <w:rPr>
          <w:rFonts w:ascii="Arial" w:eastAsia="游ゴシック Light" w:hAnsi="Arial" w:cs="Arial" w:hint="eastAsia"/>
        </w:rPr>
        <w:t>Ti</w:t>
      </w:r>
      <w:r w:rsidRPr="002D0D07">
        <w:rPr>
          <w:rFonts w:ascii="Arial" w:eastAsia="游ゴシック Light" w:hAnsi="Arial" w:cs="Arial"/>
        </w:rPr>
        <w:t>ến</w:t>
      </w:r>
      <w:r>
        <w:rPr>
          <w:rFonts w:ascii="Arial" w:eastAsia="游ゴシック Light" w:hAnsi="Arial" w:cs="Arial"/>
        </w:rPr>
        <w:t xml:space="preserve"> h</w:t>
      </w:r>
      <w:r w:rsidRPr="002D0D07">
        <w:rPr>
          <w:rFonts w:ascii="Arial" w:eastAsia="游ゴシック Light" w:hAnsi="Arial" w:cs="Arial" w:hint="eastAsia"/>
        </w:rPr>
        <w:t>à</w:t>
      </w:r>
      <w:r w:rsidRPr="002D0D07">
        <w:rPr>
          <w:rFonts w:ascii="Arial" w:eastAsia="游ゴシック Light" w:hAnsi="Arial" w:cs="Arial"/>
        </w:rPr>
        <w:t>n</w:t>
      </w:r>
      <w:r>
        <w:rPr>
          <w:rFonts w:ascii="Arial" w:eastAsia="游ゴシック Light" w:hAnsi="Arial" w:cs="Arial"/>
        </w:rPr>
        <w:t>h back up d</w:t>
      </w:r>
      <w:r w:rsidRPr="002D0D07">
        <w:rPr>
          <w:rFonts w:ascii="Arial" w:eastAsia="游ゴシック Light" w:hAnsi="Arial" w:cs="Arial"/>
        </w:rPr>
        <w:t>ata</w:t>
      </w:r>
      <w:r>
        <w:rPr>
          <w:rFonts w:ascii="Arial" w:eastAsia="游ゴシック Light" w:hAnsi="Arial" w:cs="Arial"/>
        </w:rPr>
        <w:t xml:space="preserve"> </w:t>
      </w:r>
      <w:r w:rsidRPr="002D0D07">
        <w:rPr>
          <w:rFonts w:ascii="Arial" w:eastAsia="游ゴシック Light" w:hAnsi="Arial" w:cs="Arial" w:hint="eastAsia"/>
        </w:rPr>
        <w:t>đ</w:t>
      </w:r>
      <w:r w:rsidRPr="002D0D07">
        <w:rPr>
          <w:rFonts w:ascii="Arial" w:eastAsia="游ゴシック Light" w:hAnsi="Arial" w:cs="Arial"/>
        </w:rPr>
        <w:t>ịnh</w:t>
      </w:r>
      <w:r>
        <w:rPr>
          <w:rFonts w:ascii="Arial" w:eastAsia="游ゴシック Light" w:hAnsi="Arial" w:cs="Arial"/>
        </w:rPr>
        <w:t xml:space="preserve"> k</w:t>
      </w:r>
      <w:r w:rsidRPr="002D0D07">
        <w:rPr>
          <w:rFonts w:ascii="Arial" w:eastAsia="游ゴシック Light" w:hAnsi="Arial" w:cs="Arial"/>
        </w:rPr>
        <w:t>ỳ</w:t>
      </w:r>
      <w:r>
        <w:rPr>
          <w:rFonts w:ascii="Arial" w:eastAsia="游ゴシック Light" w:hAnsi="Arial" w:cs="Arial"/>
        </w:rPr>
        <w:t>.</w:t>
      </w:r>
      <w:r w:rsidR="008805CB" w:rsidRPr="00E335EB">
        <w:rPr>
          <w:rFonts w:ascii="Arial" w:eastAsia="游ゴシック Light" w:hAnsi="Arial" w:cs="Arial"/>
        </w:rPr>
        <w:t>（</w:t>
      </w:r>
      <w:r>
        <w:rPr>
          <w:rFonts w:ascii="Arial" w:eastAsia="游ゴシック Light" w:hAnsi="Arial" w:cs="Arial" w:hint="eastAsia"/>
        </w:rPr>
        <w:t>Back up h</w:t>
      </w:r>
      <w:r w:rsidRPr="002D0D07">
        <w:rPr>
          <w:rFonts w:ascii="Arial" w:eastAsia="游ゴシック Light" w:hAnsi="Arial" w:cs="Arial" w:hint="eastAsia"/>
        </w:rPr>
        <w:t>à</w:t>
      </w:r>
      <w:r w:rsidRPr="002D0D07">
        <w:rPr>
          <w:rFonts w:ascii="Arial" w:eastAsia="游ゴシック Light" w:hAnsi="Arial" w:cs="Arial"/>
        </w:rPr>
        <w:t>ng</w:t>
      </w:r>
      <w:r>
        <w:rPr>
          <w:rFonts w:ascii="Arial" w:eastAsia="游ゴシック Light" w:hAnsi="Arial" w:cs="Arial"/>
        </w:rPr>
        <w:t xml:space="preserve"> ng</w:t>
      </w:r>
      <w:r w:rsidRPr="002D0D07">
        <w:rPr>
          <w:rFonts w:ascii="Arial" w:eastAsia="游ゴシック Light" w:hAnsi="Arial" w:cs="Arial" w:hint="eastAsia"/>
        </w:rPr>
        <w:t>à</w:t>
      </w:r>
      <w:r w:rsidRPr="002D0D07">
        <w:rPr>
          <w:rFonts w:ascii="Arial" w:eastAsia="游ゴシック Light" w:hAnsi="Arial" w:cs="Arial"/>
        </w:rPr>
        <w:t>y</w:t>
      </w:r>
      <w:r>
        <w:rPr>
          <w:rFonts w:ascii="Arial" w:eastAsia="游ゴシック Light" w:hAnsi="Arial" w:cs="Arial"/>
        </w:rPr>
        <w:t xml:space="preserve"> (c</w:t>
      </w:r>
      <w:r w:rsidRPr="002D0D07">
        <w:rPr>
          <w:rFonts w:ascii="Arial" w:eastAsia="游ゴシック Light" w:hAnsi="Arial" w:cs="Arial" w:hint="cs"/>
        </w:rPr>
        <w:t>ơ</w:t>
      </w:r>
      <w:r>
        <w:rPr>
          <w:rFonts w:ascii="Arial" w:eastAsia="游ゴシック Light" w:hAnsi="Arial" w:cs="Arial"/>
        </w:rPr>
        <w:t xml:space="preserve"> b</w:t>
      </w:r>
      <w:r w:rsidRPr="002D0D07">
        <w:rPr>
          <w:rFonts w:ascii="Arial" w:eastAsia="游ゴシック Light" w:hAnsi="Arial" w:cs="Arial"/>
        </w:rPr>
        <w:t>ản</w:t>
      </w:r>
      <w:r>
        <w:rPr>
          <w:rFonts w:ascii="Arial" w:eastAsia="游ゴシック Light" w:hAnsi="Arial" w:cs="Arial"/>
        </w:rPr>
        <w:t>), h</w:t>
      </w:r>
      <w:r w:rsidRPr="002D0D07">
        <w:rPr>
          <w:rFonts w:ascii="Arial" w:eastAsia="游ゴシック Light" w:hAnsi="Arial" w:cs="Arial" w:hint="eastAsia"/>
        </w:rPr>
        <w:t>à</w:t>
      </w:r>
      <w:r w:rsidRPr="002D0D07">
        <w:rPr>
          <w:rFonts w:ascii="Arial" w:eastAsia="游ゴシック Light" w:hAnsi="Arial" w:cs="Arial"/>
        </w:rPr>
        <w:t>ng</w:t>
      </w:r>
      <w:r>
        <w:rPr>
          <w:rFonts w:ascii="Arial" w:eastAsia="游ゴシック Light" w:hAnsi="Arial" w:cs="Arial"/>
        </w:rPr>
        <w:t xml:space="preserve"> tu</w:t>
      </w:r>
      <w:r w:rsidRPr="002D0D07">
        <w:rPr>
          <w:rFonts w:ascii="Arial" w:eastAsia="游ゴシック Light" w:hAnsi="Arial" w:cs="Arial"/>
        </w:rPr>
        <w:t>ầ</w:t>
      </w:r>
      <w:r>
        <w:rPr>
          <w:rFonts w:ascii="Arial" w:eastAsia="游ゴシック Light" w:hAnsi="Arial" w:cs="Arial"/>
        </w:rPr>
        <w:t>n (ngo</w:t>
      </w:r>
      <w:r w:rsidRPr="002D0D07">
        <w:rPr>
          <w:rFonts w:ascii="Arial" w:eastAsia="游ゴシック Light" w:hAnsi="Arial" w:cs="Arial"/>
        </w:rPr>
        <w:t>ại</w:t>
      </w:r>
      <w:r>
        <w:rPr>
          <w:rFonts w:ascii="Arial" w:eastAsia="游ゴシック Light" w:hAnsi="Arial" w:cs="Arial"/>
        </w:rPr>
        <w:t xml:space="preserve"> l</w:t>
      </w:r>
      <w:r w:rsidRPr="002D0D07">
        <w:rPr>
          <w:rFonts w:ascii="Arial" w:eastAsia="游ゴシック Light" w:hAnsi="Arial" w:cs="Arial"/>
        </w:rPr>
        <w:t>ệ</w:t>
      </w:r>
      <w:r>
        <w:rPr>
          <w:rFonts w:ascii="Arial" w:eastAsia="游ゴシック Light" w:hAnsi="Arial" w:cs="Arial"/>
        </w:rPr>
        <w:t>)</w:t>
      </w:r>
      <w:r>
        <w:rPr>
          <w:rFonts w:ascii="Arial" w:eastAsia="游ゴシック Light" w:hAnsi="Arial" w:cs="Arial" w:hint="eastAsia"/>
        </w:rPr>
        <w:t>）</w:t>
      </w:r>
    </w:p>
    <w:p w:rsidR="00662268" w:rsidRPr="00E335EB" w:rsidRDefault="002D0D07" w:rsidP="002D0D07">
      <w:pPr>
        <w:pStyle w:val="ListParagraph"/>
        <w:numPr>
          <w:ilvl w:val="0"/>
          <w:numId w:val="40"/>
        </w:numPr>
        <w:ind w:leftChars="0"/>
        <w:rPr>
          <w:rFonts w:ascii="Arial" w:eastAsia="游ゴシック Light" w:hAnsi="Arial" w:cs="Arial"/>
        </w:rPr>
      </w:pPr>
      <w:r>
        <w:rPr>
          <w:rFonts w:ascii="Arial" w:eastAsia="游ゴシック Light" w:hAnsi="Arial" w:cs="Arial" w:hint="eastAsia"/>
        </w:rPr>
        <w:t>Vi</w:t>
      </w:r>
      <w:r w:rsidRPr="002D0D07">
        <w:rPr>
          <w:rFonts w:ascii="Arial" w:eastAsia="游ゴシック Light" w:hAnsi="Arial" w:cs="Arial"/>
        </w:rPr>
        <w:t>ệc</w:t>
      </w:r>
      <w:r>
        <w:rPr>
          <w:rFonts w:ascii="Arial" w:eastAsia="游ゴシック Light" w:hAnsi="Arial" w:cs="Arial"/>
        </w:rPr>
        <w:t xml:space="preserve"> up v</w:t>
      </w:r>
      <w:r w:rsidRPr="002D0D07">
        <w:rPr>
          <w:rFonts w:ascii="Arial" w:eastAsia="游ゴシック Light" w:hAnsi="Arial" w:cs="Arial"/>
        </w:rPr>
        <w:t>er</w:t>
      </w:r>
      <w:r>
        <w:rPr>
          <w:rFonts w:ascii="Arial" w:eastAsia="游ゴシック Light" w:hAnsi="Arial" w:cs="Arial"/>
        </w:rPr>
        <w:t>sion c</w:t>
      </w:r>
      <w:r w:rsidRPr="002D0D07">
        <w:rPr>
          <w:rFonts w:ascii="Arial" w:eastAsia="游ゴシック Light" w:hAnsi="Arial" w:cs="Arial"/>
        </w:rPr>
        <w:t>ủa</w:t>
      </w:r>
      <w:r>
        <w:rPr>
          <w:rFonts w:ascii="Arial" w:eastAsia="游ゴシック Light" w:hAnsi="Arial" w:cs="Arial"/>
        </w:rPr>
        <w:t xml:space="preserve"> </w:t>
      </w:r>
      <w:r w:rsidRPr="002D0D07">
        <w:rPr>
          <w:rFonts w:ascii="Arial" w:eastAsia="游ゴシック Light" w:hAnsi="Arial" w:cs="Arial"/>
        </w:rPr>
        <w:t>OS</w:t>
      </w:r>
      <w:r>
        <w:rPr>
          <w:rFonts w:ascii="Arial" w:eastAsia="游ゴシック Light" w:hAnsi="Arial" w:cs="Arial"/>
        </w:rPr>
        <w:t xml:space="preserve"> cloud s</w:t>
      </w:r>
      <w:r w:rsidRPr="002D0D07">
        <w:rPr>
          <w:rFonts w:ascii="Arial" w:eastAsia="游ゴシック Light" w:hAnsi="Arial" w:cs="Arial"/>
        </w:rPr>
        <w:t>er</w:t>
      </w:r>
      <w:r>
        <w:rPr>
          <w:rFonts w:ascii="Arial" w:eastAsia="游ゴシック Light" w:hAnsi="Arial" w:cs="Arial"/>
        </w:rPr>
        <w:t xml:space="preserve">ver, midle </w:t>
      </w:r>
      <w:r w:rsidRPr="002D0D07">
        <w:rPr>
          <w:rFonts w:ascii="Arial" w:eastAsia="游ゴシック Light" w:hAnsi="Arial" w:cs="Arial"/>
        </w:rPr>
        <w:t>w</w:t>
      </w:r>
      <w:r>
        <w:rPr>
          <w:rFonts w:ascii="Arial" w:eastAsia="游ゴシック Light" w:hAnsi="Arial" w:cs="Arial"/>
        </w:rPr>
        <w:t>eare theo nguy</w:t>
      </w:r>
      <w:r w:rsidRPr="002D0D07">
        <w:rPr>
          <w:rFonts w:ascii="Arial" w:eastAsia="游ゴシック Light" w:hAnsi="Arial" w:cs="Arial" w:hint="eastAsia"/>
        </w:rPr>
        <w:t>ê</w:t>
      </w:r>
      <w:r>
        <w:rPr>
          <w:rFonts w:ascii="Arial" w:eastAsia="游ゴシック Light" w:hAnsi="Arial" w:cs="Arial"/>
        </w:rPr>
        <w:t>n t</w:t>
      </w:r>
      <w:r w:rsidRPr="002D0D07">
        <w:rPr>
          <w:rFonts w:ascii="Arial" w:eastAsia="游ゴシック Light" w:hAnsi="Arial" w:cs="Arial" w:hint="eastAsia"/>
        </w:rPr>
        <w:t>á</w:t>
      </w:r>
      <w:r w:rsidRPr="002D0D07">
        <w:rPr>
          <w:rFonts w:ascii="Arial" w:eastAsia="游ゴシック Light" w:hAnsi="Arial" w:cs="Arial"/>
        </w:rPr>
        <w:t>c</w:t>
      </w:r>
      <w:r>
        <w:rPr>
          <w:rFonts w:ascii="Arial" w:eastAsia="游ゴシック Light" w:hAnsi="Arial" w:cs="Arial"/>
        </w:rPr>
        <w:t xml:space="preserve"> s</w:t>
      </w:r>
      <w:r w:rsidRPr="002D0D07">
        <w:rPr>
          <w:rFonts w:ascii="Arial" w:eastAsia="游ゴシック Light" w:hAnsi="Arial" w:cs="Arial"/>
        </w:rPr>
        <w:t>ẽ</w:t>
      </w:r>
      <w:r>
        <w:rPr>
          <w:rFonts w:ascii="Arial" w:eastAsia="游ゴシック Light" w:hAnsi="Arial" w:cs="Arial"/>
        </w:rPr>
        <w:t xml:space="preserve"> kh</w:t>
      </w:r>
      <w:r w:rsidRPr="002D0D07">
        <w:rPr>
          <w:rFonts w:ascii="Arial" w:eastAsia="游ゴシック Light" w:hAnsi="Arial" w:cs="Arial" w:hint="eastAsia"/>
        </w:rPr>
        <w:t>ô</w:t>
      </w:r>
      <w:r>
        <w:rPr>
          <w:rFonts w:ascii="Arial" w:eastAsia="游ゴシック Light" w:hAnsi="Arial" w:cs="Arial"/>
        </w:rPr>
        <w:t>ng th</w:t>
      </w:r>
      <w:r w:rsidRPr="002D0D07">
        <w:rPr>
          <w:rFonts w:ascii="Arial" w:eastAsia="游ゴシック Light" w:hAnsi="Arial" w:cs="Arial"/>
        </w:rPr>
        <w:t>ực</w:t>
      </w:r>
      <w:r>
        <w:rPr>
          <w:rFonts w:ascii="Arial" w:eastAsia="游ゴシック Light" w:hAnsi="Arial" w:cs="Arial"/>
        </w:rPr>
        <w:t xml:space="preserve"> hi</w:t>
      </w:r>
      <w:r w:rsidRPr="002D0D07">
        <w:rPr>
          <w:rFonts w:ascii="Arial" w:eastAsia="游ゴシック Light" w:hAnsi="Arial" w:cs="Arial"/>
        </w:rPr>
        <w:t>ện</w:t>
      </w:r>
      <w:r>
        <w:rPr>
          <w:rFonts w:ascii="Arial" w:eastAsia="游ゴシック Light" w:hAnsi="Arial" w:cs="Arial"/>
        </w:rPr>
        <w:t>. Tuy nhi</w:t>
      </w:r>
      <w:r w:rsidRPr="002D0D07">
        <w:rPr>
          <w:rFonts w:ascii="Arial" w:eastAsia="游ゴシック Light" w:hAnsi="Arial" w:cs="Arial" w:hint="eastAsia"/>
        </w:rPr>
        <w:t>ê</w:t>
      </w:r>
      <w:r>
        <w:rPr>
          <w:rFonts w:ascii="Arial" w:eastAsia="游ゴシック Light" w:hAnsi="Arial" w:cs="Arial"/>
        </w:rPr>
        <w:t>n s</w:t>
      </w:r>
      <w:r w:rsidRPr="002D0D07">
        <w:rPr>
          <w:rFonts w:ascii="Arial" w:eastAsia="游ゴシック Light" w:hAnsi="Arial" w:cs="Arial"/>
        </w:rPr>
        <w:t>ẽ</w:t>
      </w:r>
      <w:r>
        <w:rPr>
          <w:rFonts w:ascii="Arial" w:eastAsia="游ゴシック Light" w:hAnsi="Arial" w:cs="Arial"/>
        </w:rPr>
        <w:t xml:space="preserve"> x</w:t>
      </w:r>
      <w:r w:rsidRPr="002D0D07">
        <w:rPr>
          <w:rFonts w:ascii="Arial" w:eastAsia="游ゴシック Light" w:hAnsi="Arial" w:cs="Arial"/>
        </w:rPr>
        <w:t>ử</w:t>
      </w:r>
      <w:r>
        <w:rPr>
          <w:rFonts w:ascii="Arial" w:eastAsia="游ゴシック Light" w:hAnsi="Arial" w:cs="Arial"/>
        </w:rPr>
        <w:t xml:space="preserve"> l</w:t>
      </w:r>
      <w:r w:rsidRPr="002D0D07">
        <w:rPr>
          <w:rFonts w:ascii="Arial" w:eastAsia="游ゴシック Light" w:hAnsi="Arial" w:cs="Arial" w:hint="eastAsia"/>
        </w:rPr>
        <w:t>ý</w:t>
      </w:r>
      <w:r>
        <w:rPr>
          <w:rFonts w:ascii="Arial" w:eastAsia="游ゴシック Light" w:hAnsi="Arial" w:cs="Arial"/>
        </w:rPr>
        <w:t xml:space="preserve"> tr</w:t>
      </w:r>
      <w:r>
        <w:rPr>
          <w:rFonts w:ascii="Arial" w:eastAsia="游ゴシック Light" w:hAnsi="Arial" w:cs="Arial" w:hint="cs"/>
        </w:rPr>
        <w:t>ư</w:t>
      </w:r>
      <w:r w:rsidRPr="002D0D07">
        <w:rPr>
          <w:rFonts w:ascii="Arial" w:eastAsia="游ゴシック Light" w:hAnsi="Arial" w:cs="Arial"/>
        </w:rPr>
        <w:t>ờng</w:t>
      </w:r>
      <w:r>
        <w:rPr>
          <w:rFonts w:ascii="Arial" w:eastAsia="游ゴシック Light" w:hAnsi="Arial" w:cs="Arial"/>
        </w:rPr>
        <w:t xml:space="preserve"> h</w:t>
      </w:r>
      <w:r w:rsidRPr="002D0D07">
        <w:rPr>
          <w:rFonts w:ascii="Arial" w:eastAsia="游ゴシック Light" w:hAnsi="Arial" w:cs="Arial"/>
        </w:rPr>
        <w:t>ợp</w:t>
      </w:r>
      <w:r>
        <w:rPr>
          <w:rFonts w:ascii="Arial" w:eastAsia="游ゴシック Light" w:hAnsi="Arial" w:cs="Arial"/>
        </w:rPr>
        <w:t xml:space="preserve"> ph</w:t>
      </w:r>
      <w:r w:rsidRPr="002D0D07">
        <w:rPr>
          <w:rFonts w:ascii="Arial" w:eastAsia="游ゴシック Light" w:hAnsi="Arial" w:cs="Arial" w:hint="eastAsia"/>
        </w:rPr>
        <w:t>á</w:t>
      </w:r>
      <w:r w:rsidRPr="002D0D07">
        <w:rPr>
          <w:rFonts w:ascii="Arial" w:eastAsia="游ゴシック Light" w:hAnsi="Arial" w:cs="Arial"/>
        </w:rPr>
        <w:t>t</w:t>
      </w:r>
      <w:r>
        <w:rPr>
          <w:rFonts w:ascii="Arial" w:eastAsia="游ゴシック Light" w:hAnsi="Arial" w:cs="Arial"/>
        </w:rPr>
        <w:t xml:space="preserve"> hi</w:t>
      </w:r>
      <w:r w:rsidRPr="002D0D07">
        <w:rPr>
          <w:rFonts w:ascii="Arial" w:eastAsia="游ゴシック Light" w:hAnsi="Arial" w:cs="Arial"/>
        </w:rPr>
        <w:t>ệ</w:t>
      </w:r>
      <w:r>
        <w:rPr>
          <w:rFonts w:ascii="Arial" w:eastAsia="游ゴシック Light" w:hAnsi="Arial" w:cs="Arial"/>
        </w:rPr>
        <w:t xml:space="preserve">n bug </w:t>
      </w:r>
      <w:r>
        <w:rPr>
          <w:rFonts w:ascii="Arial" w:eastAsia="游ゴシック Light" w:hAnsi="Arial" w:cs="Arial" w:hint="cs"/>
        </w:rPr>
        <w:t>quan tr</w:t>
      </w:r>
      <w:r w:rsidRPr="002D0D07">
        <w:rPr>
          <w:rFonts w:ascii="Arial" w:eastAsia="游ゴシック Light" w:hAnsi="Arial" w:cs="Arial"/>
        </w:rPr>
        <w:t>ọng</w:t>
      </w:r>
      <w:r>
        <w:rPr>
          <w:rFonts w:ascii="Arial" w:eastAsia="游ゴシック Light" w:hAnsi="Arial" w:cs="Arial"/>
        </w:rPr>
        <w:t xml:space="preserve"> ho</w:t>
      </w:r>
      <w:r w:rsidRPr="002D0D07">
        <w:rPr>
          <w:rFonts w:ascii="Arial" w:eastAsia="游ゴシック Light" w:hAnsi="Arial" w:cs="Arial"/>
        </w:rPr>
        <w:t>ặc</w:t>
      </w:r>
      <w:r>
        <w:rPr>
          <w:rFonts w:ascii="Arial" w:eastAsia="游ゴシック Light" w:hAnsi="Arial" w:cs="Arial"/>
        </w:rPr>
        <w:t xml:space="preserve"> l</w:t>
      </w:r>
      <w:r w:rsidRPr="002D0D07">
        <w:rPr>
          <w:rFonts w:ascii="Arial" w:eastAsia="游ゴシック Light" w:hAnsi="Arial" w:cs="Arial"/>
        </w:rPr>
        <w:t>ỗ</w:t>
      </w:r>
      <w:r>
        <w:rPr>
          <w:rFonts w:ascii="Arial" w:eastAsia="游ゴシック Light" w:hAnsi="Arial" w:cs="Arial"/>
        </w:rPr>
        <w:t xml:space="preserve"> h</w:t>
      </w:r>
      <w:r w:rsidRPr="002D0D07">
        <w:rPr>
          <w:rFonts w:ascii="Arial" w:eastAsia="游ゴシック Light" w:hAnsi="Arial" w:cs="Arial"/>
        </w:rPr>
        <w:t>ổng</w:t>
      </w:r>
      <w:r>
        <w:rPr>
          <w:rFonts w:ascii="Arial" w:eastAsia="游ゴシック Light" w:hAnsi="Arial" w:cs="Arial"/>
        </w:rPr>
        <w:t xml:space="preserve"> b</w:t>
      </w:r>
      <w:r w:rsidRPr="002D0D07">
        <w:rPr>
          <w:rFonts w:ascii="Arial" w:eastAsia="游ゴシック Light" w:hAnsi="Arial" w:cs="Arial"/>
        </w:rPr>
        <w:t>ảo</w:t>
      </w:r>
      <w:r>
        <w:rPr>
          <w:rFonts w:ascii="Arial" w:eastAsia="游ゴシック Light" w:hAnsi="Arial" w:cs="Arial"/>
        </w:rPr>
        <w:t xml:space="preserve"> m</w:t>
      </w:r>
      <w:r w:rsidRPr="002D0D07">
        <w:rPr>
          <w:rFonts w:ascii="Arial" w:eastAsia="游ゴシック Light" w:hAnsi="Arial" w:cs="Arial"/>
        </w:rPr>
        <w:t>ật</w:t>
      </w:r>
      <w:r>
        <w:rPr>
          <w:rFonts w:ascii="Arial" w:eastAsia="游ゴシック Light" w:hAnsi="Arial" w:cs="Arial"/>
        </w:rPr>
        <w:t>.</w:t>
      </w:r>
      <w:r w:rsidR="00662268" w:rsidRPr="00E335EB">
        <w:rPr>
          <w:rFonts w:ascii="Arial" w:eastAsia="游ゴシック Light" w:hAnsi="Arial" w:cs="Arial"/>
        </w:rPr>
        <w:t>（</w:t>
      </w:r>
      <w:r>
        <w:rPr>
          <w:rFonts w:ascii="Arial" w:eastAsia="游ゴシック Light" w:hAnsi="Arial" w:cs="Arial" w:hint="eastAsia"/>
        </w:rPr>
        <w:t>Invalid update t</w:t>
      </w:r>
      <w:r w:rsidRPr="002D0D07">
        <w:rPr>
          <w:rFonts w:ascii="Arial" w:eastAsia="游ゴシック Light" w:hAnsi="Arial" w:cs="Arial"/>
        </w:rPr>
        <w:t>ự</w:t>
      </w:r>
      <w:r>
        <w:rPr>
          <w:rFonts w:ascii="Arial" w:eastAsia="游ゴシック Light" w:hAnsi="Arial" w:cs="Arial"/>
        </w:rPr>
        <w:t xml:space="preserve"> </w:t>
      </w:r>
      <w:r w:rsidRPr="002D0D07">
        <w:rPr>
          <w:rFonts w:ascii="Arial" w:eastAsia="游ゴシック Light" w:hAnsi="Arial" w:cs="Arial" w:hint="eastAsia"/>
        </w:rPr>
        <w:t>đ</w:t>
      </w:r>
      <w:r w:rsidRPr="002D0D07">
        <w:rPr>
          <w:rFonts w:ascii="Arial" w:eastAsia="游ゴシック Light" w:hAnsi="Arial" w:cs="Arial"/>
        </w:rPr>
        <w:t>ộng</w:t>
      </w:r>
      <w:r w:rsidR="00662268" w:rsidRPr="00E335EB">
        <w:rPr>
          <w:rFonts w:ascii="Arial" w:eastAsia="游ゴシック Light" w:hAnsi="Arial" w:cs="Arial"/>
        </w:rPr>
        <w:t>）</w:t>
      </w:r>
    </w:p>
    <w:p w:rsidR="00936485" w:rsidRPr="00E335EB" w:rsidRDefault="00936485" w:rsidP="002D0D07">
      <w:pPr>
        <w:pStyle w:val="11"/>
        <w:numPr>
          <w:ilvl w:val="1"/>
          <w:numId w:val="32"/>
        </w:numPr>
        <w:rPr>
          <w:rFonts w:ascii="Arial" w:eastAsia="游ゴシック Light" w:hAnsi="Arial" w:cs="Arial"/>
        </w:rPr>
      </w:pPr>
      <w:r w:rsidRPr="00E335EB">
        <w:rPr>
          <w:rFonts w:ascii="Arial" w:eastAsia="游ゴシック Light" w:hAnsi="Arial" w:cs="Arial"/>
        </w:rPr>
        <w:t>保守要件</w:t>
      </w:r>
      <w:r w:rsidR="002D0D07">
        <w:rPr>
          <w:rFonts w:ascii="Arial" w:eastAsia="游ゴシック Light" w:hAnsi="Arial" w:cs="Arial" w:hint="eastAsia"/>
        </w:rPr>
        <w:t>//B</w:t>
      </w:r>
      <w:r w:rsidR="002D0D07" w:rsidRPr="002D0D07">
        <w:rPr>
          <w:rFonts w:ascii="Arial" w:eastAsia="游ゴシック Light" w:hAnsi="Arial" w:cs="Arial"/>
        </w:rPr>
        <w:t>ảo</w:t>
      </w:r>
      <w:r w:rsidR="002D0D07">
        <w:rPr>
          <w:rFonts w:ascii="Arial" w:eastAsia="游ゴシック Light" w:hAnsi="Arial" w:cs="Arial"/>
        </w:rPr>
        <w:t xml:space="preserve"> tr</w:t>
      </w:r>
      <w:r w:rsidR="002D0D07" w:rsidRPr="002D0D07">
        <w:rPr>
          <w:rFonts w:ascii="Arial" w:eastAsia="游ゴシック Light" w:hAnsi="Arial" w:cs="Arial" w:hint="eastAsia"/>
        </w:rPr>
        <w:t>ì</w:t>
      </w:r>
    </w:p>
    <w:p w:rsidR="00B504A6" w:rsidRPr="00E335EB" w:rsidRDefault="002D0D07" w:rsidP="002D0D07">
      <w:pPr>
        <w:pStyle w:val="ListParagraph"/>
        <w:numPr>
          <w:ilvl w:val="0"/>
          <w:numId w:val="41"/>
        </w:numPr>
        <w:ind w:leftChars="0"/>
        <w:rPr>
          <w:rFonts w:ascii="Arial" w:eastAsia="游ゴシック Light" w:hAnsi="Arial" w:cs="Arial"/>
        </w:rPr>
      </w:pPr>
      <w:r>
        <w:rPr>
          <w:rFonts w:ascii="Arial" w:eastAsia="游ゴシック Light" w:hAnsi="Arial" w:cs="Arial" w:hint="eastAsia"/>
        </w:rPr>
        <w:t>Ti</w:t>
      </w:r>
      <w:r w:rsidRPr="002D0D07">
        <w:rPr>
          <w:rFonts w:ascii="Arial" w:eastAsia="游ゴシック Light" w:hAnsi="Arial" w:cs="Arial"/>
        </w:rPr>
        <w:t>ền</w:t>
      </w:r>
      <w:r>
        <w:rPr>
          <w:rFonts w:ascii="Arial" w:eastAsia="游ゴシック Light" w:hAnsi="Arial" w:cs="Arial"/>
        </w:rPr>
        <w:t xml:space="preserve">  h</w:t>
      </w:r>
      <w:r w:rsidRPr="002D0D07">
        <w:rPr>
          <w:rFonts w:ascii="Arial" w:eastAsia="游ゴシック Light" w:hAnsi="Arial" w:cs="Arial" w:hint="eastAsia"/>
        </w:rPr>
        <w:t>à</w:t>
      </w:r>
      <w:r w:rsidRPr="002D0D07">
        <w:rPr>
          <w:rFonts w:ascii="Arial" w:eastAsia="游ゴシック Light" w:hAnsi="Arial" w:cs="Arial"/>
        </w:rPr>
        <w:t>nh</w:t>
      </w:r>
      <w:r>
        <w:rPr>
          <w:rFonts w:ascii="Arial" w:eastAsia="游ゴシック Light" w:hAnsi="Arial" w:cs="Arial"/>
        </w:rPr>
        <w:t>, c</w:t>
      </w:r>
      <w:r w:rsidRPr="002D0D07">
        <w:rPr>
          <w:rFonts w:ascii="Arial" w:eastAsia="游ゴシック Light" w:hAnsi="Arial" w:cs="Arial"/>
        </w:rPr>
        <w:t>ải</w:t>
      </w:r>
      <w:r>
        <w:rPr>
          <w:rFonts w:ascii="Arial" w:eastAsia="游ゴシック Light" w:hAnsi="Arial" w:cs="Arial"/>
        </w:rPr>
        <w:t xml:space="preserve"> ti</w:t>
      </w:r>
      <w:r w:rsidRPr="002D0D07">
        <w:rPr>
          <w:rFonts w:ascii="Arial" w:eastAsia="游ゴシック Light" w:hAnsi="Arial" w:cs="Arial"/>
        </w:rPr>
        <w:t>ến</w:t>
      </w:r>
      <w:r>
        <w:rPr>
          <w:rFonts w:ascii="Arial" w:eastAsia="游ゴシック Light" w:hAnsi="Arial" w:cs="Arial"/>
        </w:rPr>
        <w:t xml:space="preserve"> up v</w:t>
      </w:r>
      <w:r w:rsidRPr="002D0D07">
        <w:rPr>
          <w:rFonts w:ascii="Arial" w:eastAsia="游ゴシック Light" w:hAnsi="Arial" w:cs="Arial"/>
        </w:rPr>
        <w:t>er</w:t>
      </w:r>
      <w:r>
        <w:rPr>
          <w:rFonts w:ascii="Arial" w:eastAsia="游ゴシック Light" w:hAnsi="Arial" w:cs="Arial"/>
        </w:rPr>
        <w:t>sion b</w:t>
      </w:r>
      <w:r w:rsidRPr="002D0D07">
        <w:rPr>
          <w:rFonts w:ascii="Arial" w:eastAsia="游ゴシック Light" w:hAnsi="Arial" w:cs="Arial"/>
        </w:rPr>
        <w:t>ất</w:t>
      </w:r>
      <w:r>
        <w:rPr>
          <w:rFonts w:ascii="Arial" w:eastAsia="游ゴシック Light" w:hAnsi="Arial" w:cs="Arial"/>
        </w:rPr>
        <w:t xml:space="preserve"> k</w:t>
      </w:r>
      <w:r w:rsidRPr="002D0D07">
        <w:rPr>
          <w:rFonts w:ascii="Arial" w:eastAsia="游ゴシック Light" w:hAnsi="Arial" w:cs="Arial"/>
        </w:rPr>
        <w:t>ỳ</w:t>
      </w:r>
      <w:r>
        <w:rPr>
          <w:rFonts w:ascii="Arial" w:eastAsia="游ゴシック Light" w:hAnsi="Arial" w:cs="Arial"/>
        </w:rPr>
        <w:t xml:space="preserve"> l</w:t>
      </w:r>
      <w:r w:rsidRPr="002D0D07">
        <w:rPr>
          <w:rFonts w:ascii="Arial" w:eastAsia="游ゴシック Light" w:hAnsi="Arial" w:cs="Arial" w:hint="eastAsia"/>
        </w:rPr>
        <w:t>ú</w:t>
      </w:r>
      <w:r w:rsidRPr="002D0D07">
        <w:rPr>
          <w:rFonts w:ascii="Arial" w:eastAsia="游ゴシック Light" w:hAnsi="Arial" w:cs="Arial"/>
        </w:rPr>
        <w:t>c</w:t>
      </w:r>
      <w:r>
        <w:rPr>
          <w:rFonts w:ascii="Arial" w:eastAsia="游ゴシック Light" w:hAnsi="Arial" w:cs="Arial"/>
        </w:rPr>
        <w:t xml:space="preserve"> n</w:t>
      </w:r>
      <w:r w:rsidRPr="002D0D07">
        <w:rPr>
          <w:rFonts w:ascii="Arial" w:eastAsia="游ゴシック Light" w:hAnsi="Arial" w:cs="Arial" w:hint="eastAsia"/>
        </w:rPr>
        <w:t>à</w:t>
      </w:r>
      <w:r w:rsidRPr="002D0D07">
        <w:rPr>
          <w:rFonts w:ascii="Arial" w:eastAsia="游ゴシック Light" w:hAnsi="Arial" w:cs="Arial"/>
        </w:rPr>
        <w:t>o</w:t>
      </w:r>
      <w:r>
        <w:rPr>
          <w:rFonts w:ascii="Arial" w:eastAsia="游ゴシック Light" w:hAnsi="Arial" w:cs="Arial"/>
        </w:rPr>
        <w:t xml:space="preserve"> trong tr</w:t>
      </w:r>
      <w:r>
        <w:rPr>
          <w:rFonts w:ascii="Arial" w:eastAsia="游ゴシック Light" w:hAnsi="Arial" w:cs="Arial" w:hint="cs"/>
        </w:rPr>
        <w:t>ư</w:t>
      </w:r>
      <w:r w:rsidRPr="002D0D07">
        <w:rPr>
          <w:rFonts w:ascii="Arial" w:eastAsia="游ゴシック Light" w:hAnsi="Arial" w:cs="Arial"/>
        </w:rPr>
        <w:t>ờng</w:t>
      </w:r>
      <w:r>
        <w:rPr>
          <w:rFonts w:ascii="Arial" w:eastAsia="游ゴシック Light" w:hAnsi="Arial" w:cs="Arial"/>
        </w:rPr>
        <w:t xml:space="preserve"> h</w:t>
      </w:r>
      <w:r w:rsidRPr="002D0D07">
        <w:rPr>
          <w:rFonts w:ascii="Arial" w:eastAsia="游ゴシック Light" w:hAnsi="Arial" w:cs="Arial"/>
        </w:rPr>
        <w:t>ợp</w:t>
      </w:r>
      <w:r>
        <w:rPr>
          <w:rFonts w:ascii="Arial" w:eastAsia="游ゴシック Light" w:hAnsi="Arial" w:cs="Arial"/>
        </w:rPr>
        <w:t xml:space="preserve"> ph</w:t>
      </w:r>
      <w:r w:rsidRPr="002D0D07">
        <w:rPr>
          <w:rFonts w:ascii="Arial" w:eastAsia="游ゴシック Light" w:hAnsi="Arial" w:cs="Arial" w:hint="eastAsia"/>
        </w:rPr>
        <w:t>á</w:t>
      </w:r>
      <w:r w:rsidRPr="002D0D07">
        <w:rPr>
          <w:rFonts w:ascii="Arial" w:eastAsia="游ゴシック Light" w:hAnsi="Arial" w:cs="Arial"/>
        </w:rPr>
        <w:t>t</w:t>
      </w:r>
      <w:r>
        <w:rPr>
          <w:rFonts w:ascii="Arial" w:eastAsia="游ゴシック Light" w:hAnsi="Arial" w:cs="Arial"/>
        </w:rPr>
        <w:t xml:space="preserve"> hi</w:t>
      </w:r>
      <w:r w:rsidRPr="002D0D07">
        <w:rPr>
          <w:rFonts w:ascii="Arial" w:eastAsia="游ゴシック Light" w:hAnsi="Arial" w:cs="Arial"/>
        </w:rPr>
        <w:t>ện</w:t>
      </w:r>
      <w:r>
        <w:rPr>
          <w:rFonts w:ascii="Arial" w:eastAsia="游ゴシック Light" w:hAnsi="Arial" w:cs="Arial"/>
        </w:rPr>
        <w:t xml:space="preserve"> bug.</w:t>
      </w:r>
    </w:p>
    <w:p w:rsidR="00533ABA" w:rsidRPr="00E335EB" w:rsidRDefault="002B7E8A" w:rsidP="002B7E8A">
      <w:pPr>
        <w:pStyle w:val="ListParagraph"/>
        <w:numPr>
          <w:ilvl w:val="0"/>
          <w:numId w:val="41"/>
        </w:numPr>
        <w:ind w:leftChars="0"/>
        <w:rPr>
          <w:rFonts w:ascii="Arial" w:eastAsia="游ゴシック Light" w:hAnsi="Arial" w:cs="Arial"/>
        </w:rPr>
      </w:pPr>
      <w:r>
        <w:rPr>
          <w:rFonts w:ascii="Arial" w:eastAsia="游ゴシック Light" w:hAnsi="Arial" w:cs="Arial"/>
        </w:rPr>
        <w:t>Tr</w:t>
      </w:r>
      <w:r>
        <w:rPr>
          <w:rFonts w:ascii="Arial" w:eastAsia="游ゴシック Light" w:hAnsi="Arial" w:cs="Arial" w:hint="cs"/>
        </w:rPr>
        <w:t>ư</w:t>
      </w:r>
      <w:r w:rsidRPr="002B7E8A">
        <w:rPr>
          <w:rFonts w:ascii="Arial" w:eastAsia="游ゴシック Light" w:hAnsi="Arial" w:cs="Arial"/>
        </w:rPr>
        <w:t>ờng</w:t>
      </w:r>
      <w:r>
        <w:rPr>
          <w:rFonts w:ascii="Arial" w:eastAsia="游ゴシック Light" w:hAnsi="Arial" w:cs="Arial"/>
        </w:rPr>
        <w:t xml:space="preserve"> h</w:t>
      </w:r>
      <w:r w:rsidRPr="002B7E8A">
        <w:rPr>
          <w:rFonts w:ascii="Arial" w:eastAsia="游ゴシック Light" w:hAnsi="Arial" w:cs="Arial"/>
        </w:rPr>
        <w:t>ợp</w:t>
      </w:r>
      <w:r>
        <w:rPr>
          <w:rFonts w:ascii="Arial" w:eastAsia="游ゴシック Light" w:hAnsi="Arial" w:cs="Arial"/>
        </w:rPr>
        <w:t xml:space="preserve"> thi</w:t>
      </w:r>
      <w:r w:rsidRPr="002B7E8A">
        <w:rPr>
          <w:rFonts w:ascii="Arial" w:eastAsia="游ゴシック Light" w:hAnsi="Arial" w:cs="Arial"/>
        </w:rPr>
        <w:t>ếu</w:t>
      </w:r>
      <w:r>
        <w:rPr>
          <w:rFonts w:ascii="Arial" w:eastAsia="游ゴシック Light" w:hAnsi="Arial" w:cs="Arial"/>
        </w:rPr>
        <w:t xml:space="preserve"> t</w:t>
      </w:r>
      <w:r w:rsidRPr="002B7E8A">
        <w:rPr>
          <w:rFonts w:ascii="Arial" w:eastAsia="游ゴシック Light" w:hAnsi="Arial" w:cs="Arial" w:hint="eastAsia"/>
        </w:rPr>
        <w:t>í</w:t>
      </w:r>
      <w:r w:rsidRPr="002B7E8A">
        <w:rPr>
          <w:rFonts w:ascii="Arial" w:eastAsia="游ゴシック Light" w:hAnsi="Arial" w:cs="Arial"/>
        </w:rPr>
        <w:t>nh</w:t>
      </w:r>
      <w:r>
        <w:rPr>
          <w:rFonts w:ascii="Arial" w:eastAsia="游ゴシック Light" w:hAnsi="Arial" w:cs="Arial"/>
        </w:rPr>
        <w:t xml:space="preserve"> n</w:t>
      </w:r>
      <w:r w:rsidRPr="002B7E8A">
        <w:rPr>
          <w:rFonts w:ascii="Arial" w:eastAsia="游ゴシック Light" w:hAnsi="Arial" w:cs="Arial" w:hint="eastAsia"/>
        </w:rPr>
        <w:t>ă</w:t>
      </w:r>
      <w:r>
        <w:rPr>
          <w:rFonts w:ascii="Arial" w:eastAsia="游ゴシック Light" w:hAnsi="Arial" w:cs="Arial"/>
        </w:rPr>
        <w:t>ng do thi</w:t>
      </w:r>
      <w:r w:rsidRPr="002B7E8A">
        <w:rPr>
          <w:rFonts w:ascii="Arial" w:eastAsia="游ゴシック Light" w:hAnsi="Arial" w:cs="Arial"/>
        </w:rPr>
        <w:t>ếu</w:t>
      </w:r>
      <w:r>
        <w:rPr>
          <w:rFonts w:ascii="Arial" w:eastAsia="游ゴシック Light" w:hAnsi="Arial" w:cs="Arial"/>
        </w:rPr>
        <w:t xml:space="preserve"> spec, s</w:t>
      </w:r>
      <w:r w:rsidRPr="002B7E8A">
        <w:rPr>
          <w:rFonts w:ascii="Arial" w:eastAsia="游ゴシック Light" w:hAnsi="Arial" w:cs="Arial"/>
        </w:rPr>
        <w:t>ẽ</w:t>
      </w:r>
      <w:r>
        <w:rPr>
          <w:rFonts w:ascii="Arial" w:eastAsia="游ゴシック Light" w:hAnsi="Arial" w:cs="Arial"/>
        </w:rPr>
        <w:t xml:space="preserve"> th</w:t>
      </w:r>
      <w:r w:rsidRPr="002B7E8A">
        <w:rPr>
          <w:rFonts w:ascii="Arial" w:eastAsia="游ゴシック Light" w:hAnsi="Arial" w:cs="Arial" w:hint="eastAsia"/>
        </w:rPr>
        <w:t>ê</w:t>
      </w:r>
      <w:r>
        <w:rPr>
          <w:rFonts w:ascii="Arial" w:eastAsia="游ゴシック Light" w:hAnsi="Arial" w:cs="Arial"/>
        </w:rPr>
        <w:t>m v</w:t>
      </w:r>
      <w:r w:rsidRPr="002B7E8A">
        <w:rPr>
          <w:rFonts w:ascii="Arial" w:eastAsia="游ゴシック Light" w:hAnsi="Arial" w:cs="Arial" w:hint="eastAsia"/>
        </w:rPr>
        <w:t>à</w:t>
      </w:r>
      <w:r>
        <w:rPr>
          <w:rFonts w:ascii="Arial" w:eastAsia="游ゴシック Light" w:hAnsi="Arial" w:cs="Arial"/>
        </w:rPr>
        <w:t xml:space="preserve"> up v</w:t>
      </w:r>
      <w:r w:rsidRPr="002B7E8A">
        <w:rPr>
          <w:rFonts w:ascii="Arial" w:eastAsia="游ゴシック Light" w:hAnsi="Arial" w:cs="Arial"/>
        </w:rPr>
        <w:t>er</w:t>
      </w:r>
      <w:r>
        <w:rPr>
          <w:rFonts w:ascii="Arial" w:eastAsia="游ゴシック Light" w:hAnsi="Arial" w:cs="Arial"/>
        </w:rPr>
        <w:t>sion b</w:t>
      </w:r>
      <w:r w:rsidRPr="002B7E8A">
        <w:rPr>
          <w:rFonts w:ascii="Arial" w:eastAsia="游ゴシック Light" w:hAnsi="Arial" w:cs="Arial"/>
        </w:rPr>
        <w:t>ất</w:t>
      </w:r>
      <w:r>
        <w:rPr>
          <w:rFonts w:ascii="Arial" w:eastAsia="游ゴシック Light" w:hAnsi="Arial" w:cs="Arial"/>
        </w:rPr>
        <w:t xml:space="preserve"> k</w:t>
      </w:r>
      <w:r w:rsidRPr="002B7E8A">
        <w:rPr>
          <w:rFonts w:ascii="Arial" w:eastAsia="游ゴシック Light" w:hAnsi="Arial" w:cs="Arial"/>
        </w:rPr>
        <w:t>ỳ</w:t>
      </w:r>
      <w:r>
        <w:rPr>
          <w:rFonts w:ascii="Arial" w:eastAsia="游ゴシック Light" w:hAnsi="Arial" w:cs="Arial"/>
        </w:rPr>
        <w:t xml:space="preserve"> l</w:t>
      </w:r>
      <w:r w:rsidRPr="002B7E8A">
        <w:rPr>
          <w:rFonts w:ascii="Arial" w:eastAsia="游ゴシック Light" w:hAnsi="Arial" w:cs="Arial" w:hint="eastAsia"/>
        </w:rPr>
        <w:t>ú</w:t>
      </w:r>
      <w:r w:rsidRPr="002B7E8A">
        <w:rPr>
          <w:rFonts w:ascii="Arial" w:eastAsia="游ゴシック Light" w:hAnsi="Arial" w:cs="Arial"/>
        </w:rPr>
        <w:t>c</w:t>
      </w:r>
      <w:r>
        <w:rPr>
          <w:rFonts w:ascii="Arial" w:eastAsia="游ゴシック Light" w:hAnsi="Arial" w:cs="Arial"/>
        </w:rPr>
        <w:t xml:space="preserve"> n</w:t>
      </w:r>
      <w:r w:rsidRPr="002B7E8A">
        <w:rPr>
          <w:rFonts w:ascii="Arial" w:eastAsia="游ゴシック Light" w:hAnsi="Arial" w:cs="Arial" w:hint="eastAsia"/>
        </w:rPr>
        <w:t>à</w:t>
      </w:r>
      <w:r w:rsidRPr="002B7E8A">
        <w:rPr>
          <w:rFonts w:ascii="Arial" w:eastAsia="游ゴシック Light" w:hAnsi="Arial" w:cs="Arial"/>
        </w:rPr>
        <w:t>o</w:t>
      </w:r>
      <w:r>
        <w:rPr>
          <w:rFonts w:ascii="Arial" w:eastAsia="游ゴシック Light" w:hAnsi="Arial" w:cs="Arial"/>
        </w:rPr>
        <w:t xml:space="preserve"> theo t</w:t>
      </w:r>
      <w:r w:rsidRPr="002B7E8A">
        <w:rPr>
          <w:rFonts w:ascii="Arial" w:eastAsia="游ゴシック Light" w:hAnsi="Arial" w:cs="Arial" w:hint="eastAsia"/>
        </w:rPr>
        <w:t>í</w:t>
      </w:r>
      <w:r w:rsidRPr="002B7E8A">
        <w:rPr>
          <w:rFonts w:ascii="Arial" w:eastAsia="游ゴシック Light" w:hAnsi="Arial" w:cs="Arial"/>
        </w:rPr>
        <w:t>n</w:t>
      </w:r>
      <w:r>
        <w:rPr>
          <w:rFonts w:ascii="Arial" w:eastAsia="游ゴシック Light" w:hAnsi="Arial" w:cs="Arial"/>
        </w:rPr>
        <w:t>h quan tr</w:t>
      </w:r>
      <w:r w:rsidRPr="002B7E8A">
        <w:rPr>
          <w:rFonts w:ascii="Arial" w:eastAsia="游ゴシック Light" w:hAnsi="Arial" w:cs="Arial"/>
        </w:rPr>
        <w:t>ọng</w:t>
      </w:r>
      <w:r>
        <w:rPr>
          <w:rFonts w:ascii="Arial" w:eastAsia="游ゴシック Light" w:hAnsi="Arial" w:cs="Arial"/>
        </w:rPr>
        <w:t xml:space="preserve"> c</w:t>
      </w:r>
      <w:r w:rsidRPr="002B7E8A">
        <w:rPr>
          <w:rFonts w:ascii="Arial" w:eastAsia="游ゴシック Light" w:hAnsi="Arial" w:cs="Arial"/>
        </w:rPr>
        <w:t>ủa</w:t>
      </w:r>
      <w:r>
        <w:rPr>
          <w:rFonts w:ascii="Arial" w:eastAsia="游ゴシック Light" w:hAnsi="Arial" w:cs="Arial"/>
        </w:rPr>
        <w:t xml:space="preserve"> t</w:t>
      </w:r>
      <w:r w:rsidRPr="002B7E8A">
        <w:rPr>
          <w:rFonts w:ascii="Arial" w:eastAsia="游ゴシック Light" w:hAnsi="Arial" w:cs="Arial" w:hint="eastAsia"/>
        </w:rPr>
        <w:t>í</w:t>
      </w:r>
      <w:r w:rsidRPr="002B7E8A">
        <w:rPr>
          <w:rFonts w:ascii="Arial" w:eastAsia="游ゴシック Light" w:hAnsi="Arial" w:cs="Arial"/>
        </w:rPr>
        <w:t>nh</w:t>
      </w:r>
      <w:r>
        <w:rPr>
          <w:rFonts w:ascii="Arial" w:eastAsia="游ゴシック Light" w:hAnsi="Arial" w:cs="Arial"/>
        </w:rPr>
        <w:t xml:space="preserve"> n</w:t>
      </w:r>
      <w:r w:rsidRPr="002B7E8A">
        <w:rPr>
          <w:rFonts w:ascii="Arial" w:eastAsia="游ゴシック Light" w:hAnsi="Arial" w:cs="Arial" w:hint="eastAsia"/>
        </w:rPr>
        <w:t>ă</w:t>
      </w:r>
      <w:r>
        <w:rPr>
          <w:rFonts w:ascii="Arial" w:eastAsia="游ゴシック Light" w:hAnsi="Arial" w:cs="Arial"/>
        </w:rPr>
        <w:t xml:space="preserve">ng </w:t>
      </w:r>
      <w:r w:rsidRPr="002B7E8A">
        <w:rPr>
          <w:rFonts w:ascii="Arial" w:eastAsia="游ゴシック Light" w:hAnsi="Arial" w:cs="Arial" w:hint="eastAsia"/>
        </w:rPr>
        <w:t>đó</w:t>
      </w:r>
      <w:r>
        <w:rPr>
          <w:rFonts w:ascii="Arial" w:eastAsia="游ゴシック Light" w:hAnsi="Arial" w:cs="Arial"/>
        </w:rPr>
        <w:t>.</w:t>
      </w:r>
    </w:p>
    <w:p w:rsidR="00333A29" w:rsidRPr="00E335EB" w:rsidRDefault="002B7E8A" w:rsidP="002B7E8A">
      <w:pPr>
        <w:pStyle w:val="ListParagraph"/>
        <w:numPr>
          <w:ilvl w:val="0"/>
          <w:numId w:val="41"/>
        </w:numPr>
        <w:ind w:leftChars="0"/>
        <w:rPr>
          <w:rFonts w:ascii="Arial" w:eastAsia="游ゴシック Light" w:hAnsi="Arial" w:cs="Arial"/>
        </w:rPr>
      </w:pPr>
      <w:r>
        <w:rPr>
          <w:rFonts w:ascii="Arial" w:eastAsia="游ゴシック Light" w:hAnsi="Arial" w:cs="Arial"/>
        </w:rPr>
        <w:t>Tr</w:t>
      </w:r>
      <w:r>
        <w:rPr>
          <w:rFonts w:ascii="Arial" w:eastAsia="游ゴシック Light" w:hAnsi="Arial" w:cs="Arial" w:hint="cs"/>
        </w:rPr>
        <w:t>ư</w:t>
      </w:r>
      <w:r w:rsidRPr="002B7E8A">
        <w:rPr>
          <w:rFonts w:ascii="Arial" w:eastAsia="游ゴシック Light" w:hAnsi="Arial" w:cs="Arial"/>
        </w:rPr>
        <w:t>ờn</w:t>
      </w:r>
      <w:r>
        <w:rPr>
          <w:rFonts w:ascii="Arial" w:eastAsia="游ゴシック Light" w:hAnsi="Arial" w:cs="Arial"/>
        </w:rPr>
        <w:t>g h</w:t>
      </w:r>
      <w:r w:rsidRPr="002B7E8A">
        <w:rPr>
          <w:rFonts w:ascii="Arial" w:eastAsia="游ゴシック Light" w:hAnsi="Arial" w:cs="Arial"/>
        </w:rPr>
        <w:t>ợp</w:t>
      </w:r>
      <w:r>
        <w:rPr>
          <w:rFonts w:ascii="Arial" w:eastAsia="游ゴシック Light" w:hAnsi="Arial" w:cs="Arial"/>
        </w:rPr>
        <w:t xml:space="preserve"> </w:t>
      </w:r>
      <w:r w:rsidRPr="002B7E8A">
        <w:rPr>
          <w:rFonts w:ascii="Arial" w:eastAsia="游ゴシック Light" w:hAnsi="Arial" w:cs="Arial"/>
        </w:rPr>
        <w:t>us</w:t>
      </w:r>
      <w:r>
        <w:rPr>
          <w:rFonts w:ascii="Arial" w:eastAsia="游ゴシック Light" w:hAnsi="Arial" w:cs="Arial"/>
        </w:rPr>
        <w:t>er mu</w:t>
      </w:r>
      <w:r w:rsidRPr="002B7E8A">
        <w:rPr>
          <w:rFonts w:ascii="Arial" w:eastAsia="游ゴシック Light" w:hAnsi="Arial" w:cs="Arial"/>
        </w:rPr>
        <w:t>ố</w:t>
      </w:r>
      <w:r>
        <w:rPr>
          <w:rFonts w:ascii="Arial" w:eastAsia="游ゴシック Light" w:hAnsi="Arial" w:cs="Arial"/>
        </w:rPr>
        <w:t>n xem d</w:t>
      </w:r>
      <w:r w:rsidRPr="002B7E8A">
        <w:rPr>
          <w:rFonts w:ascii="Arial" w:eastAsia="游ゴシック Light" w:hAnsi="Arial" w:cs="Arial"/>
        </w:rPr>
        <w:t>ata</w:t>
      </w:r>
      <w:r>
        <w:rPr>
          <w:rFonts w:ascii="Arial" w:eastAsia="游ゴシック Light" w:hAnsi="Arial" w:cs="Arial"/>
        </w:rPr>
        <w:t xml:space="preserve"> c</w:t>
      </w:r>
      <w:r w:rsidRPr="002B7E8A">
        <w:rPr>
          <w:rFonts w:ascii="Arial" w:eastAsia="游ゴシック Light" w:hAnsi="Arial" w:cs="Arial" w:hint="eastAsia"/>
        </w:rPr>
        <w:t>ô</w:t>
      </w:r>
      <w:r>
        <w:rPr>
          <w:rFonts w:ascii="Arial" w:eastAsia="游ゴシック Light" w:hAnsi="Arial" w:cs="Arial"/>
        </w:rPr>
        <w:t>ng tr</w:t>
      </w:r>
      <w:r w:rsidRPr="002B7E8A">
        <w:rPr>
          <w:rFonts w:ascii="Arial" w:eastAsia="游ゴシック Light" w:hAnsi="Arial" w:cs="Arial" w:hint="eastAsia"/>
        </w:rPr>
        <w:t>ì</w:t>
      </w:r>
      <w:r w:rsidRPr="002B7E8A">
        <w:rPr>
          <w:rFonts w:ascii="Arial" w:eastAsia="游ゴシック Light" w:hAnsi="Arial" w:cs="Arial"/>
        </w:rPr>
        <w:t>nh</w:t>
      </w:r>
      <w:r>
        <w:rPr>
          <w:rFonts w:ascii="Arial" w:eastAsia="游ゴシック Light" w:hAnsi="Arial" w:cs="Arial"/>
        </w:rPr>
        <w:t xml:space="preserve"> trong qu</w:t>
      </w:r>
      <w:r w:rsidRPr="002B7E8A">
        <w:rPr>
          <w:rFonts w:ascii="Arial" w:eastAsia="游ゴシック Light" w:hAnsi="Arial" w:cs="Arial" w:hint="eastAsia"/>
        </w:rPr>
        <w:t>á</w:t>
      </w:r>
      <w:r>
        <w:rPr>
          <w:rFonts w:ascii="Arial" w:eastAsia="游ゴシック Light" w:hAnsi="Arial" w:cs="Arial"/>
        </w:rPr>
        <w:t xml:space="preserve"> kh</w:t>
      </w:r>
      <w:r w:rsidRPr="002B7E8A">
        <w:rPr>
          <w:rFonts w:ascii="Arial" w:eastAsia="游ゴシック Light" w:hAnsi="Arial" w:cs="Arial"/>
        </w:rPr>
        <w:t>ứ</w:t>
      </w:r>
      <w:r>
        <w:rPr>
          <w:rFonts w:ascii="Arial" w:eastAsia="游ゴシック Light" w:hAnsi="Arial" w:cs="Arial"/>
        </w:rPr>
        <w:t>, s</w:t>
      </w:r>
      <w:r w:rsidRPr="002B7E8A">
        <w:rPr>
          <w:rFonts w:ascii="Arial" w:eastAsia="游ゴシック Light" w:hAnsi="Arial" w:cs="Arial"/>
        </w:rPr>
        <w:t>ẽ</w:t>
      </w:r>
      <w:r>
        <w:rPr>
          <w:rFonts w:ascii="Arial" w:eastAsia="游ゴシック Light" w:hAnsi="Arial" w:cs="Arial"/>
        </w:rPr>
        <w:t xml:space="preserve"> c</w:t>
      </w:r>
      <w:r w:rsidRPr="002B7E8A">
        <w:rPr>
          <w:rFonts w:ascii="Arial" w:eastAsia="游ゴシック Light" w:hAnsi="Arial" w:cs="Arial" w:hint="eastAsia"/>
        </w:rPr>
        <w:t>ó</w:t>
      </w:r>
      <w:r>
        <w:rPr>
          <w:rFonts w:ascii="Arial" w:eastAsia="游ゴシック Light" w:hAnsi="Arial" w:cs="Arial"/>
        </w:rPr>
        <w:t xml:space="preserve"> th</w:t>
      </w:r>
      <w:r w:rsidRPr="002B7E8A">
        <w:rPr>
          <w:rFonts w:ascii="Arial" w:eastAsia="游ゴシック Light" w:hAnsi="Arial" w:cs="Arial"/>
        </w:rPr>
        <w:t>ể</w:t>
      </w:r>
      <w:r>
        <w:rPr>
          <w:rFonts w:ascii="Arial" w:eastAsia="游ゴシック Light" w:hAnsi="Arial" w:cs="Arial"/>
        </w:rPr>
        <w:t xml:space="preserve"> xem d</w:t>
      </w:r>
      <w:r w:rsidRPr="002B7E8A">
        <w:rPr>
          <w:rFonts w:ascii="Arial" w:eastAsia="游ゴシック Light" w:hAnsi="Arial" w:cs="Arial"/>
        </w:rPr>
        <w:t>ata</w:t>
      </w:r>
      <w:r>
        <w:rPr>
          <w:rFonts w:ascii="Arial" w:eastAsia="游ゴシック Light" w:hAnsi="Arial" w:cs="Arial"/>
        </w:rPr>
        <w:t xml:space="preserve"> nhanh ch</w:t>
      </w:r>
      <w:r w:rsidRPr="002B7E8A">
        <w:rPr>
          <w:rFonts w:ascii="Arial" w:eastAsia="游ゴシック Light" w:hAnsi="Arial" w:cs="Arial" w:hint="eastAsia"/>
        </w:rPr>
        <w:t>ó</w:t>
      </w:r>
      <w:r w:rsidRPr="002B7E8A">
        <w:rPr>
          <w:rFonts w:ascii="Arial" w:eastAsia="游ゴシック Light" w:hAnsi="Arial" w:cs="Arial"/>
        </w:rPr>
        <w:t>ng</w:t>
      </w:r>
      <w:r>
        <w:rPr>
          <w:rFonts w:ascii="Arial" w:eastAsia="游ゴシック Light" w:hAnsi="Arial" w:cs="Arial"/>
        </w:rPr>
        <w:t>.</w:t>
      </w:r>
    </w:p>
    <w:p w:rsidR="00A91B21" w:rsidRPr="00E335EB" w:rsidRDefault="002B7E8A" w:rsidP="002B7E8A">
      <w:pPr>
        <w:pStyle w:val="ListParagraph"/>
        <w:numPr>
          <w:ilvl w:val="0"/>
          <w:numId w:val="41"/>
        </w:numPr>
        <w:ind w:leftChars="0"/>
        <w:rPr>
          <w:rFonts w:ascii="Arial" w:eastAsia="游ゴシック Light" w:hAnsi="Arial" w:cs="Arial"/>
        </w:rPr>
      </w:pPr>
      <w:r>
        <w:rPr>
          <w:rFonts w:ascii="Arial" w:eastAsia="游ゴシック Light" w:hAnsi="Arial" w:cs="Arial" w:hint="eastAsia"/>
        </w:rPr>
        <w:t>T</w:t>
      </w:r>
      <w:r>
        <w:rPr>
          <w:rFonts w:ascii="Arial" w:eastAsia="游ゴシック Light" w:hAnsi="Arial" w:cs="Arial"/>
        </w:rPr>
        <w:t>i</w:t>
      </w:r>
      <w:r w:rsidRPr="002B7E8A">
        <w:rPr>
          <w:rFonts w:ascii="Arial" w:eastAsia="游ゴシック Light" w:hAnsi="Arial" w:cs="Arial"/>
        </w:rPr>
        <w:t>ến</w:t>
      </w:r>
      <w:r>
        <w:rPr>
          <w:rFonts w:ascii="Arial" w:eastAsia="游ゴシック Light" w:hAnsi="Arial" w:cs="Arial"/>
        </w:rPr>
        <w:t xml:space="preserve"> h</w:t>
      </w:r>
      <w:r w:rsidRPr="002B7E8A">
        <w:rPr>
          <w:rFonts w:ascii="Arial" w:eastAsia="游ゴシック Light" w:hAnsi="Arial" w:cs="Arial" w:hint="eastAsia"/>
        </w:rPr>
        <w:t>à</w:t>
      </w:r>
      <w:r w:rsidRPr="002B7E8A">
        <w:rPr>
          <w:rFonts w:ascii="Arial" w:eastAsia="游ゴシック Light" w:hAnsi="Arial" w:cs="Arial"/>
        </w:rPr>
        <w:t>n</w:t>
      </w:r>
      <w:r>
        <w:rPr>
          <w:rFonts w:ascii="Arial" w:eastAsia="游ゴシック Light" w:hAnsi="Arial" w:cs="Arial"/>
        </w:rPr>
        <w:t>h x</w:t>
      </w:r>
      <w:r w:rsidRPr="002B7E8A">
        <w:rPr>
          <w:rFonts w:ascii="Arial" w:eastAsia="游ゴシック Light" w:hAnsi="Arial" w:cs="Arial"/>
        </w:rPr>
        <w:t>ử</w:t>
      </w:r>
      <w:r>
        <w:rPr>
          <w:rFonts w:ascii="Arial" w:eastAsia="游ゴシック Light" w:hAnsi="Arial" w:cs="Arial"/>
        </w:rPr>
        <w:t xml:space="preserve"> l</w:t>
      </w:r>
      <w:r w:rsidRPr="002B7E8A">
        <w:rPr>
          <w:rFonts w:ascii="Arial" w:eastAsia="游ゴシック Light" w:hAnsi="Arial" w:cs="Arial" w:hint="eastAsia"/>
        </w:rPr>
        <w:t>ý</w:t>
      </w:r>
      <w:r>
        <w:rPr>
          <w:rFonts w:ascii="Arial" w:eastAsia="游ゴシック Light" w:hAnsi="Arial" w:cs="Arial"/>
        </w:rPr>
        <w:t xml:space="preserve"> help d</w:t>
      </w:r>
      <w:r w:rsidRPr="002B7E8A">
        <w:rPr>
          <w:rFonts w:ascii="Arial" w:eastAsia="游ゴシック Light" w:hAnsi="Arial" w:cs="Arial"/>
        </w:rPr>
        <w:t>es</w:t>
      </w:r>
      <w:r>
        <w:rPr>
          <w:rFonts w:ascii="Arial" w:eastAsia="游ゴシック Light" w:hAnsi="Arial" w:cs="Arial"/>
        </w:rPr>
        <w:t xml:space="preserve">k cho </w:t>
      </w:r>
      <w:r w:rsidRPr="002B7E8A">
        <w:rPr>
          <w:rFonts w:ascii="Arial" w:eastAsia="游ゴシック Light" w:hAnsi="Arial" w:cs="Arial"/>
        </w:rPr>
        <w:t>us</w:t>
      </w:r>
      <w:r>
        <w:rPr>
          <w:rFonts w:ascii="Arial" w:eastAsia="游ゴシック Light" w:hAnsi="Arial" w:cs="Arial"/>
        </w:rPr>
        <w:t xml:space="preserve">er </w:t>
      </w:r>
      <w:r w:rsidRPr="002B7E8A">
        <w:rPr>
          <w:rFonts w:ascii="Arial" w:eastAsia="游ゴシック Light" w:hAnsi="Arial" w:cs="Arial" w:hint="eastAsia"/>
        </w:rPr>
        <w:t>đã</w:t>
      </w:r>
      <w:r>
        <w:rPr>
          <w:rFonts w:ascii="Arial" w:eastAsia="游ゴシック Light" w:hAnsi="Arial" w:cs="Arial"/>
        </w:rPr>
        <w:t xml:space="preserve"> k</w:t>
      </w:r>
      <w:r w:rsidRPr="002B7E8A">
        <w:rPr>
          <w:rFonts w:ascii="Arial" w:eastAsia="游ゴシック Light" w:hAnsi="Arial" w:cs="Arial" w:hint="eastAsia"/>
        </w:rPr>
        <w:t>ý</w:t>
      </w:r>
      <w:r>
        <w:rPr>
          <w:rFonts w:ascii="Arial" w:eastAsia="游ゴシック Light" w:hAnsi="Arial" w:cs="Arial"/>
        </w:rPr>
        <w:t xml:space="preserve"> h</w:t>
      </w:r>
      <w:r w:rsidRPr="002B7E8A">
        <w:rPr>
          <w:rFonts w:ascii="Arial" w:eastAsia="游ゴシック Light" w:hAnsi="Arial" w:cs="Arial"/>
        </w:rPr>
        <w:t>ợp</w:t>
      </w:r>
      <w:r>
        <w:rPr>
          <w:rFonts w:ascii="Arial" w:eastAsia="游ゴシック Light" w:hAnsi="Arial" w:cs="Arial"/>
        </w:rPr>
        <w:t xml:space="preserve"> </w:t>
      </w:r>
      <w:r w:rsidRPr="002B7E8A">
        <w:rPr>
          <w:rFonts w:ascii="Arial" w:eastAsia="游ゴシック Light" w:hAnsi="Arial" w:cs="Arial" w:hint="eastAsia"/>
        </w:rPr>
        <w:t>đ</w:t>
      </w:r>
      <w:r w:rsidRPr="002B7E8A">
        <w:rPr>
          <w:rFonts w:ascii="Arial" w:eastAsia="游ゴシック Light" w:hAnsi="Arial" w:cs="Arial"/>
        </w:rPr>
        <w:t>ồng</w:t>
      </w:r>
      <w:r>
        <w:rPr>
          <w:rFonts w:ascii="Arial" w:eastAsia="游ゴシック Light" w:hAnsi="Arial" w:cs="Arial"/>
        </w:rPr>
        <w:t xml:space="preserve"> b</w:t>
      </w:r>
      <w:r w:rsidRPr="002B7E8A">
        <w:rPr>
          <w:rFonts w:ascii="Arial" w:eastAsia="游ゴシック Light" w:hAnsi="Arial" w:cs="Arial"/>
        </w:rPr>
        <w:t>ảo</w:t>
      </w:r>
      <w:r>
        <w:rPr>
          <w:rFonts w:ascii="Arial" w:eastAsia="游ゴシック Light" w:hAnsi="Arial" w:cs="Arial"/>
        </w:rPr>
        <w:t xml:space="preserve"> tr</w:t>
      </w:r>
      <w:r w:rsidRPr="002B7E8A">
        <w:rPr>
          <w:rFonts w:ascii="Arial" w:eastAsia="游ゴシック Light" w:hAnsi="Arial" w:cs="Arial" w:hint="eastAsia"/>
        </w:rPr>
        <w:t>ì</w:t>
      </w:r>
      <w:r>
        <w:rPr>
          <w:rFonts w:ascii="Arial" w:eastAsia="游ゴシック Light" w:hAnsi="Arial" w:cs="Arial"/>
        </w:rPr>
        <w:t xml:space="preserve"> cho h</w:t>
      </w:r>
      <w:r w:rsidRPr="002B7E8A">
        <w:rPr>
          <w:rFonts w:ascii="Arial" w:eastAsia="游ゴシック Light" w:hAnsi="Arial" w:cs="Arial"/>
        </w:rPr>
        <w:t>ệ</w:t>
      </w:r>
      <w:r>
        <w:rPr>
          <w:rFonts w:ascii="Arial" w:eastAsia="游ゴシック Light" w:hAnsi="Arial" w:cs="Arial"/>
        </w:rPr>
        <w:t xml:space="preserve"> th</w:t>
      </w:r>
      <w:r w:rsidRPr="002B7E8A">
        <w:rPr>
          <w:rFonts w:ascii="Arial" w:eastAsia="游ゴシック Light" w:hAnsi="Arial" w:cs="Arial"/>
        </w:rPr>
        <w:t>ống</w:t>
      </w:r>
      <w:r>
        <w:rPr>
          <w:rFonts w:ascii="Arial" w:eastAsia="游ゴシック Light" w:hAnsi="Arial" w:cs="Arial"/>
        </w:rPr>
        <w:t xml:space="preserve"> n</w:t>
      </w:r>
      <w:r w:rsidRPr="002B7E8A">
        <w:rPr>
          <w:rFonts w:ascii="Arial" w:eastAsia="游ゴシック Light" w:hAnsi="Arial" w:cs="Arial" w:hint="eastAsia"/>
        </w:rPr>
        <w:t>à</w:t>
      </w:r>
      <w:r w:rsidRPr="002B7E8A">
        <w:rPr>
          <w:rFonts w:ascii="Arial" w:eastAsia="游ゴシック Light" w:hAnsi="Arial" w:cs="Arial"/>
        </w:rPr>
        <w:t>y</w:t>
      </w:r>
      <w:r>
        <w:rPr>
          <w:rFonts w:ascii="Arial" w:eastAsia="游ゴシック Light" w:hAnsi="Arial" w:cs="Arial"/>
        </w:rPr>
        <w:t>.</w:t>
      </w:r>
    </w:p>
    <w:sectPr w:rsidR="00A91B21" w:rsidRPr="00E335EB" w:rsidSect="007D1F31">
      <w:headerReference w:type="default" r:id="rId11"/>
      <w:footerReference w:type="default" r:id="rId12"/>
      <w:pgSz w:w="11906" w:h="16838" w:code="9"/>
      <w:pgMar w:top="709" w:right="567" w:bottom="567" w:left="851" w:header="142" w:footer="510" w:gutter="0"/>
      <w:cols w:space="720"/>
      <w:docGrid w:type="linesAndChars" w:linePitch="290" w:charSpace="-39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717" w:rsidRDefault="00E10717">
      <w:r>
        <w:separator/>
      </w:r>
    </w:p>
  </w:endnote>
  <w:endnote w:type="continuationSeparator" w:id="0">
    <w:p w:rsidR="00E10717" w:rsidRDefault="00E10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F26" w:rsidRDefault="00982F26">
    <w:pPr>
      <w:jc w:val="center"/>
    </w:pPr>
    <w:r>
      <w:fldChar w:fldCharType="begin"/>
    </w:r>
    <w:r>
      <w:instrText xml:space="preserve"> PAGE </w:instrText>
    </w:r>
    <w:r>
      <w:fldChar w:fldCharType="separate"/>
    </w:r>
    <w:r w:rsidR="00430BBF">
      <w:rPr>
        <w:noProof/>
      </w:rPr>
      <w:t>8</w:t>
    </w:r>
    <w:r>
      <w:fldChar w:fldCharType="end"/>
    </w:r>
    <w:r>
      <w:rPr>
        <w:rFonts w:hint="eastAsia"/>
      </w:rPr>
      <w:t>/</w:t>
    </w:r>
    <w:fldSimple w:instr=" NUMPAGES ">
      <w:r w:rsidR="00430BBF">
        <w:rPr>
          <w:noProof/>
        </w:rPr>
        <w:t>9</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717" w:rsidRDefault="00E10717">
      <w:r>
        <w:separator/>
      </w:r>
    </w:p>
  </w:footnote>
  <w:footnote w:type="continuationSeparator" w:id="0">
    <w:p w:rsidR="00E10717" w:rsidRDefault="00E107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F26" w:rsidRDefault="00982F26">
    <w:pPr>
      <w:pStyle w:val="Header"/>
    </w:pPr>
    <w:fldSimple w:instr=" FILENAME  \p  \* MERGEFORMAT ">
      <w:r>
        <w:rPr>
          <w:rFonts w:hint="eastAsia"/>
          <w:noProof/>
        </w:rPr>
        <w:t>D:\KANEKO\WORK\</w:t>
      </w:r>
      <w:r>
        <w:rPr>
          <w:rFonts w:hint="eastAsia"/>
          <w:noProof/>
        </w:rPr>
        <w:t>開発</w:t>
      </w:r>
      <w:r>
        <w:rPr>
          <w:rFonts w:hint="eastAsia"/>
          <w:noProof/>
        </w:rPr>
        <w:t>\2020\</w:t>
      </w:r>
      <w:r>
        <w:rPr>
          <w:rFonts w:hint="eastAsia"/>
          <w:noProof/>
        </w:rPr>
        <w:t>生産管理</w:t>
      </w:r>
      <w:r>
        <w:rPr>
          <w:rFonts w:hint="eastAsia"/>
          <w:noProof/>
        </w:rPr>
        <w:t>\</w:t>
      </w:r>
      <w:r>
        <w:rPr>
          <w:rFonts w:hint="eastAsia"/>
          <w:noProof/>
        </w:rPr>
        <w:t>資料作成</w:t>
      </w:r>
      <w:r>
        <w:rPr>
          <w:rFonts w:hint="eastAsia"/>
          <w:noProof/>
        </w:rPr>
        <w:t>\01-</w:t>
      </w:r>
      <w:r>
        <w:rPr>
          <w:rFonts w:hint="eastAsia"/>
          <w:noProof/>
        </w:rPr>
        <w:t>要件定義書</w:t>
      </w:r>
      <w:r>
        <w:rPr>
          <w:rFonts w:hint="eastAsia"/>
          <w:noProof/>
        </w:rPr>
        <w:t>.docx</w:t>
      </w:r>
    </w:fldSimple>
  </w:p>
  <w:p w:rsidR="00982F26" w:rsidRPr="000B5ACD" w:rsidRDefault="00982F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FDA"/>
    <w:multiLevelType w:val="hybridMultilevel"/>
    <w:tmpl w:val="E2264D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7731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813C23"/>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1E6853"/>
    <w:multiLevelType w:val="hybridMultilevel"/>
    <w:tmpl w:val="11681A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9D73FF4"/>
    <w:multiLevelType w:val="hybridMultilevel"/>
    <w:tmpl w:val="27F0A6A6"/>
    <w:lvl w:ilvl="0" w:tplc="99D4D74E">
      <w:start w:val="1"/>
      <w:numFmt w:val="bullet"/>
      <w:lvlText w:val=""/>
      <w:lvlJc w:val="left"/>
      <w:pPr>
        <w:ind w:left="840" w:hanging="420"/>
      </w:pPr>
      <w:rPr>
        <w:rFonts w:ascii="Wingdings" w:hAnsi="Wingdings"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0C430734"/>
    <w:multiLevelType w:val="hybridMultilevel"/>
    <w:tmpl w:val="08EA59E0"/>
    <w:lvl w:ilvl="0" w:tplc="670244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DFD42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EEA61CC"/>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8F7093"/>
    <w:multiLevelType w:val="multilevel"/>
    <w:tmpl w:val="F58A55E8"/>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5B329FD"/>
    <w:multiLevelType w:val="hybridMultilevel"/>
    <w:tmpl w:val="13C6E9E8"/>
    <w:lvl w:ilvl="0" w:tplc="FC12F3D6">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F265AC"/>
    <w:multiLevelType w:val="hybridMultilevel"/>
    <w:tmpl w:val="877C114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180B0592"/>
    <w:multiLevelType w:val="hybridMultilevel"/>
    <w:tmpl w:val="F1EA3A96"/>
    <w:lvl w:ilvl="0" w:tplc="E8FC977C">
      <w:start w:val="1"/>
      <w:numFmt w:val="decimal"/>
      <w:lvlText w:val="%1."/>
      <w:lvlJc w:val="left"/>
      <w:pPr>
        <w:ind w:left="420" w:hanging="420"/>
      </w:pPr>
      <w:rPr>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B3963B6"/>
    <w:multiLevelType w:val="hybridMultilevel"/>
    <w:tmpl w:val="89DAE27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B6B65AB"/>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EA05C7B"/>
    <w:multiLevelType w:val="hybridMultilevel"/>
    <w:tmpl w:val="5806451E"/>
    <w:lvl w:ilvl="0" w:tplc="4C20E70A">
      <w:start w:val="1"/>
      <w:numFmt w:val="bullet"/>
      <w:lvlText w:val=""/>
      <w:lvlJc w:val="left"/>
      <w:pPr>
        <w:ind w:left="840" w:hanging="420"/>
      </w:pPr>
      <w:rPr>
        <w:rFonts w:ascii="Wingdings" w:hAnsi="Wingdings"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31293F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1F8471F"/>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2DC6B95"/>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7DE72EA"/>
    <w:multiLevelType w:val="hybridMultilevel"/>
    <w:tmpl w:val="B12C5866"/>
    <w:lvl w:ilvl="0" w:tplc="AA8E93B6">
      <w:start w:val="1"/>
      <w:numFmt w:val="bullet"/>
      <w:lvlText w:val=""/>
      <w:lvlJc w:val="left"/>
      <w:pPr>
        <w:ind w:left="420" w:hanging="420"/>
      </w:pPr>
      <w:rPr>
        <w:rFonts w:ascii="Wingdings" w:hAnsi="Wingdings"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AC274B5"/>
    <w:multiLevelType w:val="hybridMultilevel"/>
    <w:tmpl w:val="6B7C0902"/>
    <w:lvl w:ilvl="0" w:tplc="9AA89AA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B6F5E1F"/>
    <w:multiLevelType w:val="hybridMultilevel"/>
    <w:tmpl w:val="461627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CE02975"/>
    <w:multiLevelType w:val="hybridMultilevel"/>
    <w:tmpl w:val="651EA1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25A2B67"/>
    <w:multiLevelType w:val="multilevel"/>
    <w:tmpl w:val="339897CA"/>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4A70965"/>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BD312C5"/>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F884EA2"/>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FC04F20"/>
    <w:multiLevelType w:val="hybridMultilevel"/>
    <w:tmpl w:val="17A46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06871B4"/>
    <w:multiLevelType w:val="hybridMultilevel"/>
    <w:tmpl w:val="8C7CE2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29727EC"/>
    <w:multiLevelType w:val="hybridMultilevel"/>
    <w:tmpl w:val="8BA004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6C04D17"/>
    <w:multiLevelType w:val="hybridMultilevel"/>
    <w:tmpl w:val="4F7C9C4E"/>
    <w:lvl w:ilvl="0" w:tplc="04090001">
      <w:start w:val="1"/>
      <w:numFmt w:val="bullet"/>
      <w:lvlText w:val=""/>
      <w:lvlJc w:val="left"/>
      <w:pPr>
        <w:ind w:left="420" w:hanging="420"/>
      </w:pPr>
      <w:rPr>
        <w:rFonts w:ascii="Wingdings" w:hAnsi="Wingdings"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71B5DE9"/>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7812712"/>
    <w:multiLevelType w:val="hybridMultilevel"/>
    <w:tmpl w:val="31C4B3AC"/>
    <w:lvl w:ilvl="0" w:tplc="99D4D74E">
      <w:start w:val="1"/>
      <w:numFmt w:val="bullet"/>
      <w:lvlText w:val=""/>
      <w:lvlJc w:val="left"/>
      <w:pPr>
        <w:ind w:left="840" w:hanging="420"/>
      </w:pPr>
      <w:rPr>
        <w:rFonts w:ascii="Wingdings" w:hAnsi="Wingdings"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15:restartNumberingAfterBreak="0">
    <w:nsid w:val="5AFB2724"/>
    <w:multiLevelType w:val="hybridMultilevel"/>
    <w:tmpl w:val="9BE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0EC1A5B"/>
    <w:multiLevelType w:val="hybridMultilevel"/>
    <w:tmpl w:val="E3B07388"/>
    <w:lvl w:ilvl="0" w:tplc="4C20E70A">
      <w:start w:val="1"/>
      <w:numFmt w:val="bullet"/>
      <w:lvlText w:val=""/>
      <w:lvlJc w:val="left"/>
      <w:pPr>
        <w:ind w:left="1260" w:hanging="420"/>
      </w:pPr>
      <w:rPr>
        <w:rFonts w:ascii="Wingdings" w:hAnsi="Wingdings" w:hint="default"/>
        <w:color w:val="auto"/>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4" w15:restartNumberingAfterBreak="0">
    <w:nsid w:val="61EE375D"/>
    <w:multiLevelType w:val="hybridMultilevel"/>
    <w:tmpl w:val="63D2DD12"/>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5" w15:restartNumberingAfterBreak="0">
    <w:nsid w:val="62A22AC2"/>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4F314A9"/>
    <w:multiLevelType w:val="hybridMultilevel"/>
    <w:tmpl w:val="988833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692B598B"/>
    <w:multiLevelType w:val="hybridMultilevel"/>
    <w:tmpl w:val="007280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6A9E0F26"/>
    <w:multiLevelType w:val="hybridMultilevel"/>
    <w:tmpl w:val="463CFCFA"/>
    <w:lvl w:ilvl="0" w:tplc="C3AC1D7A">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6B4B6972"/>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6FE61E22"/>
    <w:multiLevelType w:val="hybridMultilevel"/>
    <w:tmpl w:val="9716AF3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15:restartNumberingAfterBreak="0">
    <w:nsid w:val="75034AEB"/>
    <w:multiLevelType w:val="hybridMultilevel"/>
    <w:tmpl w:val="343A0C32"/>
    <w:lvl w:ilvl="0" w:tplc="2C76F4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741514D"/>
    <w:multiLevelType w:val="hybridMultilevel"/>
    <w:tmpl w:val="A2FAEAB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7990652"/>
    <w:multiLevelType w:val="hybridMultilevel"/>
    <w:tmpl w:val="FAD205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91A2CB0"/>
    <w:multiLevelType w:val="hybridMultilevel"/>
    <w:tmpl w:val="4DF05F28"/>
    <w:lvl w:ilvl="0" w:tplc="0409000B">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5" w15:restartNumberingAfterBreak="0">
    <w:nsid w:val="793F395D"/>
    <w:multiLevelType w:val="hybridMultilevel"/>
    <w:tmpl w:val="23BA1E98"/>
    <w:lvl w:ilvl="0" w:tplc="B96E4CC6">
      <w:start w:val="1"/>
      <w:numFmt w:val="decimal"/>
      <w:lvlText w:val="(%1)"/>
      <w:lvlJc w:val="left"/>
      <w:pPr>
        <w:ind w:left="987"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F890ED6"/>
    <w:multiLevelType w:val="hybridMultilevel"/>
    <w:tmpl w:val="D7E6552C"/>
    <w:lvl w:ilvl="0" w:tplc="99D4D74E">
      <w:start w:val="1"/>
      <w:numFmt w:val="bullet"/>
      <w:lvlText w:val=""/>
      <w:lvlJc w:val="left"/>
      <w:pPr>
        <w:ind w:left="840" w:hanging="420"/>
      </w:pPr>
      <w:rPr>
        <w:rFonts w:ascii="Wingdings" w:hAnsi="Wingdings"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2"/>
  </w:num>
  <w:num w:numId="2">
    <w:abstractNumId w:val="5"/>
  </w:num>
  <w:num w:numId="3">
    <w:abstractNumId w:val="19"/>
  </w:num>
  <w:num w:numId="4">
    <w:abstractNumId w:val="41"/>
  </w:num>
  <w:num w:numId="5">
    <w:abstractNumId w:val="0"/>
  </w:num>
  <w:num w:numId="6">
    <w:abstractNumId w:val="3"/>
  </w:num>
  <w:num w:numId="7">
    <w:abstractNumId w:val="12"/>
  </w:num>
  <w:num w:numId="8">
    <w:abstractNumId w:val="37"/>
  </w:num>
  <w:num w:numId="9">
    <w:abstractNumId w:val="10"/>
  </w:num>
  <w:num w:numId="10">
    <w:abstractNumId w:val="27"/>
  </w:num>
  <w:num w:numId="11">
    <w:abstractNumId w:val="32"/>
  </w:num>
  <w:num w:numId="12">
    <w:abstractNumId w:val="28"/>
  </w:num>
  <w:num w:numId="13">
    <w:abstractNumId w:val="11"/>
  </w:num>
  <w:num w:numId="14">
    <w:abstractNumId w:val="20"/>
  </w:num>
  <w:num w:numId="15">
    <w:abstractNumId w:val="9"/>
  </w:num>
  <w:num w:numId="16">
    <w:abstractNumId w:val="33"/>
  </w:num>
  <w:num w:numId="17">
    <w:abstractNumId w:val="18"/>
  </w:num>
  <w:num w:numId="18">
    <w:abstractNumId w:val="14"/>
  </w:num>
  <w:num w:numId="19">
    <w:abstractNumId w:val="29"/>
  </w:num>
  <w:num w:numId="20">
    <w:abstractNumId w:val="4"/>
  </w:num>
  <w:num w:numId="21">
    <w:abstractNumId w:val="38"/>
  </w:num>
  <w:num w:numId="22">
    <w:abstractNumId w:val="31"/>
  </w:num>
  <w:num w:numId="23">
    <w:abstractNumId w:val="46"/>
  </w:num>
  <w:num w:numId="24">
    <w:abstractNumId w:val="36"/>
  </w:num>
  <w:num w:numId="25">
    <w:abstractNumId w:val="21"/>
  </w:num>
  <w:num w:numId="26">
    <w:abstractNumId w:val="43"/>
  </w:num>
  <w:num w:numId="27">
    <w:abstractNumId w:val="40"/>
  </w:num>
  <w:num w:numId="28">
    <w:abstractNumId w:val="26"/>
  </w:num>
  <w:num w:numId="29">
    <w:abstractNumId w:val="22"/>
  </w:num>
  <w:num w:numId="30">
    <w:abstractNumId w:val="1"/>
  </w:num>
  <w:num w:numId="31">
    <w:abstractNumId w:val="15"/>
  </w:num>
  <w:num w:numId="32">
    <w:abstractNumId w:val="6"/>
  </w:num>
  <w:num w:numId="33">
    <w:abstractNumId w:val="8"/>
  </w:num>
  <w:num w:numId="34">
    <w:abstractNumId w:val="34"/>
  </w:num>
  <w:num w:numId="35">
    <w:abstractNumId w:val="39"/>
  </w:num>
  <w:num w:numId="36">
    <w:abstractNumId w:val="17"/>
  </w:num>
  <w:num w:numId="37">
    <w:abstractNumId w:val="25"/>
  </w:num>
  <w:num w:numId="38">
    <w:abstractNumId w:val="16"/>
  </w:num>
  <w:num w:numId="39">
    <w:abstractNumId w:val="35"/>
  </w:num>
  <w:num w:numId="40">
    <w:abstractNumId w:val="23"/>
  </w:num>
  <w:num w:numId="41">
    <w:abstractNumId w:val="2"/>
  </w:num>
  <w:num w:numId="42">
    <w:abstractNumId w:val="30"/>
  </w:num>
  <w:num w:numId="43">
    <w:abstractNumId w:val="7"/>
  </w:num>
  <w:num w:numId="44">
    <w:abstractNumId w:val="24"/>
  </w:num>
  <w:num w:numId="45">
    <w:abstractNumId w:val="13"/>
  </w:num>
  <w:num w:numId="46">
    <w:abstractNumId w:val="45"/>
  </w:num>
  <w:num w:numId="47">
    <w:abstractNumId w:val="4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5"/>
  <w:displayHorizontalDrawingGridEvery w:val="0"/>
  <w:displayVerticalDrawingGridEvery w:val="2"/>
  <w:characterSpacingControl w:val="compressPunctuation"/>
  <w:hdrShapeDefaults>
    <o:shapedefaults v:ext="edit" spidmax="2049" fill="f" fillcolor="white">
      <v:fill color="white" color2="silver" on="f" focusposition=".5,.5" focussize="" focus="100%" type="gradientRadial"/>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3DA"/>
    <w:rsid w:val="00005AF3"/>
    <w:rsid w:val="000219FC"/>
    <w:rsid w:val="00025040"/>
    <w:rsid w:val="0002758D"/>
    <w:rsid w:val="00030CD2"/>
    <w:rsid w:val="00037B3E"/>
    <w:rsid w:val="0004208E"/>
    <w:rsid w:val="0004662B"/>
    <w:rsid w:val="00051F34"/>
    <w:rsid w:val="00051F8B"/>
    <w:rsid w:val="000554C9"/>
    <w:rsid w:val="000636C8"/>
    <w:rsid w:val="000647D0"/>
    <w:rsid w:val="000723DF"/>
    <w:rsid w:val="00081035"/>
    <w:rsid w:val="000A10B5"/>
    <w:rsid w:val="000A7020"/>
    <w:rsid w:val="000B10C1"/>
    <w:rsid w:val="000B5ACD"/>
    <w:rsid w:val="000B650A"/>
    <w:rsid w:val="000C42D7"/>
    <w:rsid w:val="000D7FBB"/>
    <w:rsid w:val="000F1509"/>
    <w:rsid w:val="000F2070"/>
    <w:rsid w:val="000F41E2"/>
    <w:rsid w:val="00104163"/>
    <w:rsid w:val="001226B0"/>
    <w:rsid w:val="00127826"/>
    <w:rsid w:val="001310C7"/>
    <w:rsid w:val="001423A5"/>
    <w:rsid w:val="00161116"/>
    <w:rsid w:val="001612DA"/>
    <w:rsid w:val="00165CA5"/>
    <w:rsid w:val="0017750B"/>
    <w:rsid w:val="00177C7F"/>
    <w:rsid w:val="0019084A"/>
    <w:rsid w:val="00194DC7"/>
    <w:rsid w:val="0019674A"/>
    <w:rsid w:val="001A2705"/>
    <w:rsid w:val="001A6EB7"/>
    <w:rsid w:val="001B2662"/>
    <w:rsid w:val="001B6DFA"/>
    <w:rsid w:val="001D01A6"/>
    <w:rsid w:val="001D63F7"/>
    <w:rsid w:val="001E3F0B"/>
    <w:rsid w:val="001E42EB"/>
    <w:rsid w:val="001E5AC9"/>
    <w:rsid w:val="001F59B1"/>
    <w:rsid w:val="002105ED"/>
    <w:rsid w:val="002158DD"/>
    <w:rsid w:val="00220C23"/>
    <w:rsid w:val="00224585"/>
    <w:rsid w:val="0023233F"/>
    <w:rsid w:val="00242683"/>
    <w:rsid w:val="0024347A"/>
    <w:rsid w:val="00244401"/>
    <w:rsid w:val="002476AA"/>
    <w:rsid w:val="002534CE"/>
    <w:rsid w:val="00261B68"/>
    <w:rsid w:val="00267952"/>
    <w:rsid w:val="002A0232"/>
    <w:rsid w:val="002A3B17"/>
    <w:rsid w:val="002A533C"/>
    <w:rsid w:val="002A678D"/>
    <w:rsid w:val="002B1261"/>
    <w:rsid w:val="002B3E29"/>
    <w:rsid w:val="002B6540"/>
    <w:rsid w:val="002B70DC"/>
    <w:rsid w:val="002B7E8A"/>
    <w:rsid w:val="002C38EC"/>
    <w:rsid w:val="002D0D07"/>
    <w:rsid w:val="002D6651"/>
    <w:rsid w:val="002D6E66"/>
    <w:rsid w:val="002E6176"/>
    <w:rsid w:val="002E76D3"/>
    <w:rsid w:val="002F45C5"/>
    <w:rsid w:val="002F7BC0"/>
    <w:rsid w:val="00310D7C"/>
    <w:rsid w:val="00312368"/>
    <w:rsid w:val="00316ED1"/>
    <w:rsid w:val="0032784A"/>
    <w:rsid w:val="00333A29"/>
    <w:rsid w:val="003348B2"/>
    <w:rsid w:val="00345215"/>
    <w:rsid w:val="00345244"/>
    <w:rsid w:val="00354D87"/>
    <w:rsid w:val="00356FAF"/>
    <w:rsid w:val="003635CC"/>
    <w:rsid w:val="00366DC2"/>
    <w:rsid w:val="003703DA"/>
    <w:rsid w:val="00374BAF"/>
    <w:rsid w:val="0037615B"/>
    <w:rsid w:val="0038368B"/>
    <w:rsid w:val="00394191"/>
    <w:rsid w:val="00395475"/>
    <w:rsid w:val="003972DC"/>
    <w:rsid w:val="00397C79"/>
    <w:rsid w:val="003A63DE"/>
    <w:rsid w:val="003B7F5E"/>
    <w:rsid w:val="003C0EEE"/>
    <w:rsid w:val="003D29CA"/>
    <w:rsid w:val="003E0382"/>
    <w:rsid w:val="003E41B2"/>
    <w:rsid w:val="003E6446"/>
    <w:rsid w:val="003E6679"/>
    <w:rsid w:val="003F46B3"/>
    <w:rsid w:val="00402EED"/>
    <w:rsid w:val="0042105E"/>
    <w:rsid w:val="00422C79"/>
    <w:rsid w:val="00430BBF"/>
    <w:rsid w:val="00435119"/>
    <w:rsid w:val="004411A8"/>
    <w:rsid w:val="00442A40"/>
    <w:rsid w:val="00443094"/>
    <w:rsid w:val="00455DEC"/>
    <w:rsid w:val="00462DBF"/>
    <w:rsid w:val="00462E60"/>
    <w:rsid w:val="004674A0"/>
    <w:rsid w:val="004706A9"/>
    <w:rsid w:val="00470B90"/>
    <w:rsid w:val="00473401"/>
    <w:rsid w:val="00476AED"/>
    <w:rsid w:val="00483C1F"/>
    <w:rsid w:val="004852D1"/>
    <w:rsid w:val="00487C95"/>
    <w:rsid w:val="004B080C"/>
    <w:rsid w:val="004B2C17"/>
    <w:rsid w:val="004B2EB7"/>
    <w:rsid w:val="004C4CF5"/>
    <w:rsid w:val="004D1815"/>
    <w:rsid w:val="004D2115"/>
    <w:rsid w:val="004D3D87"/>
    <w:rsid w:val="004D7C7F"/>
    <w:rsid w:val="004E6716"/>
    <w:rsid w:val="004F0AA1"/>
    <w:rsid w:val="004F107A"/>
    <w:rsid w:val="00501731"/>
    <w:rsid w:val="00502773"/>
    <w:rsid w:val="00512BB2"/>
    <w:rsid w:val="005232B6"/>
    <w:rsid w:val="00532812"/>
    <w:rsid w:val="0053389C"/>
    <w:rsid w:val="00533ABA"/>
    <w:rsid w:val="005377DF"/>
    <w:rsid w:val="00546193"/>
    <w:rsid w:val="00547A63"/>
    <w:rsid w:val="005549D4"/>
    <w:rsid w:val="005652BB"/>
    <w:rsid w:val="00566DCF"/>
    <w:rsid w:val="0057369A"/>
    <w:rsid w:val="00574F19"/>
    <w:rsid w:val="00594E83"/>
    <w:rsid w:val="00595CF4"/>
    <w:rsid w:val="0059654B"/>
    <w:rsid w:val="005B649A"/>
    <w:rsid w:val="005C5399"/>
    <w:rsid w:val="005D1EFD"/>
    <w:rsid w:val="005D3622"/>
    <w:rsid w:val="005E27FA"/>
    <w:rsid w:val="005E72BD"/>
    <w:rsid w:val="00601F97"/>
    <w:rsid w:val="006173CF"/>
    <w:rsid w:val="00622B91"/>
    <w:rsid w:val="00623D1E"/>
    <w:rsid w:val="00630258"/>
    <w:rsid w:val="00636DC2"/>
    <w:rsid w:val="006425B9"/>
    <w:rsid w:val="00643237"/>
    <w:rsid w:val="0064710C"/>
    <w:rsid w:val="0065658F"/>
    <w:rsid w:val="0065669B"/>
    <w:rsid w:val="00662268"/>
    <w:rsid w:val="0066271E"/>
    <w:rsid w:val="0067173A"/>
    <w:rsid w:val="00671F8F"/>
    <w:rsid w:val="00673A3B"/>
    <w:rsid w:val="006760A2"/>
    <w:rsid w:val="00677FD6"/>
    <w:rsid w:val="00685188"/>
    <w:rsid w:val="00685B34"/>
    <w:rsid w:val="00694599"/>
    <w:rsid w:val="00696D62"/>
    <w:rsid w:val="006A2A65"/>
    <w:rsid w:val="006B0193"/>
    <w:rsid w:val="006B1544"/>
    <w:rsid w:val="006C1AD2"/>
    <w:rsid w:val="006C2952"/>
    <w:rsid w:val="006C3F9F"/>
    <w:rsid w:val="006C4511"/>
    <w:rsid w:val="006C5350"/>
    <w:rsid w:val="006D5768"/>
    <w:rsid w:val="006E1497"/>
    <w:rsid w:val="006E186C"/>
    <w:rsid w:val="006E1B8B"/>
    <w:rsid w:val="006F0A53"/>
    <w:rsid w:val="006F0EC4"/>
    <w:rsid w:val="006F5316"/>
    <w:rsid w:val="0070103B"/>
    <w:rsid w:val="00703493"/>
    <w:rsid w:val="007103AD"/>
    <w:rsid w:val="00714690"/>
    <w:rsid w:val="007206FD"/>
    <w:rsid w:val="007208B2"/>
    <w:rsid w:val="007238D5"/>
    <w:rsid w:val="00725119"/>
    <w:rsid w:val="00734B37"/>
    <w:rsid w:val="00741DBF"/>
    <w:rsid w:val="007453A4"/>
    <w:rsid w:val="007500D4"/>
    <w:rsid w:val="00751DF3"/>
    <w:rsid w:val="00761685"/>
    <w:rsid w:val="00762A42"/>
    <w:rsid w:val="007645FA"/>
    <w:rsid w:val="00774AE9"/>
    <w:rsid w:val="00777148"/>
    <w:rsid w:val="00784228"/>
    <w:rsid w:val="00790669"/>
    <w:rsid w:val="007938BE"/>
    <w:rsid w:val="00794082"/>
    <w:rsid w:val="0079556C"/>
    <w:rsid w:val="007A3878"/>
    <w:rsid w:val="007A61AD"/>
    <w:rsid w:val="007B1290"/>
    <w:rsid w:val="007B2606"/>
    <w:rsid w:val="007B595D"/>
    <w:rsid w:val="007C02A7"/>
    <w:rsid w:val="007C2CEB"/>
    <w:rsid w:val="007C38FC"/>
    <w:rsid w:val="007C44C2"/>
    <w:rsid w:val="007C5A5E"/>
    <w:rsid w:val="007D1F31"/>
    <w:rsid w:val="007E3C07"/>
    <w:rsid w:val="007E3DFD"/>
    <w:rsid w:val="007E5230"/>
    <w:rsid w:val="007E6554"/>
    <w:rsid w:val="007F79C7"/>
    <w:rsid w:val="00803116"/>
    <w:rsid w:val="00804954"/>
    <w:rsid w:val="00813E75"/>
    <w:rsid w:val="008156DD"/>
    <w:rsid w:val="00817DC1"/>
    <w:rsid w:val="008312E6"/>
    <w:rsid w:val="008339F0"/>
    <w:rsid w:val="008403FF"/>
    <w:rsid w:val="00851003"/>
    <w:rsid w:val="00856248"/>
    <w:rsid w:val="00864F67"/>
    <w:rsid w:val="00867D62"/>
    <w:rsid w:val="008805CB"/>
    <w:rsid w:val="00880E00"/>
    <w:rsid w:val="00881E18"/>
    <w:rsid w:val="00887101"/>
    <w:rsid w:val="00890C27"/>
    <w:rsid w:val="00891A61"/>
    <w:rsid w:val="008934EF"/>
    <w:rsid w:val="008A18EE"/>
    <w:rsid w:val="008B1C1D"/>
    <w:rsid w:val="008C2E2C"/>
    <w:rsid w:val="008C4DF8"/>
    <w:rsid w:val="008C6AB5"/>
    <w:rsid w:val="008E203F"/>
    <w:rsid w:val="008E2431"/>
    <w:rsid w:val="008F38B7"/>
    <w:rsid w:val="00902A35"/>
    <w:rsid w:val="00905B25"/>
    <w:rsid w:val="00907590"/>
    <w:rsid w:val="00907A31"/>
    <w:rsid w:val="00916E87"/>
    <w:rsid w:val="00922C5C"/>
    <w:rsid w:val="00925141"/>
    <w:rsid w:val="00927A1F"/>
    <w:rsid w:val="009346F4"/>
    <w:rsid w:val="00936485"/>
    <w:rsid w:val="00942A3C"/>
    <w:rsid w:val="00955BD7"/>
    <w:rsid w:val="00957A94"/>
    <w:rsid w:val="00970276"/>
    <w:rsid w:val="00975ECD"/>
    <w:rsid w:val="00977619"/>
    <w:rsid w:val="00981782"/>
    <w:rsid w:val="00982F26"/>
    <w:rsid w:val="00986943"/>
    <w:rsid w:val="009923B0"/>
    <w:rsid w:val="009A053E"/>
    <w:rsid w:val="009A301E"/>
    <w:rsid w:val="009A5A9C"/>
    <w:rsid w:val="009C70C0"/>
    <w:rsid w:val="009D0527"/>
    <w:rsid w:val="009D52DD"/>
    <w:rsid w:val="009E3638"/>
    <w:rsid w:val="009E5BC8"/>
    <w:rsid w:val="00A145B3"/>
    <w:rsid w:val="00A1524C"/>
    <w:rsid w:val="00A27D56"/>
    <w:rsid w:val="00A301D2"/>
    <w:rsid w:val="00A34BA3"/>
    <w:rsid w:val="00A36C7B"/>
    <w:rsid w:val="00A5225C"/>
    <w:rsid w:val="00A53BEB"/>
    <w:rsid w:val="00A56A01"/>
    <w:rsid w:val="00A606B5"/>
    <w:rsid w:val="00A60B6F"/>
    <w:rsid w:val="00A61C53"/>
    <w:rsid w:val="00A63319"/>
    <w:rsid w:val="00A8090E"/>
    <w:rsid w:val="00A8657A"/>
    <w:rsid w:val="00A91B21"/>
    <w:rsid w:val="00A91C4C"/>
    <w:rsid w:val="00A93DCD"/>
    <w:rsid w:val="00AA6AF3"/>
    <w:rsid w:val="00AB73E3"/>
    <w:rsid w:val="00AC60F4"/>
    <w:rsid w:val="00AD4F54"/>
    <w:rsid w:val="00AD51CB"/>
    <w:rsid w:val="00AD56B0"/>
    <w:rsid w:val="00AE7168"/>
    <w:rsid w:val="00AF37FC"/>
    <w:rsid w:val="00AF532E"/>
    <w:rsid w:val="00AF6F4A"/>
    <w:rsid w:val="00AF7F18"/>
    <w:rsid w:val="00B13D19"/>
    <w:rsid w:val="00B31CB3"/>
    <w:rsid w:val="00B328A4"/>
    <w:rsid w:val="00B37DA2"/>
    <w:rsid w:val="00B41445"/>
    <w:rsid w:val="00B42809"/>
    <w:rsid w:val="00B44198"/>
    <w:rsid w:val="00B504A6"/>
    <w:rsid w:val="00B53AE9"/>
    <w:rsid w:val="00B54C97"/>
    <w:rsid w:val="00B56F09"/>
    <w:rsid w:val="00B62FFC"/>
    <w:rsid w:val="00B7400E"/>
    <w:rsid w:val="00B77E49"/>
    <w:rsid w:val="00B93952"/>
    <w:rsid w:val="00B9744A"/>
    <w:rsid w:val="00BA4BEA"/>
    <w:rsid w:val="00BA579C"/>
    <w:rsid w:val="00BA7E58"/>
    <w:rsid w:val="00BB5D3A"/>
    <w:rsid w:val="00BB6F8D"/>
    <w:rsid w:val="00BC404F"/>
    <w:rsid w:val="00BD013C"/>
    <w:rsid w:val="00BD7AE1"/>
    <w:rsid w:val="00BE106B"/>
    <w:rsid w:val="00BE333C"/>
    <w:rsid w:val="00BE455F"/>
    <w:rsid w:val="00BF68F3"/>
    <w:rsid w:val="00C0328A"/>
    <w:rsid w:val="00C03DC5"/>
    <w:rsid w:val="00C571ED"/>
    <w:rsid w:val="00C722A3"/>
    <w:rsid w:val="00C73F7C"/>
    <w:rsid w:val="00C75F70"/>
    <w:rsid w:val="00C7671B"/>
    <w:rsid w:val="00C769A7"/>
    <w:rsid w:val="00C82086"/>
    <w:rsid w:val="00C83B41"/>
    <w:rsid w:val="00C84ED3"/>
    <w:rsid w:val="00C85271"/>
    <w:rsid w:val="00C86872"/>
    <w:rsid w:val="00CA65E2"/>
    <w:rsid w:val="00CB4F01"/>
    <w:rsid w:val="00CC533C"/>
    <w:rsid w:val="00CD4B7D"/>
    <w:rsid w:val="00CD538B"/>
    <w:rsid w:val="00CE33E1"/>
    <w:rsid w:val="00CF66F1"/>
    <w:rsid w:val="00CF785B"/>
    <w:rsid w:val="00D008A3"/>
    <w:rsid w:val="00D01C98"/>
    <w:rsid w:val="00D02B0C"/>
    <w:rsid w:val="00D04284"/>
    <w:rsid w:val="00D144AA"/>
    <w:rsid w:val="00D14C8B"/>
    <w:rsid w:val="00D217BC"/>
    <w:rsid w:val="00D21809"/>
    <w:rsid w:val="00D26F8B"/>
    <w:rsid w:val="00D27470"/>
    <w:rsid w:val="00D27536"/>
    <w:rsid w:val="00D46B48"/>
    <w:rsid w:val="00D46D23"/>
    <w:rsid w:val="00D81FE2"/>
    <w:rsid w:val="00D8755C"/>
    <w:rsid w:val="00D878A1"/>
    <w:rsid w:val="00DA1D74"/>
    <w:rsid w:val="00DA41EA"/>
    <w:rsid w:val="00DA6FAE"/>
    <w:rsid w:val="00DB0A57"/>
    <w:rsid w:val="00DC1695"/>
    <w:rsid w:val="00DC3DDA"/>
    <w:rsid w:val="00DD65A9"/>
    <w:rsid w:val="00DD7251"/>
    <w:rsid w:val="00DE101E"/>
    <w:rsid w:val="00DE151B"/>
    <w:rsid w:val="00DE1C81"/>
    <w:rsid w:val="00DF05E7"/>
    <w:rsid w:val="00DF144E"/>
    <w:rsid w:val="00DF647B"/>
    <w:rsid w:val="00E10717"/>
    <w:rsid w:val="00E121C8"/>
    <w:rsid w:val="00E207B5"/>
    <w:rsid w:val="00E335EB"/>
    <w:rsid w:val="00E3624F"/>
    <w:rsid w:val="00E42A88"/>
    <w:rsid w:val="00E47A78"/>
    <w:rsid w:val="00E52D18"/>
    <w:rsid w:val="00E56BB8"/>
    <w:rsid w:val="00E67FE3"/>
    <w:rsid w:val="00E7067C"/>
    <w:rsid w:val="00E77263"/>
    <w:rsid w:val="00E87B52"/>
    <w:rsid w:val="00EB1B7F"/>
    <w:rsid w:val="00EC43DC"/>
    <w:rsid w:val="00ED0F9F"/>
    <w:rsid w:val="00ED5A69"/>
    <w:rsid w:val="00ED7476"/>
    <w:rsid w:val="00EE4D6F"/>
    <w:rsid w:val="00EE6498"/>
    <w:rsid w:val="00EE7F7A"/>
    <w:rsid w:val="00EF020F"/>
    <w:rsid w:val="00F06218"/>
    <w:rsid w:val="00F142F3"/>
    <w:rsid w:val="00F177BF"/>
    <w:rsid w:val="00F22C5B"/>
    <w:rsid w:val="00F24D38"/>
    <w:rsid w:val="00F25718"/>
    <w:rsid w:val="00F40DB3"/>
    <w:rsid w:val="00F41F35"/>
    <w:rsid w:val="00F475D9"/>
    <w:rsid w:val="00F535AF"/>
    <w:rsid w:val="00F63A04"/>
    <w:rsid w:val="00F674D7"/>
    <w:rsid w:val="00F80F99"/>
    <w:rsid w:val="00F87678"/>
    <w:rsid w:val="00FA34A4"/>
    <w:rsid w:val="00FB06BE"/>
    <w:rsid w:val="00FB6981"/>
    <w:rsid w:val="00FC223B"/>
    <w:rsid w:val="00FD6E50"/>
    <w:rsid w:val="00FD7627"/>
    <w:rsid w:val="00FE5612"/>
    <w:rsid w:val="00FF632F"/>
    <w:rsid w:val="00FF6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color2="silver" on="f" focusposition=".5,.5" focussize="" focus="100%" type="gradientRadial"/>
      <v:textbox inset="5.85pt,.7pt,5.85pt,.7pt"/>
    </o:shapedefaults>
    <o:shapelayout v:ext="edit">
      <o:idmap v:ext="edit" data="1"/>
    </o:shapelayout>
  </w:shapeDefaults>
  <w:decimalSymbol w:val="."/>
  <w:listSeparator w:val=","/>
  <w14:docId w14:val="3F29DD73"/>
  <w15:docId w15:val="{8A652C47-44BF-40CC-BB2B-FA5BE176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258"/>
    <w:pPr>
      <w:widowControl w:val="0"/>
      <w:jc w:val="both"/>
    </w:pPr>
    <w:rPr>
      <w:rFonts w:eastAsia="ＭＳ ゴシック"/>
      <w:kern w:val="2"/>
      <w:sz w:val="21"/>
    </w:rPr>
  </w:style>
  <w:style w:type="paragraph" w:styleId="Heading1">
    <w:name w:val="heading 1"/>
    <w:basedOn w:val="Normal"/>
    <w:next w:val="BodyText"/>
    <w:qFormat/>
    <w:pPr>
      <w:keepNext/>
      <w:jc w:val="left"/>
      <w:outlineLvl w:val="0"/>
    </w:pPr>
    <w:rPr>
      <w:sz w:val="24"/>
    </w:rPr>
  </w:style>
  <w:style w:type="paragraph" w:styleId="Heading2">
    <w:name w:val="heading 2"/>
    <w:basedOn w:val="Normal"/>
    <w:next w:val="BodyText"/>
    <w:qFormat/>
    <w:pPr>
      <w:keepNext/>
      <w:jc w:val="left"/>
      <w:outlineLvl w:val="1"/>
    </w:pPr>
  </w:style>
  <w:style w:type="paragraph" w:styleId="Heading3">
    <w:name w:val="heading 3"/>
    <w:basedOn w:val="Normal"/>
    <w:next w:val="BodyText"/>
    <w:qFormat/>
    <w:pPr>
      <w:keepNext/>
      <w:ind w:leftChars="100" w:left="210" w:rightChars="100" w:right="100"/>
      <w:jc w:val="lef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252"/>
        <w:tab w:val="right" w:pos="8504"/>
      </w:tabs>
      <w:snapToGrid w:val="0"/>
    </w:pPr>
  </w:style>
  <w:style w:type="paragraph" w:styleId="Footer">
    <w:name w:val="footer"/>
    <w:basedOn w:val="BodyText"/>
  </w:style>
  <w:style w:type="paragraph" w:customStyle="1" w:styleId="a">
    <w:name w:val="ヘッダタイトル"/>
    <w:rPr>
      <w:rFonts w:ascii="ＭＳ Ｐゴシック" w:eastAsia="ＭＳ Ｐゴシック"/>
      <w:b/>
      <w:kern w:val="2"/>
      <w:sz w:val="28"/>
    </w:rPr>
  </w:style>
  <w:style w:type="paragraph" w:customStyle="1" w:styleId="a0">
    <w:name w:val="ヘッダ項目名"/>
    <w:rPr>
      <w:rFonts w:eastAsia="ＭＳ Ｐゴシック"/>
      <w:kern w:val="2"/>
      <w:sz w:val="18"/>
    </w:rPr>
  </w:style>
  <w:style w:type="paragraph" w:customStyle="1" w:styleId="a1">
    <w:name w:val="ヘッダ項目"/>
    <w:rPr>
      <w:rFonts w:eastAsia="ＭＳ Ｐゴシック"/>
      <w:kern w:val="2"/>
      <w:sz w:val="21"/>
    </w:rPr>
  </w:style>
  <w:style w:type="paragraph" w:customStyle="1" w:styleId="9">
    <w:name w:val="ヘッダ項目9"/>
    <w:rPr>
      <w:rFonts w:eastAsia="ＭＳ Ｐゴシック"/>
      <w:kern w:val="2"/>
      <w:sz w:val="18"/>
    </w:rPr>
  </w:style>
  <w:style w:type="paragraph" w:styleId="BodyText">
    <w:name w:val="Body Text"/>
    <w:basedOn w:val="Normal"/>
    <w:link w:val="BodyTextChar"/>
    <w:pPr>
      <w:jc w:val="left"/>
    </w:pPr>
  </w:style>
  <w:style w:type="character" w:customStyle="1" w:styleId="HeaderChar">
    <w:name w:val="Header Char"/>
    <w:link w:val="Header"/>
    <w:rsid w:val="000B5ACD"/>
    <w:rPr>
      <w:rFonts w:eastAsia="ＭＳ Ｐゴシック"/>
      <w:kern w:val="2"/>
      <w:sz w:val="21"/>
    </w:rPr>
  </w:style>
  <w:style w:type="paragraph" w:styleId="ListParagraph">
    <w:name w:val="List Paragraph"/>
    <w:basedOn w:val="Normal"/>
    <w:uiPriority w:val="34"/>
    <w:qFormat/>
    <w:rsid w:val="00081035"/>
    <w:pPr>
      <w:ind w:leftChars="400" w:left="840"/>
    </w:pPr>
  </w:style>
  <w:style w:type="character" w:customStyle="1" w:styleId="BodyTextChar">
    <w:name w:val="Body Text Char"/>
    <w:link w:val="BodyText"/>
    <w:rsid w:val="00B7400E"/>
    <w:rPr>
      <w:rFonts w:eastAsia="ＭＳ Ｐゴシック"/>
      <w:kern w:val="2"/>
      <w:sz w:val="21"/>
    </w:rPr>
  </w:style>
  <w:style w:type="paragraph" w:styleId="BalloonText">
    <w:name w:val="Balloon Text"/>
    <w:basedOn w:val="Normal"/>
    <w:link w:val="BalloonTextChar"/>
    <w:uiPriority w:val="99"/>
    <w:semiHidden/>
    <w:unhideWhenUsed/>
    <w:rsid w:val="004E671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E6716"/>
    <w:rPr>
      <w:rFonts w:asciiTheme="majorHAnsi" w:eastAsiaTheme="majorEastAsia" w:hAnsiTheme="majorHAnsi" w:cstheme="majorBidi"/>
      <w:kern w:val="2"/>
      <w:sz w:val="18"/>
      <w:szCs w:val="18"/>
    </w:rPr>
  </w:style>
  <w:style w:type="paragraph" w:customStyle="1" w:styleId="a2">
    <w:name w:val="カスタム標準"/>
    <w:basedOn w:val="BodyText"/>
    <w:link w:val="a3"/>
    <w:qFormat/>
    <w:rsid w:val="00C75F70"/>
    <w:rPr>
      <w:rFonts w:ascii="ＭＳ ゴシック" w:hAnsi="ＭＳ ゴシック"/>
      <w:noProof/>
      <w:spacing w:val="4"/>
      <w:szCs w:val="24"/>
    </w:rPr>
  </w:style>
  <w:style w:type="paragraph" w:customStyle="1" w:styleId="1">
    <w:name w:val="カスタム段落1"/>
    <w:basedOn w:val="a2"/>
    <w:link w:val="10"/>
    <w:qFormat/>
    <w:rsid w:val="004411A8"/>
    <w:pPr>
      <w:ind w:leftChars="250" w:left="250" w:rightChars="250" w:right="250"/>
    </w:pPr>
    <w:rPr>
      <w:spacing w:val="10"/>
    </w:rPr>
  </w:style>
  <w:style w:type="character" w:customStyle="1" w:styleId="a3">
    <w:name w:val="カスタム標準 (文字)"/>
    <w:basedOn w:val="BodyTextChar"/>
    <w:link w:val="a2"/>
    <w:rsid w:val="00C75F70"/>
    <w:rPr>
      <w:rFonts w:ascii="ＭＳ ゴシック" w:eastAsia="ＭＳ ゴシック" w:hAnsi="ＭＳ ゴシック"/>
      <w:noProof/>
      <w:spacing w:val="4"/>
      <w:kern w:val="2"/>
      <w:sz w:val="21"/>
      <w:szCs w:val="24"/>
    </w:rPr>
  </w:style>
  <w:style w:type="paragraph" w:customStyle="1" w:styleId="11">
    <w:name w:val="カスタム見出し1"/>
    <w:basedOn w:val="a2"/>
    <w:link w:val="12"/>
    <w:qFormat/>
    <w:rsid w:val="00907590"/>
    <w:rPr>
      <w:b/>
      <w:sz w:val="24"/>
    </w:rPr>
  </w:style>
  <w:style w:type="character" w:customStyle="1" w:styleId="10">
    <w:name w:val="カスタム段落1 (文字)"/>
    <w:basedOn w:val="a3"/>
    <w:link w:val="1"/>
    <w:rsid w:val="004411A8"/>
    <w:rPr>
      <w:rFonts w:ascii="ＭＳ ゴシック" w:eastAsia="ＭＳ ゴシック" w:hAnsi="ＭＳ ゴシック"/>
      <w:noProof/>
      <w:spacing w:val="10"/>
      <w:kern w:val="2"/>
      <w:sz w:val="21"/>
      <w:szCs w:val="24"/>
    </w:rPr>
  </w:style>
  <w:style w:type="character" w:customStyle="1" w:styleId="12">
    <w:name w:val="カスタム見出し1 (文字)"/>
    <w:basedOn w:val="a3"/>
    <w:link w:val="11"/>
    <w:rsid w:val="00907590"/>
    <w:rPr>
      <w:rFonts w:ascii="ＭＳ ゴシック" w:eastAsia="ＭＳ ゴシック" w:hAnsi="ＭＳ ゴシック"/>
      <w:b/>
      <w:noProof/>
      <w:spacing w:val="4"/>
      <w:kern w:val="2"/>
      <w:sz w:val="24"/>
      <w:szCs w:val="24"/>
    </w:rPr>
  </w:style>
  <w:style w:type="table" w:styleId="TableGrid">
    <w:name w:val="Table Grid"/>
    <w:basedOn w:val="TableNormal"/>
    <w:uiPriority w:val="59"/>
    <w:rsid w:val="00DE1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カスタム見出し2"/>
    <w:basedOn w:val="11"/>
    <w:link w:val="20"/>
    <w:qFormat/>
    <w:rsid w:val="00E42A88"/>
    <w:pPr>
      <w:ind w:leftChars="200" w:left="200" w:rightChars="200" w:right="200"/>
    </w:pPr>
    <w:rPr>
      <w:spacing w:val="10"/>
      <w:sz w:val="21"/>
    </w:rPr>
  </w:style>
  <w:style w:type="character" w:customStyle="1" w:styleId="20">
    <w:name w:val="カスタム見出し2 (文字)"/>
    <w:basedOn w:val="12"/>
    <w:link w:val="2"/>
    <w:rsid w:val="00E42A88"/>
    <w:rPr>
      <w:rFonts w:ascii="ＭＳ ゴシック" w:eastAsia="ＭＳ ゴシック" w:hAnsi="ＭＳ ゴシック"/>
      <w:b/>
      <w:noProof/>
      <w:spacing w:val="10"/>
      <w:kern w:val="2"/>
      <w:sz w:val="21"/>
      <w:szCs w:val="24"/>
    </w:rPr>
  </w:style>
  <w:style w:type="character" w:styleId="Hyperlink">
    <w:name w:val="Hyperlink"/>
    <w:basedOn w:val="DefaultParagraphFont"/>
    <w:uiPriority w:val="99"/>
    <w:unhideWhenUsed/>
    <w:rsid w:val="00A91C4C"/>
    <w:rPr>
      <w:color w:val="0000FF" w:themeColor="hyperlink"/>
      <w:u w:val="single"/>
    </w:rPr>
  </w:style>
  <w:style w:type="character" w:styleId="FollowedHyperlink">
    <w:name w:val="FollowedHyperlink"/>
    <w:basedOn w:val="DefaultParagraphFont"/>
    <w:uiPriority w:val="99"/>
    <w:semiHidden/>
    <w:unhideWhenUsed/>
    <w:rsid w:val="00A91C4C"/>
    <w:rPr>
      <w:color w:val="800080" w:themeColor="followedHyperlink"/>
      <w:u w:val="single"/>
    </w:rPr>
  </w:style>
  <w:style w:type="paragraph" w:styleId="Date">
    <w:name w:val="Date"/>
    <w:basedOn w:val="Normal"/>
    <w:next w:val="Normal"/>
    <w:link w:val="DateChar"/>
    <w:uiPriority w:val="99"/>
    <w:semiHidden/>
    <w:unhideWhenUsed/>
    <w:rsid w:val="0079556C"/>
  </w:style>
  <w:style w:type="character" w:customStyle="1" w:styleId="DateChar">
    <w:name w:val="Date Char"/>
    <w:basedOn w:val="DefaultParagraphFont"/>
    <w:link w:val="Date"/>
    <w:uiPriority w:val="99"/>
    <w:semiHidden/>
    <w:rsid w:val="0079556C"/>
    <w:rPr>
      <w:rFonts w:eastAsia="ＭＳ ゴシック"/>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33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02-&#35201;&#20214;&#23450;&#32681;&#26360;%20-%20&#26989;&#21209;&#27231;&#33021;&#27083;&#25104;&#22259;.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05-&#30011;&#38754;&#19968;&#35239;.docx" TargetMode="External"/><Relationship Id="rId4" Type="http://schemas.openxmlformats.org/officeDocument/2006/relationships/settings" Target="settings.xml"/><Relationship Id="rId9" Type="http://schemas.openxmlformats.org/officeDocument/2006/relationships/hyperlink" Target="03-&#35201;&#20214;&#23450;&#32681;&#26360;%20-%20&#12518;&#12540;&#12473;&#12465;&#12540;&#12473;&#22259;.doc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Ohta\&#12487;&#12473;&#12463;&#12488;&#12483;&#12503;\&#20181;&#27096;&#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6B38-1A03-40FE-92ED-FD98127D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Template>
  <TotalTime>2231</TotalTime>
  <Pages>9</Pages>
  <Words>2086</Words>
  <Characters>11891</Characters>
  <Application>Microsoft Office Word</Application>
  <DocSecurity>0</DocSecurity>
  <Lines>99</Lines>
  <Paragraphs>27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株式会社 データロジック</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金子 淳哉</dc:creator>
  <cp:lastModifiedBy>Văn Đại Từ</cp:lastModifiedBy>
  <cp:revision>250</cp:revision>
  <cp:lastPrinted>2020-04-20T04:55:00Z</cp:lastPrinted>
  <dcterms:created xsi:type="dcterms:W3CDTF">2014-10-09T23:46:00Z</dcterms:created>
  <dcterms:modified xsi:type="dcterms:W3CDTF">2020-04-28T09:44:00Z</dcterms:modified>
</cp:coreProperties>
</file>