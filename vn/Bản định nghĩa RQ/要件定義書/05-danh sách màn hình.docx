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70E" w:rsidRDefault="00EF770E" w:rsidP="00EF770E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95E104B" wp14:editId="78A3CDC2">
                <wp:simplePos x="0" y="0"/>
                <wp:positionH relativeFrom="column">
                  <wp:posOffset>19685</wp:posOffset>
                </wp:positionH>
                <wp:positionV relativeFrom="paragraph">
                  <wp:posOffset>50333</wp:posOffset>
                </wp:positionV>
                <wp:extent cx="2621915" cy="43942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EF770E" w:rsidRDefault="00617630">
                            <w:pPr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■Tab r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>ibbon m</w:t>
                            </w:r>
                            <w:r w:rsidRPr="00BE0B2E">
                              <w:rPr>
                                <w:rFonts w:ascii="游ゴシック Light" w:eastAsia="游ゴシック Light" w:hAnsi="游ゴシック Light" w:hint="eastAsia"/>
                              </w:rPr>
                              <w:t>à</w:t>
                            </w:r>
                            <w:r w:rsidRPr="00BE0B2E">
                              <w:rPr>
                                <w:rFonts w:ascii="游ゴシック Light" w:eastAsia="游ゴシック Light" w:hAnsi="游ゴシック Light"/>
                              </w:rPr>
                              <w:t>n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 xml:space="preserve"> h</w:t>
                            </w:r>
                            <w:r w:rsidRPr="00BE0B2E">
                              <w:rPr>
                                <w:rFonts w:ascii="游ゴシック Light" w:eastAsia="游ゴシック Light" w:hAnsi="游ゴシック Light" w:hint="eastAsia"/>
                              </w:rPr>
                              <w:t>ì</w:t>
                            </w:r>
                            <w:r w:rsidRPr="00BE0B2E">
                              <w:rPr>
                                <w:rFonts w:ascii="游ゴシック Light" w:eastAsia="游ゴシック Light" w:hAnsi="游ゴシック Light"/>
                              </w:rPr>
                              <w:t>nh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 xml:space="preserve">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E104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1.55pt;margin-top:3.95pt;width:206.45pt;height:34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" filled="f" stroked="f" strokeweight=".5pt">
                <v:textbox>
                  <w:txbxContent>
                    <w:p w:rsidR="00617630" w:rsidRPr="00EF770E" w:rsidRDefault="00617630">
                      <w:pPr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■Tab r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>ibbon m</w:t>
                      </w:r>
                      <w:r w:rsidRPr="00BE0B2E">
                        <w:rPr>
                          <w:rFonts w:ascii="游ゴシック Light" w:eastAsia="游ゴシック Light" w:hAnsi="游ゴシック Light" w:hint="eastAsia"/>
                        </w:rPr>
                        <w:t>à</w:t>
                      </w:r>
                      <w:r w:rsidRPr="00BE0B2E">
                        <w:rPr>
                          <w:rFonts w:ascii="游ゴシック Light" w:eastAsia="游ゴシック Light" w:hAnsi="游ゴシック Light"/>
                        </w:rPr>
                        <w:t>n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 xml:space="preserve"> h</w:t>
                      </w:r>
                      <w:r w:rsidRPr="00BE0B2E">
                        <w:rPr>
                          <w:rFonts w:ascii="游ゴシック Light" w:eastAsia="游ゴシック Light" w:hAnsi="游ゴシック Light" w:hint="eastAsia"/>
                        </w:rPr>
                        <w:t>ì</w:t>
                      </w:r>
                      <w:r w:rsidRPr="00BE0B2E">
                        <w:rPr>
                          <w:rFonts w:ascii="游ゴシック Light" w:eastAsia="游ゴシック Light" w:hAnsi="游ゴシック Light"/>
                        </w:rPr>
                        <w:t>nh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 xml:space="preserve"> main</w:t>
                      </w:r>
                    </w:p>
                  </w:txbxContent>
                </v:textbox>
              </v:shape>
            </w:pict>
          </mc:Fallback>
        </mc:AlternateContent>
      </w:r>
    </w:p>
    <w:p w:rsidR="00106252" w:rsidRDefault="00106252" w:rsidP="00EF770E"/>
    <w:tbl>
      <w:tblPr>
        <w:tblStyle w:val="TableGrid"/>
        <w:tblpPr w:leftFromText="142" w:rightFromText="142" w:vertAnchor="text" w:horzAnchor="margin" w:tblpX="250" w:tblpY="26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675"/>
        <w:gridCol w:w="2268"/>
        <w:gridCol w:w="7371"/>
      </w:tblGrid>
      <w:tr w:rsidR="005B49CE" w:rsidRPr="005B49CE" w:rsidTr="0021216A">
        <w:tc>
          <w:tcPr>
            <w:tcW w:w="675" w:type="dxa"/>
          </w:tcPr>
          <w:p w:rsidR="005B49CE" w:rsidRPr="005B49CE" w:rsidRDefault="005B49CE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1</w:t>
            </w:r>
          </w:p>
        </w:tc>
        <w:tc>
          <w:tcPr>
            <w:tcW w:w="2268" w:type="dxa"/>
          </w:tcPr>
          <w:p w:rsidR="005B49CE" w:rsidRPr="005B49CE" w:rsidRDefault="007657A8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/>
              </w:rPr>
              <w:t>File</w:t>
            </w:r>
          </w:p>
        </w:tc>
        <w:tc>
          <w:tcPr>
            <w:tcW w:w="7371" w:type="dxa"/>
          </w:tcPr>
          <w:p w:rsidR="005B49CE" w:rsidRPr="005B49CE" w:rsidRDefault="007657A8" w:rsidP="007657A8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Hi</w:t>
            </w:r>
            <w:r w:rsidRPr="007657A8">
              <w:rPr>
                <w:rFonts w:ascii="Calibri" w:eastAsia="游ゴシック Light" w:hAnsi="Calibri" w:cs="Calibri"/>
              </w:rPr>
              <w:t>ể</w:t>
            </w:r>
            <w:r w:rsidRPr="007657A8">
              <w:rPr>
                <w:rFonts w:ascii="游ゴシック Light" w:eastAsia="游ゴシック Light" w:hAnsi="游ゴシック Light"/>
              </w:rPr>
              <w:t>n</w:t>
            </w:r>
            <w:r>
              <w:rPr>
                <w:rFonts w:ascii="游ゴシック Light" w:eastAsia="游ゴシック Light" w:hAnsi="游ゴシック Light"/>
              </w:rPr>
              <w:t xml:space="preserve"> th</w:t>
            </w:r>
            <w:r w:rsidRPr="007657A8">
              <w:rPr>
                <w:rFonts w:ascii="Calibri" w:eastAsia="游ゴシック Light" w:hAnsi="Calibri" w:cs="Calibri"/>
              </w:rPr>
              <w:t>ị</w:t>
            </w:r>
            <w:r>
              <w:rPr>
                <w:rFonts w:ascii="Calibri" w:eastAsia="游ゴシック Light" w:hAnsi="Calibri" w:cs="Calibri"/>
              </w:rPr>
              <w:t xml:space="preserve"> l</w:t>
            </w:r>
            <w:r w:rsidRPr="007657A8">
              <w:rPr>
                <w:rFonts w:ascii="Calibri" w:eastAsia="游ゴシック Light" w:hAnsi="Calibri" w:cs="Calibri"/>
              </w:rPr>
              <w:t>is</w:t>
            </w:r>
            <w:r>
              <w:rPr>
                <w:rFonts w:ascii="Calibri" w:eastAsia="游ゴシック Light" w:hAnsi="Calibri" w:cs="Calibri"/>
              </w:rPr>
              <w:t>t menu file.</w:t>
            </w:r>
          </w:p>
        </w:tc>
      </w:tr>
      <w:tr w:rsidR="005B49CE" w:rsidRPr="005B49CE" w:rsidTr="0021216A">
        <w:tc>
          <w:tcPr>
            <w:tcW w:w="675" w:type="dxa"/>
          </w:tcPr>
          <w:p w:rsidR="005B49CE" w:rsidRPr="005B49CE" w:rsidRDefault="005B49CE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2</w:t>
            </w:r>
          </w:p>
        </w:tc>
        <w:tc>
          <w:tcPr>
            <w:tcW w:w="2268" w:type="dxa"/>
          </w:tcPr>
          <w:p w:rsidR="005B49CE" w:rsidRPr="005B49CE" w:rsidRDefault="007657A8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/>
              </w:rPr>
              <w:t>M</w:t>
            </w:r>
            <w:r w:rsidRPr="007657A8">
              <w:rPr>
                <w:rFonts w:ascii="游ゴシック Light" w:eastAsia="游ゴシック Light" w:hAnsi="游ゴシック Light"/>
              </w:rPr>
              <w:t>as</w:t>
            </w:r>
            <w:r>
              <w:rPr>
                <w:rFonts w:ascii="游ゴシック Light" w:eastAsia="游ゴシック Light" w:hAnsi="游ゴシック Light"/>
              </w:rPr>
              <w:t>ter</w:t>
            </w:r>
          </w:p>
        </w:tc>
        <w:tc>
          <w:tcPr>
            <w:tcW w:w="7371" w:type="dxa"/>
          </w:tcPr>
          <w:p w:rsidR="005B49CE" w:rsidRPr="005B49CE" w:rsidRDefault="007657A8" w:rsidP="007657A8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Hi</w:t>
            </w:r>
            <w:r w:rsidRPr="007657A8">
              <w:rPr>
                <w:rFonts w:ascii="Calibri" w:eastAsia="游ゴシック Light" w:hAnsi="Calibri" w:cs="Calibri"/>
              </w:rPr>
              <w:t>ể</w:t>
            </w:r>
            <w:r w:rsidRPr="007657A8">
              <w:rPr>
                <w:rFonts w:ascii="游ゴシック Light" w:eastAsia="游ゴシック Light" w:hAnsi="游ゴシック Light"/>
              </w:rPr>
              <w:t>n</w:t>
            </w:r>
            <w:r>
              <w:rPr>
                <w:rFonts w:ascii="游ゴシック Light" w:eastAsia="游ゴシック Light" w:hAnsi="游ゴシック Light"/>
              </w:rPr>
              <w:t xml:space="preserve"> th</w:t>
            </w:r>
            <w:r w:rsidRPr="007657A8">
              <w:rPr>
                <w:rFonts w:ascii="Calibri" w:eastAsia="游ゴシック Light" w:hAnsi="Calibri" w:cs="Calibri"/>
              </w:rPr>
              <w:t>ị</w:t>
            </w:r>
            <w:r>
              <w:rPr>
                <w:rFonts w:ascii="Calibri" w:eastAsia="游ゴシック Light" w:hAnsi="Calibri" w:cs="Calibri"/>
              </w:rPr>
              <w:t xml:space="preserve"> button kh</w:t>
            </w:r>
            <w:r w:rsidRPr="007657A8">
              <w:rPr>
                <w:rFonts w:ascii="Calibri" w:eastAsia="游ゴシック Light" w:hAnsi="Calibri" w:cs="Calibri"/>
              </w:rPr>
              <w:t>ởi</w:t>
            </w:r>
            <w:r>
              <w:rPr>
                <w:rFonts w:ascii="Calibri" w:eastAsia="游ゴシック Light" w:hAnsi="Calibri" w:cs="Calibri"/>
              </w:rPr>
              <w:t xml:space="preserve"> </w:t>
            </w:r>
            <w:r w:rsidRPr="007657A8">
              <w:rPr>
                <w:rFonts w:ascii="Calibri" w:eastAsia="游ゴシック Light" w:hAnsi="Calibri" w:cs="Calibri" w:hint="eastAsia"/>
              </w:rPr>
              <w:t>đ</w:t>
            </w:r>
            <w:r w:rsidRPr="007657A8">
              <w:rPr>
                <w:rFonts w:ascii="Calibri" w:eastAsia="游ゴシック Light" w:hAnsi="Calibri" w:cs="Calibri"/>
              </w:rPr>
              <w:t>ộng</w:t>
            </w:r>
            <w:r>
              <w:rPr>
                <w:rFonts w:ascii="Calibri" w:eastAsia="游ゴシック Light" w:hAnsi="Calibri" w:cs="Calibri"/>
              </w:rPr>
              <w:t xml:space="preserve"> c</w:t>
            </w:r>
            <w:r w:rsidRPr="007657A8">
              <w:rPr>
                <w:rFonts w:ascii="Calibri" w:eastAsia="游ゴシック Light" w:hAnsi="Calibri" w:cs="Calibri" w:hint="eastAsia"/>
              </w:rPr>
              <w:t>á</w:t>
            </w:r>
            <w:r w:rsidRPr="007657A8">
              <w:rPr>
                <w:rFonts w:ascii="Calibri" w:eastAsia="游ゴシック Light" w:hAnsi="Calibri" w:cs="Calibri"/>
              </w:rPr>
              <w:t>c</w:t>
            </w:r>
            <w:r>
              <w:rPr>
                <w:rFonts w:ascii="Calibri" w:eastAsia="游ゴシック Light" w:hAnsi="Calibri" w:cs="Calibri"/>
              </w:rPr>
              <w:t xml:space="preserve"> m</w:t>
            </w:r>
            <w:r w:rsidRPr="007657A8">
              <w:rPr>
                <w:rFonts w:ascii="Calibri" w:eastAsia="游ゴシック Light" w:hAnsi="Calibri" w:cs="Calibri" w:hint="eastAsia"/>
              </w:rPr>
              <w:t>à</w:t>
            </w:r>
            <w:r w:rsidRPr="007657A8">
              <w:rPr>
                <w:rFonts w:ascii="Calibri" w:eastAsia="游ゴシック Light" w:hAnsi="Calibri" w:cs="Calibri"/>
              </w:rPr>
              <w:t>n</w:t>
            </w:r>
            <w:r>
              <w:rPr>
                <w:rFonts w:ascii="Calibri" w:eastAsia="游ゴシック Light" w:hAnsi="Calibri" w:cs="Calibri"/>
              </w:rPr>
              <w:t xml:space="preserve"> h</w:t>
            </w:r>
            <w:r w:rsidRPr="007657A8">
              <w:rPr>
                <w:rFonts w:ascii="Calibri" w:eastAsia="游ゴシック Light" w:hAnsi="Calibri" w:cs="Calibri" w:hint="eastAsia"/>
              </w:rPr>
              <w:t>ì</w:t>
            </w:r>
            <w:r w:rsidRPr="007657A8">
              <w:rPr>
                <w:rFonts w:ascii="Calibri" w:eastAsia="游ゴシック Light" w:hAnsi="Calibri" w:cs="Calibri"/>
              </w:rPr>
              <w:t>nh</w:t>
            </w:r>
            <w:r>
              <w:rPr>
                <w:rFonts w:ascii="Calibri" w:eastAsia="游ゴシック Light" w:hAnsi="Calibri" w:cs="Calibri"/>
              </w:rPr>
              <w:t xml:space="preserve"> m</w:t>
            </w:r>
            <w:r w:rsidRPr="007657A8">
              <w:rPr>
                <w:rFonts w:ascii="Calibri" w:eastAsia="游ゴシック Light" w:hAnsi="Calibri" w:cs="Calibri"/>
              </w:rPr>
              <w:t>as</w:t>
            </w:r>
            <w:r>
              <w:rPr>
                <w:rFonts w:ascii="Calibri" w:eastAsia="游ゴシック Light" w:hAnsi="Calibri" w:cs="Calibri"/>
              </w:rPr>
              <w:t>ter</w:t>
            </w:r>
          </w:p>
        </w:tc>
      </w:tr>
      <w:tr w:rsidR="005B49CE" w:rsidRPr="005B49CE" w:rsidTr="0021216A">
        <w:tc>
          <w:tcPr>
            <w:tcW w:w="675" w:type="dxa"/>
          </w:tcPr>
          <w:p w:rsidR="005B49CE" w:rsidRPr="005B49CE" w:rsidRDefault="005B49CE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3</w:t>
            </w:r>
          </w:p>
        </w:tc>
        <w:tc>
          <w:tcPr>
            <w:tcW w:w="2268" w:type="dxa"/>
          </w:tcPr>
          <w:p w:rsidR="005B49CE" w:rsidRPr="005B49CE" w:rsidRDefault="007657A8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/>
              </w:rPr>
              <w:t>S</w:t>
            </w:r>
            <w:r w:rsidRPr="007657A8">
              <w:rPr>
                <w:rFonts w:ascii="Calibri" w:eastAsia="游ゴシック Light" w:hAnsi="Calibri" w:cs="Calibri"/>
              </w:rPr>
              <w:t>ả</w:t>
            </w:r>
            <w:r w:rsidRPr="007657A8">
              <w:rPr>
                <w:rFonts w:ascii="游ゴシック Light" w:eastAsia="游ゴシック Light" w:hAnsi="游ゴシック Light"/>
              </w:rPr>
              <w:t>n</w:t>
            </w:r>
            <w:r>
              <w:rPr>
                <w:rFonts w:ascii="游ゴシック Light" w:eastAsia="游ゴシック Light" w:hAnsi="游ゴシック Light"/>
              </w:rPr>
              <w:t xml:space="preserve"> ph</w:t>
            </w:r>
            <w:r w:rsidRPr="007657A8">
              <w:rPr>
                <w:rFonts w:ascii="Calibri" w:eastAsia="游ゴシック Light" w:hAnsi="Calibri" w:cs="Calibri"/>
              </w:rPr>
              <w:t>ẩ</w:t>
            </w:r>
            <w:r w:rsidRPr="007657A8">
              <w:rPr>
                <w:rFonts w:ascii="游ゴシック Light" w:eastAsia="游ゴシック Light" w:hAnsi="游ゴシック Light"/>
              </w:rPr>
              <w:t>m</w:t>
            </w:r>
          </w:p>
        </w:tc>
        <w:tc>
          <w:tcPr>
            <w:tcW w:w="7371" w:type="dxa"/>
          </w:tcPr>
          <w:p w:rsidR="005B49CE" w:rsidRPr="005B49CE" w:rsidRDefault="007657A8" w:rsidP="007657A8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Hi</w:t>
            </w:r>
            <w:r w:rsidRPr="007657A8">
              <w:rPr>
                <w:rFonts w:ascii="Calibri" w:eastAsia="游ゴシック Light" w:hAnsi="Calibri" w:cs="Calibri"/>
              </w:rPr>
              <w:t>ể</w:t>
            </w:r>
            <w:r w:rsidRPr="007657A8">
              <w:rPr>
                <w:rFonts w:ascii="游ゴシック Light" w:eastAsia="游ゴシック Light" w:hAnsi="游ゴシック Light"/>
              </w:rPr>
              <w:t>n</w:t>
            </w:r>
            <w:r>
              <w:rPr>
                <w:rFonts w:ascii="游ゴシック Light" w:eastAsia="游ゴシック Light" w:hAnsi="游ゴシック Light"/>
              </w:rPr>
              <w:t xml:space="preserve"> th</w:t>
            </w:r>
            <w:r w:rsidRPr="007657A8">
              <w:rPr>
                <w:rFonts w:ascii="Calibri" w:eastAsia="游ゴシック Light" w:hAnsi="Calibri" w:cs="Calibri"/>
              </w:rPr>
              <w:t>ị</w:t>
            </w:r>
            <w:r>
              <w:rPr>
                <w:rFonts w:ascii="Calibri" w:eastAsia="游ゴシック Light" w:hAnsi="Calibri" w:cs="Calibri"/>
              </w:rPr>
              <w:t>, edit l</w:t>
            </w:r>
            <w:r w:rsidRPr="007657A8">
              <w:rPr>
                <w:rFonts w:ascii="Calibri" w:eastAsia="游ゴシック Light" w:hAnsi="Calibri" w:cs="Calibri"/>
              </w:rPr>
              <w:t>is</w:t>
            </w:r>
            <w:r>
              <w:rPr>
                <w:rFonts w:ascii="Calibri" w:eastAsia="游ゴシック Light" w:hAnsi="Calibri" w:cs="Calibri"/>
              </w:rPr>
              <w:t>t s</w:t>
            </w:r>
            <w:r w:rsidRPr="007657A8">
              <w:rPr>
                <w:rFonts w:ascii="Calibri" w:eastAsia="游ゴシック Light" w:hAnsi="Calibri" w:cs="Calibri"/>
              </w:rPr>
              <w:t>ản</w:t>
            </w:r>
            <w:r>
              <w:rPr>
                <w:rFonts w:ascii="Calibri" w:eastAsia="游ゴシック Light" w:hAnsi="Calibri" w:cs="Calibri"/>
              </w:rPr>
              <w:t xml:space="preserve"> ph</w:t>
            </w:r>
            <w:r w:rsidRPr="007657A8">
              <w:rPr>
                <w:rFonts w:ascii="Calibri" w:eastAsia="游ゴシック Light" w:hAnsi="Calibri" w:cs="Calibri"/>
              </w:rPr>
              <w:t>ẩm</w:t>
            </w:r>
            <w:r>
              <w:rPr>
                <w:rFonts w:ascii="Calibri" w:eastAsia="游ゴシック Light" w:hAnsi="Calibri" w:cs="Calibri"/>
              </w:rPr>
              <w:t>, l</w:t>
            </w:r>
            <w:r w:rsidRPr="007657A8">
              <w:rPr>
                <w:rFonts w:ascii="Calibri" w:eastAsia="游ゴシック Light" w:hAnsi="Calibri" w:cs="Calibri"/>
              </w:rPr>
              <w:t>is</w:t>
            </w:r>
            <w:r>
              <w:rPr>
                <w:rFonts w:ascii="Calibri" w:eastAsia="游ゴシック Light" w:hAnsi="Calibri" w:cs="Calibri"/>
              </w:rPr>
              <w:t>t v</w:t>
            </w:r>
            <w:r w:rsidRPr="007657A8">
              <w:rPr>
                <w:rFonts w:ascii="Calibri" w:eastAsia="游ゴシック Light" w:hAnsi="Calibri" w:cs="Calibri"/>
              </w:rPr>
              <w:t>ật</w:t>
            </w:r>
            <w:r>
              <w:rPr>
                <w:rFonts w:ascii="Calibri" w:eastAsia="游ゴシック Light" w:hAnsi="Calibri" w:cs="Calibri"/>
              </w:rPr>
              <w:t xml:space="preserve"> li</w:t>
            </w:r>
            <w:r w:rsidRPr="007657A8">
              <w:rPr>
                <w:rFonts w:ascii="Calibri" w:eastAsia="游ゴシック Light" w:hAnsi="Calibri" w:cs="Calibri"/>
              </w:rPr>
              <w:t>ệu</w:t>
            </w:r>
            <w:r>
              <w:rPr>
                <w:rFonts w:ascii="Calibri" w:eastAsia="游ゴシック Light" w:hAnsi="Calibri" w:cs="Calibri"/>
              </w:rPr>
              <w:t xml:space="preserve"> c</w:t>
            </w:r>
            <w:r w:rsidRPr="007657A8">
              <w:rPr>
                <w:rFonts w:ascii="Calibri" w:eastAsia="游ゴシック Light" w:hAnsi="Calibri" w:cs="Calibri"/>
              </w:rPr>
              <w:t>ấu</w:t>
            </w:r>
            <w:r>
              <w:rPr>
                <w:rFonts w:ascii="Calibri" w:eastAsia="游ゴシック Light" w:hAnsi="Calibri" w:cs="Calibri"/>
              </w:rPr>
              <w:t xml:space="preserve"> th</w:t>
            </w:r>
            <w:r w:rsidRPr="007657A8">
              <w:rPr>
                <w:rFonts w:ascii="Calibri" w:eastAsia="游ゴシック Light" w:hAnsi="Calibri" w:cs="Calibri" w:hint="eastAsia"/>
              </w:rPr>
              <w:t>à</w:t>
            </w:r>
            <w:r w:rsidRPr="007657A8">
              <w:rPr>
                <w:rFonts w:ascii="Calibri" w:eastAsia="游ゴシック Light" w:hAnsi="Calibri" w:cs="Calibri"/>
              </w:rPr>
              <w:t>nh</w:t>
            </w:r>
            <w:r>
              <w:rPr>
                <w:rFonts w:ascii="Calibri" w:eastAsia="游ゴシック Light" w:hAnsi="Calibri" w:cs="Calibri"/>
              </w:rPr>
              <w:t>, th</w:t>
            </w:r>
            <w:r w:rsidRPr="007657A8">
              <w:rPr>
                <w:rFonts w:ascii="Calibri" w:eastAsia="游ゴシック Light" w:hAnsi="Calibri" w:cs="Calibri" w:hint="eastAsia"/>
              </w:rPr>
              <w:t>ô</w:t>
            </w:r>
            <w:r>
              <w:rPr>
                <w:rFonts w:ascii="Calibri" w:eastAsia="游ゴシック Light" w:hAnsi="Calibri" w:cs="Calibri"/>
              </w:rPr>
              <w:t>ng tin h</w:t>
            </w:r>
            <w:r w:rsidRPr="007657A8">
              <w:rPr>
                <w:rFonts w:ascii="Calibri" w:eastAsia="游ゴシック Light" w:hAnsi="Calibri" w:cs="Calibri" w:hint="eastAsia"/>
              </w:rPr>
              <w:t>à</w:t>
            </w:r>
            <w:r w:rsidRPr="007657A8">
              <w:rPr>
                <w:rFonts w:ascii="Calibri" w:eastAsia="游ゴシック Light" w:hAnsi="Calibri" w:cs="Calibri"/>
              </w:rPr>
              <w:t>n</w:t>
            </w:r>
          </w:p>
        </w:tc>
      </w:tr>
      <w:tr w:rsidR="005B49CE" w:rsidRPr="005B49CE" w:rsidTr="0021216A">
        <w:tc>
          <w:tcPr>
            <w:tcW w:w="675" w:type="dxa"/>
          </w:tcPr>
          <w:p w:rsidR="005B49CE" w:rsidRDefault="005B49CE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4</w:t>
            </w:r>
          </w:p>
        </w:tc>
        <w:tc>
          <w:tcPr>
            <w:tcW w:w="2268" w:type="dxa"/>
          </w:tcPr>
          <w:p w:rsidR="005B49CE" w:rsidRPr="005B49CE" w:rsidRDefault="007657A8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Ph</w:t>
            </w:r>
            <w:r w:rsidRPr="007657A8">
              <w:rPr>
                <w:rFonts w:ascii="游ゴシック Light" w:eastAsia="游ゴシック Light" w:hAnsi="游ゴシック Light" w:hint="eastAsia"/>
              </w:rPr>
              <w:t>â</w:t>
            </w:r>
            <w:r>
              <w:rPr>
                <w:rFonts w:ascii="游ゴシック Light" w:eastAsia="游ゴシック Light" w:hAnsi="游ゴシック Light"/>
              </w:rPr>
              <w:t>n lo</w:t>
            </w:r>
            <w:r w:rsidRPr="007657A8">
              <w:rPr>
                <w:rFonts w:ascii="Calibri" w:eastAsia="游ゴシック Light" w:hAnsi="Calibri" w:cs="Calibri"/>
              </w:rPr>
              <w:t>ạ</w:t>
            </w:r>
            <w:r w:rsidRPr="007657A8">
              <w:rPr>
                <w:rFonts w:ascii="游ゴシック Light" w:eastAsia="游ゴシック Light" w:hAnsi="游ゴシック Light"/>
              </w:rPr>
              <w:t>i</w:t>
            </w:r>
          </w:p>
        </w:tc>
        <w:tc>
          <w:tcPr>
            <w:tcW w:w="7371" w:type="dxa"/>
          </w:tcPr>
          <w:p w:rsidR="005B49CE" w:rsidRPr="005B49CE" w:rsidRDefault="00725282" w:rsidP="00725282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Ti</w:t>
            </w:r>
            <w:r w:rsidRPr="00725282">
              <w:rPr>
                <w:rFonts w:ascii="Calibri" w:eastAsia="游ゴシック Light" w:hAnsi="Calibri" w:cs="Calibri"/>
              </w:rPr>
              <w:t>ế</w:t>
            </w:r>
            <w:r w:rsidRPr="00725282">
              <w:rPr>
                <w:rFonts w:ascii="游ゴシック Light" w:eastAsia="游ゴシック Light" w:hAnsi="游ゴシック Light"/>
              </w:rPr>
              <w:t>n</w:t>
            </w:r>
            <w:r>
              <w:rPr>
                <w:rFonts w:ascii="游ゴシック Light" w:eastAsia="游ゴシック Light" w:hAnsi="游ゴシック Light"/>
              </w:rPr>
              <w:t xml:space="preserve"> h</w:t>
            </w:r>
            <w:r w:rsidRPr="00725282">
              <w:rPr>
                <w:rFonts w:ascii="游ゴシック Light" w:eastAsia="游ゴシック Light" w:hAnsi="游ゴシック Light" w:hint="eastAsia"/>
              </w:rPr>
              <w:t>à</w:t>
            </w:r>
            <w:r w:rsidRPr="00725282">
              <w:rPr>
                <w:rFonts w:ascii="游ゴシック Light" w:eastAsia="游ゴシック Light" w:hAnsi="游ゴシック Light"/>
              </w:rPr>
              <w:t>nh</w:t>
            </w:r>
            <w:r>
              <w:rPr>
                <w:rFonts w:ascii="游ゴシック Light" w:eastAsia="游ゴシック Light" w:hAnsi="游ゴシック Light"/>
              </w:rPr>
              <w:t xml:space="preserve"> </w:t>
            </w:r>
            <w:r>
              <w:rPr>
                <w:rFonts w:ascii="Calibri" w:eastAsia="游ゴシック Light" w:hAnsi="Calibri" w:cs="Calibri"/>
              </w:rPr>
              <w:t>ph</w:t>
            </w:r>
            <w:r w:rsidRPr="00725282">
              <w:rPr>
                <w:rFonts w:ascii="Calibri" w:eastAsia="游ゴシック Light" w:hAnsi="Calibri" w:cs="Calibri" w:hint="eastAsia"/>
              </w:rPr>
              <w:t>â</w:t>
            </w:r>
            <w:r>
              <w:rPr>
                <w:rFonts w:ascii="Calibri" w:eastAsia="游ゴシック Light" w:hAnsi="Calibri" w:cs="Calibri"/>
              </w:rPr>
              <w:t>n lo</w:t>
            </w:r>
            <w:r w:rsidRPr="00725282">
              <w:rPr>
                <w:rFonts w:ascii="Calibri" w:eastAsia="游ゴシック Light" w:hAnsi="Calibri" w:cs="Calibri"/>
              </w:rPr>
              <w:t>ại</w:t>
            </w:r>
            <w:r>
              <w:rPr>
                <w:rFonts w:ascii="Calibri" w:eastAsia="游ゴシック Light" w:hAnsi="Calibri" w:cs="Calibri"/>
              </w:rPr>
              <w:t xml:space="preserve"> s</w:t>
            </w:r>
            <w:r w:rsidRPr="00725282">
              <w:rPr>
                <w:rFonts w:ascii="Calibri" w:eastAsia="游ゴシック Light" w:hAnsi="Calibri" w:cs="Calibri"/>
              </w:rPr>
              <w:t>ản</w:t>
            </w:r>
            <w:r>
              <w:rPr>
                <w:rFonts w:ascii="Calibri" w:eastAsia="游ゴシック Light" w:hAnsi="Calibri" w:cs="Calibri"/>
              </w:rPr>
              <w:t xml:space="preserve"> ph</w:t>
            </w:r>
            <w:r w:rsidRPr="00725282">
              <w:rPr>
                <w:rFonts w:ascii="Calibri" w:eastAsia="游ゴシック Light" w:hAnsi="Calibri" w:cs="Calibri"/>
              </w:rPr>
              <w:t>ẩm</w:t>
            </w:r>
          </w:p>
        </w:tc>
      </w:tr>
      <w:tr w:rsidR="005B49CE" w:rsidRPr="005B49CE" w:rsidTr="0021216A">
        <w:tc>
          <w:tcPr>
            <w:tcW w:w="675" w:type="dxa"/>
          </w:tcPr>
          <w:p w:rsidR="005B49CE" w:rsidRDefault="005B49CE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5</w:t>
            </w:r>
          </w:p>
        </w:tc>
        <w:tc>
          <w:tcPr>
            <w:tcW w:w="2268" w:type="dxa"/>
          </w:tcPr>
          <w:p w:rsidR="005B49CE" w:rsidRPr="005B49CE" w:rsidRDefault="007657A8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C</w:t>
            </w:r>
            <w:r w:rsidRPr="007657A8">
              <w:rPr>
                <w:rFonts w:ascii="游ゴシック Light" w:eastAsia="游ゴシック Light" w:hAnsi="游ゴシック Light" w:hint="eastAsia"/>
              </w:rPr>
              <w:t>ô</w:t>
            </w:r>
            <w:r>
              <w:rPr>
                <w:rFonts w:ascii="游ゴシック Light" w:eastAsia="游ゴシック Light" w:hAnsi="游ゴシック Light"/>
              </w:rPr>
              <w:t xml:space="preserve">ng </w:t>
            </w:r>
            <w:r w:rsidRPr="007657A8">
              <w:rPr>
                <w:rFonts w:ascii="游ゴシック Light" w:eastAsia="游ゴシック Light" w:hAnsi="游ゴシック Light" w:hint="eastAsia"/>
              </w:rPr>
              <w:t>đ</w:t>
            </w:r>
            <w:r>
              <w:rPr>
                <w:rFonts w:ascii="游ゴシック Light" w:eastAsia="游ゴシック Light" w:hAnsi="游ゴシック Light"/>
              </w:rPr>
              <w:t>o</w:t>
            </w:r>
            <w:r w:rsidRPr="007657A8">
              <w:rPr>
                <w:rFonts w:ascii="Calibri" w:eastAsia="游ゴシック Light" w:hAnsi="Calibri" w:cs="Calibri"/>
              </w:rPr>
              <w:t>ạ</w:t>
            </w:r>
            <w:r w:rsidRPr="007657A8">
              <w:rPr>
                <w:rFonts w:ascii="游ゴシック Light" w:eastAsia="游ゴシック Light" w:hAnsi="游ゴシック Light"/>
              </w:rPr>
              <w:t>n</w:t>
            </w:r>
          </w:p>
        </w:tc>
        <w:tc>
          <w:tcPr>
            <w:tcW w:w="7371" w:type="dxa"/>
          </w:tcPr>
          <w:p w:rsidR="005B49CE" w:rsidRPr="005B49CE" w:rsidRDefault="00725282" w:rsidP="00725282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Hi</w:t>
            </w:r>
            <w:r w:rsidRPr="00725282">
              <w:rPr>
                <w:rFonts w:ascii="Calibri" w:eastAsia="游ゴシック Light" w:hAnsi="Calibri" w:cs="Calibri"/>
              </w:rPr>
              <w:t>ể</w:t>
            </w:r>
            <w:r w:rsidRPr="00725282">
              <w:rPr>
                <w:rFonts w:ascii="游ゴシック Light" w:eastAsia="游ゴシック Light" w:hAnsi="游ゴシック Light"/>
              </w:rPr>
              <w:t>n</w:t>
            </w:r>
            <w:r>
              <w:rPr>
                <w:rFonts w:ascii="游ゴシック Light" w:eastAsia="游ゴシック Light" w:hAnsi="游ゴシック Light"/>
              </w:rPr>
              <w:t xml:space="preserve"> th</w:t>
            </w:r>
            <w:r w:rsidRPr="00725282">
              <w:rPr>
                <w:rFonts w:ascii="Calibri" w:eastAsia="游ゴシック Light" w:hAnsi="Calibri" w:cs="Calibri"/>
              </w:rPr>
              <w:t>ị</w:t>
            </w:r>
            <w:r>
              <w:rPr>
                <w:rFonts w:ascii="Calibri" w:eastAsia="游ゴシック Light" w:hAnsi="Calibri" w:cs="Calibri"/>
              </w:rPr>
              <w:t xml:space="preserve"> gant ch</w:t>
            </w:r>
            <w:r w:rsidRPr="00725282">
              <w:rPr>
                <w:rFonts w:ascii="Calibri" w:eastAsia="游ゴシック Light" w:hAnsi="Calibri" w:cs="Calibri"/>
              </w:rPr>
              <w:t>ar</w:t>
            </w:r>
            <w:r>
              <w:rPr>
                <w:rFonts w:ascii="Calibri" w:eastAsia="游ゴシック Light" w:hAnsi="Calibri" w:cs="Calibri"/>
              </w:rPr>
              <w:t>t ti</w:t>
            </w:r>
            <w:r w:rsidRPr="00725282">
              <w:rPr>
                <w:rFonts w:ascii="Calibri" w:eastAsia="游ゴシック Light" w:hAnsi="Calibri" w:cs="Calibri"/>
              </w:rPr>
              <w:t>ến</w:t>
            </w:r>
            <w:r>
              <w:rPr>
                <w:rFonts w:ascii="Calibri" w:eastAsia="游ゴシック Light" w:hAnsi="Calibri" w:cs="Calibri"/>
              </w:rPr>
              <w:t xml:space="preserve"> </w:t>
            </w:r>
            <w:r w:rsidRPr="00725282">
              <w:rPr>
                <w:rFonts w:ascii="Calibri" w:eastAsia="游ゴシック Light" w:hAnsi="Calibri" w:cs="Calibri" w:hint="eastAsia"/>
              </w:rPr>
              <w:t>đ</w:t>
            </w:r>
            <w:r w:rsidRPr="00725282">
              <w:rPr>
                <w:rFonts w:ascii="Calibri" w:eastAsia="游ゴシック Light" w:hAnsi="Calibri" w:cs="Calibri"/>
              </w:rPr>
              <w:t>ộ</w:t>
            </w:r>
            <w:r>
              <w:rPr>
                <w:rFonts w:ascii="Calibri" w:eastAsia="游ゴシック Light" w:hAnsi="Calibri" w:cs="Calibri"/>
              </w:rPr>
              <w:t xml:space="preserve"> v</w:t>
            </w:r>
            <w:r w:rsidRPr="00725282">
              <w:rPr>
                <w:rFonts w:ascii="Calibri" w:eastAsia="游ゴシック Light" w:hAnsi="Calibri" w:cs="Calibri" w:hint="eastAsia"/>
              </w:rPr>
              <w:t>à</w:t>
            </w:r>
            <w:r>
              <w:rPr>
                <w:rFonts w:ascii="Calibri" w:eastAsia="游ゴシック Light" w:hAnsi="Calibri" w:cs="Calibri"/>
              </w:rPr>
              <w:t xml:space="preserve"> k</w:t>
            </w:r>
            <w:r w:rsidRPr="00725282">
              <w:rPr>
                <w:rFonts w:ascii="Calibri" w:eastAsia="游ゴシック Light" w:hAnsi="Calibri" w:cs="Calibri"/>
              </w:rPr>
              <w:t>ế</w:t>
            </w:r>
            <w:r>
              <w:rPr>
                <w:rFonts w:ascii="Calibri" w:eastAsia="游ゴシック Light" w:hAnsi="Calibri" w:cs="Calibri"/>
              </w:rPr>
              <w:t xml:space="preserve"> ho</w:t>
            </w:r>
            <w:r w:rsidRPr="00725282">
              <w:rPr>
                <w:rFonts w:ascii="Calibri" w:eastAsia="游ゴシック Light" w:hAnsi="Calibri" w:cs="Calibri"/>
              </w:rPr>
              <w:t>ạch</w:t>
            </w:r>
            <w:r>
              <w:rPr>
                <w:rFonts w:ascii="Calibri" w:eastAsia="游ゴシック Light" w:hAnsi="Calibri" w:cs="Calibri"/>
              </w:rPr>
              <w:t xml:space="preserve"> c</w:t>
            </w:r>
            <w:r w:rsidRPr="00725282">
              <w:rPr>
                <w:rFonts w:ascii="Calibri" w:eastAsia="游ゴシック Light" w:hAnsi="Calibri" w:cs="Calibri" w:hint="eastAsia"/>
              </w:rPr>
              <w:t>ô</w:t>
            </w:r>
            <w:r>
              <w:rPr>
                <w:rFonts w:ascii="Calibri" w:eastAsia="游ゴシック Light" w:hAnsi="Calibri" w:cs="Calibri"/>
              </w:rPr>
              <w:t xml:space="preserve">ng </w:t>
            </w:r>
            <w:r w:rsidRPr="00725282">
              <w:rPr>
                <w:rFonts w:ascii="Calibri" w:eastAsia="游ゴシック Light" w:hAnsi="Calibri" w:cs="Calibri" w:hint="eastAsia"/>
              </w:rPr>
              <w:t>đ</w:t>
            </w:r>
            <w:r>
              <w:rPr>
                <w:rFonts w:ascii="Calibri" w:eastAsia="游ゴシック Light" w:hAnsi="Calibri" w:cs="Calibri"/>
              </w:rPr>
              <w:t>o</w:t>
            </w:r>
            <w:r w:rsidRPr="00725282">
              <w:rPr>
                <w:rFonts w:ascii="Calibri" w:eastAsia="游ゴシック Light" w:hAnsi="Calibri" w:cs="Calibri"/>
              </w:rPr>
              <w:t>ạn</w:t>
            </w:r>
            <w:r>
              <w:rPr>
                <w:rFonts w:ascii="Calibri" w:eastAsia="游ゴシック Light" w:hAnsi="Calibri" w:cs="Calibri"/>
              </w:rPr>
              <w:t>.</w:t>
            </w:r>
          </w:p>
        </w:tc>
      </w:tr>
      <w:tr w:rsidR="005B49CE" w:rsidRPr="005B49CE" w:rsidTr="0021216A">
        <w:tc>
          <w:tcPr>
            <w:tcW w:w="675" w:type="dxa"/>
          </w:tcPr>
          <w:p w:rsidR="005B49CE" w:rsidRDefault="005B49CE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6</w:t>
            </w:r>
          </w:p>
        </w:tc>
        <w:tc>
          <w:tcPr>
            <w:tcW w:w="2268" w:type="dxa"/>
          </w:tcPr>
          <w:p w:rsidR="005B49CE" w:rsidRPr="005B49CE" w:rsidRDefault="007657A8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Th</w:t>
            </w:r>
            <w:r w:rsidRPr="007657A8">
              <w:rPr>
                <w:rFonts w:ascii="游ゴシック Light" w:eastAsia="游ゴシック Light" w:hAnsi="游ゴシック Light" w:hint="eastAsia"/>
              </w:rPr>
              <w:t>à</w:t>
            </w:r>
            <w:r w:rsidRPr="007657A8">
              <w:rPr>
                <w:rFonts w:ascii="游ゴシック Light" w:eastAsia="游ゴシック Light" w:hAnsi="游ゴシック Light"/>
              </w:rPr>
              <w:t>nh</w:t>
            </w:r>
            <w:r>
              <w:rPr>
                <w:rFonts w:ascii="游ゴシック Light" w:eastAsia="游ゴシック Light" w:hAnsi="游ゴシック Light"/>
              </w:rPr>
              <w:t xml:space="preserve"> t</w:t>
            </w:r>
            <w:r w:rsidRPr="007657A8">
              <w:rPr>
                <w:rFonts w:ascii="游ゴシック Light" w:eastAsia="游ゴシック Light" w:hAnsi="游ゴシック Light" w:hint="eastAsia"/>
              </w:rPr>
              <w:t>í</w:t>
            </w:r>
            <w:r w:rsidRPr="007657A8">
              <w:rPr>
                <w:rFonts w:ascii="游ゴシック Light" w:eastAsia="游ゴシック Light" w:hAnsi="游ゴシック Light"/>
              </w:rPr>
              <w:t>ch</w:t>
            </w:r>
          </w:p>
        </w:tc>
        <w:tc>
          <w:tcPr>
            <w:tcW w:w="7371" w:type="dxa"/>
          </w:tcPr>
          <w:p w:rsidR="005B49CE" w:rsidRPr="005B49CE" w:rsidRDefault="00725282" w:rsidP="00725282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Hi</w:t>
            </w:r>
            <w:r w:rsidRPr="00725282">
              <w:rPr>
                <w:rFonts w:ascii="Calibri" w:eastAsia="游ゴシック Light" w:hAnsi="Calibri" w:cs="Calibri"/>
              </w:rPr>
              <w:t>ể</w:t>
            </w:r>
            <w:r w:rsidRPr="00725282">
              <w:rPr>
                <w:rFonts w:ascii="游ゴシック Light" w:eastAsia="游ゴシック Light" w:hAnsi="游ゴシック Light"/>
              </w:rPr>
              <w:t>n</w:t>
            </w:r>
            <w:r>
              <w:rPr>
                <w:rFonts w:ascii="游ゴシック Light" w:eastAsia="游ゴシック Light" w:hAnsi="游ゴシック Light"/>
              </w:rPr>
              <w:t xml:space="preserve"> th</w:t>
            </w:r>
            <w:r w:rsidRPr="00725282">
              <w:rPr>
                <w:rFonts w:ascii="Calibri" w:eastAsia="游ゴシック Light" w:hAnsi="Calibri" w:cs="Calibri"/>
              </w:rPr>
              <w:t>ị</w:t>
            </w:r>
            <w:r>
              <w:rPr>
                <w:rFonts w:ascii="Calibri" w:eastAsia="游ゴシック Light" w:hAnsi="Calibri" w:cs="Calibri"/>
              </w:rPr>
              <w:t xml:space="preserve"> th</w:t>
            </w:r>
            <w:r w:rsidRPr="00725282">
              <w:rPr>
                <w:rFonts w:ascii="Calibri" w:eastAsia="游ゴシック Light" w:hAnsi="Calibri" w:cs="Calibri" w:hint="eastAsia"/>
              </w:rPr>
              <w:t>ô</w:t>
            </w:r>
            <w:r>
              <w:rPr>
                <w:rFonts w:ascii="Calibri" w:eastAsia="游ゴシック Light" w:hAnsi="Calibri" w:cs="Calibri"/>
              </w:rPr>
              <w:t>ng tin th</w:t>
            </w:r>
            <w:r w:rsidRPr="00725282">
              <w:rPr>
                <w:rFonts w:ascii="Calibri" w:eastAsia="游ゴシック Light" w:hAnsi="Calibri" w:cs="Calibri" w:hint="eastAsia"/>
              </w:rPr>
              <w:t>à</w:t>
            </w:r>
            <w:r w:rsidRPr="00725282">
              <w:rPr>
                <w:rFonts w:ascii="Calibri" w:eastAsia="游ゴシック Light" w:hAnsi="Calibri" w:cs="Calibri"/>
              </w:rPr>
              <w:t>nh</w:t>
            </w:r>
            <w:r>
              <w:rPr>
                <w:rFonts w:ascii="Calibri" w:eastAsia="游ゴシック Light" w:hAnsi="Calibri" w:cs="Calibri"/>
              </w:rPr>
              <w:t xml:space="preserve"> t</w:t>
            </w:r>
            <w:r w:rsidRPr="00725282">
              <w:rPr>
                <w:rFonts w:ascii="Calibri" w:eastAsia="游ゴシック Light" w:hAnsi="Calibri" w:cs="Calibri" w:hint="eastAsia"/>
              </w:rPr>
              <w:t>í</w:t>
            </w:r>
            <w:r w:rsidRPr="00725282">
              <w:rPr>
                <w:rFonts w:ascii="Calibri" w:eastAsia="游ゴシック Light" w:hAnsi="Calibri" w:cs="Calibri"/>
              </w:rPr>
              <w:t>ch</w:t>
            </w:r>
            <w:r>
              <w:rPr>
                <w:rFonts w:ascii="Calibri" w:eastAsia="游ゴシック Light" w:hAnsi="Calibri" w:cs="Calibri"/>
              </w:rPr>
              <w:t>.</w:t>
            </w:r>
          </w:p>
        </w:tc>
      </w:tr>
      <w:tr w:rsidR="005B49CE" w:rsidRPr="005B49CE" w:rsidTr="0021216A">
        <w:tc>
          <w:tcPr>
            <w:tcW w:w="675" w:type="dxa"/>
          </w:tcPr>
          <w:p w:rsidR="005B49CE" w:rsidRDefault="005B49CE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7</w:t>
            </w:r>
          </w:p>
        </w:tc>
        <w:tc>
          <w:tcPr>
            <w:tcW w:w="2268" w:type="dxa"/>
          </w:tcPr>
          <w:p w:rsidR="005B49CE" w:rsidRPr="005B49CE" w:rsidRDefault="007657A8" w:rsidP="005B49CE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Template</w:t>
            </w:r>
          </w:p>
        </w:tc>
        <w:tc>
          <w:tcPr>
            <w:tcW w:w="7371" w:type="dxa"/>
          </w:tcPr>
          <w:p w:rsidR="005B49CE" w:rsidRPr="005B49CE" w:rsidRDefault="00725282" w:rsidP="00725282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Hi</w:t>
            </w:r>
            <w:r w:rsidRPr="00725282">
              <w:rPr>
                <w:rFonts w:ascii="Calibri" w:eastAsia="游ゴシック Light" w:hAnsi="Calibri" w:cs="Calibri"/>
              </w:rPr>
              <w:t>ể</w:t>
            </w:r>
            <w:r w:rsidRPr="00725282">
              <w:rPr>
                <w:rFonts w:ascii="游ゴシック Light" w:eastAsia="游ゴシック Light" w:hAnsi="游ゴシック Light"/>
              </w:rPr>
              <w:t>n</w:t>
            </w:r>
            <w:r>
              <w:rPr>
                <w:rFonts w:ascii="游ゴシック Light" w:eastAsia="游ゴシック Light" w:hAnsi="游ゴシック Light"/>
              </w:rPr>
              <w:t xml:space="preserve"> th</w:t>
            </w:r>
            <w:r w:rsidRPr="00725282">
              <w:rPr>
                <w:rFonts w:ascii="Calibri" w:eastAsia="游ゴシック Light" w:hAnsi="Calibri" w:cs="Calibri"/>
              </w:rPr>
              <w:t>ị</w:t>
            </w:r>
            <w:r>
              <w:rPr>
                <w:rFonts w:ascii="Calibri" w:eastAsia="游ゴシック Light" w:hAnsi="Calibri" w:cs="Calibri"/>
              </w:rPr>
              <w:t xml:space="preserve"> button hi</w:t>
            </w:r>
            <w:r w:rsidRPr="00725282">
              <w:rPr>
                <w:rFonts w:ascii="Calibri" w:eastAsia="游ゴシック Light" w:hAnsi="Calibri" w:cs="Calibri"/>
              </w:rPr>
              <w:t>ển</w:t>
            </w:r>
            <w:r>
              <w:rPr>
                <w:rFonts w:ascii="Calibri" w:eastAsia="游ゴシック Light" w:hAnsi="Calibri" w:cs="Calibri"/>
              </w:rPr>
              <w:t xml:space="preserve"> th</w:t>
            </w:r>
            <w:r w:rsidRPr="00725282">
              <w:rPr>
                <w:rFonts w:ascii="Calibri" w:eastAsia="游ゴシック Light" w:hAnsi="Calibri" w:cs="Calibri"/>
              </w:rPr>
              <w:t>ị</w:t>
            </w:r>
            <w:r>
              <w:rPr>
                <w:rFonts w:ascii="Calibri" w:eastAsia="游ゴシック Light" w:hAnsi="Calibri" w:cs="Calibri"/>
              </w:rPr>
              <w:t xml:space="preserve"> c</w:t>
            </w:r>
            <w:r w:rsidRPr="00725282">
              <w:rPr>
                <w:rFonts w:ascii="Calibri" w:eastAsia="游ゴシック Light" w:hAnsi="Calibri" w:cs="Calibri" w:hint="eastAsia"/>
              </w:rPr>
              <w:t>á</w:t>
            </w:r>
            <w:r w:rsidRPr="00725282">
              <w:rPr>
                <w:rFonts w:ascii="Calibri" w:eastAsia="游ゴシック Light" w:hAnsi="Calibri" w:cs="Calibri"/>
              </w:rPr>
              <w:t>c</w:t>
            </w:r>
            <w:r>
              <w:rPr>
                <w:rFonts w:ascii="Calibri" w:eastAsia="游ゴシック Light" w:hAnsi="Calibri" w:cs="Calibri"/>
              </w:rPr>
              <w:t xml:space="preserve"> template.</w:t>
            </w:r>
          </w:p>
        </w:tc>
      </w:tr>
    </w:tbl>
    <w:tbl>
      <w:tblPr>
        <w:tblStyle w:val="TableGrid"/>
        <w:tblpPr w:leftFromText="142" w:rightFromText="142" w:vertAnchor="text" w:horzAnchor="margin" w:tblpX="250" w:tblpY="115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43"/>
        <w:gridCol w:w="6696"/>
      </w:tblGrid>
      <w:tr w:rsidR="0021216A" w:rsidRPr="005B49CE" w:rsidTr="0021216A">
        <w:tc>
          <w:tcPr>
            <w:tcW w:w="2943" w:type="dxa"/>
          </w:tcPr>
          <w:p w:rsidR="0021216A" w:rsidRPr="005B49CE" w:rsidRDefault="00725282" w:rsidP="00725282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C</w:t>
            </w:r>
            <w:r w:rsidRPr="00725282">
              <w:rPr>
                <w:rFonts w:ascii="游ゴシック Light" w:eastAsia="游ゴシック Light" w:hAnsi="游ゴシック Light" w:hint="eastAsia"/>
              </w:rPr>
              <w:t>á</w:t>
            </w:r>
            <w:r w:rsidRPr="00725282">
              <w:rPr>
                <w:rFonts w:ascii="游ゴシック Light" w:eastAsia="游ゴシック Light" w:hAnsi="游ゴシック Light"/>
              </w:rPr>
              <w:t>c</w:t>
            </w:r>
            <w:r>
              <w:rPr>
                <w:rFonts w:ascii="游ゴシック Light" w:eastAsia="游ゴシック Light" w:hAnsi="游ゴシック Light"/>
              </w:rPr>
              <w:t xml:space="preserve"> button m</w:t>
            </w:r>
            <w:r w:rsidRPr="00725282">
              <w:rPr>
                <w:rFonts w:ascii="游ゴシック Light" w:eastAsia="游ゴシック Light" w:hAnsi="游ゴシック Light"/>
              </w:rPr>
              <w:t>as</w:t>
            </w:r>
            <w:r>
              <w:rPr>
                <w:rFonts w:ascii="游ゴシック Light" w:eastAsia="游ゴシック Light" w:hAnsi="游ゴシック Light"/>
              </w:rPr>
              <w:t>ter</w:t>
            </w:r>
          </w:p>
        </w:tc>
        <w:tc>
          <w:tcPr>
            <w:tcW w:w="6696" w:type="dxa"/>
          </w:tcPr>
          <w:p w:rsidR="0021216A" w:rsidRPr="005B49CE" w:rsidRDefault="00725282" w:rsidP="00725282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Kh</w:t>
            </w:r>
            <w:r w:rsidRPr="00725282">
              <w:rPr>
                <w:rFonts w:ascii="Calibri" w:eastAsia="游ゴシック Light" w:hAnsi="Calibri" w:cs="Calibri"/>
              </w:rPr>
              <w:t>ở</w:t>
            </w:r>
            <w:r w:rsidRPr="00725282">
              <w:rPr>
                <w:rFonts w:ascii="游ゴシック Light" w:eastAsia="游ゴシック Light" w:hAnsi="游ゴシック Light"/>
              </w:rPr>
              <w:t>i</w:t>
            </w:r>
            <w:r>
              <w:rPr>
                <w:rFonts w:ascii="游ゴシック Light" w:eastAsia="游ゴシック Light" w:hAnsi="游ゴシック Light"/>
              </w:rPr>
              <w:t xml:space="preserve"> </w:t>
            </w:r>
            <w:r>
              <w:rPr>
                <w:rFonts w:ascii="游ゴシック Light" w:eastAsia="游ゴシック Light" w:hAnsi="游ゴシック Light" w:hint="eastAsia"/>
              </w:rPr>
              <w:t>đ</w:t>
            </w:r>
            <w:r w:rsidRPr="00725282">
              <w:rPr>
                <w:rFonts w:ascii="Calibri" w:eastAsia="游ゴシック Light" w:hAnsi="Calibri" w:cs="Calibri"/>
              </w:rPr>
              <w:t>ộ</w:t>
            </w:r>
            <w:r w:rsidRPr="00725282">
              <w:rPr>
                <w:rFonts w:ascii="游ゴシック Light" w:eastAsia="游ゴシック Light" w:hAnsi="游ゴシック Light"/>
              </w:rPr>
              <w:t>ng</w:t>
            </w:r>
            <w:r>
              <w:rPr>
                <w:rFonts w:ascii="游ゴシック Light" w:eastAsia="游ゴシック Light" w:hAnsi="游ゴシック Light"/>
              </w:rPr>
              <w:t xml:space="preserve"> c</w:t>
            </w:r>
            <w:r w:rsidRPr="00725282">
              <w:rPr>
                <w:rFonts w:ascii="游ゴシック Light" w:eastAsia="游ゴシック Light" w:hAnsi="游ゴシック Light" w:hint="eastAsia"/>
              </w:rPr>
              <w:t>á</w:t>
            </w:r>
            <w:r w:rsidRPr="00725282">
              <w:rPr>
                <w:rFonts w:ascii="游ゴシック Light" w:eastAsia="游ゴシック Light" w:hAnsi="游ゴシック Light"/>
              </w:rPr>
              <w:t>c</w:t>
            </w:r>
            <w:r>
              <w:rPr>
                <w:rFonts w:ascii="游ゴシック Light" w:eastAsia="游ゴシック Light" w:hAnsi="游ゴシック Light"/>
              </w:rPr>
              <w:t xml:space="preserve"> m</w:t>
            </w:r>
            <w:r w:rsidRPr="00725282">
              <w:rPr>
                <w:rFonts w:ascii="游ゴシック Light" w:eastAsia="游ゴシック Light" w:hAnsi="游ゴシック Light" w:hint="eastAsia"/>
              </w:rPr>
              <w:t>à</w:t>
            </w:r>
            <w:r w:rsidRPr="00725282">
              <w:rPr>
                <w:rFonts w:ascii="游ゴシック Light" w:eastAsia="游ゴシック Light" w:hAnsi="游ゴシック Light"/>
              </w:rPr>
              <w:t>n</w:t>
            </w:r>
            <w:r>
              <w:rPr>
                <w:rFonts w:ascii="游ゴシック Light" w:eastAsia="游ゴシック Light" w:hAnsi="游ゴシック Light"/>
              </w:rPr>
              <w:t xml:space="preserve"> h</w:t>
            </w:r>
            <w:r w:rsidRPr="00725282">
              <w:rPr>
                <w:rFonts w:ascii="游ゴシック Light" w:eastAsia="游ゴシック Light" w:hAnsi="游ゴシック Light" w:hint="eastAsia"/>
              </w:rPr>
              <w:t>ì</w:t>
            </w:r>
            <w:r w:rsidRPr="00725282">
              <w:rPr>
                <w:rFonts w:ascii="游ゴシック Light" w:eastAsia="游ゴシック Light" w:hAnsi="游ゴシック Light"/>
              </w:rPr>
              <w:t>nh</w:t>
            </w:r>
            <w:r>
              <w:rPr>
                <w:rFonts w:ascii="游ゴシック Light" w:eastAsia="游ゴシック Light" w:hAnsi="游ゴシック Light"/>
              </w:rPr>
              <w:t xml:space="preserve"> m</w:t>
            </w:r>
            <w:r w:rsidRPr="00725282">
              <w:rPr>
                <w:rFonts w:ascii="游ゴシック Light" w:eastAsia="游ゴシック Light" w:hAnsi="游ゴシック Light"/>
              </w:rPr>
              <w:t>as</w:t>
            </w:r>
            <w:r>
              <w:rPr>
                <w:rFonts w:ascii="游ゴシック Light" w:eastAsia="游ゴシック Light" w:hAnsi="游ゴシック Light"/>
              </w:rPr>
              <w:t>ter</w:t>
            </w:r>
          </w:p>
        </w:tc>
      </w:tr>
    </w:tbl>
    <w:p w:rsidR="005B49CE" w:rsidRDefault="00DB0967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3560CC3" wp14:editId="57346C94">
                <wp:simplePos x="0" y="0"/>
                <wp:positionH relativeFrom="column">
                  <wp:posOffset>19685</wp:posOffset>
                </wp:positionH>
                <wp:positionV relativeFrom="paragraph">
                  <wp:posOffset>5939526</wp:posOffset>
                </wp:positionV>
                <wp:extent cx="6426200" cy="1060450"/>
                <wp:effectExtent l="0" t="0" r="12700" b="25400"/>
                <wp:wrapNone/>
                <wp:docPr id="36" name="グループ化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0" cy="1060450"/>
                          <a:chOff x="0" y="0"/>
                          <a:chExt cx="6426200" cy="1060450"/>
                        </a:xfrm>
                      </wpg:grpSpPr>
                      <wpg:grpSp>
                        <wpg:cNvPr id="17" name="グループ化 17"/>
                        <wpg:cNvGrpSpPr/>
                        <wpg:grpSpPr>
                          <a:xfrm>
                            <a:off x="0" y="0"/>
                            <a:ext cx="6426200" cy="1060450"/>
                            <a:chOff x="0" y="0"/>
                            <a:chExt cx="6426200" cy="1060498"/>
                          </a:xfrm>
                        </wpg:grpSpPr>
                        <wps:wsp>
                          <wps:cNvPr id="18" name="正方形/長方形 18"/>
                          <wps:cNvSpPr/>
                          <wps:spPr>
                            <a:xfrm>
                              <a:off x="0" y="0"/>
                              <a:ext cx="6426200" cy="10604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正方形/長方形 19"/>
                          <wps:cNvSpPr/>
                          <wps:spPr>
                            <a:xfrm>
                              <a:off x="0" y="414068"/>
                              <a:ext cx="6426200" cy="6464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正方形/長方形 20"/>
                          <wps:cNvSpPr/>
                          <wps:spPr>
                            <a:xfrm>
                              <a:off x="698740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630" w:rsidRPr="00734729" w:rsidRDefault="00617630" w:rsidP="00683597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Pr="00725282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正方形/長方形 21"/>
                          <wps:cNvSpPr/>
                          <wps:spPr>
                            <a:xfrm>
                              <a:off x="1319841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630" w:rsidRPr="00725282" w:rsidRDefault="00617630" w:rsidP="00683597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8"/>
                                  </w:rPr>
                                </w:pPr>
                                <w:r w:rsidRPr="00725282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szCs w:val="18"/>
                                  </w:rPr>
                                  <w:t>s</w:t>
                                </w:r>
                                <w:r w:rsidRPr="00725282">
                                  <w:rPr>
                                    <w:rFonts w:ascii="Cambria" w:hAnsi="Cambria" w:cs="Cambria"/>
                                    <w:color w:val="000000" w:themeColor="text1"/>
                                    <w:sz w:val="16"/>
                                    <w:szCs w:val="18"/>
                                  </w:rPr>
                                  <w:t>ả</w:t>
                                </w:r>
                                <w:r w:rsidRPr="00725282">
                                  <w:rPr>
                                    <w:color w:val="000000" w:themeColor="text1"/>
                                    <w:sz w:val="16"/>
                                    <w:szCs w:val="18"/>
                                  </w:rPr>
                                  <w:t>n ph</w:t>
                                </w:r>
                                <w:r w:rsidRPr="00725282">
                                  <w:rPr>
                                    <w:rFonts w:ascii="Cambria" w:hAnsi="Cambria" w:cs="Cambria"/>
                                    <w:color w:val="000000" w:themeColor="text1"/>
                                    <w:sz w:val="16"/>
                                    <w:szCs w:val="18"/>
                                  </w:rPr>
                                  <w:t>ẩ</w:t>
                                </w:r>
                                <w:r w:rsidRPr="00725282">
                                  <w:rPr>
                                    <w:color w:val="000000" w:themeColor="text1"/>
                                    <w:sz w:val="16"/>
                                    <w:szCs w:val="18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正方形/長方形 22"/>
                          <wps:cNvSpPr/>
                          <wps:spPr>
                            <a:xfrm>
                              <a:off x="1940943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630" w:rsidRPr="00725282" w:rsidRDefault="00617630" w:rsidP="00683597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8"/>
                                  </w:rPr>
                                </w:pPr>
                                <w:r w:rsidRPr="00725282">
                                  <w:rPr>
                                    <w:color w:val="000000" w:themeColor="text1"/>
                                    <w:sz w:val="16"/>
                                    <w:szCs w:val="18"/>
                                  </w:rPr>
                                  <w:t>Ph</w:t>
                                </w:r>
                                <w:r w:rsidRPr="00725282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szCs w:val="18"/>
                                  </w:rPr>
                                  <w:t>â</w:t>
                                </w:r>
                                <w:r w:rsidRPr="00725282">
                                  <w:rPr>
                                    <w:color w:val="000000" w:themeColor="text1"/>
                                    <w:sz w:val="16"/>
                                    <w:szCs w:val="18"/>
                                  </w:rPr>
                                  <w:t>n lo</w:t>
                                </w:r>
                                <w:r w:rsidRPr="00725282">
                                  <w:rPr>
                                    <w:rFonts w:ascii="Cambria" w:hAnsi="Cambria" w:cs="Cambria"/>
                                    <w:color w:val="000000" w:themeColor="text1"/>
                                    <w:sz w:val="16"/>
                                    <w:szCs w:val="18"/>
                                  </w:rPr>
                                  <w:t>ạ</w:t>
                                </w:r>
                                <w:r w:rsidRPr="00725282">
                                  <w:rPr>
                                    <w:color w:val="000000" w:themeColor="text1"/>
                                    <w:sz w:val="16"/>
                                    <w:szCs w:val="18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正方形/長方形 23"/>
                          <wps:cNvSpPr/>
                          <wps:spPr>
                            <a:xfrm>
                              <a:off x="2562045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630" w:rsidRPr="00725282" w:rsidRDefault="00617630" w:rsidP="00683597">
                                <w:pPr>
                                  <w:jc w:val="center"/>
                                  <w:rPr>
                                    <w:color w:val="000000" w:themeColor="text1"/>
                                    <w:sz w:val="14"/>
                                    <w:szCs w:val="18"/>
                                  </w:rPr>
                                </w:pPr>
                                <w:r w:rsidRPr="00725282">
                                  <w:rPr>
                                    <w:color w:val="000000" w:themeColor="text1"/>
                                    <w:sz w:val="14"/>
                                    <w:szCs w:val="18"/>
                                  </w:rPr>
                                  <w:t>C</w:t>
                                </w:r>
                                <w:r w:rsidRPr="00725282">
                                  <w:rPr>
                                    <w:rFonts w:hint="eastAsia"/>
                                    <w:color w:val="000000" w:themeColor="text1"/>
                                    <w:sz w:val="14"/>
                                    <w:szCs w:val="18"/>
                                  </w:rPr>
                                  <w:t>ô</w:t>
                                </w:r>
                                <w:r w:rsidRPr="00725282">
                                  <w:rPr>
                                    <w:color w:val="000000" w:themeColor="text1"/>
                                    <w:sz w:val="14"/>
                                    <w:szCs w:val="18"/>
                                  </w:rPr>
                                  <w:t xml:space="preserve">ng </w:t>
                                </w:r>
                                <w:r w:rsidRPr="00725282">
                                  <w:rPr>
                                    <w:rFonts w:hint="eastAsia"/>
                                    <w:color w:val="000000" w:themeColor="text1"/>
                                    <w:sz w:val="14"/>
                                    <w:szCs w:val="18"/>
                                  </w:rPr>
                                  <w:t>đ</w:t>
                                </w:r>
                                <w:r w:rsidRPr="00725282">
                                  <w:rPr>
                                    <w:color w:val="000000" w:themeColor="text1"/>
                                    <w:sz w:val="14"/>
                                    <w:szCs w:val="18"/>
                                  </w:rPr>
                                  <w:t>o</w:t>
                                </w:r>
                                <w:r w:rsidRPr="00725282">
                                  <w:rPr>
                                    <w:rFonts w:ascii="Cambria" w:hAnsi="Cambria" w:cs="Cambria"/>
                                    <w:color w:val="000000" w:themeColor="text1"/>
                                    <w:sz w:val="14"/>
                                    <w:szCs w:val="18"/>
                                  </w:rPr>
                                  <w:t>ạ</w:t>
                                </w:r>
                                <w:r w:rsidRPr="00725282">
                                  <w:rPr>
                                    <w:color w:val="000000" w:themeColor="text1"/>
                                    <w:sz w:val="14"/>
                                    <w:szCs w:val="1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正方形/長方形 24"/>
                          <wps:cNvSpPr/>
                          <wps:spPr>
                            <a:xfrm>
                              <a:off x="77638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630" w:rsidRPr="00734729" w:rsidRDefault="00617630" w:rsidP="00683597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正方形/長方形 25"/>
                          <wps:cNvSpPr/>
                          <wps:spPr>
                            <a:xfrm>
                              <a:off x="3183147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630" w:rsidRPr="00725282" w:rsidRDefault="00617630" w:rsidP="00683597">
                                <w:pPr>
                                  <w:jc w:val="center"/>
                                  <w:rPr>
                                    <w:color w:val="000000" w:themeColor="text1"/>
                                    <w:sz w:val="14"/>
                                    <w:szCs w:val="18"/>
                                  </w:rPr>
                                </w:pPr>
                                <w:r w:rsidRPr="00725282">
                                  <w:rPr>
                                    <w:rFonts w:hint="eastAsia"/>
                                    <w:color w:val="000000" w:themeColor="text1"/>
                                    <w:sz w:val="14"/>
                                    <w:szCs w:val="18"/>
                                  </w:rPr>
                                  <w:t>Thà</w:t>
                                </w:r>
                                <w:r w:rsidRPr="00725282">
                                  <w:rPr>
                                    <w:color w:val="000000" w:themeColor="text1"/>
                                    <w:sz w:val="14"/>
                                    <w:szCs w:val="18"/>
                                  </w:rPr>
                                  <w:t>nh t</w:t>
                                </w:r>
                                <w:r w:rsidRPr="00725282">
                                  <w:rPr>
                                    <w:rFonts w:hint="eastAsia"/>
                                    <w:color w:val="000000" w:themeColor="text1"/>
                                    <w:sz w:val="14"/>
                                    <w:szCs w:val="18"/>
                                  </w:rPr>
                                  <w:t>í</w:t>
                                </w:r>
                                <w:r w:rsidRPr="00725282">
                                  <w:rPr>
                                    <w:color w:val="000000" w:themeColor="text1"/>
                                    <w:sz w:val="14"/>
                                    <w:szCs w:val="18"/>
                                  </w:rPr>
                                  <w:t>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正方形/長方形 26"/>
                          <wps:cNvSpPr/>
                          <wps:spPr>
                            <a:xfrm>
                              <a:off x="3804249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630" w:rsidRPr="00734729" w:rsidRDefault="00617630" w:rsidP="00683597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template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正方形/長方形 27"/>
                        <wps:cNvSpPr/>
                        <wps:spPr>
                          <a:xfrm>
                            <a:off x="77637" y="517585"/>
                            <a:ext cx="621030" cy="448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68359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725282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ô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ng tr</w:t>
                              </w:r>
                              <w:r w:rsidRPr="00725282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ì</w:t>
                              </w:r>
                              <w:r w:rsidRPr="00725282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正方形/長方形 28"/>
                        <wps:cNvSpPr/>
                        <wps:spPr>
                          <a:xfrm>
                            <a:off x="698739" y="517585"/>
                            <a:ext cx="621030" cy="448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68359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725282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ô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ng tr</w:t>
                              </w:r>
                              <w:r w:rsidRPr="00725282">
                                <w:rPr>
                                  <w:rFonts w:ascii="Cambria" w:hAnsi="Cambria" w:cs="Cambria"/>
                                  <w:color w:val="000000" w:themeColor="text1"/>
                                  <w:sz w:val="18"/>
                                  <w:szCs w:val="18"/>
                                </w:rPr>
                                <w:t>ường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正方形/長方形 29"/>
                        <wps:cNvSpPr/>
                        <wps:spPr>
                          <a:xfrm>
                            <a:off x="1319841" y="517585"/>
                            <a:ext cx="621030" cy="448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68359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Yard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正方形/長方形 30"/>
                        <wps:cNvSpPr/>
                        <wps:spPr>
                          <a:xfrm>
                            <a:off x="1940943" y="517585"/>
                            <a:ext cx="621030" cy="448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68359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725282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ô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ng vi</w:t>
                              </w:r>
                              <w:r w:rsidRPr="00725282">
                                <w:rPr>
                                  <w:rFonts w:ascii="Cambria" w:hAnsi="Cambria" w:cs="Cambria"/>
                                  <w:color w:val="000000" w:themeColor="text1"/>
                                  <w:sz w:val="18"/>
                                  <w:szCs w:val="18"/>
                                </w:rPr>
                                <w:t>ệ</w:t>
                              </w:r>
                              <w:r w:rsidRPr="00725282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正方形/長方形 31"/>
                        <wps:cNvSpPr/>
                        <wps:spPr>
                          <a:xfrm>
                            <a:off x="2562045" y="517585"/>
                            <a:ext cx="621030" cy="448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68359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25282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w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orker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正方形/長方形 32"/>
                        <wps:cNvSpPr/>
                        <wps:spPr>
                          <a:xfrm>
                            <a:off x="3183147" y="517585"/>
                            <a:ext cx="621030" cy="448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68359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725282">
                                <w:rPr>
                                  <w:rFonts w:ascii="Cambria" w:hAnsi="Cambria" w:cs="Cambria"/>
                                  <w:color w:val="000000" w:themeColor="text1"/>
                                  <w:sz w:val="18"/>
                                  <w:szCs w:val="18"/>
                                </w:rPr>
                                <w:t>ở</w:t>
                              </w:r>
                              <w:r>
                                <w:rPr>
                                  <w:rFonts w:ascii="Cambria" w:hAnsi="Cambria" w:cs="Cambria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thu</w:t>
                              </w:r>
                              <w:r w:rsidRPr="00725282">
                                <w:rPr>
                                  <w:rFonts w:ascii="Cambria" w:hAnsi="Cambria" w:cs="Cambria"/>
                                  <w:color w:val="000000" w:themeColor="text1"/>
                                  <w:sz w:val="18"/>
                                  <w:szCs w:val="18"/>
                                </w:rPr>
                                <w:t>ộc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正方形/長方形 33"/>
                        <wps:cNvSpPr/>
                        <wps:spPr>
                          <a:xfrm>
                            <a:off x="3804249" y="517585"/>
                            <a:ext cx="621030" cy="448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68359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正方形/長方形 34"/>
                        <wps:cNvSpPr/>
                        <wps:spPr>
                          <a:xfrm>
                            <a:off x="4425350" y="517585"/>
                            <a:ext cx="621030" cy="448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25282" w:rsidRDefault="00617630" w:rsidP="00683597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8"/>
                                </w:rPr>
                              </w:pPr>
                              <w:r w:rsidRPr="00725282">
                                <w:rPr>
                                  <w:color w:val="000000" w:themeColor="text1"/>
                                  <w:sz w:val="14"/>
                                  <w:szCs w:val="18"/>
                                </w:rPr>
                                <w:t>C</w:t>
                              </w:r>
                              <w:r w:rsidRPr="00725282">
                                <w:rPr>
                                  <w:rFonts w:hint="eastAsia"/>
                                  <w:color w:val="000000" w:themeColor="text1"/>
                                  <w:sz w:val="14"/>
                                  <w:szCs w:val="18"/>
                                </w:rPr>
                                <w:t>ô</w:t>
                              </w:r>
                              <w:r w:rsidRPr="00725282">
                                <w:rPr>
                                  <w:color w:val="000000" w:themeColor="text1"/>
                                  <w:sz w:val="14"/>
                                  <w:szCs w:val="18"/>
                                </w:rPr>
                                <w:t xml:space="preserve">ng </w:t>
                              </w:r>
                              <w:r w:rsidRPr="00725282">
                                <w:rPr>
                                  <w:rFonts w:hint="eastAsia"/>
                                  <w:color w:val="000000" w:themeColor="text1"/>
                                  <w:sz w:val="14"/>
                                  <w:szCs w:val="18"/>
                                </w:rPr>
                                <w:t>đ</w:t>
                              </w:r>
                              <w:r w:rsidRPr="00725282">
                                <w:rPr>
                                  <w:color w:val="000000" w:themeColor="text1"/>
                                  <w:sz w:val="14"/>
                                  <w:szCs w:val="18"/>
                                </w:rPr>
                                <w:t>o</w:t>
                              </w:r>
                              <w:r w:rsidRPr="00725282">
                                <w:rPr>
                                  <w:rFonts w:ascii="Cambria" w:hAnsi="Cambria" w:cs="Cambria"/>
                                  <w:color w:val="000000" w:themeColor="text1"/>
                                  <w:sz w:val="14"/>
                                  <w:szCs w:val="18"/>
                                </w:rPr>
                                <w:t>ạ</w:t>
                              </w:r>
                              <w:r w:rsidRPr="00725282">
                                <w:rPr>
                                  <w:color w:val="000000" w:themeColor="text1"/>
                                  <w:sz w:val="14"/>
                                  <w:szCs w:val="18"/>
                                </w:rPr>
                                <w:t>n ch</w:t>
                              </w:r>
                              <w:r w:rsidRPr="00725282">
                                <w:rPr>
                                  <w:rFonts w:ascii="Cambria" w:hAnsi="Cambria" w:cs="Cambria"/>
                                  <w:color w:val="000000" w:themeColor="text1"/>
                                  <w:sz w:val="14"/>
                                  <w:szCs w:val="18"/>
                                </w:rPr>
                                <w:t>ế t</w:t>
                              </w:r>
                              <w:r w:rsidRPr="00725282">
                                <w:rPr>
                                  <w:rFonts w:ascii="Cambria" w:hAnsi="Cambria" w:cs="Cambria" w:hint="eastAsia"/>
                                  <w:color w:val="000000" w:themeColor="text1"/>
                                  <w:sz w:val="14"/>
                                  <w:szCs w:val="18"/>
                                </w:rPr>
                                <w:t>á</w:t>
                              </w:r>
                              <w:r w:rsidRPr="00725282">
                                <w:rPr>
                                  <w:rFonts w:ascii="Cambria" w:hAnsi="Cambria" w:cs="Cambria"/>
                                  <w:color w:val="000000" w:themeColor="text1"/>
                                  <w:sz w:val="14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正方形/長方形 35"/>
                        <wps:cNvSpPr/>
                        <wps:spPr>
                          <a:xfrm>
                            <a:off x="5046452" y="517585"/>
                            <a:ext cx="621030" cy="448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68359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N</w:t>
                              </w:r>
                              <w:r w:rsidRPr="00725282">
                                <w:rPr>
                                  <w:rFonts w:ascii="Cambria" w:hAnsi="Cambria" w:cs="Cambria"/>
                                  <w:color w:val="000000" w:themeColor="text1"/>
                                  <w:sz w:val="18"/>
                                  <w:szCs w:val="18"/>
                                </w:rPr>
                                <w:t>ơ</w:t>
                              </w:r>
                              <w:r>
                                <w:rPr>
                                  <w:rFonts w:ascii="Cambria" w:hAnsi="Cambria" w:cs="Cambria"/>
                                  <w:color w:val="000000" w:themeColor="text1"/>
                                  <w:sz w:val="18"/>
                                  <w:szCs w:val="18"/>
                                </w:rPr>
                                <w:t>i out 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560CC3" id="グループ化 36" o:spid="_x0000_s1027" style="position:absolute;margin-left:1.55pt;margin-top:467.7pt;width:506pt;height:83.5pt;z-index:251684864" coordsize="64262,1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">
                <v:group id="グループ化 17" o:spid="_x0000_s1028" style="position:absolute;width:64262;height:10604" coordsize="64262,10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正方形/長方形 18" o:spid="_x0000_s1029" style="position:absolute;width:64262;height:10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tBQ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" fillcolor="white [3212]" strokecolor="#243f60 [1604]" strokeweight="1pt"/>
                  <v:rect id="正方形/長方形 19" o:spid="_x0000_s1030" style="position:absolute;top:4140;width:64262;height:6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" fillcolor="white [3212]" strokecolor="#243f60 [1604]" strokeweight="1pt"/>
                  <v:rect id="正方形/長方形 20" o:spid="_x0000_s1031" style="position:absolute;left:6987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" fillcolor="#f79646 [3209]" strokecolor="#243f60 [1604]" strokeweight="1pt">
                    <v:textbox>
                      <w:txbxContent>
                        <w:p w:rsidR="00617630" w:rsidRPr="00734729" w:rsidRDefault="00617630" w:rsidP="00683597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a</w:t>
                          </w:r>
                          <w:r w:rsidRPr="00725282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ter</w:t>
                          </w:r>
                        </w:p>
                      </w:txbxContent>
                    </v:textbox>
                  </v:rect>
                  <v:rect id="正方形/長方形 21" o:spid="_x0000_s1032" style="position:absolute;left:13198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" fillcolor="white [3212]" strokecolor="#243f60 [1604]" strokeweight="1pt">
                    <v:textbox>
                      <w:txbxContent>
                        <w:p w:rsidR="00617630" w:rsidRPr="00725282" w:rsidRDefault="00617630" w:rsidP="00683597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8"/>
                            </w:rPr>
                          </w:pPr>
                          <w:r w:rsidRPr="00725282">
                            <w:rPr>
                              <w:rFonts w:hint="eastAsia"/>
                              <w:color w:val="000000" w:themeColor="text1"/>
                              <w:sz w:val="16"/>
                              <w:szCs w:val="18"/>
                            </w:rPr>
                            <w:t>s</w:t>
                          </w:r>
                          <w:r w:rsidRPr="00725282">
                            <w:rPr>
                              <w:rFonts w:ascii="Cambria" w:hAnsi="Cambria" w:cs="Cambria"/>
                              <w:color w:val="000000" w:themeColor="text1"/>
                              <w:sz w:val="16"/>
                              <w:szCs w:val="18"/>
                            </w:rPr>
                            <w:t>ả</w:t>
                          </w:r>
                          <w:r w:rsidRPr="00725282">
                            <w:rPr>
                              <w:color w:val="000000" w:themeColor="text1"/>
                              <w:sz w:val="16"/>
                              <w:szCs w:val="18"/>
                            </w:rPr>
                            <w:t>n ph</w:t>
                          </w:r>
                          <w:r w:rsidRPr="00725282">
                            <w:rPr>
                              <w:rFonts w:ascii="Cambria" w:hAnsi="Cambria" w:cs="Cambria"/>
                              <w:color w:val="000000" w:themeColor="text1"/>
                              <w:sz w:val="16"/>
                              <w:szCs w:val="18"/>
                            </w:rPr>
                            <w:t>ẩ</w:t>
                          </w:r>
                          <w:r w:rsidRPr="00725282">
                            <w:rPr>
                              <w:color w:val="000000" w:themeColor="text1"/>
                              <w:sz w:val="16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  <v:rect id="正方形/長方形 22" o:spid="_x0000_s1033" style="position:absolute;left:19409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" fillcolor="white [3212]" strokecolor="#243f60 [1604]" strokeweight="1pt">
                    <v:textbox>
                      <w:txbxContent>
                        <w:p w:rsidR="00617630" w:rsidRPr="00725282" w:rsidRDefault="00617630" w:rsidP="00683597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8"/>
                            </w:rPr>
                          </w:pPr>
                          <w:r w:rsidRPr="00725282">
                            <w:rPr>
                              <w:color w:val="000000" w:themeColor="text1"/>
                              <w:sz w:val="16"/>
                              <w:szCs w:val="18"/>
                            </w:rPr>
                            <w:t>Ph</w:t>
                          </w:r>
                          <w:r w:rsidRPr="00725282">
                            <w:rPr>
                              <w:rFonts w:hint="eastAsia"/>
                              <w:color w:val="000000" w:themeColor="text1"/>
                              <w:sz w:val="16"/>
                              <w:szCs w:val="18"/>
                            </w:rPr>
                            <w:t>â</w:t>
                          </w:r>
                          <w:r w:rsidRPr="00725282">
                            <w:rPr>
                              <w:color w:val="000000" w:themeColor="text1"/>
                              <w:sz w:val="16"/>
                              <w:szCs w:val="18"/>
                            </w:rPr>
                            <w:t>n lo</w:t>
                          </w:r>
                          <w:r w:rsidRPr="00725282">
                            <w:rPr>
                              <w:rFonts w:ascii="Cambria" w:hAnsi="Cambria" w:cs="Cambria"/>
                              <w:color w:val="000000" w:themeColor="text1"/>
                              <w:sz w:val="16"/>
                              <w:szCs w:val="18"/>
                            </w:rPr>
                            <w:t>ạ</w:t>
                          </w:r>
                          <w:r w:rsidRPr="00725282">
                            <w:rPr>
                              <w:color w:val="000000" w:themeColor="text1"/>
                              <w:sz w:val="16"/>
                              <w:szCs w:val="18"/>
                            </w:rPr>
                            <w:t>i</w:t>
                          </w:r>
                        </w:p>
                      </w:txbxContent>
                    </v:textbox>
                  </v:rect>
                  <v:rect id="正方形/長方形 23" o:spid="_x0000_s1034" style="position:absolute;left:25620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" fillcolor="white [3212]" strokecolor="#243f60 [1604]" strokeweight="1pt">
                    <v:textbox>
                      <w:txbxContent>
                        <w:p w:rsidR="00617630" w:rsidRPr="00725282" w:rsidRDefault="00617630" w:rsidP="00683597">
                          <w:pPr>
                            <w:jc w:val="center"/>
                            <w:rPr>
                              <w:color w:val="000000" w:themeColor="text1"/>
                              <w:sz w:val="14"/>
                              <w:szCs w:val="18"/>
                            </w:rPr>
                          </w:pPr>
                          <w:r w:rsidRPr="00725282">
                            <w:rPr>
                              <w:color w:val="000000" w:themeColor="text1"/>
                              <w:sz w:val="14"/>
                              <w:szCs w:val="18"/>
                            </w:rPr>
                            <w:t>C</w:t>
                          </w:r>
                          <w:r w:rsidRPr="00725282">
                            <w:rPr>
                              <w:rFonts w:hint="eastAsia"/>
                              <w:color w:val="000000" w:themeColor="text1"/>
                              <w:sz w:val="14"/>
                              <w:szCs w:val="18"/>
                            </w:rPr>
                            <w:t>ô</w:t>
                          </w:r>
                          <w:r w:rsidRPr="00725282">
                            <w:rPr>
                              <w:color w:val="000000" w:themeColor="text1"/>
                              <w:sz w:val="14"/>
                              <w:szCs w:val="18"/>
                            </w:rPr>
                            <w:t xml:space="preserve">ng </w:t>
                          </w:r>
                          <w:r w:rsidRPr="00725282">
                            <w:rPr>
                              <w:rFonts w:hint="eastAsia"/>
                              <w:color w:val="000000" w:themeColor="text1"/>
                              <w:sz w:val="14"/>
                              <w:szCs w:val="18"/>
                            </w:rPr>
                            <w:t>đ</w:t>
                          </w:r>
                          <w:r w:rsidRPr="00725282">
                            <w:rPr>
                              <w:color w:val="000000" w:themeColor="text1"/>
                              <w:sz w:val="14"/>
                              <w:szCs w:val="18"/>
                            </w:rPr>
                            <w:t>o</w:t>
                          </w:r>
                          <w:r w:rsidRPr="00725282">
                            <w:rPr>
                              <w:rFonts w:ascii="Cambria" w:hAnsi="Cambria" w:cs="Cambria"/>
                              <w:color w:val="000000" w:themeColor="text1"/>
                              <w:sz w:val="14"/>
                              <w:szCs w:val="18"/>
                            </w:rPr>
                            <w:t>ạ</w:t>
                          </w:r>
                          <w:r w:rsidRPr="00725282">
                            <w:rPr>
                              <w:color w:val="000000" w:themeColor="text1"/>
                              <w:sz w:val="14"/>
                              <w:szCs w:val="18"/>
                            </w:rPr>
                            <w:t>n</w:t>
                          </w:r>
                        </w:p>
                      </w:txbxContent>
                    </v:textbox>
                  </v:rect>
                  <v:rect id="正方形/長方形 24" o:spid="_x0000_s1035" style="position:absolute;left:776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" fillcolor="white [3212]" strokecolor="#243f60 [1604]" strokeweight="1pt">
                    <v:textbox>
                      <w:txbxContent>
                        <w:p w:rsidR="00617630" w:rsidRPr="00734729" w:rsidRDefault="00617630" w:rsidP="00683597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File</w:t>
                          </w:r>
                        </w:p>
                      </w:txbxContent>
                    </v:textbox>
                  </v:rect>
                  <v:rect id="正方形/長方形 25" o:spid="_x0000_s1036" style="position:absolute;left:31831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" fillcolor="white [3212]" strokecolor="#243f60 [1604]" strokeweight="1pt">
                    <v:textbox>
                      <w:txbxContent>
                        <w:p w:rsidR="00617630" w:rsidRPr="00725282" w:rsidRDefault="00617630" w:rsidP="00683597">
                          <w:pPr>
                            <w:jc w:val="center"/>
                            <w:rPr>
                              <w:color w:val="000000" w:themeColor="text1"/>
                              <w:sz w:val="14"/>
                              <w:szCs w:val="18"/>
                            </w:rPr>
                          </w:pPr>
                          <w:r w:rsidRPr="00725282">
                            <w:rPr>
                              <w:rFonts w:hint="eastAsia"/>
                              <w:color w:val="000000" w:themeColor="text1"/>
                              <w:sz w:val="14"/>
                              <w:szCs w:val="18"/>
                            </w:rPr>
                            <w:t>Thà</w:t>
                          </w:r>
                          <w:r w:rsidRPr="00725282">
                            <w:rPr>
                              <w:color w:val="000000" w:themeColor="text1"/>
                              <w:sz w:val="14"/>
                              <w:szCs w:val="18"/>
                            </w:rPr>
                            <w:t>nh t</w:t>
                          </w:r>
                          <w:r w:rsidRPr="00725282">
                            <w:rPr>
                              <w:rFonts w:hint="eastAsia"/>
                              <w:color w:val="000000" w:themeColor="text1"/>
                              <w:sz w:val="14"/>
                              <w:szCs w:val="18"/>
                            </w:rPr>
                            <w:t>í</w:t>
                          </w:r>
                          <w:r w:rsidRPr="00725282">
                            <w:rPr>
                              <w:color w:val="000000" w:themeColor="text1"/>
                              <w:sz w:val="14"/>
                              <w:szCs w:val="18"/>
                            </w:rPr>
                            <w:t>ch</w:t>
                          </w:r>
                        </w:p>
                      </w:txbxContent>
                    </v:textbox>
                  </v:rect>
                  <v:rect id="正方形/長方形 26" o:spid="_x0000_s1037" style="position:absolute;left:38042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" fillcolor="white [3212]" strokecolor="#243f60 [1604]" strokeweight="1pt">
                    <v:textbox>
                      <w:txbxContent>
                        <w:p w:rsidR="00617630" w:rsidRPr="00734729" w:rsidRDefault="00617630" w:rsidP="00683597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template</w:t>
                          </w:r>
                        </w:p>
                      </w:txbxContent>
                    </v:textbox>
                  </v:rect>
                </v:group>
                <v:rect id="正方形/長方形 27" o:spid="_x0000_s1038" style="position:absolute;left:776;top:5175;width:6210;height:4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" fillcolor="white [3212]" strokecolor="#243f60 [1604]" strokeweight="1pt">
                  <v:textbox>
                    <w:txbxContent>
                      <w:p w:rsidR="00617630" w:rsidRPr="00734729" w:rsidRDefault="00617630" w:rsidP="0068359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C</w:t>
                        </w:r>
                        <w:r w:rsidRPr="00725282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ô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ng tr</w:t>
                        </w:r>
                        <w:r w:rsidRPr="00725282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ì</w:t>
                        </w:r>
                        <w:r w:rsidRPr="00725282">
                          <w:rPr>
                            <w:color w:val="000000" w:themeColor="text1"/>
                            <w:sz w:val="18"/>
                            <w:szCs w:val="18"/>
                          </w:rPr>
                          <w:t>nh</w:t>
                        </w:r>
                      </w:p>
                    </w:txbxContent>
                  </v:textbox>
                </v:rect>
                <v:rect id="正方形/長方形 28" o:spid="_x0000_s1039" style="position:absolute;left:6987;top:5175;width:6210;height:4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" fillcolor="white [3212]" strokecolor="#243f60 [1604]" strokeweight="1pt">
                  <v:textbox>
                    <w:txbxContent>
                      <w:p w:rsidR="00617630" w:rsidRPr="00734729" w:rsidRDefault="00617630" w:rsidP="0068359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C</w:t>
                        </w:r>
                        <w:r w:rsidRPr="00725282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ô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ng tr</w:t>
                        </w:r>
                        <w:r w:rsidRPr="00725282">
                          <w:rPr>
                            <w:rFonts w:ascii="Cambria" w:hAnsi="Cambria" w:cs="Cambria"/>
                            <w:color w:val="000000" w:themeColor="text1"/>
                            <w:sz w:val="18"/>
                            <w:szCs w:val="18"/>
                          </w:rPr>
                          <w:t>ường</w:t>
                        </w:r>
                      </w:p>
                    </w:txbxContent>
                  </v:textbox>
                </v:rect>
                <v:rect id="正方形/長方形 29" o:spid="_x0000_s1040" style="position:absolute;left:13198;top:5175;width:6210;height:4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" fillcolor="white [3212]" strokecolor="#243f60 [1604]" strokeweight="1pt">
                  <v:textbox>
                    <w:txbxContent>
                      <w:p w:rsidR="00617630" w:rsidRPr="00734729" w:rsidRDefault="00617630" w:rsidP="0068359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Yard</w:t>
                        </w:r>
                      </w:p>
                    </w:txbxContent>
                  </v:textbox>
                </v:rect>
                <v:rect id="正方形/長方形 30" o:spid="_x0000_s1041" style="position:absolute;left:19409;top:5175;width:6210;height:4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" fillcolor="white [3212]" strokecolor="#243f60 [1604]" strokeweight="1pt">
                  <v:textbox>
                    <w:txbxContent>
                      <w:p w:rsidR="00617630" w:rsidRPr="00734729" w:rsidRDefault="00617630" w:rsidP="0068359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C</w:t>
                        </w:r>
                        <w:r w:rsidRPr="00725282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ô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ng vi</w:t>
                        </w:r>
                        <w:r w:rsidRPr="00725282">
                          <w:rPr>
                            <w:rFonts w:ascii="Cambria" w:hAnsi="Cambria" w:cs="Cambria"/>
                            <w:color w:val="000000" w:themeColor="text1"/>
                            <w:sz w:val="18"/>
                            <w:szCs w:val="18"/>
                          </w:rPr>
                          <w:t>ệ</w:t>
                        </w:r>
                        <w:r w:rsidRPr="00725282">
                          <w:rPr>
                            <w:color w:val="000000" w:themeColor="text1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rect>
                <v:rect id="正方形/長方形 31" o:spid="_x0000_s1042" style="position:absolute;left:25620;top:5175;width:6210;height:4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" fillcolor="white [3212]" strokecolor="#243f60 [1604]" strokeweight="1pt">
                  <v:textbox>
                    <w:txbxContent>
                      <w:p w:rsidR="00617630" w:rsidRPr="00734729" w:rsidRDefault="00617630" w:rsidP="0068359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25282">
                          <w:rPr>
                            <w:color w:val="000000" w:themeColor="text1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orker</w:t>
                        </w:r>
                      </w:p>
                    </w:txbxContent>
                  </v:textbox>
                </v:rect>
                <v:rect id="正方形/長方形 32" o:spid="_x0000_s1043" style="position:absolute;left:31831;top:5175;width:6210;height:4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" fillcolor="white [3212]" strokecolor="#243f60 [1604]" strokeweight="1pt">
                  <v:textbox>
                    <w:txbxContent>
                      <w:p w:rsidR="00617630" w:rsidRPr="00734729" w:rsidRDefault="00617630" w:rsidP="0068359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s</w:t>
                        </w:r>
                        <w:r w:rsidRPr="00725282">
                          <w:rPr>
                            <w:rFonts w:ascii="Cambria" w:hAnsi="Cambria" w:cs="Cambria"/>
                            <w:color w:val="000000" w:themeColor="text1"/>
                            <w:sz w:val="18"/>
                            <w:szCs w:val="18"/>
                          </w:rPr>
                          <w:t>ở</w:t>
                        </w:r>
                        <w:r>
                          <w:rPr>
                            <w:rFonts w:ascii="Cambria" w:hAnsi="Cambria" w:cs="Cambria"/>
                            <w:color w:val="000000" w:themeColor="text1"/>
                            <w:sz w:val="18"/>
                            <w:szCs w:val="18"/>
                          </w:rPr>
                          <w:t xml:space="preserve"> thu</w:t>
                        </w:r>
                        <w:r w:rsidRPr="00725282">
                          <w:rPr>
                            <w:rFonts w:ascii="Cambria" w:hAnsi="Cambria" w:cs="Cambria"/>
                            <w:color w:val="000000" w:themeColor="text1"/>
                            <w:sz w:val="18"/>
                            <w:szCs w:val="18"/>
                          </w:rPr>
                          <w:t>ộc</w:t>
                        </w:r>
                      </w:p>
                    </w:txbxContent>
                  </v:textbox>
                </v:rect>
                <v:rect id="正方形/長方形 33" o:spid="_x0000_s1044" style="position:absolute;left:38042;top:5175;width:6210;height:4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" fillcolor="white [3212]" strokecolor="#243f60 [1604]" strokeweight="1pt">
                  <v:textbox>
                    <w:txbxContent>
                      <w:p w:rsidR="00617630" w:rsidRPr="00734729" w:rsidRDefault="00617630" w:rsidP="0068359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section</w:t>
                        </w:r>
                      </w:p>
                    </w:txbxContent>
                  </v:textbox>
                </v:rect>
                <v:rect id="正方形/長方形 34" o:spid="_x0000_s1045" style="position:absolute;left:44253;top:5175;width:6210;height:4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" fillcolor="white [3212]" strokecolor="#243f60 [1604]" strokeweight="1pt">
                  <v:textbox>
                    <w:txbxContent>
                      <w:p w:rsidR="00617630" w:rsidRPr="00725282" w:rsidRDefault="00617630" w:rsidP="00683597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8"/>
                          </w:rPr>
                        </w:pPr>
                        <w:r w:rsidRPr="00725282">
                          <w:rPr>
                            <w:color w:val="000000" w:themeColor="text1"/>
                            <w:sz w:val="14"/>
                            <w:szCs w:val="18"/>
                          </w:rPr>
                          <w:t>C</w:t>
                        </w:r>
                        <w:r w:rsidRPr="00725282">
                          <w:rPr>
                            <w:rFonts w:hint="eastAsia"/>
                            <w:color w:val="000000" w:themeColor="text1"/>
                            <w:sz w:val="14"/>
                            <w:szCs w:val="18"/>
                          </w:rPr>
                          <w:t>ô</w:t>
                        </w:r>
                        <w:r w:rsidRPr="00725282">
                          <w:rPr>
                            <w:color w:val="000000" w:themeColor="text1"/>
                            <w:sz w:val="14"/>
                            <w:szCs w:val="18"/>
                          </w:rPr>
                          <w:t xml:space="preserve">ng </w:t>
                        </w:r>
                        <w:r w:rsidRPr="00725282">
                          <w:rPr>
                            <w:rFonts w:hint="eastAsia"/>
                            <w:color w:val="000000" w:themeColor="text1"/>
                            <w:sz w:val="14"/>
                            <w:szCs w:val="18"/>
                          </w:rPr>
                          <w:t>đ</w:t>
                        </w:r>
                        <w:r w:rsidRPr="00725282">
                          <w:rPr>
                            <w:color w:val="000000" w:themeColor="text1"/>
                            <w:sz w:val="14"/>
                            <w:szCs w:val="18"/>
                          </w:rPr>
                          <w:t>o</w:t>
                        </w:r>
                        <w:r w:rsidRPr="00725282">
                          <w:rPr>
                            <w:rFonts w:ascii="Cambria" w:hAnsi="Cambria" w:cs="Cambria"/>
                            <w:color w:val="000000" w:themeColor="text1"/>
                            <w:sz w:val="14"/>
                            <w:szCs w:val="18"/>
                          </w:rPr>
                          <w:t>ạ</w:t>
                        </w:r>
                        <w:r w:rsidRPr="00725282">
                          <w:rPr>
                            <w:color w:val="000000" w:themeColor="text1"/>
                            <w:sz w:val="14"/>
                            <w:szCs w:val="18"/>
                          </w:rPr>
                          <w:t>n ch</w:t>
                        </w:r>
                        <w:r w:rsidRPr="00725282">
                          <w:rPr>
                            <w:rFonts w:ascii="Cambria" w:hAnsi="Cambria" w:cs="Cambria"/>
                            <w:color w:val="000000" w:themeColor="text1"/>
                            <w:sz w:val="14"/>
                            <w:szCs w:val="18"/>
                          </w:rPr>
                          <w:t>ế t</w:t>
                        </w:r>
                        <w:r w:rsidRPr="00725282">
                          <w:rPr>
                            <w:rFonts w:ascii="Cambria" w:hAnsi="Cambria" w:cs="Cambria" w:hint="eastAsia"/>
                            <w:color w:val="000000" w:themeColor="text1"/>
                            <w:sz w:val="14"/>
                            <w:szCs w:val="18"/>
                          </w:rPr>
                          <w:t>á</w:t>
                        </w:r>
                        <w:r w:rsidRPr="00725282">
                          <w:rPr>
                            <w:rFonts w:ascii="Cambria" w:hAnsi="Cambria" w:cs="Cambria"/>
                            <w:color w:val="000000" w:themeColor="text1"/>
                            <w:sz w:val="14"/>
                            <w:szCs w:val="18"/>
                          </w:rPr>
                          <w:t>c</w:t>
                        </w:r>
                      </w:p>
                    </w:txbxContent>
                  </v:textbox>
                </v:rect>
                <v:rect id="正方形/長方形 35" o:spid="_x0000_s1046" style="position:absolute;left:50464;top:5175;width:6210;height:4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" fillcolor="white [3212]" strokecolor="#243f60 [1604]" strokeweight="1pt">
                  <v:textbox>
                    <w:txbxContent>
                      <w:p w:rsidR="00617630" w:rsidRPr="00734729" w:rsidRDefault="00617630" w:rsidP="0068359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N</w:t>
                        </w:r>
                        <w:r w:rsidRPr="00725282">
                          <w:rPr>
                            <w:rFonts w:ascii="Cambria" w:hAnsi="Cambria" w:cs="Cambria"/>
                            <w:color w:val="000000" w:themeColor="text1"/>
                            <w:sz w:val="18"/>
                            <w:szCs w:val="18"/>
                          </w:rPr>
                          <w:t>ơ</w:t>
                        </w:r>
                        <w:r>
                          <w:rPr>
                            <w:rFonts w:ascii="Cambria" w:hAnsi="Cambria" w:cs="Cambria"/>
                            <w:color w:val="000000" w:themeColor="text1"/>
                            <w:sz w:val="18"/>
                            <w:szCs w:val="18"/>
                          </w:rPr>
                          <w:t>i out source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1365E82" wp14:editId="6DD4548D">
                <wp:simplePos x="0" y="0"/>
                <wp:positionH relativeFrom="column">
                  <wp:posOffset>17145</wp:posOffset>
                </wp:positionH>
                <wp:positionV relativeFrom="paragraph">
                  <wp:posOffset>5291191</wp:posOffset>
                </wp:positionV>
                <wp:extent cx="2621915" cy="439420"/>
                <wp:effectExtent l="0" t="0" r="0" b="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725282" w:rsidRDefault="00617630" w:rsidP="00725282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ind w:leftChars="0"/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Tab m</w:t>
                            </w:r>
                            <w:r w:rsidRPr="00725282">
                              <w:rPr>
                                <w:rFonts w:ascii="游ゴシック Light" w:eastAsia="游ゴシック Light" w:hAnsi="游ゴシック Light"/>
                              </w:rPr>
                              <w:t>as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>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65E82" id="テキスト ボックス 52" o:spid="_x0000_s1047" type="#_x0000_t202" style="position:absolute;margin-left:1.35pt;margin-top:416.65pt;width:206.45pt;height:34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" filled="f" stroked="f" strokeweight=".5pt">
                <v:textbox>
                  <w:txbxContent>
                    <w:p w:rsidR="00617630" w:rsidRPr="00725282" w:rsidRDefault="00617630" w:rsidP="00725282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ind w:leftChars="0"/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Tab m</w:t>
                      </w:r>
                      <w:r w:rsidRPr="00725282">
                        <w:rPr>
                          <w:rFonts w:ascii="游ゴシック Light" w:eastAsia="游ゴシック Light" w:hAnsi="游ゴシック Light"/>
                        </w:rPr>
                        <w:t>as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>ter</w:t>
                      </w:r>
                    </w:p>
                  </w:txbxContent>
                </v:textbox>
              </v:shape>
            </w:pict>
          </mc:Fallback>
        </mc:AlternateContent>
      </w:r>
      <w:r w:rsidR="00EF770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5BC8F53" wp14:editId="2DD31E6C">
                <wp:simplePos x="0" y="0"/>
                <wp:positionH relativeFrom="column">
                  <wp:posOffset>3933190</wp:posOffset>
                </wp:positionH>
                <wp:positionV relativeFrom="paragraph">
                  <wp:posOffset>704215</wp:posOffset>
                </wp:positionV>
                <wp:extent cx="551815" cy="542925"/>
                <wp:effectExtent l="0" t="0" r="0" b="0"/>
                <wp:wrapNone/>
                <wp:docPr id="51" name="テキスト ボック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EF770E" w:rsidRDefault="00617630" w:rsidP="00EF770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C8F53" id="テキスト ボックス 51" o:spid="_x0000_s1048" type="#_x0000_t202" style="position:absolute;margin-left:309.7pt;margin-top:55.45pt;width:43.45pt;height:42.7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" filled="f" stroked="f" strokeweight=".5pt">
                <v:textbox>
                  <w:txbxContent>
                    <w:p w:rsidR="00617630" w:rsidRPr="00EF770E" w:rsidRDefault="00617630" w:rsidP="00EF770E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⑦</w:t>
                      </w:r>
                    </w:p>
                  </w:txbxContent>
                </v:textbox>
              </v:shape>
            </w:pict>
          </mc:Fallback>
        </mc:AlternateContent>
      </w:r>
      <w:r w:rsidR="00EF770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742E2B7" wp14:editId="7C0032E9">
                <wp:simplePos x="0" y="0"/>
                <wp:positionH relativeFrom="column">
                  <wp:posOffset>3321050</wp:posOffset>
                </wp:positionH>
                <wp:positionV relativeFrom="paragraph">
                  <wp:posOffset>704215</wp:posOffset>
                </wp:positionV>
                <wp:extent cx="551815" cy="542925"/>
                <wp:effectExtent l="0" t="0" r="0" b="0"/>
                <wp:wrapNone/>
                <wp:docPr id="50" name="テキスト 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EF770E" w:rsidRDefault="00617630" w:rsidP="00EF770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2E2B7" id="テキスト ボックス 50" o:spid="_x0000_s1049" type="#_x0000_t202" style="position:absolute;margin-left:261.5pt;margin-top:55.45pt;width:43.45pt;height:42.7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" filled="f" stroked="f" strokeweight=".5pt">
                <v:textbox>
                  <w:txbxContent>
                    <w:p w:rsidR="00617630" w:rsidRPr="00EF770E" w:rsidRDefault="00617630" w:rsidP="00EF770E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⑥</w:t>
                      </w:r>
                    </w:p>
                  </w:txbxContent>
                </v:textbox>
              </v:shape>
            </w:pict>
          </mc:Fallback>
        </mc:AlternateContent>
      </w:r>
      <w:r w:rsidR="00EF770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EAE09D5" wp14:editId="65BC0D83">
                <wp:simplePos x="0" y="0"/>
                <wp:positionH relativeFrom="column">
                  <wp:posOffset>2717165</wp:posOffset>
                </wp:positionH>
                <wp:positionV relativeFrom="paragraph">
                  <wp:posOffset>695325</wp:posOffset>
                </wp:positionV>
                <wp:extent cx="551815" cy="542925"/>
                <wp:effectExtent l="0" t="0" r="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EF770E" w:rsidRDefault="00617630" w:rsidP="00EF770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E09D5" id="テキスト ボックス 16" o:spid="_x0000_s1050" type="#_x0000_t202" style="position:absolute;margin-left:213.95pt;margin-top:54.75pt;width:43.45pt;height:42.7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" filled="f" stroked="f" strokeweight=".5pt">
                <v:textbox>
                  <w:txbxContent>
                    <w:p w:rsidR="00617630" w:rsidRPr="00EF770E" w:rsidRDefault="00617630" w:rsidP="00EF770E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 w:rsidR="00EF770E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A5F5252" wp14:editId="35E61E08">
                <wp:simplePos x="0" y="0"/>
                <wp:positionH relativeFrom="column">
                  <wp:posOffset>2095500</wp:posOffset>
                </wp:positionH>
                <wp:positionV relativeFrom="paragraph">
                  <wp:posOffset>695325</wp:posOffset>
                </wp:positionV>
                <wp:extent cx="551815" cy="542925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EF770E" w:rsidRDefault="00617630" w:rsidP="00EF770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F5252" id="テキスト ボックス 7" o:spid="_x0000_s1051" type="#_x0000_t202" style="position:absolute;margin-left:165pt;margin-top:54.75pt;width:43.45pt;height:42.75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" filled="f" stroked="f" strokeweight=".5pt">
                <v:textbox>
                  <w:txbxContent>
                    <w:p w:rsidR="00617630" w:rsidRPr="00EF770E" w:rsidRDefault="00617630" w:rsidP="00EF770E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 w:rsidR="00EF770E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81AF7B0" wp14:editId="1D9D1287">
                <wp:simplePos x="0" y="0"/>
                <wp:positionH relativeFrom="column">
                  <wp:posOffset>1448435</wp:posOffset>
                </wp:positionH>
                <wp:positionV relativeFrom="paragraph">
                  <wp:posOffset>695325</wp:posOffset>
                </wp:positionV>
                <wp:extent cx="551815" cy="542925"/>
                <wp:effectExtent l="0" t="0" r="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EF770E" w:rsidRDefault="00617630" w:rsidP="00EF770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F7B0" id="テキスト ボックス 6" o:spid="_x0000_s1052" type="#_x0000_t202" style="position:absolute;margin-left:114.05pt;margin-top:54.75pt;width:43.45pt;height:42.75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" filled="f" stroked="f" strokeweight=".5pt">
                <v:textbox>
                  <w:txbxContent>
                    <w:p w:rsidR="00617630" w:rsidRPr="00EF770E" w:rsidRDefault="00617630" w:rsidP="00EF770E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 w:rsidR="00EF770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DDC74A0" wp14:editId="7D72DEB6">
                <wp:simplePos x="0" y="0"/>
                <wp:positionH relativeFrom="column">
                  <wp:posOffset>871425</wp:posOffset>
                </wp:positionH>
                <wp:positionV relativeFrom="paragraph">
                  <wp:posOffset>695713</wp:posOffset>
                </wp:positionV>
                <wp:extent cx="552090" cy="543464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090" cy="543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EF770E" w:rsidRDefault="00617630" w:rsidP="00EF770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C74A0" id="テキスト ボックス 3" o:spid="_x0000_s1053" type="#_x0000_t202" style="position:absolute;margin-left:68.6pt;margin-top:54.8pt;width:43.45pt;height:42.8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" filled="f" stroked="f" strokeweight=".5pt">
                <v:textbox>
                  <w:txbxContent>
                    <w:p w:rsidR="00617630" w:rsidRPr="00EF770E" w:rsidRDefault="00617630" w:rsidP="00EF770E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EF770E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AD6DBFC" wp14:editId="5FC233BA">
                <wp:simplePos x="0" y="0"/>
                <wp:positionH relativeFrom="column">
                  <wp:posOffset>261836</wp:posOffset>
                </wp:positionH>
                <wp:positionV relativeFrom="paragraph">
                  <wp:posOffset>681625</wp:posOffset>
                </wp:positionV>
                <wp:extent cx="552090" cy="543464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090" cy="543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EF770E" w:rsidRDefault="00617630" w:rsidP="00EF770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 w:rsidRPr="00EF770E"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6DBFC" id="テキスト ボックス 2" o:spid="_x0000_s1054" type="#_x0000_t202" style="position:absolute;margin-left:20.6pt;margin-top:53.65pt;width:43.45pt;height:42.8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" filled="f" stroked="f" strokeweight=".5pt">
                <v:textbox>
                  <w:txbxContent>
                    <w:p w:rsidR="00617630" w:rsidRPr="00EF770E" w:rsidRDefault="00617630" w:rsidP="00EF770E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 w:rsidRPr="00EF770E"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EF770E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84756F7" wp14:editId="23E006E4">
                <wp:simplePos x="0" y="0"/>
                <wp:positionH relativeFrom="column">
                  <wp:posOffset>114300</wp:posOffset>
                </wp:positionH>
                <wp:positionV relativeFrom="paragraph">
                  <wp:posOffset>286385</wp:posOffset>
                </wp:positionV>
                <wp:extent cx="6426200" cy="1060450"/>
                <wp:effectExtent l="0" t="0" r="12700" b="25400"/>
                <wp:wrapNone/>
                <wp:docPr id="15" name="グループ化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0" cy="1060450"/>
                          <a:chOff x="0" y="0"/>
                          <a:chExt cx="6426200" cy="1060498"/>
                        </a:xfrm>
                      </wpg:grpSpPr>
                      <wps:wsp>
                        <wps:cNvPr id="4" name="正方形/長方形 4"/>
                        <wps:cNvSpPr/>
                        <wps:spPr>
                          <a:xfrm>
                            <a:off x="0" y="0"/>
                            <a:ext cx="6426200" cy="1060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正方形/長方形 5"/>
                        <wps:cNvSpPr/>
                        <wps:spPr>
                          <a:xfrm>
                            <a:off x="0" y="414068"/>
                            <a:ext cx="6426200" cy="6464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698740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257E40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M</w:t>
                              </w:r>
                              <w:r w:rsidRPr="007657A8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as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1319841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657A8" w:rsidRDefault="00617630" w:rsidP="00734729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8"/>
                                </w:rPr>
                              </w:pPr>
                              <w:r w:rsidRPr="007657A8">
                                <w:rPr>
                                  <w:color w:val="000000" w:themeColor="text1"/>
                                  <w:sz w:val="14"/>
                                  <w:szCs w:val="18"/>
                                </w:rPr>
                                <w:t>S</w:t>
                              </w:r>
                              <w:r w:rsidRPr="007657A8">
                                <w:rPr>
                                  <w:rFonts w:ascii="Cambria" w:hAnsi="Cambria" w:cs="Cambria"/>
                                  <w:color w:val="000000" w:themeColor="text1"/>
                                  <w:sz w:val="14"/>
                                  <w:szCs w:val="18"/>
                                </w:rPr>
                                <w:t>ả</w:t>
                              </w:r>
                              <w:r w:rsidRPr="007657A8">
                                <w:rPr>
                                  <w:color w:val="000000" w:themeColor="text1"/>
                                  <w:sz w:val="14"/>
                                  <w:szCs w:val="18"/>
                                </w:rPr>
                                <w:t>n ph</w:t>
                              </w:r>
                              <w:r w:rsidRPr="007657A8">
                                <w:rPr>
                                  <w:rFonts w:ascii="Cambria" w:hAnsi="Cambria" w:cs="Cambria"/>
                                  <w:color w:val="000000" w:themeColor="text1"/>
                                  <w:sz w:val="14"/>
                                  <w:szCs w:val="18"/>
                                </w:rPr>
                                <w:t>ẩ</w:t>
                              </w:r>
                              <w:r w:rsidRPr="007657A8">
                                <w:rPr>
                                  <w:color w:val="000000" w:themeColor="text1"/>
                                  <w:sz w:val="14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正方形/長方形 10"/>
                        <wps:cNvSpPr/>
                        <wps:spPr>
                          <a:xfrm>
                            <a:off x="1940943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657A8" w:rsidRDefault="00617630" w:rsidP="00734729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8"/>
                                </w:rPr>
                              </w:pPr>
                              <w:r w:rsidRPr="007657A8">
                                <w:rPr>
                                  <w:color w:val="000000" w:themeColor="text1"/>
                                  <w:sz w:val="14"/>
                                  <w:szCs w:val="18"/>
                                </w:rPr>
                                <w:t>Ph</w:t>
                              </w:r>
                              <w:r w:rsidRPr="007657A8">
                                <w:rPr>
                                  <w:rFonts w:hint="eastAsia"/>
                                  <w:color w:val="000000" w:themeColor="text1"/>
                                  <w:sz w:val="14"/>
                                  <w:szCs w:val="18"/>
                                </w:rPr>
                                <w:t>â</w:t>
                              </w:r>
                              <w:r w:rsidRPr="007657A8">
                                <w:rPr>
                                  <w:color w:val="000000" w:themeColor="text1"/>
                                  <w:sz w:val="14"/>
                                  <w:szCs w:val="18"/>
                                </w:rPr>
                                <w:t>n lo</w:t>
                              </w:r>
                              <w:r w:rsidRPr="007657A8">
                                <w:rPr>
                                  <w:rFonts w:ascii="Cambria" w:hAnsi="Cambria" w:cs="Cambria"/>
                                  <w:color w:val="000000" w:themeColor="text1"/>
                                  <w:sz w:val="14"/>
                                  <w:szCs w:val="18"/>
                                </w:rPr>
                                <w:t>ạ</w:t>
                              </w:r>
                              <w:r w:rsidRPr="007657A8">
                                <w:rPr>
                                  <w:color w:val="000000" w:themeColor="text1"/>
                                  <w:sz w:val="14"/>
                                  <w:szCs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正方形/長方形 11"/>
                        <wps:cNvSpPr/>
                        <wps:spPr>
                          <a:xfrm>
                            <a:off x="2562045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657A8" w:rsidRDefault="00617630" w:rsidP="00734729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8"/>
                                </w:rPr>
                              </w:pPr>
                              <w:r w:rsidRPr="007657A8">
                                <w:rPr>
                                  <w:color w:val="000000" w:themeColor="text1"/>
                                  <w:sz w:val="14"/>
                                  <w:szCs w:val="18"/>
                                </w:rPr>
                                <w:t>C</w:t>
                              </w:r>
                              <w:r w:rsidRPr="007657A8">
                                <w:rPr>
                                  <w:rFonts w:hint="eastAsia"/>
                                  <w:color w:val="000000" w:themeColor="text1"/>
                                  <w:sz w:val="14"/>
                                  <w:szCs w:val="18"/>
                                </w:rPr>
                                <w:t>ô</w:t>
                              </w:r>
                              <w:r w:rsidRPr="007657A8">
                                <w:rPr>
                                  <w:color w:val="000000" w:themeColor="text1"/>
                                  <w:sz w:val="14"/>
                                  <w:szCs w:val="18"/>
                                </w:rPr>
                                <w:t xml:space="preserve">ng </w:t>
                              </w:r>
                              <w:r w:rsidRPr="007657A8">
                                <w:rPr>
                                  <w:rFonts w:hint="eastAsia"/>
                                  <w:color w:val="000000" w:themeColor="text1"/>
                                  <w:sz w:val="14"/>
                                  <w:szCs w:val="18"/>
                                </w:rPr>
                                <w:t>đ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  <w:szCs w:val="18"/>
                                </w:rPr>
                                <w:t>o</w:t>
                              </w:r>
                              <w:r w:rsidRPr="007657A8">
                                <w:rPr>
                                  <w:rFonts w:ascii="Cambria" w:hAnsi="Cambria" w:cs="Cambria"/>
                                  <w:color w:val="000000" w:themeColor="text1"/>
                                  <w:sz w:val="14"/>
                                  <w:szCs w:val="18"/>
                                </w:rPr>
                                <w:t>ạ</w:t>
                              </w:r>
                              <w:r w:rsidRPr="007657A8">
                                <w:rPr>
                                  <w:color w:val="000000" w:themeColor="text1"/>
                                  <w:sz w:val="14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正方形/長方形 12"/>
                        <wps:cNvSpPr/>
                        <wps:spPr>
                          <a:xfrm>
                            <a:off x="77638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E93DA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正方形/長方形 13"/>
                        <wps:cNvSpPr/>
                        <wps:spPr>
                          <a:xfrm>
                            <a:off x="3183147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657A8" w:rsidRDefault="00617630" w:rsidP="00305F83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8"/>
                                </w:rPr>
                              </w:pPr>
                              <w:r w:rsidRPr="007657A8">
                                <w:rPr>
                                  <w:color w:val="000000" w:themeColor="text1"/>
                                  <w:sz w:val="12"/>
                                  <w:szCs w:val="18"/>
                                </w:rPr>
                                <w:t>Th</w:t>
                              </w:r>
                              <w:r w:rsidRPr="007657A8">
                                <w:rPr>
                                  <w:rFonts w:hint="eastAsia"/>
                                  <w:color w:val="000000" w:themeColor="text1"/>
                                  <w:sz w:val="12"/>
                                  <w:szCs w:val="18"/>
                                </w:rPr>
                                <w:t>à</w:t>
                              </w:r>
                              <w:r w:rsidRPr="007657A8">
                                <w:rPr>
                                  <w:color w:val="000000" w:themeColor="text1"/>
                                  <w:sz w:val="12"/>
                                  <w:szCs w:val="18"/>
                                </w:rPr>
                                <w:t>nh t</w:t>
                              </w:r>
                              <w:r w:rsidRPr="007657A8">
                                <w:rPr>
                                  <w:rFonts w:hint="eastAsia"/>
                                  <w:color w:val="000000" w:themeColor="text1"/>
                                  <w:sz w:val="12"/>
                                  <w:szCs w:val="18"/>
                                </w:rPr>
                                <w:t>í</w:t>
                              </w:r>
                              <w:r w:rsidRPr="007657A8">
                                <w:rPr>
                                  <w:color w:val="000000" w:themeColor="text1"/>
                                  <w:sz w:val="12"/>
                                  <w:szCs w:val="18"/>
                                </w:rPr>
                                <w:t>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正方形/長方形 14"/>
                        <wps:cNvSpPr/>
                        <wps:spPr>
                          <a:xfrm>
                            <a:off x="3804249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66745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template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4756F7" id="グループ化 15" o:spid="_x0000_s1055" style="position:absolute;margin-left:9pt;margin-top:22.55pt;width:506pt;height:83.5pt;z-index:251664384" coordsize="64262,1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">
                <v:rect id="正方形/長方形 4" o:spid="_x0000_s1056" style="position:absolute;width:64262;height:10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" fillcolor="white [3212]" strokecolor="#243f60 [1604]" strokeweight="1pt"/>
                <v:rect id="正方形/長方形 5" o:spid="_x0000_s1057" style="position:absolute;top:4140;width:64262;height:6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" fillcolor="white [3212]" strokecolor="#243f60 [1604]" strokeweight="1pt"/>
                <v:rect id="正方形/長方形 8" o:spid="_x0000_s1058" style="position:absolute;left:6987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" fillcolor="white [3212]" strokecolor="#243f60 [1604]" strokeweight="1pt">
                  <v:textbox>
                    <w:txbxContent>
                      <w:p w:rsidR="00617630" w:rsidRPr="00734729" w:rsidRDefault="00617630" w:rsidP="00257E40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M</w:t>
                        </w:r>
                        <w:r w:rsidRPr="007657A8">
                          <w:rPr>
                            <w:color w:val="000000" w:themeColor="text1"/>
                            <w:sz w:val="18"/>
                            <w:szCs w:val="18"/>
                          </w:rPr>
                          <w:t>as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ter</w:t>
                        </w:r>
                      </w:p>
                    </w:txbxContent>
                  </v:textbox>
                </v:rect>
                <v:rect id="正方形/長方形 9" o:spid="_x0000_s1059" style="position:absolute;left:13198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" fillcolor="white [3212]" strokecolor="#243f60 [1604]" strokeweight="1pt">
                  <v:textbox>
                    <w:txbxContent>
                      <w:p w:rsidR="00617630" w:rsidRPr="007657A8" w:rsidRDefault="00617630" w:rsidP="00734729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8"/>
                          </w:rPr>
                        </w:pPr>
                        <w:r w:rsidRPr="007657A8">
                          <w:rPr>
                            <w:color w:val="000000" w:themeColor="text1"/>
                            <w:sz w:val="14"/>
                            <w:szCs w:val="18"/>
                          </w:rPr>
                          <w:t>S</w:t>
                        </w:r>
                        <w:r w:rsidRPr="007657A8">
                          <w:rPr>
                            <w:rFonts w:ascii="Cambria" w:hAnsi="Cambria" w:cs="Cambria"/>
                            <w:color w:val="000000" w:themeColor="text1"/>
                            <w:sz w:val="14"/>
                            <w:szCs w:val="18"/>
                          </w:rPr>
                          <w:t>ả</w:t>
                        </w:r>
                        <w:r w:rsidRPr="007657A8">
                          <w:rPr>
                            <w:color w:val="000000" w:themeColor="text1"/>
                            <w:sz w:val="14"/>
                            <w:szCs w:val="18"/>
                          </w:rPr>
                          <w:t>n ph</w:t>
                        </w:r>
                        <w:r w:rsidRPr="007657A8">
                          <w:rPr>
                            <w:rFonts w:ascii="Cambria" w:hAnsi="Cambria" w:cs="Cambria"/>
                            <w:color w:val="000000" w:themeColor="text1"/>
                            <w:sz w:val="14"/>
                            <w:szCs w:val="18"/>
                          </w:rPr>
                          <w:t>ẩ</w:t>
                        </w:r>
                        <w:r w:rsidRPr="007657A8">
                          <w:rPr>
                            <w:color w:val="000000" w:themeColor="text1"/>
                            <w:sz w:val="14"/>
                            <w:szCs w:val="18"/>
                          </w:rPr>
                          <w:t>m</w:t>
                        </w:r>
                      </w:p>
                    </w:txbxContent>
                  </v:textbox>
                </v:rect>
                <v:rect id="正方形/長方形 10" o:spid="_x0000_s1060" style="position:absolute;left:19409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xW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" fillcolor="white [3212]" strokecolor="#243f60 [1604]" strokeweight="1pt">
                  <v:textbox>
                    <w:txbxContent>
                      <w:p w:rsidR="00617630" w:rsidRPr="007657A8" w:rsidRDefault="00617630" w:rsidP="00734729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8"/>
                          </w:rPr>
                        </w:pPr>
                        <w:r w:rsidRPr="007657A8">
                          <w:rPr>
                            <w:color w:val="000000" w:themeColor="text1"/>
                            <w:sz w:val="14"/>
                            <w:szCs w:val="18"/>
                          </w:rPr>
                          <w:t>Ph</w:t>
                        </w:r>
                        <w:r w:rsidRPr="007657A8">
                          <w:rPr>
                            <w:rFonts w:hint="eastAsia"/>
                            <w:color w:val="000000" w:themeColor="text1"/>
                            <w:sz w:val="14"/>
                            <w:szCs w:val="18"/>
                          </w:rPr>
                          <w:t>â</w:t>
                        </w:r>
                        <w:r w:rsidRPr="007657A8">
                          <w:rPr>
                            <w:color w:val="000000" w:themeColor="text1"/>
                            <w:sz w:val="14"/>
                            <w:szCs w:val="18"/>
                          </w:rPr>
                          <w:t>n lo</w:t>
                        </w:r>
                        <w:r w:rsidRPr="007657A8">
                          <w:rPr>
                            <w:rFonts w:ascii="Cambria" w:hAnsi="Cambria" w:cs="Cambria"/>
                            <w:color w:val="000000" w:themeColor="text1"/>
                            <w:sz w:val="14"/>
                            <w:szCs w:val="18"/>
                          </w:rPr>
                          <w:t>ạ</w:t>
                        </w:r>
                        <w:r w:rsidRPr="007657A8">
                          <w:rPr>
                            <w:color w:val="000000" w:themeColor="text1"/>
                            <w:sz w:val="14"/>
                            <w:szCs w:val="18"/>
                          </w:rPr>
                          <w:t>i</w:t>
                        </w:r>
                      </w:p>
                    </w:txbxContent>
                  </v:textbox>
                </v:rect>
                <v:rect id="正方形/長方形 11" o:spid="_x0000_s1061" style="position:absolute;left:25620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" fillcolor="white [3212]" strokecolor="#243f60 [1604]" strokeweight="1pt">
                  <v:textbox>
                    <w:txbxContent>
                      <w:p w:rsidR="00617630" w:rsidRPr="007657A8" w:rsidRDefault="00617630" w:rsidP="00734729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8"/>
                          </w:rPr>
                        </w:pPr>
                        <w:r w:rsidRPr="007657A8">
                          <w:rPr>
                            <w:color w:val="000000" w:themeColor="text1"/>
                            <w:sz w:val="14"/>
                            <w:szCs w:val="18"/>
                          </w:rPr>
                          <w:t>C</w:t>
                        </w:r>
                        <w:r w:rsidRPr="007657A8">
                          <w:rPr>
                            <w:rFonts w:hint="eastAsia"/>
                            <w:color w:val="000000" w:themeColor="text1"/>
                            <w:sz w:val="14"/>
                            <w:szCs w:val="18"/>
                          </w:rPr>
                          <w:t>ô</w:t>
                        </w:r>
                        <w:r w:rsidRPr="007657A8">
                          <w:rPr>
                            <w:color w:val="000000" w:themeColor="text1"/>
                            <w:sz w:val="14"/>
                            <w:szCs w:val="18"/>
                          </w:rPr>
                          <w:t xml:space="preserve">ng </w:t>
                        </w:r>
                        <w:r w:rsidRPr="007657A8">
                          <w:rPr>
                            <w:rFonts w:hint="eastAsia"/>
                            <w:color w:val="000000" w:themeColor="text1"/>
                            <w:sz w:val="14"/>
                            <w:szCs w:val="18"/>
                          </w:rPr>
                          <w:t>đ</w:t>
                        </w:r>
                        <w:r>
                          <w:rPr>
                            <w:color w:val="000000" w:themeColor="text1"/>
                            <w:sz w:val="14"/>
                            <w:szCs w:val="18"/>
                          </w:rPr>
                          <w:t>o</w:t>
                        </w:r>
                        <w:r w:rsidRPr="007657A8">
                          <w:rPr>
                            <w:rFonts w:ascii="Cambria" w:hAnsi="Cambria" w:cs="Cambria"/>
                            <w:color w:val="000000" w:themeColor="text1"/>
                            <w:sz w:val="14"/>
                            <w:szCs w:val="18"/>
                          </w:rPr>
                          <w:t>ạ</w:t>
                        </w:r>
                        <w:r w:rsidRPr="007657A8">
                          <w:rPr>
                            <w:color w:val="000000" w:themeColor="text1"/>
                            <w:sz w:val="14"/>
                            <w:szCs w:val="18"/>
                          </w:rPr>
                          <w:t>n</w:t>
                        </w:r>
                      </w:p>
                    </w:txbxContent>
                  </v:textbox>
                </v:rect>
                <v:rect id="正方形/長方形 12" o:spid="_x0000_s1062" style="position:absolute;left:776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" fillcolor="white [3212]" strokecolor="#243f60 [1604]" strokeweight="1pt">
                  <v:textbox>
                    <w:txbxContent>
                      <w:p w:rsidR="00617630" w:rsidRPr="00734729" w:rsidRDefault="00617630" w:rsidP="00E93DA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File</w:t>
                        </w:r>
                      </w:p>
                    </w:txbxContent>
                  </v:textbox>
                </v:rect>
                <v:rect id="正方形/長方形 13" o:spid="_x0000_s1063" style="position:absolute;left:31831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" fillcolor="white [3212]" strokecolor="#243f60 [1604]" strokeweight="1pt">
                  <v:textbox>
                    <w:txbxContent>
                      <w:p w:rsidR="00617630" w:rsidRPr="007657A8" w:rsidRDefault="00617630" w:rsidP="00305F83">
                        <w:pPr>
                          <w:jc w:val="center"/>
                          <w:rPr>
                            <w:color w:val="000000" w:themeColor="text1"/>
                            <w:sz w:val="12"/>
                            <w:szCs w:val="18"/>
                          </w:rPr>
                        </w:pPr>
                        <w:r w:rsidRPr="007657A8">
                          <w:rPr>
                            <w:color w:val="000000" w:themeColor="text1"/>
                            <w:sz w:val="12"/>
                            <w:szCs w:val="18"/>
                          </w:rPr>
                          <w:t>Th</w:t>
                        </w:r>
                        <w:r w:rsidRPr="007657A8">
                          <w:rPr>
                            <w:rFonts w:hint="eastAsia"/>
                            <w:color w:val="000000" w:themeColor="text1"/>
                            <w:sz w:val="12"/>
                            <w:szCs w:val="18"/>
                          </w:rPr>
                          <w:t>à</w:t>
                        </w:r>
                        <w:r w:rsidRPr="007657A8">
                          <w:rPr>
                            <w:color w:val="000000" w:themeColor="text1"/>
                            <w:sz w:val="12"/>
                            <w:szCs w:val="18"/>
                          </w:rPr>
                          <w:t>nh t</w:t>
                        </w:r>
                        <w:r w:rsidRPr="007657A8">
                          <w:rPr>
                            <w:rFonts w:hint="eastAsia"/>
                            <w:color w:val="000000" w:themeColor="text1"/>
                            <w:sz w:val="12"/>
                            <w:szCs w:val="18"/>
                          </w:rPr>
                          <w:t>í</w:t>
                        </w:r>
                        <w:r w:rsidRPr="007657A8">
                          <w:rPr>
                            <w:color w:val="000000" w:themeColor="text1"/>
                            <w:sz w:val="12"/>
                            <w:szCs w:val="18"/>
                          </w:rPr>
                          <w:t>ch</w:t>
                        </w:r>
                      </w:p>
                    </w:txbxContent>
                  </v:textbox>
                </v:rect>
                <v:rect id="正方形/長方形 14" o:spid="_x0000_s1064" style="position:absolute;left:38042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" fillcolor="white [3212]" strokecolor="#243f60 [1604]" strokeweight="1pt">
                  <v:textbox>
                    <w:txbxContent>
                      <w:p w:rsidR="00617630" w:rsidRPr="00734729" w:rsidRDefault="00617630" w:rsidP="00667455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template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06252">
        <w:br w:type="page"/>
      </w:r>
    </w:p>
    <w:p w:rsidR="00EF770E" w:rsidRPr="00DB0967" w:rsidRDefault="005B4E4F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4752567" wp14:editId="7D28D2AE">
                <wp:simplePos x="0" y="0"/>
                <wp:positionH relativeFrom="column">
                  <wp:posOffset>52166</wp:posOffset>
                </wp:positionH>
                <wp:positionV relativeFrom="paragraph">
                  <wp:posOffset>164093</wp:posOffset>
                </wp:positionV>
                <wp:extent cx="2621915" cy="439420"/>
                <wp:effectExtent l="0" t="0" r="0" b="0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725282" w:rsidRDefault="00617630" w:rsidP="00725282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ind w:leftChars="0"/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Tab s</w:t>
                            </w:r>
                            <w:r w:rsidRPr="00725282">
                              <w:rPr>
                                <w:rFonts w:ascii="Calibri" w:eastAsia="游ゴシック Light" w:hAnsi="Calibri" w:cs="Calibri"/>
                              </w:rPr>
                              <w:t>ả</w:t>
                            </w:r>
                            <w:r w:rsidRPr="00725282">
                              <w:rPr>
                                <w:rFonts w:ascii="游ゴシック Light" w:eastAsia="游ゴシック Light" w:hAnsi="游ゴシック Light"/>
                              </w:rPr>
                              <w:t>n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 xml:space="preserve"> ph</w:t>
                            </w:r>
                            <w:r w:rsidRPr="00725282">
                              <w:rPr>
                                <w:rFonts w:ascii="Calibri" w:eastAsia="游ゴシック Light" w:hAnsi="Calibri" w:cs="Calibri"/>
                              </w:rPr>
                              <w:t>ẩ</w:t>
                            </w:r>
                            <w:r w:rsidRPr="00725282">
                              <w:rPr>
                                <w:rFonts w:ascii="游ゴシック Light" w:eastAsia="游ゴシック Light" w:hAnsi="游ゴシック Light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2567" id="テキスト ボックス 55" o:spid="_x0000_s1065" type="#_x0000_t202" style="position:absolute;margin-left:4.1pt;margin-top:12.9pt;width:206.45pt;height:34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" filled="f" stroked="f" strokeweight=".5pt">
                <v:textbox>
                  <w:txbxContent>
                    <w:p w:rsidR="00617630" w:rsidRPr="00725282" w:rsidRDefault="00617630" w:rsidP="00725282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ind w:leftChars="0"/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Tab s</w:t>
                      </w:r>
                      <w:r w:rsidRPr="00725282">
                        <w:rPr>
                          <w:rFonts w:ascii="Calibri" w:eastAsia="游ゴシック Light" w:hAnsi="Calibri" w:cs="Calibri"/>
                        </w:rPr>
                        <w:t>ả</w:t>
                      </w:r>
                      <w:r w:rsidRPr="00725282">
                        <w:rPr>
                          <w:rFonts w:ascii="游ゴシック Light" w:eastAsia="游ゴシック Light" w:hAnsi="游ゴシック Light"/>
                        </w:rPr>
                        <w:t>n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 xml:space="preserve"> ph</w:t>
                      </w:r>
                      <w:r w:rsidRPr="00725282">
                        <w:rPr>
                          <w:rFonts w:ascii="Calibri" w:eastAsia="游ゴシック Light" w:hAnsi="Calibri" w:cs="Calibri"/>
                        </w:rPr>
                        <w:t>ẩ</w:t>
                      </w:r>
                      <w:r w:rsidRPr="00725282">
                        <w:rPr>
                          <w:rFonts w:ascii="游ゴシック Light" w:eastAsia="游ゴシック Light" w:hAnsi="游ゴシック Light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margin" w:tblpX="250" w:tblpY="96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675"/>
        <w:gridCol w:w="2268"/>
        <w:gridCol w:w="7121"/>
      </w:tblGrid>
      <w:tr w:rsidR="00370C74" w:rsidRPr="005B49CE" w:rsidTr="00370C74">
        <w:tc>
          <w:tcPr>
            <w:tcW w:w="675" w:type="dxa"/>
          </w:tcPr>
          <w:p w:rsidR="00370C74" w:rsidRPr="005B49CE" w:rsidRDefault="00370C7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1</w:t>
            </w:r>
          </w:p>
        </w:tc>
        <w:tc>
          <w:tcPr>
            <w:tcW w:w="2268" w:type="dxa"/>
          </w:tcPr>
          <w:p w:rsidR="00370C74" w:rsidRPr="005B49CE" w:rsidRDefault="00BA6254" w:rsidP="00BA625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/>
              </w:rPr>
              <w:t xml:space="preserve">Import </w:t>
            </w:r>
            <w:r w:rsidR="00370C74">
              <w:rPr>
                <w:rFonts w:ascii="游ゴシック Light" w:eastAsia="游ゴシック Light" w:hAnsi="游ゴシック Light" w:hint="eastAsia"/>
              </w:rPr>
              <w:t>REAL4</w:t>
            </w:r>
          </w:p>
        </w:tc>
        <w:tc>
          <w:tcPr>
            <w:tcW w:w="7121" w:type="dxa"/>
          </w:tcPr>
          <w:p w:rsidR="00370C74" w:rsidRPr="005B49CE" w:rsidRDefault="00BA6254" w:rsidP="00BA625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/>
              </w:rPr>
              <w:t>Kh</w:t>
            </w:r>
            <w:r w:rsidRPr="00BA6254">
              <w:rPr>
                <w:rFonts w:ascii="Calibri" w:eastAsia="游ゴシック Light" w:hAnsi="Calibri" w:cs="Calibri"/>
              </w:rPr>
              <w:t>ở</w:t>
            </w:r>
            <w:r w:rsidRPr="00BA6254">
              <w:rPr>
                <w:rFonts w:ascii="游ゴシック Light" w:eastAsia="游ゴシック Light" w:hAnsi="游ゴシック Light"/>
              </w:rPr>
              <w:t>i</w:t>
            </w:r>
            <w:r>
              <w:rPr>
                <w:rFonts w:ascii="游ゴシック Light" w:eastAsia="游ゴシック Light" w:hAnsi="游ゴシック Light"/>
              </w:rPr>
              <w:t xml:space="preserve"> </w:t>
            </w:r>
            <w:r>
              <w:rPr>
                <w:rFonts w:ascii="游ゴシック Light" w:eastAsia="游ゴシック Light" w:hAnsi="游ゴシック Light" w:hint="eastAsia"/>
              </w:rPr>
              <w:t>đ</w:t>
            </w:r>
            <w:r w:rsidRPr="00BA6254">
              <w:rPr>
                <w:rFonts w:ascii="Calibri" w:eastAsia="游ゴシック Light" w:hAnsi="Calibri" w:cs="Calibri"/>
              </w:rPr>
              <w:t>ộ</w:t>
            </w:r>
            <w:r w:rsidRPr="00BA6254">
              <w:rPr>
                <w:rFonts w:ascii="游ゴシック Light" w:eastAsia="游ゴシック Light" w:hAnsi="游ゴシック Light"/>
              </w:rPr>
              <w:t>ng</w:t>
            </w:r>
            <w:r>
              <w:rPr>
                <w:rFonts w:ascii="游ゴシック Light" w:eastAsia="游ゴシック Light" w:hAnsi="游ゴシック Light"/>
              </w:rPr>
              <w:t xml:space="preserve"> m</w:t>
            </w:r>
            <w:r w:rsidRPr="00BA6254">
              <w:rPr>
                <w:rFonts w:ascii="游ゴシック Light" w:eastAsia="游ゴシック Light" w:hAnsi="游ゴシック Light" w:hint="eastAsia"/>
              </w:rPr>
              <w:t>à</w:t>
            </w:r>
            <w:r w:rsidRPr="00BA6254">
              <w:rPr>
                <w:rFonts w:ascii="游ゴシック Light" w:eastAsia="游ゴシック Light" w:hAnsi="游ゴシック Light"/>
              </w:rPr>
              <w:t>n</w:t>
            </w:r>
            <w:r>
              <w:rPr>
                <w:rFonts w:ascii="游ゴシック Light" w:eastAsia="游ゴシック Light" w:hAnsi="游ゴシック Light"/>
              </w:rPr>
              <w:t xml:space="preserve"> h</w:t>
            </w:r>
            <w:r w:rsidRPr="00BA6254">
              <w:rPr>
                <w:rFonts w:ascii="游ゴシック Light" w:eastAsia="游ゴシック Light" w:hAnsi="游ゴシック Light" w:hint="eastAsia"/>
              </w:rPr>
              <w:t>ì</w:t>
            </w:r>
            <w:r w:rsidRPr="00BA6254">
              <w:rPr>
                <w:rFonts w:ascii="游ゴシック Light" w:eastAsia="游ゴシック Light" w:hAnsi="游ゴシック Light"/>
              </w:rPr>
              <w:t>nh</w:t>
            </w:r>
            <w:r>
              <w:rPr>
                <w:rFonts w:ascii="游ゴシック Light" w:eastAsia="游ゴシック Light" w:hAnsi="游ゴシック Light"/>
              </w:rPr>
              <w:t xml:space="preserve"> import c</w:t>
            </w:r>
            <w:r w:rsidR="00DC5BB8" w:rsidRPr="00DC5BB8">
              <w:rPr>
                <w:rFonts w:ascii="Calibri" w:eastAsia="游ゴシック Light" w:hAnsi="Calibri" w:cs="Calibri"/>
              </w:rPr>
              <w:t>ủ</w:t>
            </w:r>
            <w:r w:rsidR="00DC5BB8" w:rsidRPr="00DC5BB8">
              <w:rPr>
                <w:rFonts w:ascii="游ゴシック Light" w:eastAsia="游ゴシック Light" w:hAnsi="游ゴシック Light"/>
              </w:rPr>
              <w:t>a</w:t>
            </w:r>
            <w:r>
              <w:rPr>
                <w:rFonts w:ascii="游ゴシック Light" w:eastAsia="游ゴシック Light" w:hAnsi="游ゴシック Light"/>
              </w:rPr>
              <w:t xml:space="preserve"> d</w:t>
            </w:r>
            <w:r w:rsidRPr="00BA6254">
              <w:rPr>
                <w:rFonts w:ascii="游ゴシック Light" w:eastAsia="游ゴシック Light" w:hAnsi="游ゴシック Light"/>
              </w:rPr>
              <w:t>ata</w:t>
            </w:r>
            <w:r>
              <w:rPr>
                <w:rFonts w:ascii="游ゴシック Light" w:eastAsia="游ゴシック Light" w:hAnsi="游ゴシック Light"/>
              </w:rPr>
              <w:t xml:space="preserve"> c</w:t>
            </w:r>
            <w:r w:rsidRPr="00BA6254">
              <w:rPr>
                <w:rFonts w:ascii="游ゴシック Light" w:eastAsia="游ゴシック Light" w:hAnsi="游ゴシック Light" w:hint="eastAsia"/>
              </w:rPr>
              <w:t>ô</w:t>
            </w:r>
            <w:r>
              <w:rPr>
                <w:rFonts w:ascii="游ゴシック Light" w:eastAsia="游ゴシック Light" w:hAnsi="游ゴシック Light"/>
              </w:rPr>
              <w:t>ng tr</w:t>
            </w:r>
            <w:r w:rsidRPr="00BA6254">
              <w:rPr>
                <w:rFonts w:ascii="游ゴシック Light" w:eastAsia="游ゴシック Light" w:hAnsi="游ゴシック Light" w:hint="eastAsia"/>
              </w:rPr>
              <w:t>ì</w:t>
            </w:r>
            <w:r w:rsidRPr="00BA6254">
              <w:rPr>
                <w:rFonts w:ascii="游ゴシック Light" w:eastAsia="游ゴシック Light" w:hAnsi="游ゴシック Light"/>
              </w:rPr>
              <w:t>nh</w:t>
            </w:r>
            <w:r>
              <w:rPr>
                <w:rFonts w:ascii="游ゴシック Light" w:eastAsia="游ゴシック Light" w:hAnsi="游ゴシック Light"/>
              </w:rPr>
              <w:t xml:space="preserve"> </w:t>
            </w:r>
            <w:r w:rsidR="00370C74">
              <w:rPr>
                <w:rFonts w:ascii="游ゴシック Light" w:eastAsia="游ゴシック Light" w:hAnsi="游ゴシック Light" w:hint="eastAsia"/>
              </w:rPr>
              <w:t>REAL4</w:t>
            </w:r>
            <w:r>
              <w:rPr>
                <w:rFonts w:ascii="游ゴシック Light" w:eastAsia="游ゴシック Light" w:hAnsi="游ゴシック Light"/>
              </w:rPr>
              <w:t>.</w:t>
            </w:r>
          </w:p>
        </w:tc>
      </w:tr>
      <w:tr w:rsidR="00370C74" w:rsidRPr="005B49CE" w:rsidTr="00370C74">
        <w:tc>
          <w:tcPr>
            <w:tcW w:w="675" w:type="dxa"/>
          </w:tcPr>
          <w:p w:rsidR="00370C74" w:rsidRPr="005B49CE" w:rsidRDefault="00370C7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2</w:t>
            </w:r>
          </w:p>
        </w:tc>
        <w:tc>
          <w:tcPr>
            <w:tcW w:w="2268" w:type="dxa"/>
          </w:tcPr>
          <w:p w:rsidR="00370C74" w:rsidRPr="005B49CE" w:rsidRDefault="00370C7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型板</w:t>
            </w:r>
            <w:r w:rsidR="00BA6254">
              <w:rPr>
                <w:rFonts w:ascii="游ゴシック Light" w:eastAsia="游ゴシック Light" w:hAnsi="游ゴシック Light" w:hint="eastAsia"/>
              </w:rPr>
              <w:t>/ph</w:t>
            </w:r>
            <w:r w:rsidR="00BA6254" w:rsidRPr="00BA6254">
              <w:rPr>
                <w:rFonts w:ascii="Calibri" w:eastAsia="游ゴシック Light" w:hAnsi="Calibri" w:cs="Calibri"/>
              </w:rPr>
              <w:t>ả</w:t>
            </w:r>
            <w:r w:rsidR="00BA6254" w:rsidRPr="00BA6254">
              <w:rPr>
                <w:rFonts w:ascii="游ゴシック Light" w:eastAsia="游ゴシック Light" w:hAnsi="游ゴシック Light"/>
              </w:rPr>
              <w:t>n</w:t>
            </w:r>
            <w:r w:rsidR="00BA6254">
              <w:rPr>
                <w:rFonts w:ascii="游ゴシック Light" w:eastAsia="游ゴシック Light" w:hAnsi="游ゴシック Light"/>
              </w:rPr>
              <w:t xml:space="preserve"> m</w:t>
            </w:r>
            <w:r w:rsidR="00BA6254" w:rsidRPr="00BA6254">
              <w:rPr>
                <w:rFonts w:ascii="Calibri" w:eastAsia="游ゴシック Light" w:hAnsi="Calibri" w:cs="Calibri"/>
              </w:rPr>
              <w:t>ẫ</w:t>
            </w:r>
            <w:r w:rsidR="00BA6254" w:rsidRPr="00BA6254">
              <w:rPr>
                <w:rFonts w:ascii="游ゴシック Light" w:eastAsia="游ゴシック Light" w:hAnsi="游ゴシック Light"/>
              </w:rPr>
              <w:t>u</w:t>
            </w:r>
          </w:p>
        </w:tc>
        <w:tc>
          <w:tcPr>
            <w:tcW w:w="7121" w:type="dxa"/>
          </w:tcPr>
          <w:p w:rsidR="00370C74" w:rsidRPr="005B49CE" w:rsidRDefault="00BA6254" w:rsidP="00BA625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Kh</w:t>
            </w:r>
            <w:r w:rsidRPr="00BA6254">
              <w:rPr>
                <w:rFonts w:ascii="Calibri" w:eastAsia="游ゴシック Light" w:hAnsi="Calibri" w:cs="Calibri"/>
              </w:rPr>
              <w:t>ở</w:t>
            </w:r>
            <w:r w:rsidRPr="00BA6254">
              <w:rPr>
                <w:rFonts w:ascii="游ゴシック Light" w:eastAsia="游ゴシック Light" w:hAnsi="游ゴシック Light"/>
              </w:rPr>
              <w:t>i</w:t>
            </w:r>
            <w:r>
              <w:rPr>
                <w:rFonts w:ascii="游ゴシック Light" w:eastAsia="游ゴシック Light" w:hAnsi="游ゴシック Light"/>
              </w:rPr>
              <w:t xml:space="preserve"> </w:t>
            </w:r>
            <w:r>
              <w:rPr>
                <w:rFonts w:ascii="游ゴシック Light" w:eastAsia="游ゴシック Light" w:hAnsi="游ゴシック Light" w:hint="eastAsia"/>
              </w:rPr>
              <w:t>đ</w:t>
            </w:r>
            <w:r w:rsidRPr="00BA6254">
              <w:rPr>
                <w:rFonts w:ascii="Calibri" w:eastAsia="游ゴシック Light" w:hAnsi="Calibri" w:cs="Calibri"/>
              </w:rPr>
              <w:t>ộ</w:t>
            </w:r>
            <w:r w:rsidRPr="00BA6254">
              <w:rPr>
                <w:rFonts w:ascii="游ゴシック Light" w:eastAsia="游ゴシック Light" w:hAnsi="游ゴシック Light"/>
              </w:rPr>
              <w:t>ng</w:t>
            </w:r>
            <w:r>
              <w:rPr>
                <w:rFonts w:ascii="游ゴシック Light" w:eastAsia="游ゴシック Light" w:hAnsi="游ゴシック Light"/>
              </w:rPr>
              <w:t xml:space="preserve"> m</w:t>
            </w:r>
            <w:r w:rsidRPr="00BA6254">
              <w:rPr>
                <w:rFonts w:ascii="游ゴシック Light" w:eastAsia="游ゴシック Light" w:hAnsi="游ゴシック Light" w:hint="eastAsia"/>
              </w:rPr>
              <w:t>à</w:t>
            </w:r>
            <w:r w:rsidRPr="00BA6254">
              <w:rPr>
                <w:rFonts w:ascii="游ゴシック Light" w:eastAsia="游ゴシック Light" w:hAnsi="游ゴシック Light"/>
              </w:rPr>
              <w:t>n</w:t>
            </w:r>
            <w:r>
              <w:rPr>
                <w:rFonts w:ascii="游ゴシック Light" w:eastAsia="游ゴシック Light" w:hAnsi="游ゴシック Light"/>
              </w:rPr>
              <w:t xml:space="preserve"> h</w:t>
            </w:r>
            <w:r w:rsidRPr="00BA6254">
              <w:rPr>
                <w:rFonts w:ascii="游ゴシック Light" w:eastAsia="游ゴシック Light" w:hAnsi="游ゴシック Light" w:hint="eastAsia"/>
              </w:rPr>
              <w:t>ì</w:t>
            </w:r>
            <w:r w:rsidRPr="00BA6254">
              <w:rPr>
                <w:rFonts w:ascii="游ゴシック Light" w:eastAsia="游ゴシック Light" w:hAnsi="游ゴシック Light"/>
              </w:rPr>
              <w:t>nh</w:t>
            </w:r>
            <w:r>
              <w:rPr>
                <w:rFonts w:ascii="游ゴシック Light" w:eastAsia="游ゴシック Light" w:hAnsi="游ゴシック Light"/>
              </w:rPr>
              <w:t xml:space="preserve"> l</w:t>
            </w:r>
            <w:r w:rsidRPr="00BA6254">
              <w:rPr>
                <w:rFonts w:ascii="游ゴシック Light" w:eastAsia="游ゴシック Light" w:hAnsi="游ゴシック Light"/>
              </w:rPr>
              <w:t>is</w:t>
            </w:r>
            <w:r>
              <w:rPr>
                <w:rFonts w:ascii="游ゴシック Light" w:eastAsia="游ゴシック Light" w:hAnsi="游ゴシック Light"/>
              </w:rPr>
              <w:t>t c</w:t>
            </w:r>
            <w:r w:rsidRPr="00BA6254">
              <w:rPr>
                <w:rFonts w:ascii="游ゴシック Light" w:eastAsia="游ゴシック Light" w:hAnsi="游ゴシック Light" w:hint="eastAsia"/>
              </w:rPr>
              <w:t>á</w:t>
            </w:r>
            <w:r w:rsidRPr="00BA6254">
              <w:rPr>
                <w:rFonts w:ascii="游ゴシック Light" w:eastAsia="游ゴシック Light" w:hAnsi="游ゴシック Light"/>
              </w:rPr>
              <w:t>c</w:t>
            </w:r>
            <w:r>
              <w:rPr>
                <w:rFonts w:ascii="游ゴシック Light" w:eastAsia="游ゴシック Light" w:hAnsi="游ゴシック Light"/>
              </w:rPr>
              <w:t xml:space="preserve"> ph</w:t>
            </w:r>
            <w:r w:rsidRPr="00BA6254">
              <w:rPr>
                <w:rFonts w:ascii="Calibri" w:eastAsia="游ゴシック Light" w:hAnsi="Calibri" w:cs="Calibri"/>
              </w:rPr>
              <w:t>ả</w:t>
            </w:r>
            <w:r w:rsidRPr="00BA6254">
              <w:rPr>
                <w:rFonts w:ascii="游ゴシック Light" w:eastAsia="游ゴシック Light" w:hAnsi="游ゴシック Light"/>
              </w:rPr>
              <w:t>n</w:t>
            </w:r>
            <w:r>
              <w:rPr>
                <w:rFonts w:ascii="游ゴシック Light" w:eastAsia="游ゴシック Light" w:hAnsi="游ゴシック Light"/>
              </w:rPr>
              <w:t xml:space="preserve"> m</w:t>
            </w:r>
            <w:r w:rsidRPr="00BA6254">
              <w:rPr>
                <w:rFonts w:ascii="Calibri" w:eastAsia="游ゴシック Light" w:hAnsi="Calibri" w:cs="Calibri"/>
              </w:rPr>
              <w:t>ẫ</w:t>
            </w:r>
            <w:r w:rsidRPr="00BA6254">
              <w:rPr>
                <w:rFonts w:ascii="游ゴシック Light" w:eastAsia="游ゴシック Light" w:hAnsi="游ゴシック Light"/>
              </w:rPr>
              <w:t>u</w:t>
            </w:r>
            <w:r>
              <w:rPr>
                <w:rFonts w:ascii="游ゴシック Light" w:eastAsia="游ゴシック Light" w:hAnsi="游ゴシック Light"/>
              </w:rPr>
              <w:t>/</w:t>
            </w:r>
            <w:r>
              <w:rPr>
                <w:rFonts w:ascii="游ゴシック Light" w:eastAsia="游ゴシック Light" w:hAnsi="游ゴシック Light" w:hint="eastAsia"/>
              </w:rPr>
              <w:t>型板</w:t>
            </w:r>
          </w:p>
        </w:tc>
      </w:tr>
      <w:tr w:rsidR="00370C74" w:rsidRPr="005B49CE" w:rsidTr="00370C74">
        <w:tc>
          <w:tcPr>
            <w:tcW w:w="675" w:type="dxa"/>
          </w:tcPr>
          <w:p w:rsidR="00370C74" w:rsidRPr="005B49CE" w:rsidRDefault="00370C7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3</w:t>
            </w:r>
          </w:p>
        </w:tc>
        <w:tc>
          <w:tcPr>
            <w:tcW w:w="2268" w:type="dxa"/>
          </w:tcPr>
          <w:p w:rsidR="00370C74" w:rsidRPr="005B49CE" w:rsidRDefault="00BA625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/>
              </w:rPr>
              <w:t>L</w:t>
            </w:r>
            <w:r>
              <w:rPr>
                <w:rFonts w:ascii="游ゴシック Light" w:eastAsia="游ゴシック Light" w:hAnsi="游ゴシック Light" w:hint="eastAsia"/>
              </w:rPr>
              <w:t xml:space="preserve">inh </w:t>
            </w:r>
            <w:r>
              <w:rPr>
                <w:rFonts w:ascii="游ゴシック Light" w:eastAsia="游ゴシック Light" w:hAnsi="游ゴシック Light"/>
              </w:rPr>
              <w:t>ki</w:t>
            </w:r>
            <w:r w:rsidRPr="00BA6254">
              <w:rPr>
                <w:rFonts w:ascii="Calibri" w:eastAsia="游ゴシック Light" w:hAnsi="Calibri" w:cs="Calibri"/>
              </w:rPr>
              <w:t>ệ</w:t>
            </w:r>
            <w:r w:rsidRPr="00BA6254">
              <w:rPr>
                <w:rFonts w:ascii="游ゴシック Light" w:eastAsia="游ゴシック Light" w:hAnsi="游ゴシック Light"/>
              </w:rPr>
              <w:t>n</w:t>
            </w:r>
          </w:p>
        </w:tc>
        <w:tc>
          <w:tcPr>
            <w:tcW w:w="7121" w:type="dxa"/>
          </w:tcPr>
          <w:p w:rsidR="00370C74" w:rsidRPr="005B49CE" w:rsidRDefault="00BA6254" w:rsidP="00BA625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Kh</w:t>
            </w:r>
            <w:r w:rsidRPr="00BA6254">
              <w:rPr>
                <w:rFonts w:ascii="Calibri" w:eastAsia="游ゴシック Light" w:hAnsi="Calibri" w:cs="Calibri"/>
              </w:rPr>
              <w:t>ở</w:t>
            </w:r>
            <w:r w:rsidRPr="00BA6254">
              <w:rPr>
                <w:rFonts w:ascii="游ゴシック Light" w:eastAsia="游ゴシック Light" w:hAnsi="游ゴシック Light"/>
              </w:rPr>
              <w:t>i</w:t>
            </w:r>
            <w:r>
              <w:rPr>
                <w:rFonts w:ascii="游ゴシック Light" w:eastAsia="游ゴシック Light" w:hAnsi="游ゴシック Light"/>
              </w:rPr>
              <w:t xml:space="preserve"> </w:t>
            </w:r>
            <w:r w:rsidRPr="00BA6254">
              <w:rPr>
                <w:rFonts w:ascii="游ゴシック Light" w:eastAsia="游ゴシック Light" w:hAnsi="游ゴシック Light" w:hint="eastAsia"/>
              </w:rPr>
              <w:t>đ</w:t>
            </w:r>
            <w:r w:rsidRPr="00BA6254">
              <w:rPr>
                <w:rFonts w:ascii="Calibri" w:eastAsia="游ゴシック Light" w:hAnsi="Calibri" w:cs="Calibri"/>
              </w:rPr>
              <w:t>ọ</w:t>
            </w:r>
            <w:r w:rsidRPr="00BA6254">
              <w:rPr>
                <w:rFonts w:ascii="游ゴシック Light" w:eastAsia="游ゴシック Light" w:hAnsi="游ゴシック Light"/>
              </w:rPr>
              <w:t>ng</w:t>
            </w:r>
            <w:r>
              <w:rPr>
                <w:rFonts w:ascii="游ゴシック Light" w:eastAsia="游ゴシック Light" w:hAnsi="游ゴシック Light"/>
              </w:rPr>
              <w:t xml:space="preserve"> m</w:t>
            </w:r>
            <w:r w:rsidRPr="00BA6254">
              <w:rPr>
                <w:rFonts w:ascii="游ゴシック Light" w:eastAsia="游ゴシック Light" w:hAnsi="游ゴシック Light" w:hint="eastAsia"/>
              </w:rPr>
              <w:t>à</w:t>
            </w:r>
            <w:r w:rsidRPr="00BA6254">
              <w:rPr>
                <w:rFonts w:ascii="游ゴシック Light" w:eastAsia="游ゴシック Light" w:hAnsi="游ゴシック Light"/>
              </w:rPr>
              <w:t>n</w:t>
            </w:r>
            <w:r>
              <w:rPr>
                <w:rFonts w:ascii="游ゴシック Light" w:eastAsia="游ゴシック Light" w:hAnsi="游ゴシック Light"/>
              </w:rPr>
              <w:t xml:space="preserve"> h</w:t>
            </w:r>
            <w:r w:rsidRPr="00BA6254">
              <w:rPr>
                <w:rFonts w:ascii="游ゴシック Light" w:eastAsia="游ゴシック Light" w:hAnsi="游ゴシック Light" w:hint="eastAsia"/>
              </w:rPr>
              <w:t>ì</w:t>
            </w:r>
            <w:r w:rsidRPr="00BA6254">
              <w:rPr>
                <w:rFonts w:ascii="游ゴシック Light" w:eastAsia="游ゴシック Light" w:hAnsi="游ゴシック Light"/>
              </w:rPr>
              <w:t>nh</w:t>
            </w:r>
            <w:r>
              <w:rPr>
                <w:rFonts w:ascii="游ゴシック Light" w:eastAsia="游ゴシック Light" w:hAnsi="游ゴシック Light"/>
              </w:rPr>
              <w:t xml:space="preserve"> l</w:t>
            </w:r>
            <w:r w:rsidRPr="00BA6254">
              <w:rPr>
                <w:rFonts w:ascii="游ゴシック Light" w:eastAsia="游ゴシック Light" w:hAnsi="游ゴシック Light"/>
              </w:rPr>
              <w:t>is</w:t>
            </w:r>
            <w:r>
              <w:rPr>
                <w:rFonts w:ascii="游ゴシック Light" w:eastAsia="游ゴシック Light" w:hAnsi="游ゴシック Light"/>
              </w:rPr>
              <w:t>t linh ki</w:t>
            </w:r>
            <w:r w:rsidRPr="00BA6254">
              <w:rPr>
                <w:rFonts w:ascii="Calibri" w:eastAsia="游ゴシック Light" w:hAnsi="Calibri" w:cs="Calibri"/>
              </w:rPr>
              <w:t>ệ</w:t>
            </w:r>
            <w:r w:rsidRPr="00BA6254">
              <w:rPr>
                <w:rFonts w:ascii="游ゴシック Light" w:eastAsia="游ゴシック Light" w:hAnsi="游ゴシック Light"/>
              </w:rPr>
              <w:t>n</w:t>
            </w:r>
          </w:p>
        </w:tc>
      </w:tr>
      <w:tr w:rsidR="00370C74" w:rsidRPr="005B49CE" w:rsidTr="00370C74">
        <w:tc>
          <w:tcPr>
            <w:tcW w:w="675" w:type="dxa"/>
          </w:tcPr>
          <w:p w:rsidR="00370C74" w:rsidRDefault="00370C7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4</w:t>
            </w:r>
          </w:p>
        </w:tc>
        <w:tc>
          <w:tcPr>
            <w:tcW w:w="2268" w:type="dxa"/>
          </w:tcPr>
          <w:p w:rsidR="00370C74" w:rsidRPr="005B49CE" w:rsidRDefault="00BA625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L</w:t>
            </w:r>
            <w:r w:rsidRPr="00BA6254">
              <w:rPr>
                <w:rFonts w:ascii="游ゴシック Light" w:eastAsia="游ゴシック Light" w:hAnsi="游ゴシック Light"/>
              </w:rPr>
              <w:t>is</w:t>
            </w:r>
            <w:r>
              <w:rPr>
                <w:rFonts w:ascii="游ゴシック Light" w:eastAsia="游ゴシック Light" w:hAnsi="游ゴシック Light"/>
              </w:rPr>
              <w:t>t s</w:t>
            </w:r>
            <w:r w:rsidRPr="00BA6254">
              <w:rPr>
                <w:rFonts w:ascii="Calibri" w:eastAsia="游ゴシック Light" w:hAnsi="Calibri" w:cs="Calibri"/>
              </w:rPr>
              <w:t>ả</w:t>
            </w:r>
            <w:r w:rsidRPr="00BA6254">
              <w:rPr>
                <w:rFonts w:ascii="游ゴシック Light" w:eastAsia="游ゴシック Light" w:hAnsi="游ゴシック Light"/>
              </w:rPr>
              <w:t>n</w:t>
            </w:r>
            <w:r>
              <w:rPr>
                <w:rFonts w:ascii="游ゴシック Light" w:eastAsia="游ゴシック Light" w:hAnsi="游ゴシック Light"/>
              </w:rPr>
              <w:t xml:space="preserve"> ph</w:t>
            </w:r>
            <w:r w:rsidRPr="00BA6254">
              <w:rPr>
                <w:rFonts w:ascii="Calibri" w:eastAsia="游ゴシック Light" w:hAnsi="Calibri" w:cs="Calibri"/>
              </w:rPr>
              <w:t>ẩ</w:t>
            </w:r>
            <w:r w:rsidRPr="00BA6254">
              <w:rPr>
                <w:rFonts w:ascii="游ゴシック Light" w:eastAsia="游ゴシック Light" w:hAnsi="游ゴシック Light"/>
              </w:rPr>
              <w:t>m</w:t>
            </w:r>
          </w:p>
        </w:tc>
        <w:tc>
          <w:tcPr>
            <w:tcW w:w="7121" w:type="dxa"/>
          </w:tcPr>
          <w:p w:rsidR="00370C74" w:rsidRPr="005B49CE" w:rsidRDefault="00BA6254" w:rsidP="00BA625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Hi</w:t>
            </w:r>
            <w:r w:rsidRPr="00BA6254">
              <w:rPr>
                <w:rFonts w:ascii="Calibri" w:eastAsia="游ゴシック Light" w:hAnsi="Calibri" w:cs="Calibri"/>
              </w:rPr>
              <w:t>ể</w:t>
            </w:r>
            <w:r w:rsidRPr="00BA6254">
              <w:rPr>
                <w:rFonts w:ascii="游ゴシック Light" w:eastAsia="游ゴシック Light" w:hAnsi="游ゴシック Light"/>
              </w:rPr>
              <w:t>n</w:t>
            </w:r>
            <w:r>
              <w:rPr>
                <w:rFonts w:ascii="游ゴシック Light" w:eastAsia="游ゴシック Light" w:hAnsi="游ゴシック Light"/>
              </w:rPr>
              <w:t xml:space="preserve"> th</w:t>
            </w:r>
            <w:r w:rsidRPr="00BA6254">
              <w:rPr>
                <w:rFonts w:ascii="Calibri" w:eastAsia="游ゴシック Light" w:hAnsi="Calibri" w:cs="Calibri"/>
              </w:rPr>
              <w:t>ị</w:t>
            </w:r>
            <w:r>
              <w:rPr>
                <w:rFonts w:ascii="Calibri" w:eastAsia="游ゴシック Light" w:hAnsi="Calibri" w:cs="Calibri"/>
              </w:rPr>
              <w:t xml:space="preserve"> l</w:t>
            </w:r>
            <w:r w:rsidRPr="00BA6254">
              <w:rPr>
                <w:rFonts w:ascii="Calibri" w:eastAsia="游ゴシック Light" w:hAnsi="Calibri" w:cs="Calibri"/>
              </w:rPr>
              <w:t>is</w:t>
            </w:r>
            <w:r>
              <w:rPr>
                <w:rFonts w:ascii="Calibri" w:eastAsia="游ゴシック Light" w:hAnsi="Calibri" w:cs="Calibri"/>
              </w:rPr>
              <w:t>t s</w:t>
            </w:r>
            <w:r w:rsidRPr="00BA6254">
              <w:rPr>
                <w:rFonts w:ascii="Calibri" w:eastAsia="游ゴシック Light" w:hAnsi="Calibri" w:cs="Calibri"/>
              </w:rPr>
              <w:t>ản</w:t>
            </w:r>
            <w:r>
              <w:rPr>
                <w:rFonts w:ascii="Calibri" w:eastAsia="游ゴシック Light" w:hAnsi="Calibri" w:cs="Calibri"/>
              </w:rPr>
              <w:t xml:space="preserve"> ph</w:t>
            </w:r>
            <w:r w:rsidRPr="00BA6254">
              <w:rPr>
                <w:rFonts w:ascii="Calibri" w:eastAsia="游ゴシック Light" w:hAnsi="Calibri" w:cs="Calibri"/>
              </w:rPr>
              <w:t>ẩm</w:t>
            </w:r>
          </w:p>
        </w:tc>
      </w:tr>
      <w:tr w:rsidR="00370C74" w:rsidRPr="005B49CE" w:rsidTr="00370C74">
        <w:tc>
          <w:tcPr>
            <w:tcW w:w="675" w:type="dxa"/>
          </w:tcPr>
          <w:p w:rsidR="00370C74" w:rsidRDefault="00370C7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5</w:t>
            </w:r>
          </w:p>
        </w:tc>
        <w:tc>
          <w:tcPr>
            <w:tcW w:w="2268" w:type="dxa"/>
          </w:tcPr>
          <w:p w:rsidR="00370C74" w:rsidRPr="005B49CE" w:rsidRDefault="00BA625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Linh ki</w:t>
            </w:r>
            <w:r w:rsidRPr="00BA6254">
              <w:rPr>
                <w:rFonts w:ascii="Calibri" w:eastAsia="游ゴシック Light" w:hAnsi="Calibri" w:cs="Calibri"/>
              </w:rPr>
              <w:t>ệ</w:t>
            </w:r>
            <w:r w:rsidRPr="00BA6254">
              <w:rPr>
                <w:rFonts w:ascii="游ゴシック Light" w:eastAsia="游ゴシック Light" w:hAnsi="游ゴシック Light"/>
              </w:rPr>
              <w:t>n</w:t>
            </w:r>
            <w:r>
              <w:rPr>
                <w:rFonts w:ascii="游ゴシック Light" w:eastAsia="游ゴシック Light" w:hAnsi="游ゴシック Light"/>
              </w:rPr>
              <w:t xml:space="preserve"> c</w:t>
            </w:r>
            <w:r w:rsidRPr="00BA6254">
              <w:rPr>
                <w:rFonts w:ascii="Calibri" w:eastAsia="游ゴシック Light" w:hAnsi="Calibri" w:cs="Calibri"/>
              </w:rPr>
              <w:t>ấ</w:t>
            </w:r>
            <w:r>
              <w:rPr>
                <w:rFonts w:ascii="Calibri" w:eastAsia="游ゴシック Light" w:hAnsi="Calibri" w:cs="Calibri"/>
              </w:rPr>
              <w:t>u th</w:t>
            </w:r>
            <w:r w:rsidRPr="00BA6254">
              <w:rPr>
                <w:rFonts w:ascii="Calibri" w:eastAsia="游ゴシック Light" w:hAnsi="Calibri" w:cs="Calibri" w:hint="eastAsia"/>
              </w:rPr>
              <w:t>à</w:t>
            </w:r>
            <w:r w:rsidRPr="00BA6254">
              <w:rPr>
                <w:rFonts w:ascii="Calibri" w:eastAsia="游ゴシック Light" w:hAnsi="Calibri" w:cs="Calibri"/>
              </w:rPr>
              <w:t>nh</w:t>
            </w:r>
          </w:p>
        </w:tc>
        <w:tc>
          <w:tcPr>
            <w:tcW w:w="7121" w:type="dxa"/>
          </w:tcPr>
          <w:p w:rsidR="00370C74" w:rsidRPr="005B49CE" w:rsidRDefault="00617630" w:rsidP="00617630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Hi</w:t>
            </w:r>
            <w:r w:rsidRPr="00617630">
              <w:rPr>
                <w:rFonts w:ascii="Calibri" w:eastAsia="游ゴシック Light" w:hAnsi="Calibri" w:cs="Calibri"/>
              </w:rPr>
              <w:t>ể</w:t>
            </w:r>
            <w:r w:rsidRPr="00617630">
              <w:rPr>
                <w:rFonts w:ascii="游ゴシック Light" w:eastAsia="游ゴシック Light" w:hAnsi="游ゴシック Light"/>
              </w:rPr>
              <w:t>n</w:t>
            </w:r>
            <w:r>
              <w:rPr>
                <w:rFonts w:ascii="游ゴシック Light" w:eastAsia="游ゴシック Light" w:hAnsi="游ゴシック Light"/>
              </w:rPr>
              <w:t xml:space="preserve"> th</w:t>
            </w:r>
            <w:r w:rsidRPr="00617630">
              <w:rPr>
                <w:rFonts w:ascii="Calibri" w:eastAsia="游ゴシック Light" w:hAnsi="Calibri" w:cs="Calibri"/>
              </w:rPr>
              <w:t>ị</w:t>
            </w:r>
            <w:r>
              <w:rPr>
                <w:rFonts w:ascii="Calibri" w:eastAsia="游ゴシック Light" w:hAnsi="Calibri" w:cs="Calibri"/>
              </w:rPr>
              <w:t xml:space="preserve"> l</w:t>
            </w:r>
            <w:r w:rsidRPr="00617630">
              <w:rPr>
                <w:rFonts w:ascii="Calibri" w:eastAsia="游ゴシック Light" w:hAnsi="Calibri" w:cs="Calibri"/>
              </w:rPr>
              <w:t>is</w:t>
            </w:r>
            <w:r>
              <w:rPr>
                <w:rFonts w:ascii="Calibri" w:eastAsia="游ゴシック Light" w:hAnsi="Calibri" w:cs="Calibri"/>
              </w:rPr>
              <w:t>y linh ki</w:t>
            </w:r>
            <w:r w:rsidRPr="00617630">
              <w:rPr>
                <w:rFonts w:ascii="Calibri" w:eastAsia="游ゴシック Light" w:hAnsi="Calibri" w:cs="Calibri"/>
              </w:rPr>
              <w:t>ện</w:t>
            </w:r>
            <w:r>
              <w:rPr>
                <w:rFonts w:ascii="Calibri" w:eastAsia="游ゴシック Light" w:hAnsi="Calibri" w:cs="Calibri"/>
              </w:rPr>
              <w:t xml:space="preserve"> c</w:t>
            </w:r>
            <w:r w:rsidRPr="00617630">
              <w:rPr>
                <w:rFonts w:ascii="Calibri" w:eastAsia="游ゴシック Light" w:hAnsi="Calibri" w:cs="Calibri"/>
              </w:rPr>
              <w:t>ấu</w:t>
            </w:r>
            <w:r>
              <w:rPr>
                <w:rFonts w:ascii="Calibri" w:eastAsia="游ゴシック Light" w:hAnsi="Calibri" w:cs="Calibri"/>
              </w:rPr>
              <w:t xml:space="preserve"> th</w:t>
            </w:r>
            <w:r w:rsidRPr="00617630">
              <w:rPr>
                <w:rFonts w:ascii="Calibri" w:eastAsia="游ゴシック Light" w:hAnsi="Calibri" w:cs="Calibri" w:hint="eastAsia"/>
              </w:rPr>
              <w:t>à</w:t>
            </w:r>
            <w:r w:rsidRPr="00617630">
              <w:rPr>
                <w:rFonts w:ascii="Calibri" w:eastAsia="游ゴシック Light" w:hAnsi="Calibri" w:cs="Calibri"/>
              </w:rPr>
              <w:t>n</w:t>
            </w:r>
            <w:r>
              <w:rPr>
                <w:rFonts w:ascii="Calibri" w:eastAsia="游ゴシック Light" w:hAnsi="Calibri" w:cs="Calibri"/>
              </w:rPr>
              <w:t>h c</w:t>
            </w:r>
            <w:r w:rsidRPr="00617630">
              <w:rPr>
                <w:rFonts w:ascii="Calibri" w:eastAsia="游ゴシック Light" w:hAnsi="Calibri" w:cs="Calibri"/>
              </w:rPr>
              <w:t>ủa</w:t>
            </w:r>
            <w:r>
              <w:rPr>
                <w:rFonts w:ascii="Calibri" w:eastAsia="游ゴシック Light" w:hAnsi="Calibri" w:cs="Calibri"/>
              </w:rPr>
              <w:t xml:space="preserve"> s</w:t>
            </w:r>
            <w:r w:rsidRPr="00617630">
              <w:rPr>
                <w:rFonts w:ascii="Calibri" w:eastAsia="游ゴシック Light" w:hAnsi="Calibri" w:cs="Calibri"/>
              </w:rPr>
              <w:t>ản</w:t>
            </w:r>
            <w:r>
              <w:rPr>
                <w:rFonts w:ascii="Calibri" w:eastAsia="游ゴシック Light" w:hAnsi="Calibri" w:cs="Calibri"/>
              </w:rPr>
              <w:t xml:space="preserve"> ph</w:t>
            </w:r>
            <w:r w:rsidRPr="00617630">
              <w:rPr>
                <w:rFonts w:ascii="Calibri" w:eastAsia="游ゴシック Light" w:hAnsi="Calibri" w:cs="Calibri"/>
              </w:rPr>
              <w:t>ẩ</w:t>
            </w:r>
            <w:r>
              <w:rPr>
                <w:rFonts w:ascii="Calibri" w:eastAsia="游ゴシック Light" w:hAnsi="Calibri" w:cs="Calibri"/>
              </w:rPr>
              <w:t xml:space="preserve">m </w:t>
            </w:r>
            <w:r w:rsidRPr="00617630">
              <w:rPr>
                <w:rFonts w:ascii="Calibri" w:eastAsia="游ゴシック Light" w:hAnsi="Calibri" w:cs="Calibri" w:hint="eastAsia"/>
              </w:rPr>
              <w:t>đã</w:t>
            </w:r>
            <w:r>
              <w:rPr>
                <w:rFonts w:ascii="Calibri" w:eastAsia="游ゴシック Light" w:hAnsi="Calibri" w:cs="Calibri"/>
              </w:rPr>
              <w:t xml:space="preserve"> ch</w:t>
            </w:r>
            <w:r w:rsidRPr="00617630">
              <w:rPr>
                <w:rFonts w:ascii="Calibri" w:eastAsia="游ゴシック Light" w:hAnsi="Calibri" w:cs="Calibri"/>
              </w:rPr>
              <w:t>ọn</w:t>
            </w:r>
            <w:r>
              <w:rPr>
                <w:rFonts w:ascii="Calibri" w:eastAsia="游ゴシック Light" w:hAnsi="Calibri" w:cs="Calibri"/>
              </w:rPr>
              <w:t xml:space="preserve"> </w:t>
            </w:r>
            <w:r w:rsidRPr="00617630">
              <w:rPr>
                <w:rFonts w:ascii="Calibri" w:eastAsia="游ゴシック Light" w:hAnsi="Calibri" w:cs="Calibri"/>
              </w:rPr>
              <w:t>ở</w:t>
            </w:r>
            <w:r>
              <w:rPr>
                <w:rFonts w:ascii="Calibri" w:eastAsia="游ゴシック Light" w:hAnsi="Calibri" w:cs="Calibri"/>
              </w:rPr>
              <w:t xml:space="preserve"> l</w:t>
            </w:r>
            <w:r w:rsidRPr="00617630">
              <w:rPr>
                <w:rFonts w:ascii="Calibri" w:eastAsia="游ゴシック Light" w:hAnsi="Calibri" w:cs="Calibri"/>
              </w:rPr>
              <w:t>is</w:t>
            </w:r>
            <w:r>
              <w:rPr>
                <w:rFonts w:ascii="Calibri" w:eastAsia="游ゴシック Light" w:hAnsi="Calibri" w:cs="Calibri"/>
              </w:rPr>
              <w:t>t s</w:t>
            </w:r>
            <w:r w:rsidRPr="00617630">
              <w:rPr>
                <w:rFonts w:ascii="Calibri" w:eastAsia="游ゴシック Light" w:hAnsi="Calibri" w:cs="Calibri"/>
              </w:rPr>
              <w:t>ản</w:t>
            </w:r>
            <w:r>
              <w:rPr>
                <w:rFonts w:ascii="Calibri" w:eastAsia="游ゴシック Light" w:hAnsi="Calibri" w:cs="Calibri"/>
              </w:rPr>
              <w:t xml:space="preserve"> ph</w:t>
            </w:r>
            <w:r w:rsidRPr="00617630">
              <w:rPr>
                <w:rFonts w:ascii="Calibri" w:eastAsia="游ゴシック Light" w:hAnsi="Calibri" w:cs="Calibri"/>
              </w:rPr>
              <w:t>ẩm</w:t>
            </w:r>
            <w:r>
              <w:rPr>
                <w:rFonts w:ascii="Calibri" w:eastAsia="游ゴシック Light" w:hAnsi="Calibri" w:cs="Calibri"/>
              </w:rPr>
              <w:t>.</w:t>
            </w:r>
          </w:p>
        </w:tc>
      </w:tr>
      <w:tr w:rsidR="00370C74" w:rsidRPr="005B49CE" w:rsidTr="00370C74">
        <w:tc>
          <w:tcPr>
            <w:tcW w:w="675" w:type="dxa"/>
          </w:tcPr>
          <w:p w:rsidR="00370C74" w:rsidRDefault="00370C7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6</w:t>
            </w:r>
          </w:p>
        </w:tc>
        <w:tc>
          <w:tcPr>
            <w:tcW w:w="2268" w:type="dxa"/>
          </w:tcPr>
          <w:p w:rsidR="00370C74" w:rsidRPr="005B49CE" w:rsidRDefault="00617630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Th</w:t>
            </w:r>
            <w:r w:rsidRPr="00617630">
              <w:rPr>
                <w:rFonts w:ascii="游ゴシック Light" w:eastAsia="游ゴシック Light" w:hAnsi="游ゴシック Light" w:hint="eastAsia"/>
              </w:rPr>
              <w:t>ô</w:t>
            </w:r>
            <w:r>
              <w:rPr>
                <w:rFonts w:ascii="游ゴシック Light" w:eastAsia="游ゴシック Light" w:hAnsi="游ゴシック Light"/>
              </w:rPr>
              <w:t>ng tin h</w:t>
            </w:r>
            <w:r w:rsidRPr="00617630">
              <w:rPr>
                <w:rFonts w:ascii="游ゴシック Light" w:eastAsia="游ゴシック Light" w:hAnsi="游ゴシック Light" w:hint="eastAsia"/>
              </w:rPr>
              <w:t>à</w:t>
            </w:r>
            <w:r w:rsidRPr="00617630">
              <w:rPr>
                <w:rFonts w:ascii="游ゴシック Light" w:eastAsia="游ゴシック Light" w:hAnsi="游ゴシック Light"/>
              </w:rPr>
              <w:t>n</w:t>
            </w:r>
          </w:p>
        </w:tc>
        <w:tc>
          <w:tcPr>
            <w:tcW w:w="7121" w:type="dxa"/>
          </w:tcPr>
          <w:p w:rsidR="00370C74" w:rsidRPr="005B49CE" w:rsidRDefault="00617630" w:rsidP="00617630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Hi</w:t>
            </w:r>
            <w:r w:rsidRPr="00617630">
              <w:rPr>
                <w:rFonts w:ascii="Calibri" w:eastAsia="游ゴシック Light" w:hAnsi="Calibri" w:cs="Calibri"/>
              </w:rPr>
              <w:t>ể</w:t>
            </w:r>
            <w:r w:rsidRPr="00617630">
              <w:rPr>
                <w:rFonts w:ascii="游ゴシック Light" w:eastAsia="游ゴシック Light" w:hAnsi="游ゴシック Light"/>
              </w:rPr>
              <w:t>n</w:t>
            </w:r>
            <w:r>
              <w:rPr>
                <w:rFonts w:ascii="游ゴシック Light" w:eastAsia="游ゴシック Light" w:hAnsi="游ゴシック Light"/>
              </w:rPr>
              <w:t xml:space="preserve"> th</w:t>
            </w:r>
            <w:r w:rsidRPr="00617630">
              <w:rPr>
                <w:rFonts w:ascii="Calibri" w:eastAsia="游ゴシック Light" w:hAnsi="Calibri" w:cs="Calibri"/>
              </w:rPr>
              <w:t>ị</w:t>
            </w:r>
            <w:r>
              <w:rPr>
                <w:rFonts w:ascii="Calibri" w:eastAsia="游ゴシック Light" w:hAnsi="Calibri" w:cs="Calibri"/>
              </w:rPr>
              <w:t xml:space="preserve"> th</w:t>
            </w:r>
            <w:r w:rsidRPr="00617630">
              <w:rPr>
                <w:rFonts w:ascii="Calibri" w:eastAsia="游ゴシック Light" w:hAnsi="Calibri" w:cs="Calibri" w:hint="eastAsia"/>
              </w:rPr>
              <w:t>ô</w:t>
            </w:r>
            <w:r>
              <w:rPr>
                <w:rFonts w:ascii="Calibri" w:eastAsia="游ゴシック Light" w:hAnsi="Calibri" w:cs="Calibri"/>
              </w:rPr>
              <w:t>ng tin h</w:t>
            </w:r>
            <w:r w:rsidRPr="00617630">
              <w:rPr>
                <w:rFonts w:ascii="Calibri" w:eastAsia="游ゴシック Light" w:hAnsi="Calibri" w:cs="Calibri" w:hint="eastAsia"/>
              </w:rPr>
              <w:t>à</w:t>
            </w:r>
            <w:r w:rsidRPr="00617630">
              <w:rPr>
                <w:rFonts w:ascii="Calibri" w:eastAsia="游ゴシック Light" w:hAnsi="Calibri" w:cs="Calibri"/>
              </w:rPr>
              <w:t>n</w:t>
            </w:r>
            <w:r>
              <w:rPr>
                <w:rFonts w:ascii="Calibri" w:eastAsia="游ゴシック Light" w:hAnsi="Calibri" w:cs="Calibri"/>
              </w:rPr>
              <w:t xml:space="preserve"> c</w:t>
            </w:r>
            <w:r w:rsidRPr="00617630">
              <w:rPr>
                <w:rFonts w:ascii="Calibri" w:eastAsia="游ゴシック Light" w:hAnsi="Calibri" w:cs="Calibri"/>
              </w:rPr>
              <w:t>ủa</w:t>
            </w:r>
            <w:r>
              <w:rPr>
                <w:rFonts w:ascii="Calibri" w:eastAsia="游ゴシック Light" w:hAnsi="Calibri" w:cs="Calibri"/>
              </w:rPr>
              <w:t xml:space="preserve"> linh ki</w:t>
            </w:r>
            <w:r w:rsidRPr="00617630">
              <w:rPr>
                <w:rFonts w:ascii="Calibri" w:eastAsia="游ゴシック Light" w:hAnsi="Calibri" w:cs="Calibri"/>
              </w:rPr>
              <w:t>ện</w:t>
            </w:r>
            <w:r>
              <w:rPr>
                <w:rFonts w:ascii="Calibri" w:eastAsia="游ゴシック Light" w:hAnsi="Calibri" w:cs="Calibri"/>
              </w:rPr>
              <w:t xml:space="preserve"> </w:t>
            </w:r>
            <w:r w:rsidRPr="00617630">
              <w:rPr>
                <w:rFonts w:ascii="Calibri" w:eastAsia="游ゴシック Light" w:hAnsi="Calibri" w:cs="Calibri" w:hint="eastAsia"/>
              </w:rPr>
              <w:t>đã</w:t>
            </w:r>
            <w:r>
              <w:rPr>
                <w:rFonts w:ascii="Calibri" w:eastAsia="游ゴシック Light" w:hAnsi="Calibri" w:cs="Calibri"/>
              </w:rPr>
              <w:t xml:space="preserve"> ch</w:t>
            </w:r>
            <w:r w:rsidRPr="00617630">
              <w:rPr>
                <w:rFonts w:ascii="Calibri" w:eastAsia="游ゴシック Light" w:hAnsi="Calibri" w:cs="Calibri"/>
              </w:rPr>
              <w:t>ọn</w:t>
            </w:r>
            <w:r>
              <w:rPr>
                <w:rFonts w:ascii="Calibri" w:eastAsia="游ゴシック Light" w:hAnsi="Calibri" w:cs="Calibri"/>
              </w:rPr>
              <w:t xml:space="preserve"> </w:t>
            </w:r>
            <w:r w:rsidRPr="00617630">
              <w:rPr>
                <w:rFonts w:ascii="Calibri" w:eastAsia="游ゴシック Light" w:hAnsi="Calibri" w:cs="Calibri"/>
              </w:rPr>
              <w:t>ở</w:t>
            </w:r>
            <w:r>
              <w:rPr>
                <w:rFonts w:ascii="Calibri" w:eastAsia="游ゴシック Light" w:hAnsi="Calibri" w:cs="Calibri"/>
              </w:rPr>
              <w:t xml:space="preserve"> linh ki</w:t>
            </w:r>
            <w:r w:rsidRPr="00617630">
              <w:rPr>
                <w:rFonts w:ascii="Calibri" w:eastAsia="游ゴシック Light" w:hAnsi="Calibri" w:cs="Calibri"/>
              </w:rPr>
              <w:t>ện</w:t>
            </w:r>
            <w:r>
              <w:rPr>
                <w:rFonts w:ascii="Calibri" w:eastAsia="游ゴシック Light" w:hAnsi="Calibri" w:cs="Calibri"/>
              </w:rPr>
              <w:t xml:space="preserve"> c</w:t>
            </w:r>
            <w:r w:rsidRPr="00617630">
              <w:rPr>
                <w:rFonts w:ascii="Calibri" w:eastAsia="游ゴシック Light" w:hAnsi="Calibri" w:cs="Calibri"/>
              </w:rPr>
              <w:t>ấu</w:t>
            </w:r>
            <w:r>
              <w:rPr>
                <w:rFonts w:ascii="Calibri" w:eastAsia="游ゴシック Light" w:hAnsi="Calibri" w:cs="Calibri"/>
              </w:rPr>
              <w:t xml:space="preserve"> th</w:t>
            </w:r>
            <w:r w:rsidRPr="00617630">
              <w:rPr>
                <w:rFonts w:ascii="Calibri" w:eastAsia="游ゴシック Light" w:hAnsi="Calibri" w:cs="Calibri" w:hint="eastAsia"/>
              </w:rPr>
              <w:t>à</w:t>
            </w:r>
            <w:r w:rsidRPr="00617630">
              <w:rPr>
                <w:rFonts w:ascii="Calibri" w:eastAsia="游ゴシック Light" w:hAnsi="Calibri" w:cs="Calibri"/>
              </w:rPr>
              <w:t>nh</w:t>
            </w:r>
            <w:r>
              <w:rPr>
                <w:rFonts w:ascii="Calibri" w:eastAsia="游ゴシック Light" w:hAnsi="Calibri" w:cs="Calibri"/>
              </w:rPr>
              <w:t>.</w:t>
            </w:r>
          </w:p>
        </w:tc>
      </w:tr>
      <w:tr w:rsidR="00370C74" w:rsidRPr="005B49CE" w:rsidTr="00370C74">
        <w:tc>
          <w:tcPr>
            <w:tcW w:w="675" w:type="dxa"/>
          </w:tcPr>
          <w:p w:rsidR="00370C74" w:rsidRDefault="00370C74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7</w:t>
            </w:r>
          </w:p>
        </w:tc>
        <w:tc>
          <w:tcPr>
            <w:tcW w:w="2268" w:type="dxa"/>
          </w:tcPr>
          <w:p w:rsidR="00370C74" w:rsidRPr="005B49CE" w:rsidRDefault="00617630" w:rsidP="00370C74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Filter</w:t>
            </w:r>
          </w:p>
        </w:tc>
        <w:tc>
          <w:tcPr>
            <w:tcW w:w="7121" w:type="dxa"/>
          </w:tcPr>
          <w:p w:rsidR="00370C74" w:rsidRPr="005B49CE" w:rsidRDefault="00617630" w:rsidP="00617630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Filter c</w:t>
            </w:r>
            <w:r w:rsidRPr="00617630">
              <w:rPr>
                <w:rFonts w:ascii="Calibri" w:eastAsia="游ゴシック Light" w:hAnsi="Calibri" w:cs="Calibri"/>
              </w:rPr>
              <w:t>ủ</w:t>
            </w:r>
            <w:r w:rsidRPr="00617630">
              <w:rPr>
                <w:rFonts w:ascii="游ゴシック Light" w:eastAsia="游ゴシック Light" w:hAnsi="游ゴシック Light"/>
              </w:rPr>
              <w:t>a</w:t>
            </w:r>
            <w:r w:rsidR="00F0272E">
              <w:rPr>
                <w:rFonts w:ascii="游ゴシック Light" w:eastAsia="游ゴシック Light" w:hAnsi="游ゴシック Light" w:hint="eastAsia"/>
              </w:rPr>
              <w:t>工区、材種</w:t>
            </w:r>
            <w:r>
              <w:rPr>
                <w:rFonts w:ascii="游ゴシック Light" w:eastAsia="游ゴシック Light" w:hAnsi="游ゴシック Light" w:hint="eastAsia"/>
              </w:rPr>
              <w:t>,</w:t>
            </w:r>
            <w:r>
              <w:rPr>
                <w:rFonts w:ascii="游ゴシック Light" w:eastAsia="游ゴシック Light" w:hAnsi="游ゴシック Light"/>
              </w:rPr>
              <w:t>…</w:t>
            </w:r>
          </w:p>
        </w:tc>
      </w:tr>
    </w:tbl>
    <w:p w:rsidR="00370C74" w:rsidRDefault="00501FF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AECAA46" wp14:editId="244D1081">
                <wp:simplePos x="0" y="0"/>
                <wp:positionH relativeFrom="column">
                  <wp:posOffset>1857375</wp:posOffset>
                </wp:positionH>
                <wp:positionV relativeFrom="paragraph">
                  <wp:posOffset>1275715</wp:posOffset>
                </wp:positionV>
                <wp:extent cx="551815" cy="542925"/>
                <wp:effectExtent l="0" t="0" r="0" b="0"/>
                <wp:wrapNone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EF770E" w:rsidRDefault="00617630" w:rsidP="00A41CA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CAA46" id="テキスト ボックス 60" o:spid="_x0000_s1066" type="#_x0000_t202" style="position:absolute;margin-left:146.25pt;margin-top:100.45pt;width:43.45pt;height:42.7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" filled="f" stroked="f" strokeweight=".5pt">
                <v:textbox>
                  <w:txbxContent>
                    <w:p w:rsidR="00617630" w:rsidRPr="00EF770E" w:rsidRDefault="00617630" w:rsidP="00A41CAE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62DDBD1" wp14:editId="1856BF43">
                <wp:simplePos x="0" y="0"/>
                <wp:positionH relativeFrom="column">
                  <wp:posOffset>476250</wp:posOffset>
                </wp:positionH>
                <wp:positionV relativeFrom="paragraph">
                  <wp:posOffset>1275715</wp:posOffset>
                </wp:positionV>
                <wp:extent cx="551815" cy="542925"/>
                <wp:effectExtent l="0" t="0" r="0" b="0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EF770E" w:rsidRDefault="00617630" w:rsidP="00EF770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 w:rsidRPr="00EF770E"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DDBD1" id="テキスト ボックス 57" o:spid="_x0000_s1067" type="#_x0000_t202" style="position:absolute;margin-left:37.5pt;margin-top:100.45pt;width:43.45pt;height:42.7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" filled="f" stroked="f" strokeweight=".5pt">
                <v:textbox>
                  <w:txbxContent>
                    <w:p w:rsidR="00617630" w:rsidRPr="00EF770E" w:rsidRDefault="00617630" w:rsidP="00EF770E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 w:rsidRPr="00EF770E"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BB45A9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2F43B1D" wp14:editId="7E8CB633">
                <wp:simplePos x="0" y="0"/>
                <wp:positionH relativeFrom="column">
                  <wp:posOffset>475615</wp:posOffset>
                </wp:positionH>
                <wp:positionV relativeFrom="paragraph">
                  <wp:posOffset>3736340</wp:posOffset>
                </wp:positionV>
                <wp:extent cx="551815" cy="542925"/>
                <wp:effectExtent l="0" t="0" r="0" b="0"/>
                <wp:wrapNone/>
                <wp:docPr id="73" name="テキスト ボック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EF770E" w:rsidRDefault="00617630" w:rsidP="00BB45A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3B1D" id="テキスト ボックス 73" o:spid="_x0000_s1068" type="#_x0000_t202" style="position:absolute;margin-left:37.45pt;margin-top:294.2pt;width:43.45pt;height:42.75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" filled="f" stroked="f" strokeweight=".5pt">
                <v:textbox>
                  <w:txbxContent>
                    <w:p w:rsidR="00617630" w:rsidRPr="00EF770E" w:rsidRDefault="00617630" w:rsidP="00BB45A9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⑦</w:t>
                      </w:r>
                    </w:p>
                  </w:txbxContent>
                </v:textbox>
              </v:shape>
            </w:pict>
          </mc:Fallback>
        </mc:AlternateContent>
      </w:r>
      <w:r w:rsidR="00A41CAE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736CD97" wp14:editId="0C7A1EDB">
                <wp:simplePos x="0" y="0"/>
                <wp:positionH relativeFrom="column">
                  <wp:posOffset>1930400</wp:posOffset>
                </wp:positionH>
                <wp:positionV relativeFrom="paragraph">
                  <wp:posOffset>1678940</wp:posOffset>
                </wp:positionV>
                <wp:extent cx="551815" cy="542925"/>
                <wp:effectExtent l="0" t="0" r="0" b="0"/>
                <wp:wrapNone/>
                <wp:docPr id="65" name="テキスト ボック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EF770E" w:rsidRDefault="00617630" w:rsidP="00A41CA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6CD97" id="テキスト ボックス 65" o:spid="_x0000_s1069" type="#_x0000_t202" style="position:absolute;margin-left:152pt;margin-top:132.2pt;width:43.45pt;height:42.75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" filled="f" stroked="f" strokeweight=".5pt">
                <v:textbox>
                  <w:txbxContent>
                    <w:p w:rsidR="00617630" w:rsidRPr="00EF770E" w:rsidRDefault="00617630" w:rsidP="00A41CAE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 w:rsidR="00A41CA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3FE7AEB" wp14:editId="14BE6E87">
                <wp:simplePos x="0" y="0"/>
                <wp:positionH relativeFrom="column">
                  <wp:posOffset>1963049</wp:posOffset>
                </wp:positionH>
                <wp:positionV relativeFrom="paragraph">
                  <wp:posOffset>4542155</wp:posOffset>
                </wp:positionV>
                <wp:extent cx="551815" cy="542925"/>
                <wp:effectExtent l="0" t="0" r="0" b="0"/>
                <wp:wrapNone/>
                <wp:docPr id="72" name="テキスト ボック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EF770E" w:rsidRDefault="00617630" w:rsidP="00A41CA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7AEB" id="テキスト ボックス 72" o:spid="_x0000_s1070" type="#_x0000_t202" style="position:absolute;margin-left:154.55pt;margin-top:357.65pt;width:43.45pt;height:42.75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" filled="f" stroked="f" strokeweight=".5pt">
                <v:textbox>
                  <w:txbxContent>
                    <w:p w:rsidR="00617630" w:rsidRPr="00EF770E" w:rsidRDefault="00617630" w:rsidP="00A41CAE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⑥</w:t>
                      </w:r>
                    </w:p>
                  </w:txbxContent>
                </v:textbox>
              </v:shape>
            </w:pict>
          </mc:Fallback>
        </mc:AlternateContent>
      </w:r>
      <w:r w:rsidR="00A41CA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8A2ECC2" wp14:editId="4D61C5C3">
                <wp:simplePos x="0" y="0"/>
                <wp:positionH relativeFrom="column">
                  <wp:posOffset>1957022</wp:posOffset>
                </wp:positionH>
                <wp:positionV relativeFrom="paragraph">
                  <wp:posOffset>3100705</wp:posOffset>
                </wp:positionV>
                <wp:extent cx="551815" cy="542925"/>
                <wp:effectExtent l="0" t="0" r="0" b="0"/>
                <wp:wrapNone/>
                <wp:docPr id="67" name="テキスト ボック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EF770E" w:rsidRDefault="00617630" w:rsidP="00A41CA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2ECC2" id="テキスト ボックス 67" o:spid="_x0000_s1071" type="#_x0000_t202" style="position:absolute;margin-left:154.1pt;margin-top:244.15pt;width:43.45pt;height:42.7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" filled="f" stroked="f" strokeweight=".5pt">
                <v:textbox>
                  <w:txbxContent>
                    <w:p w:rsidR="00617630" w:rsidRPr="00EF770E" w:rsidRDefault="00617630" w:rsidP="00A41CAE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 w:rsidR="00A41CAE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459B535" wp14:editId="40898A38">
                <wp:simplePos x="0" y="0"/>
                <wp:positionH relativeFrom="column">
                  <wp:posOffset>1179195</wp:posOffset>
                </wp:positionH>
                <wp:positionV relativeFrom="paragraph">
                  <wp:posOffset>1283287</wp:posOffset>
                </wp:positionV>
                <wp:extent cx="551815" cy="542925"/>
                <wp:effectExtent l="0" t="0" r="0" b="0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EF770E" w:rsidRDefault="00617630" w:rsidP="00A41CA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9B535" id="テキスト ボックス 58" o:spid="_x0000_s1072" type="#_x0000_t202" style="position:absolute;margin-left:92.85pt;margin-top:101.05pt;width:43.45pt;height:42.75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" filled="f" stroked="f" strokeweight=".5pt">
                <v:textbox>
                  <w:txbxContent>
                    <w:p w:rsidR="00617630" w:rsidRPr="00EF770E" w:rsidRDefault="00617630" w:rsidP="00A41CAE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EF770E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FD7D37C" wp14:editId="55D91EE0">
                <wp:simplePos x="0" y="0"/>
                <wp:positionH relativeFrom="column">
                  <wp:posOffset>114935</wp:posOffset>
                </wp:positionH>
                <wp:positionV relativeFrom="paragraph">
                  <wp:posOffset>612284</wp:posOffset>
                </wp:positionV>
                <wp:extent cx="6426200" cy="5140960"/>
                <wp:effectExtent l="0" t="0" r="12700" b="21590"/>
                <wp:wrapNone/>
                <wp:docPr id="111" name="グループ化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0" cy="5140960"/>
                          <a:chOff x="0" y="0"/>
                          <a:chExt cx="6426200" cy="5141343"/>
                        </a:xfrm>
                      </wpg:grpSpPr>
                      <wpg:grpSp>
                        <wpg:cNvPr id="37" name="グループ化 37"/>
                        <wpg:cNvGrpSpPr/>
                        <wpg:grpSpPr>
                          <a:xfrm>
                            <a:off x="0" y="0"/>
                            <a:ext cx="6426200" cy="5141343"/>
                            <a:chOff x="0" y="-2"/>
                            <a:chExt cx="6426200" cy="5141575"/>
                          </a:xfrm>
                        </wpg:grpSpPr>
                        <wps:wsp>
                          <wps:cNvPr id="38" name="正方形/長方形 38"/>
                          <wps:cNvSpPr/>
                          <wps:spPr>
                            <a:xfrm>
                              <a:off x="0" y="-2"/>
                              <a:ext cx="6426200" cy="51415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正方形/長方形 39"/>
                          <wps:cNvSpPr/>
                          <wps:spPr>
                            <a:xfrm>
                              <a:off x="0" y="414068"/>
                              <a:ext cx="6426200" cy="6464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正方形/長方形 40"/>
                          <wps:cNvSpPr/>
                          <wps:spPr>
                            <a:xfrm>
                              <a:off x="698740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630" w:rsidRPr="00734729" w:rsidRDefault="00617630" w:rsidP="00110D68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734729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マスター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正方形/長方形 41"/>
                          <wps:cNvSpPr/>
                          <wps:spPr>
                            <a:xfrm>
                              <a:off x="1319841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630" w:rsidRPr="00734729" w:rsidRDefault="00617630" w:rsidP="00110D68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製品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正方形/長方形 42"/>
                          <wps:cNvSpPr/>
                          <wps:spPr>
                            <a:xfrm>
                              <a:off x="1940943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630" w:rsidRPr="00734729" w:rsidRDefault="00617630" w:rsidP="00110D68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仕分け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正方形/長方形 43"/>
                          <wps:cNvSpPr/>
                          <wps:spPr>
                            <a:xfrm>
                              <a:off x="2562045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630" w:rsidRPr="00734729" w:rsidRDefault="00617630" w:rsidP="00110D68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工程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正方形/長方形 44"/>
                          <wps:cNvSpPr/>
                          <wps:spPr>
                            <a:xfrm>
                              <a:off x="77638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630" w:rsidRPr="00734729" w:rsidRDefault="00617630" w:rsidP="00110D68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ファイル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正方形/長方形 45"/>
                          <wps:cNvSpPr/>
                          <wps:spPr>
                            <a:xfrm>
                              <a:off x="3183147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630" w:rsidRPr="00734729" w:rsidRDefault="00617630" w:rsidP="00110D68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実績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正方形/長方形 46"/>
                          <wps:cNvSpPr/>
                          <wps:spPr>
                            <a:xfrm>
                              <a:off x="3804249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630" w:rsidRPr="00734729" w:rsidRDefault="00617630" w:rsidP="00110D68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帳票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正方形/長方形 47"/>
                        <wps:cNvSpPr/>
                        <wps:spPr>
                          <a:xfrm>
                            <a:off x="94890" y="508958"/>
                            <a:ext cx="621030" cy="4483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EA1AC0" w:rsidRDefault="00617630" w:rsidP="00EA1AC0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Import </w:t>
                              </w:r>
                              <w:r w:rsidRPr="00EA1AC0"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EAL4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0" name="グループ化 110"/>
                        <wpg:cNvGrpSpPr/>
                        <wpg:grpSpPr>
                          <a:xfrm>
                            <a:off x="94890" y="1173192"/>
                            <a:ext cx="992038" cy="3838252"/>
                            <a:chOff x="0" y="0"/>
                            <a:chExt cx="992038" cy="3838252"/>
                          </a:xfrm>
                        </wpg:grpSpPr>
                        <wps:wsp>
                          <wps:cNvPr id="48" name="正方形/長方形 48"/>
                          <wps:cNvSpPr/>
                          <wps:spPr>
                            <a:xfrm>
                              <a:off x="0" y="0"/>
                              <a:ext cx="992038" cy="383825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630" w:rsidRPr="00EC2C71" w:rsidRDefault="00617630" w:rsidP="00EC2C71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Filter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" name="グループ化 62"/>
                          <wpg:cNvGrpSpPr/>
                          <wpg:grpSpPr>
                            <a:xfrm>
                              <a:off x="103517" y="310551"/>
                              <a:ext cx="275590" cy="1564700"/>
                              <a:chOff x="0" y="0"/>
                              <a:chExt cx="275590" cy="1564700"/>
                            </a:xfrm>
                          </wpg:grpSpPr>
                          <wps:wsp>
                            <wps:cNvPr id="49" name="正方形/長方形 49"/>
                            <wps:cNvSpPr/>
                            <wps:spPr>
                              <a:xfrm>
                                <a:off x="0" y="0"/>
                                <a:ext cx="275590" cy="288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7630" w:rsidRPr="006F1829" w:rsidRDefault="00617630" w:rsidP="006F1829">
                                  <w:pPr>
                                    <w:jc w:val="center"/>
                                    <w:rPr>
                                      <w:rFonts w:asciiTheme="majorEastAsia" w:eastAsiaTheme="majorEastAsia" w:hAnsiTheme="major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F1829">
                                    <w:rPr>
                                      <w:rFonts w:asciiTheme="majorEastAsia" w:eastAsiaTheme="majorEastAsia" w:hAnsiTheme="majorEastAsia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4" name="正方形/長方形 54"/>
                            <wps:cNvSpPr/>
                            <wps:spPr>
                              <a:xfrm>
                                <a:off x="0" y="319102"/>
                                <a:ext cx="275590" cy="288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7630" w:rsidRPr="006F1829" w:rsidRDefault="00617630" w:rsidP="006F1829">
                                  <w:pPr>
                                    <w:jc w:val="center"/>
                                    <w:rPr>
                                      <w:rFonts w:asciiTheme="majorEastAsia" w:eastAsiaTheme="majorEastAsia" w:hAnsiTheme="major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F1829">
                                    <w:rPr>
                                      <w:rFonts w:asciiTheme="majorEastAsia" w:eastAsiaTheme="majorEastAsia" w:hAnsiTheme="majorEastAsia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6" name="正方形/長方形 56"/>
                            <wps:cNvSpPr/>
                            <wps:spPr>
                              <a:xfrm>
                                <a:off x="0" y="638206"/>
                                <a:ext cx="275590" cy="288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7630" w:rsidRPr="006F1829" w:rsidRDefault="00617630" w:rsidP="006F1829">
                                  <w:pPr>
                                    <w:jc w:val="center"/>
                                    <w:rPr>
                                      <w:rFonts w:asciiTheme="majorEastAsia" w:eastAsiaTheme="majorEastAsia" w:hAnsiTheme="major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F1829">
                                    <w:rPr>
                                      <w:rFonts w:asciiTheme="majorEastAsia" w:eastAsiaTheme="majorEastAsia" w:hAnsiTheme="majorEastAsia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9" name="正方形/長方形 59"/>
                            <wps:cNvSpPr/>
                            <wps:spPr>
                              <a:xfrm>
                                <a:off x="0" y="957308"/>
                                <a:ext cx="275590" cy="288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7630" w:rsidRPr="006F1829" w:rsidRDefault="00617630" w:rsidP="006F1829">
                                  <w:pPr>
                                    <w:jc w:val="center"/>
                                    <w:rPr>
                                      <w:rFonts w:asciiTheme="majorEastAsia" w:eastAsiaTheme="majorEastAsia" w:hAnsiTheme="major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F1829">
                                    <w:rPr>
                                      <w:rFonts w:asciiTheme="majorEastAsia" w:eastAsiaTheme="majorEastAsia" w:hAnsiTheme="majorEastAsia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61" name="正方形/長方形 61"/>
                            <wps:cNvSpPr/>
                            <wps:spPr>
                              <a:xfrm>
                                <a:off x="0" y="1276410"/>
                                <a:ext cx="275590" cy="288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7630" w:rsidRPr="006F1829" w:rsidRDefault="00617630" w:rsidP="006F1829">
                                  <w:pPr>
                                    <w:jc w:val="center"/>
                                    <w:rPr>
                                      <w:rFonts w:asciiTheme="majorEastAsia" w:eastAsiaTheme="majorEastAsia" w:hAnsiTheme="major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F1829">
                                    <w:rPr>
                                      <w:rFonts w:asciiTheme="majorEastAsia" w:eastAsiaTheme="majorEastAsia" w:hAnsiTheme="majorEastAsia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</wpg:grpSp>
                      <wpg:grpSp>
                        <wpg:cNvPr id="74" name="グループ化 74"/>
                        <wpg:cNvGrpSpPr/>
                        <wpg:grpSpPr>
                          <a:xfrm>
                            <a:off x="1181818" y="1173192"/>
                            <a:ext cx="5158105" cy="1353820"/>
                            <a:chOff x="0" y="0"/>
                            <a:chExt cx="5158105" cy="1353820"/>
                          </a:xfrm>
                        </wpg:grpSpPr>
                        <wps:wsp>
                          <wps:cNvPr id="63" name="正方形/長方形 63"/>
                          <wps:cNvSpPr/>
                          <wps:spPr>
                            <a:xfrm>
                              <a:off x="0" y="0"/>
                              <a:ext cx="5158105" cy="13538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630" w:rsidRPr="00EA1AC0" w:rsidRDefault="00617630" w:rsidP="00B9534D">
                                <w:pPr>
                                  <w:jc w:val="left"/>
                                  <w:rPr>
                                    <w:rFonts w:asciiTheme="majorEastAsia" w:eastAsiaTheme="majorEastAsia" w:hAnsiTheme="major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 w:rsidRPr="00725282">
                                  <w:rPr>
                                    <w:rFonts w:asciiTheme="majorEastAsia" w:eastAsiaTheme="majorEastAsia" w:hAnsiTheme="major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is</w:t>
                                </w:r>
                                <w:r>
                                  <w:rPr>
                                    <w:rFonts w:asciiTheme="majorEastAsia" w:eastAsiaTheme="majorEastAsia" w:hAnsiTheme="major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t s</w:t>
                                </w:r>
                                <w:r w:rsidRPr="00725282">
                                  <w:rPr>
                                    <w:rFonts w:ascii="Calibri" w:eastAsiaTheme="majorEastAsia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ả</w:t>
                                </w:r>
                                <w:r w:rsidRPr="00725282">
                                  <w:rPr>
                                    <w:rFonts w:asciiTheme="majorEastAsia" w:eastAsiaTheme="majorEastAsia" w:hAnsiTheme="major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Theme="majorEastAsia" w:eastAsiaTheme="majorEastAsia" w:hAnsiTheme="major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ph</w:t>
                                </w:r>
                                <w:r w:rsidRPr="00725282">
                                  <w:rPr>
                                    <w:rFonts w:ascii="Calibri" w:eastAsiaTheme="majorEastAsia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ẩ</w:t>
                                </w:r>
                                <w:r w:rsidRPr="00725282">
                                  <w:rPr>
                                    <w:rFonts w:asciiTheme="majorEastAsia" w:eastAsiaTheme="majorEastAsia" w:hAnsiTheme="major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直線コネクタ 64"/>
                          <wps:cNvCnPr/>
                          <wps:spPr>
                            <a:xfrm flipV="1">
                              <a:off x="138023" y="310551"/>
                              <a:ext cx="4856480" cy="1"/>
                            </a:xfrm>
                            <a:prstGeom prst="line">
                              <a:avLst/>
                            </a:prstGeom>
                            <a:ln w="1809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直線コネクタ 66"/>
                          <wps:cNvCnPr/>
                          <wps:spPr>
                            <a:xfrm flipV="1">
                              <a:off x="138023" y="517585"/>
                              <a:ext cx="4856480" cy="0"/>
                            </a:xfrm>
                            <a:prstGeom prst="line">
                              <a:avLst/>
                            </a:prstGeom>
                            <a:ln w="1809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直線コネクタ 68"/>
                          <wps:cNvCnPr/>
                          <wps:spPr>
                            <a:xfrm flipV="1">
                              <a:off x="138023" y="724619"/>
                              <a:ext cx="4856480" cy="0"/>
                            </a:xfrm>
                            <a:prstGeom prst="line">
                              <a:avLst/>
                            </a:prstGeom>
                            <a:ln w="1809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直線コネクタ 70"/>
                          <wps:cNvCnPr/>
                          <wps:spPr>
                            <a:xfrm flipV="1">
                              <a:off x="138023" y="931653"/>
                              <a:ext cx="4856480" cy="0"/>
                            </a:xfrm>
                            <a:prstGeom prst="line">
                              <a:avLst/>
                            </a:prstGeom>
                            <a:ln w="1809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直線コネクタ 71"/>
                          <wps:cNvCnPr/>
                          <wps:spPr>
                            <a:xfrm flipV="1">
                              <a:off x="138023" y="1147314"/>
                              <a:ext cx="4856480" cy="0"/>
                            </a:xfrm>
                            <a:prstGeom prst="line">
                              <a:avLst/>
                            </a:prstGeom>
                            <a:ln w="1809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5" name="グループ化 75"/>
                        <wpg:cNvGrpSpPr/>
                        <wpg:grpSpPr>
                          <a:xfrm>
                            <a:off x="1181818" y="2613804"/>
                            <a:ext cx="5158105" cy="1353820"/>
                            <a:chOff x="0" y="0"/>
                            <a:chExt cx="5158105" cy="1353820"/>
                          </a:xfrm>
                        </wpg:grpSpPr>
                        <wps:wsp>
                          <wps:cNvPr id="77" name="正方形/長方形 77"/>
                          <wps:cNvSpPr/>
                          <wps:spPr>
                            <a:xfrm>
                              <a:off x="0" y="0"/>
                              <a:ext cx="5158105" cy="13538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630" w:rsidRPr="00EA1AC0" w:rsidRDefault="00617630" w:rsidP="00B9534D">
                                <w:pPr>
                                  <w:jc w:val="left"/>
                                  <w:rPr>
                                    <w:rFonts w:asciiTheme="majorEastAsia" w:eastAsiaTheme="majorEastAsia" w:hAnsiTheme="major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Linh ki</w:t>
                                </w:r>
                                <w:r w:rsidRPr="00725282">
                                  <w:rPr>
                                    <w:rFonts w:ascii="Calibri" w:eastAsiaTheme="majorEastAsia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ệ</w:t>
                                </w:r>
                                <w:r w:rsidRPr="00725282">
                                  <w:rPr>
                                    <w:rFonts w:asciiTheme="majorEastAsia" w:eastAsiaTheme="majorEastAsia" w:hAnsiTheme="major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Theme="majorEastAsia" w:eastAsiaTheme="majorEastAsia" w:hAnsiTheme="major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c</w:t>
                                </w:r>
                                <w:r w:rsidRPr="00725282">
                                  <w:rPr>
                                    <w:rFonts w:ascii="Calibri" w:eastAsiaTheme="majorEastAsia" w:hAnsi="Calibri" w:cs="Calibri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ấ</w:t>
                                </w:r>
                                <w:r w:rsidRPr="00725282">
                                  <w:rPr>
                                    <w:rFonts w:asciiTheme="majorEastAsia" w:eastAsiaTheme="majorEastAsia" w:hAnsiTheme="major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u</w:t>
                                </w:r>
                                <w:r>
                                  <w:rPr>
                                    <w:rFonts w:asciiTheme="majorEastAsia" w:eastAsiaTheme="majorEastAsia" w:hAnsiTheme="major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th</w:t>
                                </w:r>
                                <w:r w:rsidRPr="00725282">
                                  <w:rPr>
                                    <w:rFonts w:asciiTheme="majorEastAsia" w:eastAsiaTheme="majorEastAsia" w:hAnsiTheme="majorEastAsia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à</w:t>
                                </w:r>
                                <w:r w:rsidRPr="00725282">
                                  <w:rPr>
                                    <w:rFonts w:asciiTheme="majorEastAsia" w:eastAsiaTheme="majorEastAsia" w:hAnsiTheme="major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直線コネクタ 78"/>
                          <wps:cNvCnPr/>
                          <wps:spPr>
                            <a:xfrm flipV="1">
                              <a:off x="138023" y="310551"/>
                              <a:ext cx="4856480" cy="1"/>
                            </a:xfrm>
                            <a:prstGeom prst="line">
                              <a:avLst/>
                            </a:prstGeom>
                            <a:ln w="1809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直線コネクタ 87"/>
                          <wps:cNvCnPr/>
                          <wps:spPr>
                            <a:xfrm flipV="1">
                              <a:off x="138023" y="517585"/>
                              <a:ext cx="4856480" cy="0"/>
                            </a:xfrm>
                            <a:prstGeom prst="line">
                              <a:avLst/>
                            </a:prstGeom>
                            <a:ln w="1809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直線コネクタ 97"/>
                          <wps:cNvCnPr/>
                          <wps:spPr>
                            <a:xfrm flipV="1">
                              <a:off x="138023" y="724619"/>
                              <a:ext cx="4856480" cy="0"/>
                            </a:xfrm>
                            <a:prstGeom prst="line">
                              <a:avLst/>
                            </a:prstGeom>
                            <a:ln w="1809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直線コネクタ 98"/>
                          <wps:cNvCnPr/>
                          <wps:spPr>
                            <a:xfrm flipV="1">
                              <a:off x="138023" y="931653"/>
                              <a:ext cx="4856480" cy="0"/>
                            </a:xfrm>
                            <a:prstGeom prst="line">
                              <a:avLst/>
                            </a:prstGeom>
                            <a:ln w="1809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直線コネクタ 99"/>
                          <wps:cNvCnPr/>
                          <wps:spPr>
                            <a:xfrm flipV="1">
                              <a:off x="138023" y="1147314"/>
                              <a:ext cx="4856480" cy="0"/>
                            </a:xfrm>
                            <a:prstGeom prst="line">
                              <a:avLst/>
                            </a:prstGeom>
                            <a:ln w="1809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7" name="グループ化 107"/>
                        <wpg:cNvGrpSpPr/>
                        <wpg:grpSpPr>
                          <a:xfrm>
                            <a:off x="1181818" y="4054415"/>
                            <a:ext cx="5158105" cy="956717"/>
                            <a:chOff x="0" y="0"/>
                            <a:chExt cx="5158105" cy="956717"/>
                          </a:xfrm>
                        </wpg:grpSpPr>
                        <wps:wsp>
                          <wps:cNvPr id="101" name="正方形/長方形 101"/>
                          <wps:cNvSpPr/>
                          <wps:spPr>
                            <a:xfrm>
                              <a:off x="0" y="0"/>
                              <a:ext cx="5158105" cy="9567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630" w:rsidRPr="00EA1AC0" w:rsidRDefault="00617630" w:rsidP="00B9534D">
                                <w:pPr>
                                  <w:jc w:val="left"/>
                                  <w:rPr>
                                    <w:rFonts w:asciiTheme="majorEastAsia" w:eastAsiaTheme="majorEastAsia" w:hAnsiTheme="major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Th</w:t>
                                </w:r>
                                <w:r w:rsidRPr="00725282">
                                  <w:rPr>
                                    <w:rFonts w:asciiTheme="majorEastAsia" w:eastAsiaTheme="majorEastAsia" w:hAnsiTheme="majorEastAsia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ô</w:t>
                                </w:r>
                                <w:r>
                                  <w:rPr>
                                    <w:rFonts w:asciiTheme="majorEastAsia" w:eastAsiaTheme="majorEastAsia" w:hAnsiTheme="major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ng tin h</w:t>
                                </w:r>
                                <w:r w:rsidRPr="00725282">
                                  <w:rPr>
                                    <w:rFonts w:asciiTheme="majorEastAsia" w:eastAsiaTheme="majorEastAsia" w:hAnsiTheme="majorEastAsia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à</w:t>
                                </w:r>
                                <w:r w:rsidRPr="00725282">
                                  <w:rPr>
                                    <w:rFonts w:asciiTheme="majorEastAsia" w:eastAsiaTheme="majorEastAsia" w:hAnsiTheme="major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直線コネクタ 102"/>
                          <wps:cNvCnPr/>
                          <wps:spPr>
                            <a:xfrm flipV="1">
                              <a:off x="138023" y="310551"/>
                              <a:ext cx="4856480" cy="1"/>
                            </a:xfrm>
                            <a:prstGeom prst="line">
                              <a:avLst/>
                            </a:prstGeom>
                            <a:ln w="1809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直線コネクタ 103"/>
                          <wps:cNvCnPr/>
                          <wps:spPr>
                            <a:xfrm flipV="1">
                              <a:off x="138023" y="517585"/>
                              <a:ext cx="4856480" cy="0"/>
                            </a:xfrm>
                            <a:prstGeom prst="line">
                              <a:avLst/>
                            </a:prstGeom>
                            <a:ln w="1809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直線コネクタ 104"/>
                          <wps:cNvCnPr/>
                          <wps:spPr>
                            <a:xfrm flipV="1">
                              <a:off x="138023" y="724619"/>
                              <a:ext cx="4856480" cy="0"/>
                            </a:xfrm>
                            <a:prstGeom prst="line">
                              <a:avLst/>
                            </a:prstGeom>
                            <a:ln w="1809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8" name="正方形/長方形 108"/>
                        <wps:cNvSpPr/>
                        <wps:spPr>
                          <a:xfrm>
                            <a:off x="776377" y="508958"/>
                            <a:ext cx="621030" cy="4483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EA1AC0" w:rsidRDefault="00617630" w:rsidP="000023CF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Ph</w:t>
                              </w:r>
                              <w:r w:rsidRPr="00725282">
                                <w:rPr>
                                  <w:rFonts w:ascii="Calibri" w:eastAsiaTheme="majorEastAsia" w:hAnsi="Calibri" w:cs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ả</w:t>
                              </w:r>
                              <w:r w:rsidRPr="00725282"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m</w:t>
                              </w:r>
                              <w:r w:rsidRPr="00725282">
                                <w:rPr>
                                  <w:rFonts w:ascii="Calibri" w:eastAsiaTheme="majorEastAsia" w:hAnsi="Calibri" w:cs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ẫ</w:t>
                              </w:r>
                              <w:r w:rsidRPr="00725282"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18"/>
                                  <w:szCs w:val="18"/>
                                </w:rPr>
                                <w:t>u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型板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正方形/長方形 109"/>
                        <wps:cNvSpPr/>
                        <wps:spPr>
                          <a:xfrm>
                            <a:off x="1475117" y="508958"/>
                            <a:ext cx="621030" cy="4483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EA1AC0" w:rsidRDefault="00617630" w:rsidP="00630C16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18"/>
                                  <w:szCs w:val="18"/>
                                </w:rPr>
                                <w:t>Linh ki</w:t>
                              </w:r>
                              <w:r w:rsidRPr="00725282">
                                <w:rPr>
                                  <w:rFonts w:ascii="Calibri" w:eastAsiaTheme="majorEastAsia" w:hAnsi="Calibri" w:cs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ệ</w:t>
                              </w:r>
                              <w:r w:rsidRPr="00725282"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7D37C" id="グループ化 111" o:spid="_x0000_s1073" style="position:absolute;margin-left:9.05pt;margin-top:48.2pt;width:506pt;height:404.8pt;z-index:251723776" coordsize="64262,51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">
                <v:group id="グループ化 37" o:spid="_x0000_s1074" style="position:absolute;width:64262;height:51413" coordorigin="" coordsize="64262,5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正方形/長方形 38" o:spid="_x0000_s1075" style="position:absolute;width:64262;height:51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" fillcolor="white [3212]" strokecolor="#243f60 [1604]" strokeweight="1pt"/>
                  <v:rect id="正方形/長方形 39" o:spid="_x0000_s1076" style="position:absolute;top:4140;width:64262;height:6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" fillcolor="white [3212]" strokecolor="#243f60 [1604]" strokeweight="1pt"/>
                  <v:rect id="正方形/長方形 40" o:spid="_x0000_s1077" style="position:absolute;left:6987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" fillcolor="white [3212]" strokecolor="#243f60 [1604]" strokeweight="1pt">
                    <v:textbox>
                      <w:txbxContent>
                        <w:p w:rsidR="00617630" w:rsidRPr="00734729" w:rsidRDefault="00617630" w:rsidP="00110D68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734729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マスター</w:t>
                          </w:r>
                        </w:p>
                      </w:txbxContent>
                    </v:textbox>
                  </v:rect>
                  <v:rect id="正方形/長方形 41" o:spid="_x0000_s1078" style="position:absolute;left:13198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" fillcolor="#f79646 [3209]" strokecolor="#243f60 [1604]" strokeweight="1pt">
                    <v:textbox>
                      <w:txbxContent>
                        <w:p w:rsidR="00617630" w:rsidRPr="00734729" w:rsidRDefault="00617630" w:rsidP="00110D68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製品</w:t>
                          </w:r>
                        </w:p>
                      </w:txbxContent>
                    </v:textbox>
                  </v:rect>
                  <v:rect id="正方形/長方形 42" o:spid="_x0000_s1079" style="position:absolute;left:19409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" fillcolor="white [3212]" strokecolor="#243f60 [1604]" strokeweight="1pt">
                    <v:textbox>
                      <w:txbxContent>
                        <w:p w:rsidR="00617630" w:rsidRPr="00734729" w:rsidRDefault="00617630" w:rsidP="00110D68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仕分け</w:t>
                          </w:r>
                        </w:p>
                      </w:txbxContent>
                    </v:textbox>
                  </v:rect>
                  <v:rect id="正方形/長方形 43" o:spid="_x0000_s1080" style="position:absolute;left:25620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" fillcolor="white [3212]" strokecolor="#243f60 [1604]" strokeweight="1pt">
                    <v:textbox>
                      <w:txbxContent>
                        <w:p w:rsidR="00617630" w:rsidRPr="00734729" w:rsidRDefault="00617630" w:rsidP="00110D68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工程</w:t>
                          </w:r>
                        </w:p>
                      </w:txbxContent>
                    </v:textbox>
                  </v:rect>
                  <v:rect id="正方形/長方形 44" o:spid="_x0000_s1081" style="position:absolute;left:776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" fillcolor="white [3212]" strokecolor="#243f60 [1604]" strokeweight="1pt">
                    <v:textbox>
                      <w:txbxContent>
                        <w:p w:rsidR="00617630" w:rsidRPr="00734729" w:rsidRDefault="00617630" w:rsidP="00110D68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ファイル</w:t>
                          </w:r>
                        </w:p>
                      </w:txbxContent>
                    </v:textbox>
                  </v:rect>
                  <v:rect id="正方形/長方形 45" o:spid="_x0000_s1082" style="position:absolute;left:31831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" fillcolor="white [3212]" strokecolor="#243f60 [1604]" strokeweight="1pt">
                    <v:textbox>
                      <w:txbxContent>
                        <w:p w:rsidR="00617630" w:rsidRPr="00734729" w:rsidRDefault="00617630" w:rsidP="00110D68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実績</w:t>
                          </w:r>
                        </w:p>
                      </w:txbxContent>
                    </v:textbox>
                  </v:rect>
                  <v:rect id="正方形/長方形 46" o:spid="_x0000_s1083" style="position:absolute;left:38042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" fillcolor="white [3212]" strokecolor="#243f60 [1604]" strokeweight="1pt">
                    <v:textbox>
                      <w:txbxContent>
                        <w:p w:rsidR="00617630" w:rsidRPr="00734729" w:rsidRDefault="00617630" w:rsidP="00110D68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帳票</w:t>
                          </w:r>
                        </w:p>
                      </w:txbxContent>
                    </v:textbox>
                  </v:rect>
                </v:group>
                <v:rect id="正方形/長方形 47" o:spid="_x0000_s1084" style="position:absolute;left:948;top:5089;width:6211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" fillcolor="white [3212]" strokecolor="#243f60 [1604]" strokeweight="1pt">
                  <v:textbox>
                    <w:txbxContent>
                      <w:p w:rsidR="00617630" w:rsidRPr="00EA1AC0" w:rsidRDefault="00617630" w:rsidP="00EA1AC0">
                        <w:pPr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8"/>
                            <w:szCs w:val="18"/>
                          </w:rPr>
                          <w:t xml:space="preserve">Import </w:t>
                        </w:r>
                        <w:r w:rsidRPr="00EA1AC0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8"/>
                            <w:szCs w:val="18"/>
                          </w:rPr>
                          <w:t>EAL4</w:t>
                        </w:r>
                      </w:p>
                    </w:txbxContent>
                  </v:textbox>
                </v:rect>
                <v:group id="グループ化 110" o:spid="_x0000_s1085" style="position:absolute;left:948;top:11731;width:9921;height:38383" coordsize="9920,3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rect id="正方形/長方形 48" o:spid="_x0000_s1086" style="position:absolute;width:9920;height:3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" fillcolor="white [3212]" strokecolor="#243f60 [1604]" strokeweight="1pt">
                    <v:textbox>
                      <w:txbxContent>
                        <w:p w:rsidR="00617630" w:rsidRPr="00EC2C71" w:rsidRDefault="00617630" w:rsidP="00EC2C71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Filter</w:t>
                          </w:r>
                        </w:p>
                      </w:txbxContent>
                    </v:textbox>
                  </v:rect>
                  <v:group id="グループ化 62" o:spid="_x0000_s1087" style="position:absolute;left:1035;top:3105;width:2756;height:15647" coordsize="2755,15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rect id="正方形/長方形 49" o:spid="_x0000_s1088" style="position:absolute;width:2755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" fillcolor="white [3212]" strokecolor="#243f60 [1604]" strokeweight="1pt">
                      <v:textbox style="mso-fit-shape-to-text:t">
                        <w:txbxContent>
                          <w:p w:rsidR="00617630" w:rsidRPr="006F1829" w:rsidRDefault="00617630" w:rsidP="006F182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F1829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レ</w:t>
                            </w:r>
                          </w:p>
                        </w:txbxContent>
                      </v:textbox>
                    </v:rect>
                    <v:rect id="正方形/長方形 54" o:spid="_x0000_s1089" style="position:absolute;top:3191;width:2755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" fillcolor="white [3212]" strokecolor="#243f60 [1604]" strokeweight="1pt">
                      <v:textbox style="mso-fit-shape-to-text:t">
                        <w:txbxContent>
                          <w:p w:rsidR="00617630" w:rsidRPr="006F1829" w:rsidRDefault="00617630" w:rsidP="006F182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F1829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レ</w:t>
                            </w:r>
                          </w:p>
                        </w:txbxContent>
                      </v:textbox>
                    </v:rect>
                    <v:rect id="正方形/長方形 56" o:spid="_x0000_s1090" style="position:absolute;top:6382;width:2755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" fillcolor="white [3212]" strokecolor="#243f60 [1604]" strokeweight="1pt">
                      <v:textbox style="mso-fit-shape-to-text:t">
                        <w:txbxContent>
                          <w:p w:rsidR="00617630" w:rsidRPr="006F1829" w:rsidRDefault="00617630" w:rsidP="006F182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F1829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レ</w:t>
                            </w:r>
                          </w:p>
                        </w:txbxContent>
                      </v:textbox>
                    </v:rect>
                    <v:rect id="正方形/長方形 59" o:spid="_x0000_s1091" style="position:absolute;top:9573;width:2755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" fillcolor="white [3212]" strokecolor="#243f60 [1604]" strokeweight="1pt">
                      <v:textbox style="mso-fit-shape-to-text:t">
                        <w:txbxContent>
                          <w:p w:rsidR="00617630" w:rsidRPr="006F1829" w:rsidRDefault="00617630" w:rsidP="006F182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F1829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レ</w:t>
                            </w:r>
                          </w:p>
                        </w:txbxContent>
                      </v:textbox>
                    </v:rect>
                    <v:rect id="正方形/長方形 61" o:spid="_x0000_s1092" style="position:absolute;top:12764;width:2755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" fillcolor="white [3212]" strokecolor="#243f60 [1604]" strokeweight="1pt">
                      <v:textbox style="mso-fit-shape-to-text:t">
                        <w:txbxContent>
                          <w:p w:rsidR="00617630" w:rsidRPr="006F1829" w:rsidRDefault="00617630" w:rsidP="006F182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F1829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レ</w:t>
                            </w:r>
                          </w:p>
                        </w:txbxContent>
                      </v:textbox>
                    </v:rect>
                  </v:group>
                </v:group>
                <v:group id="グループ化 74" o:spid="_x0000_s1093" style="position:absolute;left:11818;top:11731;width:51581;height:13539" coordsize="51581,1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正方形/長方形 63" o:spid="_x0000_s1094" style="position:absolute;width:51581;height:13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" fillcolor="white [3212]" strokecolor="#243f60 [1604]" strokeweight="1pt">
                    <v:textbox>
                      <w:txbxContent>
                        <w:p w:rsidR="00617630" w:rsidRPr="00EA1AC0" w:rsidRDefault="00617630" w:rsidP="00B9534D">
                          <w:pPr>
                            <w:jc w:val="left"/>
                            <w:rPr>
                              <w:rFonts w:asciiTheme="majorEastAsia" w:eastAsiaTheme="majorEastAsia" w:hAnsiTheme="majorEastAsia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/>
                              <w:color w:val="000000" w:themeColor="text1"/>
                              <w:sz w:val="18"/>
                              <w:szCs w:val="18"/>
                            </w:rPr>
                            <w:t>L</w:t>
                          </w:r>
                          <w:r w:rsidRPr="00725282">
                            <w:rPr>
                              <w:rFonts w:asciiTheme="majorEastAsia" w:eastAsiaTheme="majorEastAsia" w:hAnsiTheme="majorEastAsia"/>
                              <w:color w:val="000000" w:themeColor="text1"/>
                              <w:sz w:val="18"/>
                              <w:szCs w:val="18"/>
                            </w:rPr>
                            <w:t>is</w:t>
                          </w:r>
                          <w:r>
                            <w:rPr>
                              <w:rFonts w:asciiTheme="majorEastAsia" w:eastAsiaTheme="majorEastAsia" w:hAnsiTheme="majorEastAsia"/>
                              <w:color w:val="000000" w:themeColor="text1"/>
                              <w:sz w:val="18"/>
                              <w:szCs w:val="18"/>
                            </w:rPr>
                            <w:t>t s</w:t>
                          </w:r>
                          <w:r w:rsidRPr="00725282">
                            <w:rPr>
                              <w:rFonts w:ascii="Calibri" w:eastAsiaTheme="majorEastAsia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>ả</w:t>
                          </w:r>
                          <w:r w:rsidRPr="00725282">
                            <w:rPr>
                              <w:rFonts w:asciiTheme="majorEastAsia" w:eastAsiaTheme="majorEastAsia" w:hAnsiTheme="majorEastAsia"/>
                              <w:color w:val="000000" w:themeColor="text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rFonts w:asciiTheme="majorEastAsia" w:eastAsiaTheme="majorEastAsia" w:hAnsiTheme="majorEastAsia"/>
                              <w:color w:val="000000" w:themeColor="text1"/>
                              <w:sz w:val="18"/>
                              <w:szCs w:val="18"/>
                            </w:rPr>
                            <w:t xml:space="preserve"> ph</w:t>
                          </w:r>
                          <w:r w:rsidRPr="00725282">
                            <w:rPr>
                              <w:rFonts w:ascii="Calibri" w:eastAsiaTheme="majorEastAsia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>ẩ</w:t>
                          </w:r>
                          <w:r w:rsidRPr="00725282">
                            <w:rPr>
                              <w:rFonts w:asciiTheme="majorEastAsia" w:eastAsiaTheme="majorEastAsia" w:hAnsiTheme="majorEastAsia"/>
                              <w:color w:val="000000" w:themeColor="text1"/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  <v:line id="直線コネクタ 64" o:spid="_x0000_s1095" style="position:absolute;flip:y;visibility:visible;mso-wrap-style:square" from="1380,3105" to="49945,3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" strokecolor="#d8d8d8 [2732]" strokeweight="14.25pt"/>
                  <v:line id="直線コネクタ 66" o:spid="_x0000_s1096" style="position:absolute;flip:y;visibility:visible;mso-wrap-style:square" from="1380,5175" to="49945,5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" strokecolor="#7f7f7f [1612]" strokeweight="14.25pt"/>
                  <v:line id="直線コネクタ 68" o:spid="_x0000_s1097" style="position:absolute;flip:y;visibility:visible;mso-wrap-style:square" from="1380,7246" to="49945,7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" strokecolor="#d8d8d8 [2732]" strokeweight="14.25pt"/>
                  <v:line id="直線コネクタ 70" o:spid="_x0000_s1098" style="position:absolute;flip:y;visibility:visible;mso-wrap-style:square" from="1380,9316" to="49945,9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" strokecolor="#7f7f7f [1612]" strokeweight="14.25pt"/>
                  <v:line id="直線コネクタ 71" o:spid="_x0000_s1099" style="position:absolute;flip:y;visibility:visible;mso-wrap-style:square" from="1380,11473" to="49945,11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" strokecolor="#d8d8d8 [2732]" strokeweight="14.25pt"/>
                </v:group>
                <v:group id="グループ化 75" o:spid="_x0000_s1100" style="position:absolute;left:11818;top:26138;width:51581;height:13538" coordsize="51581,1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正方形/長方形 77" o:spid="_x0000_s1101" style="position:absolute;width:51581;height:13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" fillcolor="white [3212]" strokecolor="#243f60 [1604]" strokeweight="1pt">
                    <v:textbox>
                      <w:txbxContent>
                        <w:p w:rsidR="00617630" w:rsidRPr="00EA1AC0" w:rsidRDefault="00617630" w:rsidP="00B9534D">
                          <w:pPr>
                            <w:jc w:val="left"/>
                            <w:rPr>
                              <w:rFonts w:asciiTheme="majorEastAsia" w:eastAsiaTheme="majorEastAsia" w:hAnsiTheme="majorEastAsia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color w:val="000000" w:themeColor="text1"/>
                              <w:sz w:val="18"/>
                              <w:szCs w:val="18"/>
                            </w:rPr>
                            <w:t>Linh ki</w:t>
                          </w:r>
                          <w:r w:rsidRPr="00725282">
                            <w:rPr>
                              <w:rFonts w:ascii="Calibri" w:eastAsiaTheme="majorEastAsia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>ệ</w:t>
                          </w:r>
                          <w:r w:rsidRPr="00725282">
                            <w:rPr>
                              <w:rFonts w:asciiTheme="majorEastAsia" w:eastAsiaTheme="majorEastAsia" w:hAnsiTheme="majorEastAsia"/>
                              <w:color w:val="000000" w:themeColor="text1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rFonts w:asciiTheme="majorEastAsia" w:eastAsiaTheme="majorEastAsia" w:hAnsiTheme="majorEastAsia"/>
                              <w:color w:val="000000" w:themeColor="text1"/>
                              <w:sz w:val="18"/>
                              <w:szCs w:val="18"/>
                            </w:rPr>
                            <w:t xml:space="preserve"> c</w:t>
                          </w:r>
                          <w:r w:rsidRPr="00725282">
                            <w:rPr>
                              <w:rFonts w:ascii="Calibri" w:eastAsiaTheme="majorEastAsia" w:hAnsi="Calibri" w:cs="Calibri"/>
                              <w:color w:val="000000" w:themeColor="text1"/>
                              <w:sz w:val="18"/>
                              <w:szCs w:val="18"/>
                            </w:rPr>
                            <w:t>ấ</w:t>
                          </w:r>
                          <w:r w:rsidRPr="00725282">
                            <w:rPr>
                              <w:rFonts w:asciiTheme="majorEastAsia" w:eastAsiaTheme="majorEastAsia" w:hAnsiTheme="majorEastAsia"/>
                              <w:color w:val="000000" w:themeColor="text1"/>
                              <w:sz w:val="18"/>
                              <w:szCs w:val="18"/>
                            </w:rPr>
                            <w:t>u</w:t>
                          </w:r>
                          <w:r>
                            <w:rPr>
                              <w:rFonts w:asciiTheme="majorEastAsia" w:eastAsiaTheme="majorEastAsia" w:hAnsiTheme="majorEastAsia"/>
                              <w:color w:val="000000" w:themeColor="text1"/>
                              <w:sz w:val="18"/>
                              <w:szCs w:val="18"/>
                            </w:rPr>
                            <w:t xml:space="preserve"> th</w:t>
                          </w:r>
                          <w:r w:rsidRPr="00725282">
                            <w:rPr>
                              <w:rFonts w:asciiTheme="majorEastAsia" w:eastAsiaTheme="majorEastAsia" w:hAnsiTheme="majorEastAsia" w:hint="eastAsia"/>
                              <w:color w:val="000000" w:themeColor="text1"/>
                              <w:sz w:val="18"/>
                              <w:szCs w:val="18"/>
                            </w:rPr>
                            <w:t>à</w:t>
                          </w:r>
                          <w:r w:rsidRPr="00725282">
                            <w:rPr>
                              <w:rFonts w:asciiTheme="majorEastAsia" w:eastAsiaTheme="majorEastAsia" w:hAnsiTheme="majorEastAsia"/>
                              <w:color w:val="000000" w:themeColor="text1"/>
                              <w:sz w:val="18"/>
                              <w:szCs w:val="18"/>
                            </w:rPr>
                            <w:t>nh</w:t>
                          </w:r>
                        </w:p>
                      </w:txbxContent>
                    </v:textbox>
                  </v:rect>
                  <v:line id="直線コネクタ 78" o:spid="_x0000_s1102" style="position:absolute;flip:y;visibility:visible;mso-wrap-style:square" from="1380,3105" to="49945,3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" strokecolor="#d8d8d8 [2732]" strokeweight="14.25pt"/>
                  <v:line id="直線コネクタ 87" o:spid="_x0000_s1103" style="position:absolute;flip:y;visibility:visible;mso-wrap-style:square" from="1380,5175" to="49945,5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" strokecolor="#7f7f7f [1612]" strokeweight="14.25pt"/>
                  <v:line id="直線コネクタ 97" o:spid="_x0000_s1104" style="position:absolute;flip:y;visibility:visible;mso-wrap-style:square" from="1380,7246" to="49945,7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" strokecolor="#d8d8d8 [2732]" strokeweight="14.25pt"/>
                  <v:line id="直線コネクタ 98" o:spid="_x0000_s1105" style="position:absolute;flip:y;visibility:visible;mso-wrap-style:square" from="1380,9316" to="49945,9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" strokecolor="#7f7f7f [1612]" strokeweight="14.25pt"/>
                  <v:line id="直線コネクタ 99" o:spid="_x0000_s1106" style="position:absolute;flip:y;visibility:visible;mso-wrap-style:square" from="1380,11473" to="49945,11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" strokecolor="#d8d8d8 [2732]" strokeweight="14.25pt"/>
                </v:group>
                <v:group id="グループ化 107" o:spid="_x0000_s1107" style="position:absolute;left:11818;top:40544;width:51581;height:9567" coordsize="51581,9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rect id="正方形/長方形 101" o:spid="_x0000_s1108" style="position:absolute;width:51581;height:9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" fillcolor="white [3212]" strokecolor="#243f60 [1604]" strokeweight="1pt">
                    <v:textbox>
                      <w:txbxContent>
                        <w:p w:rsidR="00617630" w:rsidRPr="00EA1AC0" w:rsidRDefault="00617630" w:rsidP="00B9534D">
                          <w:pPr>
                            <w:jc w:val="left"/>
                            <w:rPr>
                              <w:rFonts w:asciiTheme="majorEastAsia" w:eastAsiaTheme="majorEastAsia" w:hAnsiTheme="majorEastAsia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color w:val="000000" w:themeColor="text1"/>
                              <w:sz w:val="18"/>
                              <w:szCs w:val="18"/>
                            </w:rPr>
                            <w:t>Th</w:t>
                          </w:r>
                          <w:r w:rsidRPr="00725282">
                            <w:rPr>
                              <w:rFonts w:asciiTheme="majorEastAsia" w:eastAsiaTheme="majorEastAsia" w:hAnsiTheme="majorEastAsia" w:hint="eastAsia"/>
                              <w:color w:val="000000" w:themeColor="text1"/>
                              <w:sz w:val="18"/>
                              <w:szCs w:val="18"/>
                            </w:rPr>
                            <w:t>ô</w:t>
                          </w:r>
                          <w:r>
                            <w:rPr>
                              <w:rFonts w:asciiTheme="majorEastAsia" w:eastAsiaTheme="majorEastAsia" w:hAnsiTheme="majorEastAsia"/>
                              <w:color w:val="000000" w:themeColor="text1"/>
                              <w:sz w:val="18"/>
                              <w:szCs w:val="18"/>
                            </w:rPr>
                            <w:t>ng tin h</w:t>
                          </w:r>
                          <w:r w:rsidRPr="00725282">
                            <w:rPr>
                              <w:rFonts w:asciiTheme="majorEastAsia" w:eastAsiaTheme="majorEastAsia" w:hAnsiTheme="majorEastAsia" w:hint="eastAsia"/>
                              <w:color w:val="000000" w:themeColor="text1"/>
                              <w:sz w:val="18"/>
                              <w:szCs w:val="18"/>
                            </w:rPr>
                            <w:t>à</w:t>
                          </w:r>
                          <w:r w:rsidRPr="00725282">
                            <w:rPr>
                              <w:rFonts w:asciiTheme="majorEastAsia" w:eastAsiaTheme="majorEastAsia" w:hAnsiTheme="majorEastAsia"/>
                              <w:color w:val="000000" w:themeColor="text1"/>
                              <w:sz w:val="18"/>
                              <w:szCs w:val="18"/>
                            </w:rPr>
                            <w:t>n</w:t>
                          </w:r>
                        </w:p>
                      </w:txbxContent>
                    </v:textbox>
                  </v:rect>
                  <v:line id="直線コネクタ 102" o:spid="_x0000_s1109" style="position:absolute;flip:y;visibility:visible;mso-wrap-style:square" from="1380,3105" to="49945,3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" strokecolor="#d8d8d8 [2732]" strokeweight="14.25pt"/>
                  <v:line id="直線コネクタ 103" o:spid="_x0000_s1110" style="position:absolute;flip:y;visibility:visible;mso-wrap-style:square" from="1380,5175" to="49945,5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" strokecolor="#7f7f7f [1612]" strokeweight="14.25pt"/>
                  <v:line id="直線コネクタ 104" o:spid="_x0000_s1111" style="position:absolute;flip:y;visibility:visible;mso-wrap-style:square" from="1380,7246" to="49945,7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" strokecolor="#d8d8d8 [2732]" strokeweight="14.25pt"/>
                </v:group>
                <v:rect id="正方形/長方形 108" o:spid="_x0000_s1112" style="position:absolute;left:7763;top:5089;width:6211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bqPxgAAANw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p+IbTyjEygl1cAAAD//wMAUEsBAi0AFAAGAAgAAAAhANvh9svuAAAAhQEAABMAAAAAAAAA&#10;AAAAAAAAAAAAAFtDb250ZW50X1R5cGVzXS54bWxQSwECLQAUAAYACAAAACEAWvQsW78AAAAVAQAA&#10;CwAAAAAAAAAAAAAAAAAfAQAAX3JlbHMvLnJlbHNQSwECLQAUAAYACAAAACEAeO26j8YAAADcAAAA&#10;DwAAAAAAAAAAAAAAAAAHAgAAZHJzL2Rvd25yZXYueG1sUEsFBgAAAAADAAMAtwAAAPoCAAAAAA==&#10;" fillcolor="white [3212]" strokecolor="#243f60 [1604]" strokeweight="1pt">
                  <v:textbox>
                    <w:txbxContent>
                      <w:p w:rsidR="00617630" w:rsidRPr="00EA1AC0" w:rsidRDefault="00617630" w:rsidP="000023CF">
                        <w:pPr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8"/>
                            <w:szCs w:val="18"/>
                          </w:rPr>
                          <w:t>Ph</w:t>
                        </w:r>
                        <w:r w:rsidRPr="00725282">
                          <w:rPr>
                            <w:rFonts w:ascii="Calibri" w:eastAsiaTheme="majorEastAsia" w:hAnsi="Calibri" w:cs="Calibri"/>
                            <w:color w:val="000000" w:themeColor="text1"/>
                            <w:sz w:val="18"/>
                            <w:szCs w:val="18"/>
                          </w:rPr>
                          <w:t>ả</w:t>
                        </w:r>
                        <w:r w:rsidRPr="00725282"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8"/>
                            <w:szCs w:val="18"/>
                          </w:rPr>
                          <w:t xml:space="preserve"> m</w:t>
                        </w:r>
                        <w:r w:rsidRPr="00725282">
                          <w:rPr>
                            <w:rFonts w:ascii="Calibri" w:eastAsiaTheme="majorEastAsia" w:hAnsi="Calibri" w:cs="Calibri"/>
                            <w:color w:val="000000" w:themeColor="text1"/>
                            <w:sz w:val="18"/>
                            <w:szCs w:val="18"/>
                          </w:rPr>
                          <w:t>ẫ</w:t>
                        </w:r>
                        <w:r w:rsidRPr="00725282"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8"/>
                            <w:szCs w:val="18"/>
                          </w:rPr>
                          <w:t>型板</w:t>
                        </w:r>
                      </w:p>
                    </w:txbxContent>
                  </v:textbox>
                </v:rect>
                <v:rect id="正方形/長方形 109" o:spid="_x0000_s1113" style="position:absolute;left:14751;top:5089;width:6210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" fillcolor="white [3212]" strokecolor="#243f60 [1604]" strokeweight="1pt">
                  <v:textbox>
                    <w:txbxContent>
                      <w:p w:rsidR="00617630" w:rsidRPr="00EA1AC0" w:rsidRDefault="00617630" w:rsidP="00630C16">
                        <w:pPr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8"/>
                            <w:szCs w:val="18"/>
                          </w:rPr>
                          <w:t>Linh ki</w:t>
                        </w:r>
                        <w:r w:rsidRPr="00725282">
                          <w:rPr>
                            <w:rFonts w:ascii="Calibri" w:eastAsiaTheme="majorEastAsia" w:hAnsi="Calibri" w:cs="Calibri"/>
                            <w:color w:val="000000" w:themeColor="text1"/>
                            <w:sz w:val="18"/>
                            <w:szCs w:val="18"/>
                          </w:rPr>
                          <w:t>ệ</w:t>
                        </w:r>
                        <w:r w:rsidRPr="00725282"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F770E">
        <w:br w:type="page"/>
      </w:r>
    </w:p>
    <w:p w:rsidR="00EF770E" w:rsidRPr="00370C74" w:rsidRDefault="009911AA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5F978D4" wp14:editId="0E9D45EB">
                <wp:simplePos x="0" y="0"/>
                <wp:positionH relativeFrom="column">
                  <wp:posOffset>60487</wp:posOffset>
                </wp:positionH>
                <wp:positionV relativeFrom="paragraph">
                  <wp:posOffset>153035</wp:posOffset>
                </wp:positionV>
                <wp:extent cx="2621915" cy="439420"/>
                <wp:effectExtent l="0" t="0" r="0" b="0"/>
                <wp:wrapNone/>
                <wp:docPr id="76" name="テキスト ボック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617630" w:rsidRDefault="00617630" w:rsidP="00617630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Chars="0"/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>Im port d</w:t>
                            </w:r>
                            <w:r w:rsidRPr="00617630">
                              <w:rPr>
                                <w:rFonts w:ascii="游ゴシック Light" w:eastAsia="游ゴシック Light" w:hAnsi="游ゴシック Light"/>
                              </w:rPr>
                              <w:t>ata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 xml:space="preserve"> c</w:t>
                            </w:r>
                            <w:r w:rsidRPr="00617630">
                              <w:rPr>
                                <w:rFonts w:ascii="游ゴシック Light" w:eastAsia="游ゴシック Light" w:hAnsi="游ゴシック Light" w:hint="eastAsia"/>
                              </w:rPr>
                              <w:t>ô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>ng tr</w:t>
                            </w:r>
                            <w:r w:rsidRPr="00617630">
                              <w:rPr>
                                <w:rFonts w:ascii="游ゴシック Light" w:eastAsia="游ゴシック Light" w:hAnsi="游ゴシック Light" w:hint="eastAsia"/>
                              </w:rPr>
                              <w:t>ì</w:t>
                            </w:r>
                            <w:r w:rsidRPr="00617630">
                              <w:rPr>
                                <w:rFonts w:ascii="游ゴシック Light" w:eastAsia="游ゴシック Light" w:hAnsi="游ゴシック Light"/>
                              </w:rPr>
                              <w:t>nh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 xml:space="preserve"> c</w:t>
                            </w:r>
                            <w:r w:rsidRPr="00617630">
                              <w:rPr>
                                <w:rFonts w:ascii="Calibri" w:eastAsia="游ゴシック Light" w:hAnsi="Calibri" w:cs="Calibri"/>
                              </w:rPr>
                              <w:t>ủ</w:t>
                            </w:r>
                            <w:r w:rsidRPr="00617630">
                              <w:rPr>
                                <w:rFonts w:ascii="游ゴシック Light" w:eastAsia="游ゴシック Light" w:hAnsi="游ゴシック Light"/>
                              </w:rPr>
                              <w:t>a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 xml:space="preserve"> </w:t>
                            </w:r>
                            <w:r w:rsidRPr="00617630">
                              <w:rPr>
                                <w:rFonts w:ascii="游ゴシック Light" w:eastAsia="游ゴシック Light" w:hAnsi="游ゴシック Light" w:hint="eastAsia"/>
                              </w:rPr>
                              <w:t>REAL4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78D4" id="テキスト ボックス 76" o:spid="_x0000_s1114" type="#_x0000_t202" style="position:absolute;margin-left:4.75pt;margin-top:12.05pt;width:206.45pt;height:34.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" filled="f" stroked="f" strokeweight=".5pt">
                <v:textbox>
                  <w:txbxContent>
                    <w:p w:rsidR="00617630" w:rsidRPr="00617630" w:rsidRDefault="00617630" w:rsidP="00617630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Chars="0"/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/>
                        </w:rPr>
                        <w:t>Im port d</w:t>
                      </w:r>
                      <w:r w:rsidRPr="00617630">
                        <w:rPr>
                          <w:rFonts w:ascii="游ゴシック Light" w:eastAsia="游ゴシック Light" w:hAnsi="游ゴシック Light"/>
                        </w:rPr>
                        <w:t>ata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 xml:space="preserve"> c</w:t>
                      </w:r>
                      <w:r w:rsidRPr="00617630">
                        <w:rPr>
                          <w:rFonts w:ascii="游ゴシック Light" w:eastAsia="游ゴシック Light" w:hAnsi="游ゴシック Light" w:hint="eastAsia"/>
                        </w:rPr>
                        <w:t>ô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>ng tr</w:t>
                      </w:r>
                      <w:r w:rsidRPr="00617630">
                        <w:rPr>
                          <w:rFonts w:ascii="游ゴシック Light" w:eastAsia="游ゴシック Light" w:hAnsi="游ゴシック Light" w:hint="eastAsia"/>
                        </w:rPr>
                        <w:t>ì</w:t>
                      </w:r>
                      <w:r w:rsidRPr="00617630">
                        <w:rPr>
                          <w:rFonts w:ascii="游ゴシック Light" w:eastAsia="游ゴシック Light" w:hAnsi="游ゴシック Light"/>
                        </w:rPr>
                        <w:t>nh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 xml:space="preserve"> c</w:t>
                      </w:r>
                      <w:r w:rsidRPr="00617630">
                        <w:rPr>
                          <w:rFonts w:ascii="Calibri" w:eastAsia="游ゴシック Light" w:hAnsi="Calibri" w:cs="Calibri"/>
                        </w:rPr>
                        <w:t>ủ</w:t>
                      </w:r>
                      <w:r w:rsidRPr="00617630">
                        <w:rPr>
                          <w:rFonts w:ascii="游ゴシック Light" w:eastAsia="游ゴシック Light" w:hAnsi="游ゴシック Light"/>
                        </w:rPr>
                        <w:t>a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 xml:space="preserve"> </w:t>
                      </w:r>
                      <w:r w:rsidRPr="00617630">
                        <w:rPr>
                          <w:rFonts w:ascii="游ゴシック Light" w:eastAsia="游ゴシック Light" w:hAnsi="游ゴシック Light" w:hint="eastAsia"/>
                        </w:rPr>
                        <w:t>REAL4</w:t>
                      </w:r>
                    </w:p>
                  </w:txbxContent>
                </v:textbox>
              </v:shape>
            </w:pict>
          </mc:Fallback>
        </mc:AlternateContent>
      </w:r>
    </w:p>
    <w:p w:rsidR="00106252" w:rsidRDefault="00106252">
      <w:pPr>
        <w:widowControl/>
        <w:jc w:val="left"/>
      </w:pPr>
    </w:p>
    <w:p w:rsidR="009911AA" w:rsidRDefault="009911AA" w:rsidP="00B16A53"/>
    <w:p w:rsidR="009911AA" w:rsidRDefault="00FD6C61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8A555E5" wp14:editId="69DCFD6B">
                <wp:simplePos x="0" y="0"/>
                <wp:positionH relativeFrom="column">
                  <wp:posOffset>2213449</wp:posOffset>
                </wp:positionH>
                <wp:positionV relativeFrom="paragraph">
                  <wp:posOffset>7694768</wp:posOffset>
                </wp:positionV>
                <wp:extent cx="4188858" cy="903767"/>
                <wp:effectExtent l="0" t="0" r="0" b="0"/>
                <wp:wrapNone/>
                <wp:docPr id="195" name="テキスト ボック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8858" cy="903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EF770E" w:rsidRDefault="004D40A1" w:rsidP="00FB05D6">
                            <w:pPr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Check s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ả</w:t>
                            </w:r>
                            <w:r w:rsidRPr="004D40A1">
                              <w:rPr>
                                <w:rFonts w:ascii="游ゴシック Light" w:eastAsia="游ゴシック Light" w:hAnsi="游ゴシック Light"/>
                              </w:rPr>
                              <w:t>n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 xml:space="preserve"> ph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ẩ</w:t>
                            </w:r>
                            <w:r w:rsidRPr="004D40A1">
                              <w:rPr>
                                <w:rFonts w:ascii="游ゴシック Light" w:eastAsia="游ゴシック Light" w:hAnsi="游ゴシック Light"/>
                              </w:rPr>
                              <w:t>m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 xml:space="preserve"> </w:t>
                            </w:r>
                            <w:r w:rsidRPr="004D40A1">
                              <w:rPr>
                                <w:rFonts w:ascii="游ゴシック Light" w:eastAsia="游ゴシック Light" w:hAnsi="游ゴシック Light" w:hint="eastAsia"/>
                              </w:rPr>
                              <w:t>đã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 xml:space="preserve"> </w:t>
                            </w:r>
                            <w:r w:rsidRPr="004D40A1">
                              <w:rPr>
                                <w:rFonts w:ascii="游ゴシック Light" w:eastAsia="游ゴシック Light" w:hAnsi="游ゴシック Light" w:hint="eastAsia"/>
                              </w:rPr>
                              <w:t>đ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ược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th</w:t>
                            </w:r>
                            <w:r w:rsidRPr="004D40A1">
                              <w:rPr>
                                <w:rFonts w:ascii="Calibri" w:eastAsia="游ゴシック Light" w:hAnsi="Calibri" w:cs="Calibri" w:hint="eastAsia"/>
                              </w:rPr>
                              <w:t>ê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>m m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ới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, </w:t>
                            </w:r>
                            <w:r w:rsidRPr="004D40A1">
                              <w:rPr>
                                <w:rFonts w:ascii="Calibri" w:eastAsia="游ゴシック Light" w:hAnsi="Calibri" w:cs="Calibri" w:hint="eastAsia"/>
                              </w:rPr>
                              <w:t>đã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b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ị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x</w:t>
                            </w:r>
                            <w:r w:rsidRPr="004D40A1">
                              <w:rPr>
                                <w:rFonts w:ascii="Calibri" w:eastAsia="游ゴシック Light" w:hAnsi="Calibri" w:cs="Calibri" w:hint="eastAsia"/>
                              </w:rPr>
                              <w:t>ó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a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>, s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ản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ph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ẩm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c</w:t>
                            </w:r>
                            <w:r w:rsidRPr="004D40A1">
                              <w:rPr>
                                <w:rFonts w:ascii="Calibri" w:eastAsia="游ゴシック Light" w:hAnsi="Calibri" w:cs="Calibri" w:hint="eastAsia"/>
                              </w:rPr>
                              <w:t>ó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thay </w:t>
                            </w:r>
                            <w:r>
                              <w:rPr>
                                <w:rFonts w:ascii="Calibri" w:eastAsia="游ゴシック Light" w:hAnsi="Calibri" w:cs="Calibri" w:hint="eastAsia"/>
                              </w:rPr>
                              <w:t>đ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ổi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555E5" id="テキスト ボックス 195" o:spid="_x0000_s1115" type="#_x0000_t202" style="position:absolute;margin-left:174.3pt;margin-top:605.9pt;width:329.85pt;height:71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" filled="f" stroked="f" strokeweight=".5pt">
                <v:textbox>
                  <w:txbxContent>
                    <w:p w:rsidR="00617630" w:rsidRPr="00EF770E" w:rsidRDefault="004D40A1" w:rsidP="00FB05D6">
                      <w:pPr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Check s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ả</w:t>
                      </w:r>
                      <w:r w:rsidRPr="004D40A1">
                        <w:rPr>
                          <w:rFonts w:ascii="游ゴシック Light" w:eastAsia="游ゴシック Light" w:hAnsi="游ゴシック Light"/>
                        </w:rPr>
                        <w:t>n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 xml:space="preserve"> ph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ẩ</w:t>
                      </w:r>
                      <w:r w:rsidRPr="004D40A1">
                        <w:rPr>
                          <w:rFonts w:ascii="游ゴシック Light" w:eastAsia="游ゴシック Light" w:hAnsi="游ゴシック Light"/>
                        </w:rPr>
                        <w:t>m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 xml:space="preserve"> </w:t>
                      </w:r>
                      <w:r w:rsidRPr="004D40A1">
                        <w:rPr>
                          <w:rFonts w:ascii="游ゴシック Light" w:eastAsia="游ゴシック Light" w:hAnsi="游ゴシック Light" w:hint="eastAsia"/>
                        </w:rPr>
                        <w:t>đã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 xml:space="preserve"> </w:t>
                      </w:r>
                      <w:r w:rsidRPr="004D40A1">
                        <w:rPr>
                          <w:rFonts w:ascii="游ゴシック Light" w:eastAsia="游ゴシック Light" w:hAnsi="游ゴシック Light" w:hint="eastAsia"/>
                        </w:rPr>
                        <w:t>đ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ược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th</w:t>
                      </w:r>
                      <w:r w:rsidRPr="004D40A1">
                        <w:rPr>
                          <w:rFonts w:ascii="Calibri" w:eastAsia="游ゴシック Light" w:hAnsi="Calibri" w:cs="Calibri" w:hint="eastAsia"/>
                        </w:rPr>
                        <w:t>ê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>m m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ới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, </w:t>
                      </w:r>
                      <w:r w:rsidRPr="004D40A1">
                        <w:rPr>
                          <w:rFonts w:ascii="Calibri" w:eastAsia="游ゴシック Light" w:hAnsi="Calibri" w:cs="Calibri" w:hint="eastAsia"/>
                        </w:rPr>
                        <w:t>đã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b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ị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x</w:t>
                      </w:r>
                      <w:r w:rsidRPr="004D40A1">
                        <w:rPr>
                          <w:rFonts w:ascii="Calibri" w:eastAsia="游ゴシック Light" w:hAnsi="Calibri" w:cs="Calibri" w:hint="eastAsia"/>
                        </w:rPr>
                        <w:t>ó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a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>, s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ản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ph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ẩm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c</w:t>
                      </w:r>
                      <w:r w:rsidRPr="004D40A1">
                        <w:rPr>
                          <w:rFonts w:ascii="Calibri" w:eastAsia="游ゴシック Light" w:hAnsi="Calibri" w:cs="Calibri" w:hint="eastAsia"/>
                        </w:rPr>
                        <w:t>ó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thay </w:t>
                      </w:r>
                      <w:r>
                        <w:rPr>
                          <w:rFonts w:ascii="Calibri" w:eastAsia="游ゴシック Light" w:hAnsi="Calibri" w:cs="Calibri" w:hint="eastAsia"/>
                        </w:rPr>
                        <w:t>đ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ổi</w:t>
                      </w:r>
                    </w:p>
                  </w:txbxContent>
                </v:textbox>
              </v:shape>
            </w:pict>
          </mc:Fallback>
        </mc:AlternateContent>
      </w:r>
      <w:r w:rsidR="00955A12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D014E91" wp14:editId="66300869">
                <wp:simplePos x="0" y="0"/>
                <wp:positionH relativeFrom="column">
                  <wp:posOffset>129466</wp:posOffset>
                </wp:positionH>
                <wp:positionV relativeFrom="paragraph">
                  <wp:posOffset>4409307</wp:posOffset>
                </wp:positionV>
                <wp:extent cx="5294630" cy="2987749"/>
                <wp:effectExtent l="0" t="0" r="20320" b="22225"/>
                <wp:wrapNone/>
                <wp:docPr id="133" name="正方形/長方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4630" cy="29877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D3660" id="正方形/長方形 133" o:spid="_x0000_s1026" style="position:absolute;margin-left:10.2pt;margin-top:347.2pt;width:416.9pt;height:235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" fillcolor="white [3212]" strokecolor="#243f60 [1604]" strokeweight="1pt"/>
            </w:pict>
          </mc:Fallback>
        </mc:AlternateContent>
      </w:r>
      <w:r w:rsidR="00955A12">
        <w:rPr>
          <w:noProof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5BBF882C" wp14:editId="5DD7ECA1">
                <wp:simplePos x="0" y="0"/>
                <wp:positionH relativeFrom="column">
                  <wp:posOffset>2808191</wp:posOffset>
                </wp:positionH>
                <wp:positionV relativeFrom="paragraph">
                  <wp:posOffset>4536440</wp:posOffset>
                </wp:positionV>
                <wp:extent cx="2423795" cy="2583711"/>
                <wp:effectExtent l="0" t="0" r="14605" b="26670"/>
                <wp:wrapNone/>
                <wp:docPr id="184" name="グループ化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3795" cy="2583711"/>
                          <a:chOff x="0" y="0"/>
                          <a:chExt cx="2423795" cy="2583711"/>
                        </a:xfrm>
                      </wpg:grpSpPr>
                      <wps:wsp>
                        <wps:cNvPr id="185" name="正方形/長方形 185"/>
                        <wps:cNvSpPr/>
                        <wps:spPr>
                          <a:xfrm>
                            <a:off x="0" y="457200"/>
                            <a:ext cx="2423795" cy="212651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直線コネクタ 186"/>
                        <wps:cNvCnPr/>
                        <wps:spPr>
                          <a:xfrm>
                            <a:off x="212651" y="733646"/>
                            <a:ext cx="1920875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直線コネクタ 187"/>
                        <wps:cNvCnPr/>
                        <wps:spPr>
                          <a:xfrm>
                            <a:off x="212651" y="946297"/>
                            <a:ext cx="1918970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直線コネクタ 188"/>
                        <wps:cNvCnPr/>
                        <wps:spPr>
                          <a:xfrm>
                            <a:off x="212651" y="1158949"/>
                            <a:ext cx="1918970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直線コネクタ 189"/>
                        <wps:cNvCnPr/>
                        <wps:spPr>
                          <a:xfrm>
                            <a:off x="212651" y="1371600"/>
                            <a:ext cx="1918335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直線コネクタ 190"/>
                        <wps:cNvCnPr/>
                        <wps:spPr>
                          <a:xfrm>
                            <a:off x="212651" y="1605516"/>
                            <a:ext cx="1918970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直線コネクタ 191"/>
                        <wps:cNvCnPr/>
                        <wps:spPr>
                          <a:xfrm>
                            <a:off x="212651" y="1818167"/>
                            <a:ext cx="1918335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直線コネクタ 192"/>
                        <wps:cNvCnPr/>
                        <wps:spPr>
                          <a:xfrm>
                            <a:off x="212651" y="2041451"/>
                            <a:ext cx="1918970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線コネクタ 193"/>
                        <wps:cNvCnPr/>
                        <wps:spPr>
                          <a:xfrm>
                            <a:off x="212651" y="2254102"/>
                            <a:ext cx="1918970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正方形/長方形 194"/>
                        <wps:cNvSpPr/>
                        <wps:spPr>
                          <a:xfrm>
                            <a:off x="0" y="0"/>
                            <a:ext cx="2115820" cy="457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ED7E04" w:rsidRDefault="00617630" w:rsidP="00ED7E04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</w:t>
                              </w:r>
                              <w:r w:rsidRPr="00617630">
                                <w:rPr>
                                  <w:rFonts w:ascii="Calibri" w:eastAsiaTheme="majorEastAsia" w:hAnsi="Calibri" w:cs="Calibri"/>
                                  <w:color w:val="000000" w:themeColor="text1"/>
                                  <w:sz w:val="28"/>
                                  <w:szCs w:val="28"/>
                                </w:rPr>
                                <w:t>ả</w:t>
                              </w:r>
                              <w:r w:rsidRPr="00617630"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ph</w:t>
                              </w:r>
                              <w:r w:rsidRPr="00617630">
                                <w:rPr>
                                  <w:rFonts w:ascii="Calibri" w:eastAsiaTheme="majorEastAsia" w:hAnsi="Calibri" w:cs="Calibri"/>
                                  <w:color w:val="000000" w:themeColor="text1"/>
                                  <w:sz w:val="28"/>
                                  <w:szCs w:val="28"/>
                                </w:rPr>
                                <w:t>ẩ</w:t>
                              </w:r>
                              <w:r w:rsidRPr="00617630"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đang c</w:t>
                              </w:r>
                              <w:r w:rsidRPr="00617630"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F882C" id="グループ化 184" o:spid="_x0000_s1116" style="position:absolute;margin-left:221.1pt;margin-top:357.2pt;width:190.85pt;height:203.45pt;z-index:251895808" coordsize="24237,25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">
                <v:rect id="正方形/長方形 185" o:spid="_x0000_s1117" style="position:absolute;top:4572;width:24237;height:21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" fillcolor="white [3212]" strokecolor="#243f60 [1604]" strokeweight="1pt"/>
                <v:line id="直線コネクタ 186" o:spid="_x0000_s1118" style="position:absolute;visibility:visible;mso-wrap-style:square" from="2126,7336" to="21335,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" strokecolor="#d8d8d8 [2732]" strokeweight="11.25pt"/>
                <v:line id="直線コネクタ 187" o:spid="_x0000_s1119" style="position:absolute;visibility:visible;mso-wrap-style:square" from="2126,9462" to="21316,9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" strokecolor="#7f7f7f [1612]" strokeweight="11.25pt"/>
                <v:line id="直線コネクタ 188" o:spid="_x0000_s1120" style="position:absolute;visibility:visible;mso-wrap-style:square" from="2126,11589" to="21316,1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" strokecolor="#d8d8d8 [2732]" strokeweight="11.25pt"/>
                <v:line id="直線コネクタ 189" o:spid="_x0000_s1121" style="position:absolute;visibility:visible;mso-wrap-style:square" from="2126,13716" to="21309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" strokecolor="#7f7f7f [1612]" strokeweight="11.25pt"/>
                <v:line id="直線コネクタ 190" o:spid="_x0000_s1122" style="position:absolute;visibility:visible;mso-wrap-style:square" from="2126,16055" to="21316,16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" strokecolor="#c0504d [3205]" strokeweight="11.25pt"/>
                <v:line id="直線コネクタ 191" o:spid="_x0000_s1123" style="position:absolute;visibility:visible;mso-wrap-style:square" from="2126,18181" to="21309,1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" strokecolor="#7f7f7f [1612]" strokeweight="11.25pt"/>
                <v:line id="直線コネクタ 192" o:spid="_x0000_s1124" style="position:absolute;visibility:visible;mso-wrap-style:square" from="2126,20414" to="21316,20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" strokecolor="#d8d8d8 [2732]" strokeweight="11.25pt"/>
                <v:line id="直線コネクタ 193" o:spid="_x0000_s1125" style="position:absolute;visibility:visible;mso-wrap-style:square" from="2126,22541" to="21316,22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" strokecolor="#7f7f7f [1612]" strokeweight="11.25pt"/>
                <v:rect id="正方形/長方形 194" o:spid="_x0000_s1126" style="position:absolute;width:211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" filled="f" stroked="f" strokeweight="1pt">
                  <v:textbox>
                    <w:txbxContent>
                      <w:p w:rsidR="00617630" w:rsidRPr="00ED7E04" w:rsidRDefault="00617630" w:rsidP="00ED7E04">
                        <w:pPr>
                          <w:jc w:val="left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28"/>
                            <w:szCs w:val="28"/>
                          </w:rPr>
                          <w:t>S</w:t>
                        </w:r>
                        <w:r w:rsidRPr="00617630">
                          <w:rPr>
                            <w:rFonts w:ascii="Calibri" w:eastAsiaTheme="majorEastAsia" w:hAnsi="Calibri" w:cs="Calibri"/>
                            <w:color w:val="000000" w:themeColor="text1"/>
                            <w:sz w:val="28"/>
                            <w:szCs w:val="28"/>
                          </w:rPr>
                          <w:t>ả</w:t>
                        </w:r>
                        <w:r w:rsidRPr="00617630"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8"/>
                            <w:szCs w:val="28"/>
                          </w:rPr>
                          <w:t xml:space="preserve"> ph</w:t>
                        </w:r>
                        <w:r w:rsidRPr="00617630">
                          <w:rPr>
                            <w:rFonts w:ascii="Calibri" w:eastAsiaTheme="majorEastAsia" w:hAnsi="Calibri" w:cs="Calibri"/>
                            <w:color w:val="000000" w:themeColor="text1"/>
                            <w:sz w:val="28"/>
                            <w:szCs w:val="28"/>
                          </w:rPr>
                          <w:t>ẩ</w:t>
                        </w:r>
                        <w:r w:rsidRPr="00617630"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8"/>
                            <w:szCs w:val="28"/>
                          </w:rPr>
                          <w:t>m</w:t>
                        </w:r>
                        <w: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28"/>
                            <w:szCs w:val="28"/>
                          </w:rPr>
                          <w:t>đang c</w:t>
                        </w:r>
                        <w:r w:rsidRPr="00617630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28"/>
                            <w:szCs w:val="28"/>
                          </w:rPr>
                          <w:t>ó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55A12">
        <w:rPr>
          <w:noProof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3F9DC4DD" wp14:editId="22962D1A">
                <wp:simplePos x="0" y="0"/>
                <wp:positionH relativeFrom="column">
                  <wp:posOffset>310220</wp:posOffset>
                </wp:positionH>
                <wp:positionV relativeFrom="paragraph">
                  <wp:posOffset>4536898</wp:posOffset>
                </wp:positionV>
                <wp:extent cx="2423795" cy="2583711"/>
                <wp:effectExtent l="0" t="0" r="14605" b="26670"/>
                <wp:wrapNone/>
                <wp:docPr id="183" name="グループ化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3795" cy="2583711"/>
                          <a:chOff x="0" y="0"/>
                          <a:chExt cx="2423795" cy="2583711"/>
                        </a:xfrm>
                      </wpg:grpSpPr>
                      <wps:wsp>
                        <wps:cNvPr id="134" name="正方形/長方形 134"/>
                        <wps:cNvSpPr/>
                        <wps:spPr>
                          <a:xfrm>
                            <a:off x="0" y="457200"/>
                            <a:ext cx="2423795" cy="212651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直線コネクタ 135"/>
                        <wps:cNvCnPr/>
                        <wps:spPr>
                          <a:xfrm>
                            <a:off x="212651" y="733646"/>
                            <a:ext cx="1920875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線コネクタ 136"/>
                        <wps:cNvCnPr/>
                        <wps:spPr>
                          <a:xfrm>
                            <a:off x="212651" y="946297"/>
                            <a:ext cx="1918970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線コネクタ 137"/>
                        <wps:cNvCnPr/>
                        <wps:spPr>
                          <a:xfrm>
                            <a:off x="212651" y="1158949"/>
                            <a:ext cx="1918970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線コネクタ 138"/>
                        <wps:cNvCnPr/>
                        <wps:spPr>
                          <a:xfrm>
                            <a:off x="212651" y="1371600"/>
                            <a:ext cx="1918335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線コネクタ 139"/>
                        <wps:cNvCnPr/>
                        <wps:spPr>
                          <a:xfrm>
                            <a:off x="212651" y="1605516"/>
                            <a:ext cx="1918970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線コネクタ 142"/>
                        <wps:cNvCnPr/>
                        <wps:spPr>
                          <a:xfrm>
                            <a:off x="212651" y="1818167"/>
                            <a:ext cx="1918335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線コネクタ 145"/>
                        <wps:cNvCnPr/>
                        <wps:spPr>
                          <a:xfrm>
                            <a:off x="212651" y="2041451"/>
                            <a:ext cx="1918970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線コネクタ 181"/>
                        <wps:cNvCnPr/>
                        <wps:spPr>
                          <a:xfrm>
                            <a:off x="212651" y="2254102"/>
                            <a:ext cx="1918970" cy="0"/>
                          </a:xfrm>
                          <a:prstGeom prst="line">
                            <a:avLst/>
                          </a:prstGeom>
                          <a:ln w="142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正方形/長方形 182"/>
                        <wps:cNvSpPr/>
                        <wps:spPr>
                          <a:xfrm>
                            <a:off x="0" y="0"/>
                            <a:ext cx="2115820" cy="457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ED7E04" w:rsidRDefault="00617630" w:rsidP="00ED7E04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</w:t>
                              </w:r>
                              <w:r w:rsidRPr="00617630">
                                <w:rPr>
                                  <w:rFonts w:ascii="Calibri" w:eastAsiaTheme="majorEastAsia" w:hAnsi="Calibri" w:cs="Calibri"/>
                                  <w:color w:val="000000" w:themeColor="text1"/>
                                  <w:sz w:val="28"/>
                                  <w:szCs w:val="28"/>
                                </w:rPr>
                                <w:t>ả</w:t>
                              </w:r>
                              <w:r w:rsidRPr="00617630"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ph</w:t>
                              </w:r>
                              <w:r w:rsidRPr="00617630">
                                <w:rPr>
                                  <w:rFonts w:ascii="Calibri" w:eastAsiaTheme="majorEastAsia" w:hAnsi="Calibri" w:cs="Calibri"/>
                                  <w:color w:val="000000" w:themeColor="text1"/>
                                  <w:sz w:val="28"/>
                                  <w:szCs w:val="28"/>
                                </w:rPr>
                                <w:t>ẩ</w:t>
                              </w:r>
                              <w:r w:rsidRPr="00617630"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import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9DC4DD" id="グループ化 183" o:spid="_x0000_s1127" style="position:absolute;margin-left:24.45pt;margin-top:357.25pt;width:190.85pt;height:203.45pt;z-index:251893760" coordsize="24237,25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">
                <v:rect id="正方形/長方形 134" o:spid="_x0000_s1128" style="position:absolute;top:4572;width:24237;height:21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" fillcolor="white [3212]" strokecolor="#243f60 [1604]" strokeweight="1pt"/>
                <v:line id="直線コネクタ 135" o:spid="_x0000_s1129" style="position:absolute;visibility:visible;mso-wrap-style:square" from="2126,7336" to="21335,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" strokecolor="#d8d8d8 [2732]" strokeweight="11.25pt"/>
                <v:line id="直線コネクタ 136" o:spid="_x0000_s1130" style="position:absolute;visibility:visible;mso-wrap-style:square" from="2126,9462" to="21316,9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" strokecolor="#7f7f7f [1612]" strokeweight="11.25pt"/>
                <v:line id="直線コネクタ 137" o:spid="_x0000_s1131" style="position:absolute;visibility:visible;mso-wrap-style:square" from="2126,11589" to="21316,1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" strokecolor="#d8d8d8 [2732]" strokeweight="11.25pt"/>
                <v:line id="直線コネクタ 138" o:spid="_x0000_s1132" style="position:absolute;visibility:visible;mso-wrap-style:square" from="2126,13716" to="21309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" strokecolor="#7f7f7f [1612]" strokeweight="11.25pt"/>
                <v:line id="直線コネクタ 139" o:spid="_x0000_s1133" style="position:absolute;visibility:visible;mso-wrap-style:square" from="2126,16055" to="21316,16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" strokecolor="#c0504d [3205]" strokeweight="11.25pt"/>
                <v:line id="直線コネクタ 142" o:spid="_x0000_s1134" style="position:absolute;visibility:visible;mso-wrap-style:square" from="2126,18181" to="21309,18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" strokecolor="#7f7f7f [1612]" strokeweight="11.25pt"/>
                <v:line id="直線コネクタ 145" o:spid="_x0000_s1135" style="position:absolute;visibility:visible;mso-wrap-style:square" from="2126,20414" to="21316,20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" strokecolor="#d8d8d8 [2732]" strokeweight="11.25pt"/>
                <v:line id="直線コネクタ 181" o:spid="_x0000_s1136" style="position:absolute;visibility:visible;mso-wrap-style:square" from="2126,22541" to="21316,22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" strokecolor="#7f7f7f [1612]" strokeweight="11.25pt"/>
                <v:rect id="正方形/長方形 182" o:spid="_x0000_s1137" style="position:absolute;width:211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" filled="f" stroked="f" strokeweight="1pt">
                  <v:textbox>
                    <w:txbxContent>
                      <w:p w:rsidR="00617630" w:rsidRPr="00ED7E04" w:rsidRDefault="00617630" w:rsidP="00ED7E04">
                        <w:pPr>
                          <w:jc w:val="left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28"/>
                            <w:szCs w:val="28"/>
                          </w:rPr>
                          <w:t>S</w:t>
                        </w:r>
                        <w:r w:rsidRPr="00617630">
                          <w:rPr>
                            <w:rFonts w:ascii="Calibri" w:eastAsiaTheme="majorEastAsia" w:hAnsi="Calibri" w:cs="Calibri"/>
                            <w:color w:val="000000" w:themeColor="text1"/>
                            <w:sz w:val="28"/>
                            <w:szCs w:val="28"/>
                          </w:rPr>
                          <w:t>ả</w:t>
                        </w:r>
                        <w:r w:rsidRPr="00617630"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8"/>
                            <w:szCs w:val="28"/>
                          </w:rPr>
                          <w:t xml:space="preserve"> ph</w:t>
                        </w:r>
                        <w:r w:rsidRPr="00617630">
                          <w:rPr>
                            <w:rFonts w:ascii="Calibri" w:eastAsiaTheme="majorEastAsia" w:hAnsi="Calibri" w:cs="Calibri"/>
                            <w:color w:val="000000" w:themeColor="text1"/>
                            <w:sz w:val="28"/>
                            <w:szCs w:val="28"/>
                          </w:rPr>
                          <w:t>ẩ</w:t>
                        </w:r>
                        <w:r w:rsidRPr="00617630"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8"/>
                            <w:szCs w:val="28"/>
                          </w:rPr>
                          <w:t>m</w:t>
                        </w:r>
                        <w: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8"/>
                            <w:szCs w:val="28"/>
                          </w:rPr>
                          <w:t xml:space="preserve"> import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D38C9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64CF79D" wp14:editId="01C43295">
                <wp:simplePos x="0" y="0"/>
                <wp:positionH relativeFrom="column">
                  <wp:posOffset>2947035</wp:posOffset>
                </wp:positionH>
                <wp:positionV relativeFrom="paragraph">
                  <wp:posOffset>2470062</wp:posOffset>
                </wp:positionV>
                <wp:extent cx="3508744" cy="439420"/>
                <wp:effectExtent l="0" t="0" r="0" b="0"/>
                <wp:wrapNone/>
                <wp:docPr id="106" name="テキスト ボック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44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EF770E" w:rsidRDefault="00617630" w:rsidP="00FB05D6">
                            <w:pPr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>Ch</w:t>
                            </w:r>
                            <w:r w:rsidRPr="00617630">
                              <w:rPr>
                                <w:rFonts w:ascii="Calibri" w:eastAsia="游ゴシック Light" w:hAnsi="Calibri" w:cs="Calibri"/>
                              </w:rPr>
                              <w:t>ọ</w:t>
                            </w:r>
                            <w:r w:rsidRPr="00617630">
                              <w:rPr>
                                <w:rFonts w:ascii="游ゴシック Light" w:eastAsia="游ゴシック Light" w:hAnsi="游ゴシック Light"/>
                              </w:rPr>
                              <w:t>n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 xml:space="preserve"> d</w:t>
                            </w:r>
                            <w:r w:rsidRPr="00617630">
                              <w:rPr>
                                <w:rFonts w:ascii="游ゴシック Light" w:eastAsia="游ゴシック Light" w:hAnsi="游ゴシック Light"/>
                              </w:rPr>
                              <w:t>ata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 xml:space="preserve"> c</w:t>
                            </w:r>
                            <w:r w:rsidRPr="00617630">
                              <w:rPr>
                                <w:rFonts w:ascii="游ゴシック Light" w:eastAsia="游ゴシック Light" w:hAnsi="游ゴシック Light" w:hint="eastAsia"/>
                              </w:rPr>
                              <w:t>ô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>ng tr</w:t>
                            </w:r>
                            <w:r w:rsidRPr="00617630">
                              <w:rPr>
                                <w:rFonts w:ascii="游ゴシック Light" w:eastAsia="游ゴシック Light" w:hAnsi="游ゴシック Light" w:hint="eastAsia"/>
                              </w:rPr>
                              <w:t>ì</w:t>
                            </w:r>
                            <w:r w:rsidRPr="00617630">
                              <w:rPr>
                                <w:rFonts w:ascii="游ゴシック Light" w:eastAsia="游ゴシック Light" w:hAnsi="游ゴシック Light"/>
                              </w:rPr>
                              <w:t>nh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REAL4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CF79D" id="テキスト ボックス 106" o:spid="_x0000_s1138" type="#_x0000_t202" style="position:absolute;margin-left:232.05pt;margin-top:194.5pt;width:276.3pt;height:34.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" filled="f" stroked="f" strokeweight=".5pt">
                <v:textbox>
                  <w:txbxContent>
                    <w:p w:rsidR="00617630" w:rsidRPr="00EF770E" w:rsidRDefault="00617630" w:rsidP="00FB05D6">
                      <w:pPr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/>
                        </w:rPr>
                        <w:t>Ch</w:t>
                      </w:r>
                      <w:r w:rsidRPr="00617630">
                        <w:rPr>
                          <w:rFonts w:ascii="Calibri" w:eastAsia="游ゴシック Light" w:hAnsi="Calibri" w:cs="Calibri"/>
                        </w:rPr>
                        <w:t>ọ</w:t>
                      </w:r>
                      <w:r w:rsidRPr="00617630">
                        <w:rPr>
                          <w:rFonts w:ascii="游ゴシック Light" w:eastAsia="游ゴシック Light" w:hAnsi="游ゴシック Light"/>
                        </w:rPr>
                        <w:t>n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 xml:space="preserve"> d</w:t>
                      </w:r>
                      <w:r w:rsidRPr="00617630">
                        <w:rPr>
                          <w:rFonts w:ascii="游ゴシック Light" w:eastAsia="游ゴシック Light" w:hAnsi="游ゴシック Light"/>
                        </w:rPr>
                        <w:t>ata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 xml:space="preserve"> c</w:t>
                      </w:r>
                      <w:r w:rsidRPr="00617630">
                        <w:rPr>
                          <w:rFonts w:ascii="游ゴシック Light" w:eastAsia="游ゴシック Light" w:hAnsi="游ゴシック Light" w:hint="eastAsia"/>
                        </w:rPr>
                        <w:t>ô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>ng tr</w:t>
                      </w:r>
                      <w:r w:rsidRPr="00617630">
                        <w:rPr>
                          <w:rFonts w:ascii="游ゴシック Light" w:eastAsia="游ゴシック Light" w:hAnsi="游ゴシック Light" w:hint="eastAsia"/>
                        </w:rPr>
                        <w:t>ì</w:t>
                      </w:r>
                      <w:r w:rsidRPr="00617630">
                        <w:rPr>
                          <w:rFonts w:ascii="游ゴシック Light" w:eastAsia="游ゴシック Light" w:hAnsi="游ゴシック Light"/>
                        </w:rPr>
                        <w:t>nh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 xml:space="preserve"> </w:t>
                      </w: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REAL4</w:t>
                      </w:r>
                    </w:p>
                  </w:txbxContent>
                </v:textbox>
              </v:shape>
            </w:pict>
          </mc:Fallback>
        </mc:AlternateContent>
      </w:r>
      <w:r w:rsidR="00396F7A">
        <w:rPr>
          <w:noProof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5ED52B02" wp14:editId="32DFE45D">
                <wp:simplePos x="0" y="0"/>
                <wp:positionH relativeFrom="column">
                  <wp:posOffset>309880</wp:posOffset>
                </wp:positionH>
                <wp:positionV relativeFrom="paragraph">
                  <wp:posOffset>3428527</wp:posOffset>
                </wp:positionV>
                <wp:extent cx="541655" cy="435610"/>
                <wp:effectExtent l="0" t="0" r="0" b="2540"/>
                <wp:wrapNone/>
                <wp:docPr id="96" name="グループ化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655" cy="435610"/>
                          <a:chOff x="0" y="0"/>
                          <a:chExt cx="542261" cy="435934"/>
                        </a:xfrm>
                      </wpg:grpSpPr>
                      <wps:wsp>
                        <wps:cNvPr id="100" name="角丸四角形 100"/>
                        <wps:cNvSpPr/>
                        <wps:spPr>
                          <a:xfrm>
                            <a:off x="0" y="85060"/>
                            <a:ext cx="542261" cy="350874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角丸四角形 105"/>
                        <wps:cNvSpPr/>
                        <wps:spPr>
                          <a:xfrm>
                            <a:off x="0" y="0"/>
                            <a:ext cx="340242" cy="138223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56C7D" id="グループ化 96" o:spid="_x0000_s1026" style="position:absolute;margin-left:24.4pt;margin-top:269.95pt;width:42.65pt;height:34.3pt;z-index:251876352" coordsize="5422,4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">
                <v:roundrect id="角丸四角形 100" o:spid="_x0000_s1027" style="position:absolute;top:850;width:5422;height:35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" fillcolor="#4f81bd [3204]" stroked="f" strokeweight="2pt"/>
                <v:roundrect id="角丸四角形 105" o:spid="_x0000_s1028" style="position:absolute;width:3402;height:1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" fillcolor="#4f81bd [3204]" stroked="f" strokeweight="2pt"/>
              </v:group>
            </w:pict>
          </mc:Fallback>
        </mc:AlternateContent>
      </w:r>
      <w:r w:rsidR="00396F7A"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52489F32" wp14:editId="47103215">
                <wp:simplePos x="0" y="0"/>
                <wp:positionH relativeFrom="column">
                  <wp:posOffset>313690</wp:posOffset>
                </wp:positionH>
                <wp:positionV relativeFrom="paragraph">
                  <wp:posOffset>2477460</wp:posOffset>
                </wp:positionV>
                <wp:extent cx="541655" cy="435610"/>
                <wp:effectExtent l="0" t="0" r="0" b="2540"/>
                <wp:wrapNone/>
                <wp:docPr id="90" name="グループ化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655" cy="435610"/>
                          <a:chOff x="0" y="0"/>
                          <a:chExt cx="542261" cy="435934"/>
                        </a:xfrm>
                      </wpg:grpSpPr>
                      <wps:wsp>
                        <wps:cNvPr id="91" name="角丸四角形 91"/>
                        <wps:cNvSpPr/>
                        <wps:spPr>
                          <a:xfrm>
                            <a:off x="0" y="85060"/>
                            <a:ext cx="542261" cy="350874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角丸四角形 92"/>
                        <wps:cNvSpPr/>
                        <wps:spPr>
                          <a:xfrm>
                            <a:off x="0" y="0"/>
                            <a:ext cx="340242" cy="138223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6A9E40" id="グループ化 90" o:spid="_x0000_s1026" style="position:absolute;margin-left:24.7pt;margin-top:195.1pt;width:42.65pt;height:34.3pt;z-index:251872256" coordsize="5422,4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">
                <v:roundrect id="角丸四角形 91" o:spid="_x0000_s1027" style="position:absolute;top:850;width:5422;height:35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" fillcolor="#4f81bd [3204]" stroked="f" strokeweight="2pt"/>
                <v:roundrect id="角丸四角形 92" o:spid="_x0000_s1028" style="position:absolute;width:3402;height:1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" fillcolor="#4f81bd [3204]" stroked="f" strokeweight="2pt"/>
              </v:group>
            </w:pict>
          </mc:Fallback>
        </mc:AlternateContent>
      </w:r>
      <w:r w:rsidR="00396F7A">
        <w:rPr>
          <w:noProof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535E1F34" wp14:editId="5CDFE3FB">
                <wp:simplePos x="0" y="0"/>
                <wp:positionH relativeFrom="column">
                  <wp:posOffset>306070</wp:posOffset>
                </wp:positionH>
                <wp:positionV relativeFrom="paragraph">
                  <wp:posOffset>2948305</wp:posOffset>
                </wp:positionV>
                <wp:extent cx="541655" cy="435610"/>
                <wp:effectExtent l="0" t="0" r="0" b="2540"/>
                <wp:wrapNone/>
                <wp:docPr id="93" name="グループ化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655" cy="435610"/>
                          <a:chOff x="0" y="0"/>
                          <a:chExt cx="542261" cy="435934"/>
                        </a:xfrm>
                      </wpg:grpSpPr>
                      <wps:wsp>
                        <wps:cNvPr id="94" name="角丸四角形 94"/>
                        <wps:cNvSpPr/>
                        <wps:spPr>
                          <a:xfrm>
                            <a:off x="0" y="85060"/>
                            <a:ext cx="542261" cy="350874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角丸四角形 95"/>
                        <wps:cNvSpPr/>
                        <wps:spPr>
                          <a:xfrm>
                            <a:off x="0" y="0"/>
                            <a:ext cx="340242" cy="138223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322D17" id="グループ化 93" o:spid="_x0000_s1026" style="position:absolute;margin-left:24.1pt;margin-top:232.15pt;width:42.65pt;height:34.3pt;z-index:251874304" coordsize="5422,4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">
                <v:roundrect id="角丸四角形 94" o:spid="_x0000_s1027" style="position:absolute;top:850;width:5422;height:35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" fillcolor="#4f81bd [3204]" stroked="f" strokeweight="2pt"/>
                <v:roundrect id="角丸四角形 95" o:spid="_x0000_s1028" style="position:absolute;width:3402;height:1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" fillcolor="#4f81bd [3204]" stroked="f" strokeweight="2pt"/>
              </v:group>
            </w:pict>
          </mc:Fallback>
        </mc:AlternateContent>
      </w:r>
      <w:r w:rsidR="00624F98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43A0913" wp14:editId="117ADF2B">
                <wp:simplePos x="0" y="0"/>
                <wp:positionH relativeFrom="column">
                  <wp:posOffset>128418</wp:posOffset>
                </wp:positionH>
                <wp:positionV relativeFrom="paragraph">
                  <wp:posOffset>2335087</wp:posOffset>
                </wp:positionV>
                <wp:extent cx="2679065" cy="1668780"/>
                <wp:effectExtent l="0" t="0" r="26035" b="26670"/>
                <wp:wrapNone/>
                <wp:docPr id="84" name="正方形/長方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1668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84256" id="正方形/長方形 84" o:spid="_x0000_s1026" style="position:absolute;margin-left:10.1pt;margin-top:183.85pt;width:210.95pt;height:131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" fillcolor="white [3212]" strokecolor="#243f60 [1604]" strokeweight="1pt"/>
            </w:pict>
          </mc:Fallback>
        </mc:AlternateContent>
      </w:r>
      <w:r w:rsidR="00FB05D6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1D0301E" wp14:editId="1AD2AAEB">
                <wp:simplePos x="0" y="0"/>
                <wp:positionH relativeFrom="column">
                  <wp:posOffset>2947094</wp:posOffset>
                </wp:positionH>
                <wp:positionV relativeFrom="paragraph">
                  <wp:posOffset>390200</wp:posOffset>
                </wp:positionV>
                <wp:extent cx="3508744" cy="439420"/>
                <wp:effectExtent l="0" t="0" r="0" b="0"/>
                <wp:wrapNone/>
                <wp:docPr id="83" name="テキスト ボック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44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EF770E" w:rsidRDefault="00617630" w:rsidP="00FB05D6">
                            <w:pPr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Ch</w:t>
                            </w:r>
                            <w:r w:rsidRPr="00617630">
                              <w:rPr>
                                <w:rFonts w:ascii="Calibri" w:eastAsia="游ゴシック Light" w:hAnsi="Calibri" w:cs="Calibri"/>
                              </w:rPr>
                              <w:t>ọ</w:t>
                            </w:r>
                            <w:r w:rsidRPr="00617630">
                              <w:rPr>
                                <w:rFonts w:ascii="游ゴシック Light" w:eastAsia="游ゴシック Light" w:hAnsi="游ゴシック Light"/>
                              </w:rPr>
                              <w:t>n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 xml:space="preserve"> c</w:t>
                            </w:r>
                            <w:r w:rsidRPr="00617630">
                              <w:rPr>
                                <w:rFonts w:ascii="游ゴシック Light" w:eastAsia="游ゴシック Light" w:hAnsi="游ゴシック Light" w:hint="eastAsia"/>
                              </w:rPr>
                              <w:t>ô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>ng tr</w:t>
                            </w:r>
                            <w:r w:rsidRPr="00617630">
                              <w:rPr>
                                <w:rFonts w:ascii="游ゴシック Light" w:eastAsia="游ゴシック Light" w:hAnsi="游ゴシック Light" w:hint="eastAsia"/>
                              </w:rPr>
                              <w:t>ì</w:t>
                            </w:r>
                            <w:r w:rsidRPr="00617630">
                              <w:rPr>
                                <w:rFonts w:ascii="游ゴシック Light" w:eastAsia="游ゴシック Light" w:hAnsi="游ゴシック Light"/>
                              </w:rPr>
                              <w:t>nh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 xml:space="preserve"> c</w:t>
                            </w:r>
                            <w:r w:rsidRPr="00617630">
                              <w:rPr>
                                <w:rFonts w:ascii="Calibri" w:eastAsia="游ゴシック Light" w:hAnsi="Calibri" w:cs="Calibri"/>
                              </w:rPr>
                              <w:t>ủ</w:t>
                            </w:r>
                            <w:r w:rsidRPr="00617630">
                              <w:rPr>
                                <w:rFonts w:ascii="游ゴシック Light" w:eastAsia="游ゴシック Light" w:hAnsi="游ゴシック Light"/>
                              </w:rPr>
                              <w:t>a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 xml:space="preserve"> n</w:t>
                            </w:r>
                            <w:r w:rsidRPr="00617630">
                              <w:rPr>
                                <w:rFonts w:ascii="Calibri" w:eastAsia="游ゴシック Light" w:hAnsi="Calibri" w:cs="Calibri"/>
                              </w:rPr>
                              <w:t>ơ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>i 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0301E" id="テキスト ボックス 83" o:spid="_x0000_s1139" type="#_x0000_t202" style="position:absolute;margin-left:232.05pt;margin-top:30.7pt;width:276.3pt;height:34.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" filled="f" stroked="f" strokeweight=".5pt">
                <v:textbox>
                  <w:txbxContent>
                    <w:p w:rsidR="00617630" w:rsidRPr="00EF770E" w:rsidRDefault="00617630" w:rsidP="00FB05D6">
                      <w:pPr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Ch</w:t>
                      </w:r>
                      <w:r w:rsidRPr="00617630">
                        <w:rPr>
                          <w:rFonts w:ascii="Calibri" w:eastAsia="游ゴシック Light" w:hAnsi="Calibri" w:cs="Calibri"/>
                        </w:rPr>
                        <w:t>ọ</w:t>
                      </w:r>
                      <w:r w:rsidRPr="00617630">
                        <w:rPr>
                          <w:rFonts w:ascii="游ゴシック Light" w:eastAsia="游ゴシック Light" w:hAnsi="游ゴシック Light"/>
                        </w:rPr>
                        <w:t>n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 xml:space="preserve"> c</w:t>
                      </w:r>
                      <w:r w:rsidRPr="00617630">
                        <w:rPr>
                          <w:rFonts w:ascii="游ゴシック Light" w:eastAsia="游ゴシック Light" w:hAnsi="游ゴシック Light" w:hint="eastAsia"/>
                        </w:rPr>
                        <w:t>ô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>ng tr</w:t>
                      </w:r>
                      <w:r w:rsidRPr="00617630">
                        <w:rPr>
                          <w:rFonts w:ascii="游ゴシック Light" w:eastAsia="游ゴシック Light" w:hAnsi="游ゴシック Light" w:hint="eastAsia"/>
                        </w:rPr>
                        <w:t>ì</w:t>
                      </w:r>
                      <w:r w:rsidRPr="00617630">
                        <w:rPr>
                          <w:rFonts w:ascii="游ゴシック Light" w:eastAsia="游ゴシック Light" w:hAnsi="游ゴシック Light"/>
                        </w:rPr>
                        <w:t>nh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 xml:space="preserve"> c</w:t>
                      </w:r>
                      <w:r w:rsidRPr="00617630">
                        <w:rPr>
                          <w:rFonts w:ascii="Calibri" w:eastAsia="游ゴシック Light" w:hAnsi="Calibri" w:cs="Calibri"/>
                        </w:rPr>
                        <w:t>ủ</w:t>
                      </w:r>
                      <w:r w:rsidRPr="00617630">
                        <w:rPr>
                          <w:rFonts w:ascii="游ゴシック Light" w:eastAsia="游ゴシック Light" w:hAnsi="游ゴシック Light"/>
                        </w:rPr>
                        <w:t>a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 xml:space="preserve"> n</w:t>
                      </w:r>
                      <w:r w:rsidRPr="00617630">
                        <w:rPr>
                          <w:rFonts w:ascii="Calibri" w:eastAsia="游ゴシック Light" w:hAnsi="Calibri" w:cs="Calibri"/>
                        </w:rPr>
                        <w:t>ơ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>i import</w:t>
                      </w:r>
                    </w:p>
                  </w:txbxContent>
                </v:textbox>
              </v:shape>
            </w:pict>
          </mc:Fallback>
        </mc:AlternateContent>
      </w:r>
      <w:r w:rsidR="00ED7E04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EF3BFCE" wp14:editId="081211CA">
                <wp:simplePos x="0" y="0"/>
                <wp:positionH relativeFrom="column">
                  <wp:posOffset>128905</wp:posOffset>
                </wp:positionH>
                <wp:positionV relativeFrom="paragraph">
                  <wp:posOffset>251460</wp:posOffset>
                </wp:positionV>
                <wp:extent cx="2679065" cy="1668780"/>
                <wp:effectExtent l="0" t="0" r="26035" b="26670"/>
                <wp:wrapNone/>
                <wp:docPr id="79" name="正方形/長方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1668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B81FC" id="正方形/長方形 79" o:spid="_x0000_s1026" style="position:absolute;margin-left:10.15pt;margin-top:19.8pt;width:210.95pt;height:131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" fillcolor="white [3212]" strokecolor="#243f60 [1604]" strokeweight="1pt"/>
            </w:pict>
          </mc:Fallback>
        </mc:AlternateContent>
      </w:r>
      <w:r w:rsidR="00ED7E04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8411E97" wp14:editId="353F6724">
                <wp:simplePos x="0" y="0"/>
                <wp:positionH relativeFrom="column">
                  <wp:posOffset>217170</wp:posOffset>
                </wp:positionH>
                <wp:positionV relativeFrom="paragraph">
                  <wp:posOffset>1286510</wp:posOffset>
                </wp:positionV>
                <wp:extent cx="2115820" cy="457200"/>
                <wp:effectExtent l="0" t="0" r="0" b="0"/>
                <wp:wrapNone/>
                <wp:docPr id="82" name="正方形/長方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457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630" w:rsidRPr="00ED7E04" w:rsidRDefault="00617630" w:rsidP="00ED7E04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8"/>
                                <w:szCs w:val="28"/>
                              </w:rPr>
                              <w:t>C工事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11E97" id="正方形/長方形 82" o:spid="_x0000_s1140" style="position:absolute;margin-left:17.1pt;margin-top:101.3pt;width:166.6pt;height:3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" filled="f" stroked="f" strokeweight="1pt">
                <v:textbox>
                  <w:txbxContent>
                    <w:p w:rsidR="00617630" w:rsidRPr="00ED7E04" w:rsidRDefault="00617630" w:rsidP="00ED7E04">
                      <w:pPr>
                        <w:jc w:val="left"/>
                        <w:rPr>
                          <w:rFonts w:asciiTheme="majorEastAsia" w:eastAsiaTheme="majorEastAsia" w:hAnsiTheme="majorEastAsi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28"/>
                          <w:szCs w:val="28"/>
                        </w:rPr>
                        <w:t>C工事</w:t>
                      </w:r>
                    </w:p>
                  </w:txbxContent>
                </v:textbox>
              </v:rect>
            </w:pict>
          </mc:Fallback>
        </mc:AlternateContent>
      </w:r>
      <w:r w:rsidR="00ED7E04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C649336" wp14:editId="1970753B">
                <wp:simplePos x="0" y="0"/>
                <wp:positionH relativeFrom="column">
                  <wp:posOffset>217170</wp:posOffset>
                </wp:positionH>
                <wp:positionV relativeFrom="paragraph">
                  <wp:posOffset>829310</wp:posOffset>
                </wp:positionV>
                <wp:extent cx="2115820" cy="457200"/>
                <wp:effectExtent l="0" t="0" r="0" b="0"/>
                <wp:wrapNone/>
                <wp:docPr id="81" name="正方形/長方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457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630" w:rsidRPr="00ED7E04" w:rsidRDefault="00617630" w:rsidP="00ED7E04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8"/>
                                <w:szCs w:val="28"/>
                              </w:rPr>
                              <w:t>B工事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49336" id="正方形/長方形 81" o:spid="_x0000_s1141" style="position:absolute;margin-left:17.1pt;margin-top:65.3pt;width:166.6pt;height:3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" filled="f" stroked="f" strokeweight="1pt">
                <v:textbox>
                  <w:txbxContent>
                    <w:p w:rsidR="00617630" w:rsidRPr="00ED7E04" w:rsidRDefault="00617630" w:rsidP="00ED7E04">
                      <w:pPr>
                        <w:jc w:val="left"/>
                        <w:rPr>
                          <w:rFonts w:asciiTheme="majorEastAsia" w:eastAsiaTheme="majorEastAsia" w:hAnsiTheme="majorEastAsi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28"/>
                          <w:szCs w:val="28"/>
                        </w:rPr>
                        <w:t>B工事</w:t>
                      </w:r>
                    </w:p>
                  </w:txbxContent>
                </v:textbox>
              </v:rect>
            </w:pict>
          </mc:Fallback>
        </mc:AlternateContent>
      </w:r>
      <w:r w:rsidR="00ED7E04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A4E2085" wp14:editId="724237C0">
                <wp:simplePos x="0" y="0"/>
                <wp:positionH relativeFrom="column">
                  <wp:posOffset>214527</wp:posOffset>
                </wp:positionH>
                <wp:positionV relativeFrom="paragraph">
                  <wp:posOffset>368935</wp:posOffset>
                </wp:positionV>
                <wp:extent cx="2115879" cy="457200"/>
                <wp:effectExtent l="0" t="0" r="0" b="0"/>
                <wp:wrapNone/>
                <wp:docPr id="80" name="正方形/長方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79" cy="457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630" w:rsidRPr="00ED7E04" w:rsidRDefault="00617630" w:rsidP="00ED7E04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8"/>
                                <w:szCs w:val="28"/>
                              </w:rPr>
                              <w:t>A工事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E2085" id="正方形/長方形 80" o:spid="_x0000_s1142" style="position:absolute;margin-left:16.9pt;margin-top:29.05pt;width:166.6pt;height:3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" filled="f" stroked="f" strokeweight="1pt">
                <v:textbox>
                  <w:txbxContent>
                    <w:p w:rsidR="00617630" w:rsidRPr="00ED7E04" w:rsidRDefault="00617630" w:rsidP="00ED7E04">
                      <w:pPr>
                        <w:jc w:val="left"/>
                        <w:rPr>
                          <w:rFonts w:asciiTheme="majorEastAsia" w:eastAsiaTheme="majorEastAsia" w:hAnsiTheme="majorEastAsia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28"/>
                          <w:szCs w:val="28"/>
                        </w:rPr>
                        <w:t>A工事</w:t>
                      </w:r>
                    </w:p>
                  </w:txbxContent>
                </v:textbox>
              </v:rect>
            </w:pict>
          </mc:Fallback>
        </mc:AlternateContent>
      </w:r>
      <w:r w:rsidR="009911AA">
        <w:br w:type="page"/>
      </w:r>
    </w:p>
    <w:p w:rsidR="00595263" w:rsidRDefault="008A26B4" w:rsidP="00B16A53">
      <w:r w:rsidRPr="008A26B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5C53586" wp14:editId="59A345C5">
                <wp:simplePos x="0" y="0"/>
                <wp:positionH relativeFrom="column">
                  <wp:posOffset>61595</wp:posOffset>
                </wp:positionH>
                <wp:positionV relativeFrom="paragraph">
                  <wp:posOffset>126365</wp:posOffset>
                </wp:positionV>
                <wp:extent cx="2621915" cy="439420"/>
                <wp:effectExtent l="0" t="0" r="0" b="0"/>
                <wp:wrapNone/>
                <wp:docPr id="237" name="テキスト ボック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4D40A1" w:rsidRDefault="004D40A1" w:rsidP="004D40A1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Chars="0"/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Tab ph</w:t>
                            </w:r>
                            <w:r w:rsidRPr="004D40A1">
                              <w:rPr>
                                <w:rFonts w:ascii="游ゴシック Light" w:eastAsia="游ゴシック Light" w:hAnsi="游ゴシック Light" w:hint="eastAsia"/>
                              </w:rPr>
                              <w:t>â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>n lo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ạ</w:t>
                            </w:r>
                            <w:r w:rsidRPr="004D40A1">
                              <w:rPr>
                                <w:rFonts w:ascii="游ゴシック Light" w:eastAsia="游ゴシック Light" w:hAnsi="游ゴシック Ligh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53586" id="テキスト ボックス 237" o:spid="_x0000_s1143" type="#_x0000_t202" style="position:absolute;left:0;text-align:left;margin-left:4.85pt;margin-top:9.95pt;width:206.45pt;height:34.6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" filled="f" stroked="f" strokeweight=".5pt">
                <v:textbox>
                  <w:txbxContent>
                    <w:p w:rsidR="00617630" w:rsidRPr="004D40A1" w:rsidRDefault="004D40A1" w:rsidP="004D40A1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Chars="0"/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Tab ph</w:t>
                      </w:r>
                      <w:r w:rsidRPr="004D40A1">
                        <w:rPr>
                          <w:rFonts w:ascii="游ゴシック Light" w:eastAsia="游ゴシック Light" w:hAnsi="游ゴシック Light" w:hint="eastAsia"/>
                        </w:rPr>
                        <w:t>â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>n lo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ạ</w:t>
                      </w:r>
                      <w:r w:rsidRPr="004D40A1">
                        <w:rPr>
                          <w:rFonts w:ascii="游ゴシック Light" w:eastAsia="游ゴシック Light" w:hAnsi="游ゴシック Ligh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CC25B4" w:rsidRDefault="00CC25B4" w:rsidP="00B16A53"/>
    <w:p w:rsidR="004A34BC" w:rsidRDefault="004A34BC">
      <w:pPr>
        <w:widowControl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49DD3E6" wp14:editId="35D6C37F">
                <wp:simplePos x="0" y="0"/>
                <wp:positionH relativeFrom="column">
                  <wp:posOffset>2457178</wp:posOffset>
                </wp:positionH>
                <wp:positionV relativeFrom="paragraph">
                  <wp:posOffset>3330414</wp:posOffset>
                </wp:positionV>
                <wp:extent cx="551815" cy="542925"/>
                <wp:effectExtent l="0" t="0" r="0" b="0"/>
                <wp:wrapNone/>
                <wp:docPr id="250" name="テキスト ボック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EF770E" w:rsidRDefault="00617630" w:rsidP="00EC48E7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DD3E6" id="テキスト ボックス 250" o:spid="_x0000_s1144" type="#_x0000_t202" style="position:absolute;margin-left:193.5pt;margin-top:262.25pt;width:43.45pt;height:42.75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" filled="f" stroked="f" strokeweight=".5pt">
                <v:textbox>
                  <w:txbxContent>
                    <w:p w:rsidR="00617630" w:rsidRPr="00EF770E" w:rsidRDefault="00617630" w:rsidP="00EC48E7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D708AE9" wp14:editId="418DE7D6">
                <wp:simplePos x="0" y="0"/>
                <wp:positionH relativeFrom="column">
                  <wp:posOffset>889990</wp:posOffset>
                </wp:positionH>
                <wp:positionV relativeFrom="paragraph">
                  <wp:posOffset>3688739</wp:posOffset>
                </wp:positionV>
                <wp:extent cx="551815" cy="542925"/>
                <wp:effectExtent l="0" t="0" r="0" b="0"/>
                <wp:wrapNone/>
                <wp:docPr id="249" name="テキスト ボック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EF770E" w:rsidRDefault="00617630" w:rsidP="00EC48E7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8AE9" id="テキスト ボックス 249" o:spid="_x0000_s1145" type="#_x0000_t202" style="position:absolute;margin-left:70.1pt;margin-top:290.45pt;width:43.45pt;height:42.75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" filled="f" stroked="f" strokeweight=".5pt">
                <v:textbox>
                  <w:txbxContent>
                    <w:p w:rsidR="00617630" w:rsidRPr="00EF770E" w:rsidRDefault="00617630" w:rsidP="00EC48E7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88AFB97" wp14:editId="16E2ABA5">
                <wp:simplePos x="0" y="0"/>
                <wp:positionH relativeFrom="column">
                  <wp:posOffset>3099080</wp:posOffset>
                </wp:positionH>
                <wp:positionV relativeFrom="paragraph">
                  <wp:posOffset>1503803</wp:posOffset>
                </wp:positionV>
                <wp:extent cx="551815" cy="542925"/>
                <wp:effectExtent l="0" t="0" r="0" b="0"/>
                <wp:wrapNone/>
                <wp:docPr id="248" name="テキスト ボック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EF770E" w:rsidRDefault="00617630" w:rsidP="00EC48E7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FB97" id="テキスト ボックス 248" o:spid="_x0000_s1146" type="#_x0000_t202" style="position:absolute;margin-left:244pt;margin-top:118.4pt;width:43.45pt;height:42.75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" filled="f" stroked="f" strokeweight=".5pt">
                <v:textbox>
                  <w:txbxContent>
                    <w:p w:rsidR="00617630" w:rsidRPr="00EF770E" w:rsidRDefault="00617630" w:rsidP="00EC48E7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45A4E4F" wp14:editId="277B1826">
                <wp:simplePos x="0" y="0"/>
                <wp:positionH relativeFrom="column">
                  <wp:posOffset>890485</wp:posOffset>
                </wp:positionH>
                <wp:positionV relativeFrom="paragraph">
                  <wp:posOffset>1551371</wp:posOffset>
                </wp:positionV>
                <wp:extent cx="551815" cy="542925"/>
                <wp:effectExtent l="0" t="0" r="0" b="0"/>
                <wp:wrapNone/>
                <wp:docPr id="247" name="テキスト ボック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EF770E" w:rsidRDefault="00617630" w:rsidP="00EC48E7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A4E4F" id="テキスト ボックス 247" o:spid="_x0000_s1147" type="#_x0000_t202" style="position:absolute;margin-left:70.1pt;margin-top:122.15pt;width:43.45pt;height:42.7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" filled="f" stroked="f" strokeweight=".5pt">
                <v:textbox>
                  <w:txbxContent>
                    <w:p w:rsidR="00617630" w:rsidRPr="00EF770E" w:rsidRDefault="00617630" w:rsidP="00EC48E7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0635C3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1A5AD1B" wp14:editId="5BEED13A">
                <wp:simplePos x="0" y="0"/>
                <wp:positionH relativeFrom="column">
                  <wp:posOffset>373380</wp:posOffset>
                </wp:positionH>
                <wp:positionV relativeFrom="paragraph">
                  <wp:posOffset>3098355</wp:posOffset>
                </wp:positionV>
                <wp:extent cx="996950" cy="0"/>
                <wp:effectExtent l="0" t="19050" r="12700" b="19050"/>
                <wp:wrapNone/>
                <wp:docPr id="240" name="直線コネクタ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C46EC" id="直線コネクタ 240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243.95pt" to="107.9pt,2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" strokecolor="#31849b [2408]" strokeweight="3.5pt"/>
            </w:pict>
          </mc:Fallback>
        </mc:AlternateContent>
      </w:r>
      <w:r w:rsidR="000635C3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3DD97E7" wp14:editId="17196019">
                <wp:simplePos x="0" y="0"/>
                <wp:positionH relativeFrom="column">
                  <wp:posOffset>383276</wp:posOffset>
                </wp:positionH>
                <wp:positionV relativeFrom="paragraph">
                  <wp:posOffset>2040807</wp:posOffset>
                </wp:positionV>
                <wp:extent cx="997528" cy="0"/>
                <wp:effectExtent l="0" t="19050" r="12700" b="19050"/>
                <wp:wrapNone/>
                <wp:docPr id="245" name="直線コネクタ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8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8B316" id="直線コネクタ 245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pt,160.7pt" to="108.75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" strokecolor="#31849b [2408]" strokeweight="3.5pt"/>
            </w:pict>
          </mc:Fallback>
        </mc:AlternateContent>
      </w:r>
      <w:r w:rsidR="000635C3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3885734" wp14:editId="6086419A">
                <wp:simplePos x="0" y="0"/>
                <wp:positionH relativeFrom="column">
                  <wp:posOffset>383276</wp:posOffset>
                </wp:positionH>
                <wp:positionV relativeFrom="paragraph">
                  <wp:posOffset>2251133</wp:posOffset>
                </wp:positionV>
                <wp:extent cx="997528" cy="0"/>
                <wp:effectExtent l="0" t="19050" r="12700" b="19050"/>
                <wp:wrapNone/>
                <wp:docPr id="244" name="直線コネクタ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8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B9B6E" id="直線コネクタ 244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pt,177.25pt" to="108.75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" strokecolor="#31849b [2408]" strokeweight="3.5pt"/>
            </w:pict>
          </mc:Fallback>
        </mc:AlternateContent>
      </w:r>
      <w:r w:rsidR="000635C3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98F9760" wp14:editId="34AEFCF7">
                <wp:simplePos x="0" y="0"/>
                <wp:positionH relativeFrom="column">
                  <wp:posOffset>383276</wp:posOffset>
                </wp:positionH>
                <wp:positionV relativeFrom="paragraph">
                  <wp:posOffset>2456444</wp:posOffset>
                </wp:positionV>
                <wp:extent cx="997528" cy="0"/>
                <wp:effectExtent l="0" t="19050" r="12700" b="19050"/>
                <wp:wrapNone/>
                <wp:docPr id="243" name="直線コネクタ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8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7F6FF" id="直線コネクタ 243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pt,193.4pt" to="108.75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" strokecolor="#31849b [2408]" strokeweight="3.5pt"/>
            </w:pict>
          </mc:Fallback>
        </mc:AlternateContent>
      </w:r>
      <w:r w:rsidR="000635C3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82B6753" wp14:editId="74279B96">
                <wp:simplePos x="0" y="0"/>
                <wp:positionH relativeFrom="column">
                  <wp:posOffset>383276</wp:posOffset>
                </wp:positionH>
                <wp:positionV relativeFrom="paragraph">
                  <wp:posOffset>2682075</wp:posOffset>
                </wp:positionV>
                <wp:extent cx="997528" cy="0"/>
                <wp:effectExtent l="0" t="19050" r="12700" b="19050"/>
                <wp:wrapNone/>
                <wp:docPr id="242" name="直線コネクタ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8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D46A6" id="直線コネクタ 242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pt,211.2pt" to="108.7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" strokecolor="#31849b [2408]" strokeweight="3.5pt"/>
            </w:pict>
          </mc:Fallback>
        </mc:AlternateContent>
      </w:r>
      <w:r w:rsidR="000635C3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E88D1CA" wp14:editId="51E4F571">
                <wp:simplePos x="0" y="0"/>
                <wp:positionH relativeFrom="column">
                  <wp:posOffset>383276</wp:posOffset>
                </wp:positionH>
                <wp:positionV relativeFrom="paragraph">
                  <wp:posOffset>2883955</wp:posOffset>
                </wp:positionV>
                <wp:extent cx="997528" cy="0"/>
                <wp:effectExtent l="0" t="19050" r="12700" b="19050"/>
                <wp:wrapNone/>
                <wp:docPr id="241" name="直線コネクタ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8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008A2" id="直線コネクタ 241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pt,227.1pt" to="108.75pt,2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" strokecolor="#31849b [2408]" strokeweight="3.5pt"/>
            </w:pict>
          </mc:Fallback>
        </mc:AlternateContent>
      </w:r>
      <w:r w:rsidR="000635C3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7A8DFB1" wp14:editId="049A7BDF">
                <wp:simplePos x="0" y="0"/>
                <wp:positionH relativeFrom="column">
                  <wp:posOffset>383985</wp:posOffset>
                </wp:positionH>
                <wp:positionV relativeFrom="paragraph">
                  <wp:posOffset>1912620</wp:posOffset>
                </wp:positionV>
                <wp:extent cx="0" cy="1174784"/>
                <wp:effectExtent l="19050" t="0" r="19050" b="6350"/>
                <wp:wrapNone/>
                <wp:docPr id="239" name="直線コネクタ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784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46E3F" id="直線コネクタ 239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150.6pt" to="30.25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" strokecolor="#31849b [2408]" strokeweight="3.5pt"/>
            </w:pict>
          </mc:Fallback>
        </mc:AlternateContent>
      </w:r>
      <w:r w:rsidR="000635C3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58EC313" wp14:editId="40DE780F">
                <wp:simplePos x="0" y="0"/>
                <wp:positionH relativeFrom="column">
                  <wp:posOffset>219636</wp:posOffset>
                </wp:positionH>
                <wp:positionV relativeFrom="paragraph">
                  <wp:posOffset>1568425</wp:posOffset>
                </wp:positionV>
                <wp:extent cx="1341755" cy="1792605"/>
                <wp:effectExtent l="0" t="0" r="10795" b="17145"/>
                <wp:wrapNone/>
                <wp:docPr id="238" name="正方形/長方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1792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630" w:rsidRPr="00EC2C71" w:rsidRDefault="00617630" w:rsidP="000635C3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仕分け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EC313" id="正方形/長方形 238" o:spid="_x0000_s1148" style="position:absolute;margin-left:17.3pt;margin-top:123.5pt;width:105.65pt;height:141.1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" fillcolor="white [3212]" strokecolor="#243f60 [1604]" strokeweight="1pt">
                <v:textbox>
                  <w:txbxContent>
                    <w:p w:rsidR="00617630" w:rsidRPr="00EC2C71" w:rsidRDefault="00617630" w:rsidP="000635C3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仕分け</w:t>
                      </w:r>
                    </w:p>
                  </w:txbxContent>
                </v:textbox>
              </v:rect>
            </w:pict>
          </mc:Fallback>
        </mc:AlternateContent>
      </w:r>
      <w:r w:rsidR="000635C3">
        <w:rPr>
          <w:noProof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31B0AE38" wp14:editId="62185ADB">
                <wp:simplePos x="0" y="0"/>
                <wp:positionH relativeFrom="column">
                  <wp:posOffset>1632585</wp:posOffset>
                </wp:positionH>
                <wp:positionV relativeFrom="paragraph">
                  <wp:posOffset>1567815</wp:posOffset>
                </wp:positionV>
                <wp:extent cx="4825365" cy="1792605"/>
                <wp:effectExtent l="0" t="0" r="13335" b="17145"/>
                <wp:wrapNone/>
                <wp:docPr id="216" name="グループ化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5365" cy="1792605"/>
                          <a:chOff x="0" y="0"/>
                          <a:chExt cx="5158105" cy="1353820"/>
                        </a:xfrm>
                      </wpg:grpSpPr>
                      <wps:wsp>
                        <wps:cNvPr id="217" name="正方形/長方形 217"/>
                        <wps:cNvSpPr/>
                        <wps:spPr>
                          <a:xfrm>
                            <a:off x="0" y="0"/>
                            <a:ext cx="5158105" cy="1353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EA1AC0" w:rsidRDefault="00617630" w:rsidP="008A26B4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仕分け済み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直線コネクタ 218"/>
                        <wps:cNvCnPr/>
                        <wps:spPr>
                          <a:xfrm flipV="1">
                            <a:off x="138023" y="310551"/>
                            <a:ext cx="4856480" cy="1"/>
                          </a:xfrm>
                          <a:prstGeom prst="line">
                            <a:avLst/>
                          </a:prstGeom>
                          <a:ln w="1809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直線コネクタ 219"/>
                        <wps:cNvCnPr/>
                        <wps:spPr>
                          <a:xfrm flipV="1">
                            <a:off x="138023" y="517585"/>
                            <a:ext cx="4856480" cy="0"/>
                          </a:xfrm>
                          <a:prstGeom prst="line">
                            <a:avLst/>
                          </a:prstGeom>
                          <a:ln w="1809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直線コネクタ 220"/>
                        <wps:cNvCnPr/>
                        <wps:spPr>
                          <a:xfrm flipV="1">
                            <a:off x="138023" y="724619"/>
                            <a:ext cx="4856480" cy="0"/>
                          </a:xfrm>
                          <a:prstGeom prst="line">
                            <a:avLst/>
                          </a:prstGeom>
                          <a:ln w="1809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線コネクタ 221"/>
                        <wps:cNvCnPr/>
                        <wps:spPr>
                          <a:xfrm flipV="1">
                            <a:off x="138023" y="931653"/>
                            <a:ext cx="4856480" cy="0"/>
                          </a:xfrm>
                          <a:prstGeom prst="line">
                            <a:avLst/>
                          </a:prstGeom>
                          <a:ln w="1809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線コネクタ 222"/>
                        <wps:cNvCnPr/>
                        <wps:spPr>
                          <a:xfrm flipV="1">
                            <a:off x="138023" y="1147314"/>
                            <a:ext cx="4856480" cy="0"/>
                          </a:xfrm>
                          <a:prstGeom prst="line">
                            <a:avLst/>
                          </a:prstGeom>
                          <a:ln w="1809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B0AE38" id="グループ化 216" o:spid="_x0000_s1149" style="position:absolute;margin-left:128.55pt;margin-top:123.45pt;width:379.95pt;height:141.15pt;z-index:251904000;mso-width-relative:margin;mso-height-relative:margin" coordsize="51581,13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">
                <v:rect id="正方形/長方形 217" o:spid="_x0000_s1150" style="position:absolute;width:51581;height:13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" fillcolor="white [3212]" strokecolor="#243f60 [1604]" strokeweight="1pt">
                  <v:textbox>
                    <w:txbxContent>
                      <w:p w:rsidR="00617630" w:rsidRPr="00EA1AC0" w:rsidRDefault="00617630" w:rsidP="008A26B4">
                        <w:pPr>
                          <w:jc w:val="left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8"/>
                            <w:szCs w:val="18"/>
                          </w:rPr>
                          <w:t>仕分け済み</w:t>
                        </w:r>
                      </w:p>
                    </w:txbxContent>
                  </v:textbox>
                </v:rect>
                <v:line id="直線コネクタ 218" o:spid="_x0000_s1151" style="position:absolute;flip:y;visibility:visible;mso-wrap-style:square" from="1380,3105" to="49945,3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" strokecolor="#d8d8d8 [2732]" strokeweight="14.25pt"/>
                <v:line id="直線コネクタ 219" o:spid="_x0000_s1152" style="position:absolute;flip:y;visibility:visible;mso-wrap-style:square" from="1380,5175" to="49945,5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" strokecolor="#7f7f7f [1612]" strokeweight="14.25pt"/>
                <v:line id="直線コネクタ 220" o:spid="_x0000_s1153" style="position:absolute;flip:y;visibility:visible;mso-wrap-style:square" from="1380,7246" to="49945,7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" strokecolor="#d8d8d8 [2732]" strokeweight="14.25pt"/>
                <v:line id="直線コネクタ 221" o:spid="_x0000_s1154" style="position:absolute;flip:y;visibility:visible;mso-wrap-style:square" from="1380,9316" to="49945,9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" strokecolor="#7f7f7f [1612]" strokeweight="14.25pt"/>
                <v:line id="直線コネクタ 222" o:spid="_x0000_s1155" style="position:absolute;flip:y;visibility:visible;mso-wrap-style:square" from="1380,11473" to="49945,11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" strokecolor="#d8d8d8 [2732]" strokeweight="14.25pt"/>
              </v:group>
            </w:pict>
          </mc:Fallback>
        </mc:AlternateContent>
      </w:r>
      <w:r w:rsidR="000635C3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B626C75" wp14:editId="69E7A9BB">
                <wp:simplePos x="0" y="0"/>
                <wp:positionH relativeFrom="column">
                  <wp:posOffset>219635</wp:posOffset>
                </wp:positionH>
                <wp:positionV relativeFrom="paragraph">
                  <wp:posOffset>3432851</wp:posOffset>
                </wp:positionV>
                <wp:extent cx="1341911" cy="1974215"/>
                <wp:effectExtent l="0" t="0" r="10795" b="26035"/>
                <wp:wrapNone/>
                <wp:docPr id="209" name="正方形/長方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1974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630" w:rsidRPr="00EC2C71" w:rsidRDefault="00617630" w:rsidP="008A26B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2C7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絞り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込み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26C75" id="正方形/長方形 209" o:spid="_x0000_s1156" style="position:absolute;margin-left:17.3pt;margin-top:270.3pt;width:105.65pt;height:155.4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" fillcolor="white [3212]" strokecolor="#243f60 [1604]" strokeweight="1pt">
                <v:textbox>
                  <w:txbxContent>
                    <w:p w:rsidR="00617630" w:rsidRPr="00EC2C71" w:rsidRDefault="00617630" w:rsidP="008A26B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C2C7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絞り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込み</w:t>
                      </w:r>
                    </w:p>
                  </w:txbxContent>
                </v:textbox>
              </v:rect>
            </w:pict>
          </mc:Fallback>
        </mc:AlternateContent>
      </w:r>
      <w:r w:rsidR="000635C3">
        <w:rPr>
          <w:noProof/>
        </w:rPr>
        <mc:AlternateContent>
          <mc:Choice Requires="wpg">
            <w:drawing>
              <wp:anchor distT="0" distB="0" distL="114300" distR="114300" simplePos="0" relativeHeight="251905024" behindDoc="0" locked="0" layoutInCell="1" allowOverlap="1" wp14:anchorId="776753FB" wp14:editId="520DB759">
                <wp:simplePos x="0" y="0"/>
                <wp:positionH relativeFrom="column">
                  <wp:posOffset>1632585</wp:posOffset>
                </wp:positionH>
                <wp:positionV relativeFrom="paragraph">
                  <wp:posOffset>3432810</wp:posOffset>
                </wp:positionV>
                <wp:extent cx="4825365" cy="1958340"/>
                <wp:effectExtent l="0" t="0" r="13335" b="22860"/>
                <wp:wrapNone/>
                <wp:docPr id="223" name="グループ化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5365" cy="1958340"/>
                          <a:chOff x="0" y="0"/>
                          <a:chExt cx="5158105" cy="1353820"/>
                        </a:xfrm>
                      </wpg:grpSpPr>
                      <wps:wsp>
                        <wps:cNvPr id="224" name="正方形/長方形 224"/>
                        <wps:cNvSpPr/>
                        <wps:spPr>
                          <a:xfrm>
                            <a:off x="0" y="0"/>
                            <a:ext cx="5158105" cy="1353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EA1AC0" w:rsidRDefault="00617630" w:rsidP="008A26B4">
                              <w:pPr>
                                <w:jc w:val="left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未仕分け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直線コネクタ 225"/>
                        <wps:cNvCnPr/>
                        <wps:spPr>
                          <a:xfrm flipV="1">
                            <a:off x="138023" y="310551"/>
                            <a:ext cx="4856480" cy="1"/>
                          </a:xfrm>
                          <a:prstGeom prst="line">
                            <a:avLst/>
                          </a:prstGeom>
                          <a:ln w="1809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直線コネクタ 226"/>
                        <wps:cNvCnPr/>
                        <wps:spPr>
                          <a:xfrm flipV="1">
                            <a:off x="138023" y="517585"/>
                            <a:ext cx="4856480" cy="0"/>
                          </a:xfrm>
                          <a:prstGeom prst="line">
                            <a:avLst/>
                          </a:prstGeom>
                          <a:ln w="1809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線コネクタ 227"/>
                        <wps:cNvCnPr/>
                        <wps:spPr>
                          <a:xfrm flipV="1">
                            <a:off x="138023" y="724619"/>
                            <a:ext cx="4856480" cy="0"/>
                          </a:xfrm>
                          <a:prstGeom prst="line">
                            <a:avLst/>
                          </a:prstGeom>
                          <a:ln w="1809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線コネクタ 228"/>
                        <wps:cNvCnPr/>
                        <wps:spPr>
                          <a:xfrm flipV="1">
                            <a:off x="138023" y="931653"/>
                            <a:ext cx="4856480" cy="0"/>
                          </a:xfrm>
                          <a:prstGeom prst="line">
                            <a:avLst/>
                          </a:prstGeom>
                          <a:ln w="1809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線コネクタ 229"/>
                        <wps:cNvCnPr/>
                        <wps:spPr>
                          <a:xfrm flipV="1">
                            <a:off x="138023" y="1147314"/>
                            <a:ext cx="4856480" cy="0"/>
                          </a:xfrm>
                          <a:prstGeom prst="line">
                            <a:avLst/>
                          </a:prstGeom>
                          <a:ln w="1809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6753FB" id="グループ化 223" o:spid="_x0000_s1157" style="position:absolute;margin-left:128.55pt;margin-top:270.3pt;width:379.95pt;height:154.2pt;z-index:251905024;mso-width-relative:margin;mso-height-relative:margin" coordsize="51581,13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">
                <v:rect id="正方形/長方形 224" o:spid="_x0000_s1158" style="position:absolute;width:51581;height:13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" fillcolor="white [3212]" strokecolor="#243f60 [1604]" strokeweight="1pt">
                  <v:textbox>
                    <w:txbxContent>
                      <w:p w:rsidR="00617630" w:rsidRPr="00EA1AC0" w:rsidRDefault="00617630" w:rsidP="008A26B4">
                        <w:pPr>
                          <w:jc w:val="left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8"/>
                            <w:szCs w:val="18"/>
                          </w:rPr>
                          <w:t>未仕分け</w:t>
                        </w:r>
                      </w:p>
                    </w:txbxContent>
                  </v:textbox>
                </v:rect>
                <v:line id="直線コネクタ 225" o:spid="_x0000_s1159" style="position:absolute;flip:y;visibility:visible;mso-wrap-style:square" from="1380,3105" to="49945,3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" strokecolor="#d8d8d8 [2732]" strokeweight="14.25pt"/>
                <v:line id="直線コネクタ 226" o:spid="_x0000_s1160" style="position:absolute;flip:y;visibility:visible;mso-wrap-style:square" from="1380,5175" to="49945,5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" strokecolor="#7f7f7f [1612]" strokeweight="14.25pt"/>
                <v:line id="直線コネクタ 227" o:spid="_x0000_s1161" style="position:absolute;flip:y;visibility:visible;mso-wrap-style:square" from="1380,7246" to="49945,7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" strokecolor="#d8d8d8 [2732]" strokeweight="14.25pt"/>
                <v:line id="直線コネクタ 228" o:spid="_x0000_s1162" style="position:absolute;flip:y;visibility:visible;mso-wrap-style:square" from="1380,9316" to="49945,9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" strokecolor="#7f7f7f [1612]" strokeweight="14.25pt"/>
                <v:line id="直線コネクタ 229" o:spid="_x0000_s1163" style="position:absolute;flip:y;visibility:visible;mso-wrap-style:square" from="1380,11473" to="49945,11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" strokecolor="#d8d8d8 [2732]" strokeweight="14.25pt"/>
              </v:group>
            </w:pict>
          </mc:Fallback>
        </mc:AlternateContent>
      </w:r>
      <w:r w:rsidR="000635C3">
        <w:rPr>
          <w:noProof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733FB236" wp14:editId="6DA4BC7F">
                <wp:simplePos x="0" y="0"/>
                <wp:positionH relativeFrom="column">
                  <wp:posOffset>322580</wp:posOffset>
                </wp:positionH>
                <wp:positionV relativeFrom="paragraph">
                  <wp:posOffset>3693160</wp:posOffset>
                </wp:positionV>
                <wp:extent cx="275590" cy="1564005"/>
                <wp:effectExtent l="0" t="0" r="10160" b="17145"/>
                <wp:wrapNone/>
                <wp:docPr id="210" name="グループ化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0" cy="1564005"/>
                          <a:chOff x="0" y="0"/>
                          <a:chExt cx="275590" cy="1564700"/>
                        </a:xfrm>
                      </wpg:grpSpPr>
                      <wps:wsp>
                        <wps:cNvPr id="211" name="正方形/長方形 211"/>
                        <wps:cNvSpPr/>
                        <wps:spPr>
                          <a:xfrm>
                            <a:off x="0" y="0"/>
                            <a:ext cx="275590" cy="2882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6F1829" w:rsidRDefault="00617630" w:rsidP="008A26B4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6F1829"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2" name="正方形/長方形 212"/>
                        <wps:cNvSpPr/>
                        <wps:spPr>
                          <a:xfrm>
                            <a:off x="0" y="319102"/>
                            <a:ext cx="275590" cy="2882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6F1829" w:rsidRDefault="00617630" w:rsidP="008A26B4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6F1829"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3" name="正方形/長方形 213"/>
                        <wps:cNvSpPr/>
                        <wps:spPr>
                          <a:xfrm>
                            <a:off x="0" y="638206"/>
                            <a:ext cx="275590" cy="2882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6F1829" w:rsidRDefault="00617630" w:rsidP="008A26B4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6F1829"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4" name="正方形/長方形 214"/>
                        <wps:cNvSpPr/>
                        <wps:spPr>
                          <a:xfrm>
                            <a:off x="0" y="957308"/>
                            <a:ext cx="275590" cy="2882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6F1829" w:rsidRDefault="00617630" w:rsidP="008A26B4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6F1829"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5" name="正方形/長方形 215"/>
                        <wps:cNvSpPr/>
                        <wps:spPr>
                          <a:xfrm>
                            <a:off x="0" y="1276410"/>
                            <a:ext cx="275590" cy="2882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6F1829" w:rsidRDefault="00617630" w:rsidP="008A26B4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6F1829"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FB236" id="グループ化 210" o:spid="_x0000_s1164" style="position:absolute;margin-left:25.4pt;margin-top:290.8pt;width:21.7pt;height:123.15pt;z-index:251902976" coordsize="2755,15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">
                <v:rect id="正方形/長方形 211" o:spid="_x0000_s1165" style="position:absolute;width:2755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" fillcolor="white [3212]" strokecolor="#243f60 [1604]" strokeweight="1pt">
                  <v:textbox style="mso-fit-shape-to-text:t">
                    <w:txbxContent>
                      <w:p w:rsidR="00617630" w:rsidRPr="006F1829" w:rsidRDefault="00617630" w:rsidP="008A26B4">
                        <w:pPr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6F1829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6"/>
                            <w:szCs w:val="16"/>
                          </w:rPr>
                          <w:t>レ</w:t>
                        </w:r>
                      </w:p>
                    </w:txbxContent>
                  </v:textbox>
                </v:rect>
                <v:rect id="正方形/長方形 212" o:spid="_x0000_s1166" style="position:absolute;top:3191;width:2755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" fillcolor="white [3212]" strokecolor="#243f60 [1604]" strokeweight="1pt">
                  <v:textbox style="mso-fit-shape-to-text:t">
                    <w:txbxContent>
                      <w:p w:rsidR="00617630" w:rsidRPr="006F1829" w:rsidRDefault="00617630" w:rsidP="008A26B4">
                        <w:pPr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6F1829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6"/>
                            <w:szCs w:val="16"/>
                          </w:rPr>
                          <w:t>レ</w:t>
                        </w:r>
                      </w:p>
                    </w:txbxContent>
                  </v:textbox>
                </v:rect>
                <v:rect id="正方形/長方形 213" o:spid="_x0000_s1167" style="position:absolute;top:6382;width:2755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" fillcolor="white [3212]" strokecolor="#243f60 [1604]" strokeweight="1pt">
                  <v:textbox style="mso-fit-shape-to-text:t">
                    <w:txbxContent>
                      <w:p w:rsidR="00617630" w:rsidRPr="006F1829" w:rsidRDefault="00617630" w:rsidP="008A26B4">
                        <w:pPr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6F1829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6"/>
                            <w:szCs w:val="16"/>
                          </w:rPr>
                          <w:t>レ</w:t>
                        </w:r>
                      </w:p>
                    </w:txbxContent>
                  </v:textbox>
                </v:rect>
                <v:rect id="正方形/長方形 214" o:spid="_x0000_s1168" style="position:absolute;top:9573;width:2755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" fillcolor="white [3212]" strokecolor="#243f60 [1604]" strokeweight="1pt">
                  <v:textbox style="mso-fit-shape-to-text:t">
                    <w:txbxContent>
                      <w:p w:rsidR="00617630" w:rsidRPr="006F1829" w:rsidRDefault="00617630" w:rsidP="008A26B4">
                        <w:pPr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6F1829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6"/>
                            <w:szCs w:val="16"/>
                          </w:rPr>
                          <w:t>レ</w:t>
                        </w:r>
                      </w:p>
                    </w:txbxContent>
                  </v:textbox>
                </v:rect>
                <v:rect id="正方形/長方形 215" o:spid="_x0000_s1169" style="position:absolute;top:12764;width:2755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" fillcolor="white [3212]" strokecolor="#243f60 [1604]" strokeweight="1pt">
                  <v:textbox style="mso-fit-shape-to-text:t">
                    <w:txbxContent>
                      <w:p w:rsidR="00617630" w:rsidRPr="006F1829" w:rsidRDefault="00617630" w:rsidP="008A26B4">
                        <w:pPr>
                          <w:jc w:val="center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6F1829"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16"/>
                            <w:szCs w:val="16"/>
                          </w:rPr>
                          <w:t>レ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pPr w:leftFromText="142" w:rightFromText="142" w:vertAnchor="text" w:horzAnchor="margin" w:tblpXSpec="center" w:tblpY="94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675"/>
        <w:gridCol w:w="2268"/>
        <w:gridCol w:w="7121"/>
      </w:tblGrid>
      <w:tr w:rsidR="004A34BC" w:rsidRPr="005B49CE" w:rsidTr="004A34BC">
        <w:tc>
          <w:tcPr>
            <w:tcW w:w="675" w:type="dxa"/>
          </w:tcPr>
          <w:p w:rsidR="004A34BC" w:rsidRPr="005B49CE" w:rsidRDefault="004A34BC" w:rsidP="004A34BC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1</w:t>
            </w:r>
          </w:p>
        </w:tc>
        <w:tc>
          <w:tcPr>
            <w:tcW w:w="2268" w:type="dxa"/>
          </w:tcPr>
          <w:p w:rsidR="004A34BC" w:rsidRPr="005B49CE" w:rsidRDefault="004D40A1" w:rsidP="004A34BC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Ph</w:t>
            </w:r>
            <w:r w:rsidRPr="004D40A1">
              <w:rPr>
                <w:rFonts w:ascii="游ゴシック Light" w:eastAsia="游ゴシック Light" w:hAnsi="游ゴシック Light" w:hint="eastAsia"/>
              </w:rPr>
              <w:t>â</w:t>
            </w:r>
            <w:r>
              <w:rPr>
                <w:rFonts w:ascii="游ゴシック Light" w:eastAsia="游ゴシック Light" w:hAnsi="游ゴシック Light"/>
              </w:rPr>
              <w:t>n lo</w:t>
            </w:r>
            <w:r w:rsidRPr="004D40A1">
              <w:rPr>
                <w:rFonts w:ascii="Calibri" w:eastAsia="游ゴシック Light" w:hAnsi="Calibri" w:cs="Calibri"/>
              </w:rPr>
              <w:t>ạ</w:t>
            </w:r>
            <w:r w:rsidRPr="004D40A1">
              <w:rPr>
                <w:rFonts w:ascii="游ゴシック Light" w:eastAsia="游ゴシック Light" w:hAnsi="游ゴシック Light"/>
              </w:rPr>
              <w:t>i</w:t>
            </w:r>
            <w:r>
              <w:rPr>
                <w:rFonts w:ascii="游ゴシック Light" w:eastAsia="游ゴシック Light" w:hAnsi="游ゴシック Light"/>
              </w:rPr>
              <w:t xml:space="preserve"> h</w:t>
            </w:r>
            <w:r w:rsidRPr="004D40A1">
              <w:rPr>
                <w:rFonts w:ascii="游ゴシック Light" w:eastAsia="游ゴシック Light" w:hAnsi="游ゴシック Light" w:hint="eastAsia"/>
              </w:rPr>
              <w:t>à</w:t>
            </w:r>
            <w:r w:rsidRPr="004D40A1">
              <w:rPr>
                <w:rFonts w:ascii="游ゴシック Light" w:eastAsia="游ゴシック Light" w:hAnsi="游ゴシック Light"/>
              </w:rPr>
              <w:t>ng</w:t>
            </w:r>
            <w:r>
              <w:rPr>
                <w:rFonts w:ascii="游ゴシック Light" w:eastAsia="游ゴシック Light" w:hAnsi="游ゴシック Light"/>
              </w:rPr>
              <w:t xml:space="preserve"> lo</w:t>
            </w:r>
            <w:r w:rsidRPr="004D40A1">
              <w:rPr>
                <w:rFonts w:ascii="Calibri" w:eastAsia="游ゴシック Light" w:hAnsi="Calibri" w:cs="Calibri"/>
              </w:rPr>
              <w:t>ạ</w:t>
            </w:r>
            <w:r w:rsidRPr="004D40A1">
              <w:rPr>
                <w:rFonts w:ascii="游ゴシック Light" w:eastAsia="游ゴシック Light" w:hAnsi="游ゴシック Light"/>
              </w:rPr>
              <w:t>t</w:t>
            </w:r>
          </w:p>
        </w:tc>
        <w:tc>
          <w:tcPr>
            <w:tcW w:w="7121" w:type="dxa"/>
          </w:tcPr>
          <w:p w:rsidR="004A34BC" w:rsidRPr="005B49CE" w:rsidRDefault="004D40A1" w:rsidP="004D40A1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Kh</w:t>
            </w:r>
            <w:r w:rsidRPr="004D40A1">
              <w:rPr>
                <w:rFonts w:ascii="Calibri" w:eastAsia="游ゴシック Light" w:hAnsi="Calibri" w:cs="Calibri"/>
              </w:rPr>
              <w:t>ở</w:t>
            </w:r>
            <w:r w:rsidRPr="004D40A1">
              <w:rPr>
                <w:rFonts w:ascii="游ゴシック Light" w:eastAsia="游ゴシック Light" w:hAnsi="游ゴシック Light"/>
              </w:rPr>
              <w:t>i</w:t>
            </w:r>
            <w:r>
              <w:rPr>
                <w:rFonts w:ascii="游ゴシック Light" w:eastAsia="游ゴシック Light" w:hAnsi="游ゴシック Light"/>
              </w:rPr>
              <w:t xml:space="preserve"> </w:t>
            </w:r>
            <w:r>
              <w:rPr>
                <w:rFonts w:ascii="游ゴシック Light" w:eastAsia="游ゴシック Light" w:hAnsi="游ゴシック Light" w:hint="eastAsia"/>
              </w:rPr>
              <w:t>đ</w:t>
            </w:r>
            <w:r w:rsidRPr="004D40A1">
              <w:rPr>
                <w:rFonts w:ascii="Calibri" w:eastAsia="游ゴシック Light" w:hAnsi="Calibri" w:cs="Calibri"/>
              </w:rPr>
              <w:t>ộ</w:t>
            </w:r>
            <w:r w:rsidRPr="004D40A1">
              <w:rPr>
                <w:rFonts w:ascii="游ゴシック Light" w:eastAsia="游ゴシック Light" w:hAnsi="游ゴシック Light"/>
              </w:rPr>
              <w:t>ng</w:t>
            </w:r>
            <w:r>
              <w:rPr>
                <w:rFonts w:ascii="游ゴシック Light" w:eastAsia="游ゴシック Light" w:hAnsi="游ゴシック Light"/>
              </w:rPr>
              <w:t xml:space="preserve"> m</w:t>
            </w:r>
            <w:r w:rsidRPr="004D40A1">
              <w:rPr>
                <w:rFonts w:ascii="游ゴシック Light" w:eastAsia="游ゴシック Light" w:hAnsi="游ゴシック Light" w:hint="eastAsia"/>
              </w:rPr>
              <w:t>à</w:t>
            </w:r>
            <w:r w:rsidRPr="004D40A1">
              <w:rPr>
                <w:rFonts w:ascii="游ゴシック Light" w:eastAsia="游ゴシック Light" w:hAnsi="游ゴシック Light"/>
              </w:rPr>
              <w:t>n</w:t>
            </w:r>
            <w:r>
              <w:rPr>
                <w:rFonts w:ascii="游ゴシック Light" w:eastAsia="游ゴシック Light" w:hAnsi="游ゴシック Light"/>
              </w:rPr>
              <w:t xml:space="preserve"> h</w:t>
            </w:r>
            <w:r w:rsidRPr="004D40A1">
              <w:rPr>
                <w:rFonts w:ascii="游ゴシック Light" w:eastAsia="游ゴシック Light" w:hAnsi="游ゴシック Light" w:hint="eastAsia"/>
              </w:rPr>
              <w:t>ì</w:t>
            </w:r>
            <w:r w:rsidRPr="004D40A1">
              <w:rPr>
                <w:rFonts w:ascii="游ゴシック Light" w:eastAsia="游ゴシック Light" w:hAnsi="游ゴシック Light"/>
              </w:rPr>
              <w:t>nh</w:t>
            </w:r>
            <w:r>
              <w:rPr>
                <w:rFonts w:ascii="游ゴシック Light" w:eastAsia="游ゴシック Light" w:hAnsi="游ゴシック Light"/>
              </w:rPr>
              <w:t xml:space="preserve"> ph</w:t>
            </w:r>
            <w:r w:rsidRPr="004D40A1">
              <w:rPr>
                <w:rFonts w:ascii="游ゴシック Light" w:eastAsia="游ゴシック Light" w:hAnsi="游ゴシック Light" w:hint="eastAsia"/>
              </w:rPr>
              <w:t>â</w:t>
            </w:r>
            <w:r>
              <w:rPr>
                <w:rFonts w:ascii="游ゴシック Light" w:eastAsia="游ゴシック Light" w:hAnsi="游ゴシック Light"/>
              </w:rPr>
              <w:t>n lo</w:t>
            </w:r>
            <w:r w:rsidRPr="004D40A1">
              <w:rPr>
                <w:rFonts w:ascii="Calibri" w:eastAsia="游ゴシック Light" w:hAnsi="Calibri" w:cs="Calibri"/>
              </w:rPr>
              <w:t>ạ</w:t>
            </w:r>
            <w:r w:rsidRPr="004D40A1">
              <w:rPr>
                <w:rFonts w:ascii="游ゴシック Light" w:eastAsia="游ゴシック Light" w:hAnsi="游ゴシック Light"/>
              </w:rPr>
              <w:t>i</w:t>
            </w:r>
            <w:r>
              <w:rPr>
                <w:rFonts w:ascii="游ゴシック Light" w:eastAsia="游ゴシック Light" w:hAnsi="游ゴシック Light"/>
              </w:rPr>
              <w:t xml:space="preserve"> h</w:t>
            </w:r>
            <w:r w:rsidRPr="004D40A1">
              <w:rPr>
                <w:rFonts w:ascii="游ゴシック Light" w:eastAsia="游ゴシック Light" w:hAnsi="游ゴシック Light" w:hint="eastAsia"/>
              </w:rPr>
              <w:t>à</w:t>
            </w:r>
            <w:r w:rsidRPr="004D40A1">
              <w:rPr>
                <w:rFonts w:ascii="游ゴシック Light" w:eastAsia="游ゴシック Light" w:hAnsi="游ゴシック Light"/>
              </w:rPr>
              <w:t>ng</w:t>
            </w:r>
            <w:r>
              <w:rPr>
                <w:rFonts w:ascii="游ゴシック Light" w:eastAsia="游ゴシック Light" w:hAnsi="游ゴシック Light"/>
              </w:rPr>
              <w:t xml:space="preserve"> lo</w:t>
            </w:r>
            <w:r w:rsidRPr="004D40A1">
              <w:rPr>
                <w:rFonts w:ascii="Calibri" w:eastAsia="游ゴシック Light" w:hAnsi="Calibri" w:cs="Calibri"/>
              </w:rPr>
              <w:t>ạ</w:t>
            </w:r>
            <w:r w:rsidRPr="004D40A1">
              <w:rPr>
                <w:rFonts w:ascii="游ゴシック Light" w:eastAsia="游ゴシック Light" w:hAnsi="游ゴシック Light"/>
              </w:rPr>
              <w:t>t</w:t>
            </w:r>
            <w:r>
              <w:rPr>
                <w:rFonts w:ascii="游ゴシック Light" w:eastAsia="游ゴシック Light" w:hAnsi="游ゴシック Light"/>
              </w:rPr>
              <w:t>.</w:t>
            </w:r>
          </w:p>
        </w:tc>
      </w:tr>
      <w:tr w:rsidR="004A34BC" w:rsidRPr="005B49CE" w:rsidTr="004A34BC">
        <w:tc>
          <w:tcPr>
            <w:tcW w:w="675" w:type="dxa"/>
          </w:tcPr>
          <w:p w:rsidR="004A34BC" w:rsidRPr="005B49CE" w:rsidRDefault="004A34BC" w:rsidP="004A34BC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2</w:t>
            </w:r>
          </w:p>
        </w:tc>
        <w:tc>
          <w:tcPr>
            <w:tcW w:w="2268" w:type="dxa"/>
          </w:tcPr>
          <w:p w:rsidR="004A34BC" w:rsidRPr="005B49CE" w:rsidRDefault="004D40A1" w:rsidP="004A34BC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Ph</w:t>
            </w:r>
            <w:r w:rsidRPr="004D40A1">
              <w:rPr>
                <w:rFonts w:ascii="游ゴシック Light" w:eastAsia="游ゴシック Light" w:hAnsi="游ゴシック Light" w:hint="eastAsia"/>
              </w:rPr>
              <w:t>â</w:t>
            </w:r>
            <w:r>
              <w:rPr>
                <w:rFonts w:ascii="游ゴシック Light" w:eastAsia="游ゴシック Light" w:hAnsi="游ゴシック Light"/>
              </w:rPr>
              <w:t>n lo</w:t>
            </w:r>
            <w:r w:rsidRPr="004D40A1">
              <w:rPr>
                <w:rFonts w:ascii="Calibri" w:eastAsia="游ゴシック Light" w:hAnsi="Calibri" w:cs="Calibri"/>
              </w:rPr>
              <w:t>ạ</w:t>
            </w:r>
            <w:r w:rsidRPr="004D40A1">
              <w:rPr>
                <w:rFonts w:ascii="游ゴシック Light" w:eastAsia="游ゴシック Light" w:hAnsi="游ゴシック Light"/>
              </w:rPr>
              <w:t>i</w:t>
            </w:r>
          </w:p>
        </w:tc>
        <w:tc>
          <w:tcPr>
            <w:tcW w:w="7121" w:type="dxa"/>
          </w:tcPr>
          <w:p w:rsidR="004A34BC" w:rsidRPr="005B49CE" w:rsidRDefault="004D40A1" w:rsidP="004D40A1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Hi</w:t>
            </w:r>
            <w:r w:rsidRPr="004D40A1">
              <w:rPr>
                <w:rFonts w:ascii="Calibri" w:eastAsia="游ゴシック Light" w:hAnsi="Calibri" w:cs="Calibri"/>
              </w:rPr>
              <w:t>ể</w:t>
            </w:r>
            <w:r w:rsidRPr="004D40A1">
              <w:rPr>
                <w:rFonts w:ascii="游ゴシック Light" w:eastAsia="游ゴシック Light" w:hAnsi="游ゴシック Light"/>
              </w:rPr>
              <w:t>n</w:t>
            </w:r>
            <w:r>
              <w:rPr>
                <w:rFonts w:ascii="游ゴシック Light" w:eastAsia="游ゴシック Light" w:hAnsi="游ゴシック Light"/>
              </w:rPr>
              <w:t xml:space="preserve"> th</w:t>
            </w:r>
            <w:r w:rsidRPr="004D40A1">
              <w:rPr>
                <w:rFonts w:ascii="Calibri" w:eastAsia="游ゴシック Light" w:hAnsi="Calibri" w:cs="Calibri"/>
              </w:rPr>
              <w:t>ị</w:t>
            </w:r>
            <w:r>
              <w:rPr>
                <w:rFonts w:ascii="Calibri" w:eastAsia="游ゴシック Light" w:hAnsi="Calibri" w:cs="Calibri"/>
              </w:rPr>
              <w:t xml:space="preserve"> l</w:t>
            </w:r>
            <w:r w:rsidRPr="004D40A1">
              <w:rPr>
                <w:rFonts w:ascii="Calibri" w:eastAsia="游ゴシック Light" w:hAnsi="Calibri" w:cs="Calibri"/>
              </w:rPr>
              <w:t>is</w:t>
            </w:r>
            <w:r>
              <w:rPr>
                <w:rFonts w:ascii="Calibri" w:eastAsia="游ゴシック Light" w:hAnsi="Calibri" w:cs="Calibri"/>
              </w:rPr>
              <w:t>t ph</w:t>
            </w:r>
            <w:r w:rsidRPr="004D40A1">
              <w:rPr>
                <w:rFonts w:ascii="Calibri" w:eastAsia="游ゴシック Light" w:hAnsi="Calibri" w:cs="Calibri" w:hint="eastAsia"/>
              </w:rPr>
              <w:t>â</w:t>
            </w:r>
            <w:r w:rsidRPr="004D40A1">
              <w:rPr>
                <w:rFonts w:ascii="Calibri" w:eastAsia="游ゴシック Light" w:hAnsi="Calibri" w:cs="Calibri"/>
              </w:rPr>
              <w:t>n</w:t>
            </w:r>
            <w:r>
              <w:rPr>
                <w:rFonts w:ascii="Calibri" w:eastAsia="游ゴシック Light" w:hAnsi="Calibri" w:cs="Calibri"/>
              </w:rPr>
              <w:t xml:space="preserve"> lo</w:t>
            </w:r>
            <w:r w:rsidRPr="004D40A1">
              <w:rPr>
                <w:rFonts w:ascii="Calibri" w:eastAsia="游ゴシック Light" w:hAnsi="Calibri" w:cs="Calibri"/>
              </w:rPr>
              <w:t>ại</w:t>
            </w:r>
          </w:p>
        </w:tc>
      </w:tr>
      <w:tr w:rsidR="004A34BC" w:rsidRPr="005B49CE" w:rsidTr="004A34BC">
        <w:tc>
          <w:tcPr>
            <w:tcW w:w="675" w:type="dxa"/>
          </w:tcPr>
          <w:p w:rsidR="004A34BC" w:rsidRPr="005B49CE" w:rsidRDefault="004A34BC" w:rsidP="004A34BC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3</w:t>
            </w:r>
          </w:p>
        </w:tc>
        <w:tc>
          <w:tcPr>
            <w:tcW w:w="2268" w:type="dxa"/>
          </w:tcPr>
          <w:p w:rsidR="004A34BC" w:rsidRPr="005B49CE" w:rsidRDefault="004D40A1" w:rsidP="004A34BC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Ph</w:t>
            </w:r>
            <w:r w:rsidRPr="004D40A1">
              <w:rPr>
                <w:rFonts w:ascii="游ゴシック Light" w:eastAsia="游ゴシック Light" w:hAnsi="游ゴシック Light" w:hint="eastAsia"/>
              </w:rPr>
              <w:t>â</w:t>
            </w:r>
            <w:r>
              <w:rPr>
                <w:rFonts w:ascii="游ゴシック Light" w:eastAsia="游ゴシック Light" w:hAnsi="游ゴシック Light"/>
              </w:rPr>
              <w:t>n lo</w:t>
            </w:r>
            <w:r w:rsidRPr="004D40A1">
              <w:rPr>
                <w:rFonts w:ascii="Calibri" w:eastAsia="游ゴシック Light" w:hAnsi="Calibri" w:cs="Calibri"/>
              </w:rPr>
              <w:t>ạ</w:t>
            </w:r>
            <w:r w:rsidRPr="004D40A1">
              <w:rPr>
                <w:rFonts w:ascii="游ゴシック Light" w:eastAsia="游ゴシック Light" w:hAnsi="游ゴシック Light"/>
              </w:rPr>
              <w:t>i</w:t>
            </w:r>
            <w:r>
              <w:rPr>
                <w:rFonts w:ascii="游ゴシック Light" w:eastAsia="游ゴシック Light" w:hAnsi="游ゴシック Light"/>
              </w:rPr>
              <w:t xml:space="preserve"> xong</w:t>
            </w:r>
          </w:p>
        </w:tc>
        <w:tc>
          <w:tcPr>
            <w:tcW w:w="7121" w:type="dxa"/>
          </w:tcPr>
          <w:p w:rsidR="004A34BC" w:rsidRPr="005B49CE" w:rsidRDefault="004D40A1" w:rsidP="004D40A1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Hi</w:t>
            </w:r>
            <w:r w:rsidRPr="004D40A1">
              <w:rPr>
                <w:rFonts w:ascii="Calibri" w:eastAsia="游ゴシック Light" w:hAnsi="Calibri" w:cs="Calibri"/>
              </w:rPr>
              <w:t>ể</w:t>
            </w:r>
            <w:r w:rsidRPr="004D40A1">
              <w:rPr>
                <w:rFonts w:ascii="游ゴシック Light" w:eastAsia="游ゴシック Light" w:hAnsi="游ゴシック Light"/>
              </w:rPr>
              <w:t>n</w:t>
            </w:r>
            <w:r>
              <w:rPr>
                <w:rFonts w:ascii="游ゴシック Light" w:eastAsia="游ゴシック Light" w:hAnsi="游ゴシック Light"/>
              </w:rPr>
              <w:t xml:space="preserve"> th</w:t>
            </w:r>
            <w:r w:rsidRPr="004D40A1">
              <w:rPr>
                <w:rFonts w:ascii="Calibri" w:eastAsia="游ゴシック Light" w:hAnsi="Calibri" w:cs="Calibri"/>
              </w:rPr>
              <w:t>ị</w:t>
            </w:r>
            <w:r>
              <w:rPr>
                <w:rFonts w:ascii="Calibri" w:eastAsia="游ゴシック Light" w:hAnsi="Calibri" w:cs="Calibri"/>
              </w:rPr>
              <w:t xml:space="preserve"> l</w:t>
            </w:r>
            <w:r w:rsidRPr="004D40A1">
              <w:rPr>
                <w:rFonts w:ascii="Calibri" w:eastAsia="游ゴシック Light" w:hAnsi="Calibri" w:cs="Calibri"/>
              </w:rPr>
              <w:t>is</w:t>
            </w:r>
            <w:r>
              <w:rPr>
                <w:rFonts w:ascii="Calibri" w:eastAsia="游ゴシック Light" w:hAnsi="Calibri" w:cs="Calibri"/>
              </w:rPr>
              <w:t>t s</w:t>
            </w:r>
            <w:r w:rsidRPr="004D40A1">
              <w:rPr>
                <w:rFonts w:ascii="Calibri" w:eastAsia="游ゴシック Light" w:hAnsi="Calibri" w:cs="Calibri"/>
              </w:rPr>
              <w:t>ản</w:t>
            </w:r>
            <w:r>
              <w:rPr>
                <w:rFonts w:ascii="Calibri" w:eastAsia="游ゴシック Light" w:hAnsi="Calibri" w:cs="Calibri"/>
              </w:rPr>
              <w:t xml:space="preserve"> ph</w:t>
            </w:r>
            <w:r w:rsidRPr="004D40A1">
              <w:rPr>
                <w:rFonts w:ascii="Calibri" w:eastAsia="游ゴシック Light" w:hAnsi="Calibri" w:cs="Calibri"/>
              </w:rPr>
              <w:t>ẩm</w:t>
            </w:r>
            <w:r>
              <w:rPr>
                <w:rFonts w:ascii="Calibri" w:eastAsia="游ゴシック Light" w:hAnsi="Calibri" w:cs="Calibri"/>
              </w:rPr>
              <w:t xml:space="preserve"> thu</w:t>
            </w:r>
            <w:r w:rsidRPr="004D40A1">
              <w:rPr>
                <w:rFonts w:ascii="Calibri" w:eastAsia="游ゴシック Light" w:hAnsi="Calibri" w:cs="Calibri"/>
              </w:rPr>
              <w:t>ộc</w:t>
            </w:r>
            <w:r>
              <w:rPr>
                <w:rFonts w:ascii="Calibri" w:eastAsia="游ゴシック Light" w:hAnsi="Calibri" w:cs="Calibri"/>
              </w:rPr>
              <w:t xml:space="preserve"> ph</w:t>
            </w:r>
            <w:r w:rsidRPr="004D40A1">
              <w:rPr>
                <w:rFonts w:ascii="Calibri" w:eastAsia="游ゴシック Light" w:hAnsi="Calibri" w:cs="Calibri" w:hint="eastAsia"/>
              </w:rPr>
              <w:t>â</w:t>
            </w:r>
            <w:r>
              <w:rPr>
                <w:rFonts w:ascii="Calibri" w:eastAsia="游ゴシック Light" w:hAnsi="Calibri" w:cs="Calibri"/>
              </w:rPr>
              <w:t>n lo</w:t>
            </w:r>
            <w:r w:rsidRPr="004D40A1">
              <w:rPr>
                <w:rFonts w:ascii="Calibri" w:eastAsia="游ゴシック Light" w:hAnsi="Calibri" w:cs="Calibri"/>
              </w:rPr>
              <w:t>ại</w:t>
            </w:r>
            <w:r>
              <w:rPr>
                <w:rFonts w:ascii="Calibri" w:eastAsia="游ゴシック Light" w:hAnsi="Calibri" w:cs="Calibri"/>
              </w:rPr>
              <w:t xml:space="preserve"> </w:t>
            </w:r>
            <w:r w:rsidRPr="004D40A1">
              <w:rPr>
                <w:rFonts w:ascii="Calibri" w:eastAsia="游ゴシック Light" w:hAnsi="Calibri" w:cs="Calibri" w:hint="eastAsia"/>
              </w:rPr>
              <w:t>đã</w:t>
            </w:r>
            <w:r>
              <w:rPr>
                <w:rFonts w:ascii="Calibri" w:eastAsia="游ゴシック Light" w:hAnsi="Calibri" w:cs="Calibri"/>
              </w:rPr>
              <w:t xml:space="preserve"> ch</w:t>
            </w:r>
            <w:r w:rsidRPr="004D40A1">
              <w:rPr>
                <w:rFonts w:ascii="Calibri" w:eastAsia="游ゴシック Light" w:hAnsi="Calibri" w:cs="Calibri"/>
              </w:rPr>
              <w:t>ọn</w:t>
            </w:r>
            <w:r>
              <w:rPr>
                <w:rFonts w:ascii="Calibri" w:eastAsia="游ゴシック Light" w:hAnsi="Calibri" w:cs="Calibri"/>
              </w:rPr>
              <w:t xml:space="preserve"> </w:t>
            </w:r>
            <w:r w:rsidRPr="004D40A1">
              <w:rPr>
                <w:rFonts w:ascii="Calibri" w:eastAsia="游ゴシック Light" w:hAnsi="Calibri" w:cs="Calibri"/>
              </w:rPr>
              <w:t>ở</w:t>
            </w:r>
            <w:r>
              <w:rPr>
                <w:rFonts w:ascii="Calibri" w:eastAsia="游ゴシック Light" w:hAnsi="Calibri" w:cs="Calibri"/>
              </w:rPr>
              <w:t xml:space="preserve"> l</w:t>
            </w:r>
            <w:r w:rsidRPr="004D40A1">
              <w:rPr>
                <w:rFonts w:ascii="Calibri" w:eastAsia="游ゴシック Light" w:hAnsi="Calibri" w:cs="Calibri"/>
              </w:rPr>
              <w:t>is</w:t>
            </w:r>
            <w:r>
              <w:rPr>
                <w:rFonts w:ascii="Calibri" w:eastAsia="游ゴシック Light" w:hAnsi="Calibri" w:cs="Calibri"/>
              </w:rPr>
              <w:t>t ph</w:t>
            </w:r>
            <w:r w:rsidRPr="004D40A1">
              <w:rPr>
                <w:rFonts w:ascii="Calibri" w:eastAsia="游ゴシック Light" w:hAnsi="Calibri" w:cs="Calibri" w:hint="eastAsia"/>
              </w:rPr>
              <w:t>â</w:t>
            </w:r>
            <w:r>
              <w:rPr>
                <w:rFonts w:ascii="Calibri" w:eastAsia="游ゴシック Light" w:hAnsi="Calibri" w:cs="Calibri"/>
              </w:rPr>
              <w:t>n lo</w:t>
            </w:r>
            <w:r w:rsidRPr="004D40A1">
              <w:rPr>
                <w:rFonts w:ascii="Calibri" w:eastAsia="游ゴシック Light" w:hAnsi="Calibri" w:cs="Calibri"/>
              </w:rPr>
              <w:t>ại</w:t>
            </w:r>
          </w:p>
        </w:tc>
      </w:tr>
      <w:tr w:rsidR="004A34BC" w:rsidRPr="005B49CE" w:rsidTr="004A34BC">
        <w:tc>
          <w:tcPr>
            <w:tcW w:w="675" w:type="dxa"/>
          </w:tcPr>
          <w:p w:rsidR="004A34BC" w:rsidRDefault="004A34BC" w:rsidP="004A34BC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4</w:t>
            </w:r>
          </w:p>
        </w:tc>
        <w:tc>
          <w:tcPr>
            <w:tcW w:w="2268" w:type="dxa"/>
          </w:tcPr>
          <w:p w:rsidR="004A34BC" w:rsidRPr="005B49CE" w:rsidRDefault="004D40A1" w:rsidP="004A34BC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Ch</w:t>
            </w:r>
            <w:r w:rsidRPr="004D40A1">
              <w:rPr>
                <w:rFonts w:ascii="Calibri" w:eastAsia="游ゴシック Light" w:hAnsi="Calibri" w:cs="Calibri"/>
              </w:rPr>
              <w:t>ư</w:t>
            </w:r>
            <w:r>
              <w:rPr>
                <w:rFonts w:ascii="Calibri" w:eastAsia="游ゴシック Light" w:hAnsi="Calibri" w:cs="Calibri"/>
              </w:rPr>
              <w:t>a ph</w:t>
            </w:r>
            <w:r w:rsidRPr="004D40A1">
              <w:rPr>
                <w:rFonts w:ascii="Calibri" w:eastAsia="游ゴシック Light" w:hAnsi="Calibri" w:cs="Calibri" w:hint="eastAsia"/>
              </w:rPr>
              <w:t>â</w:t>
            </w:r>
            <w:r>
              <w:rPr>
                <w:rFonts w:ascii="Calibri" w:eastAsia="游ゴシック Light" w:hAnsi="Calibri" w:cs="Calibri"/>
              </w:rPr>
              <w:t>n lo</w:t>
            </w:r>
            <w:r w:rsidRPr="004D40A1">
              <w:rPr>
                <w:rFonts w:ascii="Calibri" w:eastAsia="游ゴシック Light" w:hAnsi="Calibri" w:cs="Calibri"/>
              </w:rPr>
              <w:t>ại</w:t>
            </w:r>
          </w:p>
        </w:tc>
        <w:tc>
          <w:tcPr>
            <w:tcW w:w="7121" w:type="dxa"/>
          </w:tcPr>
          <w:p w:rsidR="004A34BC" w:rsidRPr="005B49CE" w:rsidRDefault="004D40A1" w:rsidP="004D40A1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Hi</w:t>
            </w:r>
            <w:r w:rsidRPr="004D40A1">
              <w:rPr>
                <w:rFonts w:ascii="Calibri" w:eastAsia="游ゴシック Light" w:hAnsi="Calibri" w:cs="Calibri"/>
              </w:rPr>
              <w:t>ể</w:t>
            </w:r>
            <w:r w:rsidRPr="004D40A1">
              <w:rPr>
                <w:rFonts w:ascii="游ゴシック Light" w:eastAsia="游ゴシック Light" w:hAnsi="游ゴシック Light"/>
              </w:rPr>
              <w:t>n</w:t>
            </w:r>
            <w:r>
              <w:rPr>
                <w:rFonts w:ascii="游ゴシック Light" w:eastAsia="游ゴシック Light" w:hAnsi="游ゴシック Light"/>
              </w:rPr>
              <w:t xml:space="preserve"> th</w:t>
            </w:r>
            <w:r w:rsidRPr="004D40A1">
              <w:rPr>
                <w:rFonts w:ascii="Calibri" w:eastAsia="游ゴシック Light" w:hAnsi="Calibri" w:cs="Calibri"/>
              </w:rPr>
              <w:t>ị</w:t>
            </w:r>
            <w:r>
              <w:rPr>
                <w:rFonts w:ascii="Calibri" w:eastAsia="游ゴシック Light" w:hAnsi="Calibri" w:cs="Calibri"/>
              </w:rPr>
              <w:t xml:space="preserve"> l</w:t>
            </w:r>
            <w:r w:rsidRPr="004D40A1">
              <w:rPr>
                <w:rFonts w:ascii="Calibri" w:eastAsia="游ゴシック Light" w:hAnsi="Calibri" w:cs="Calibri"/>
              </w:rPr>
              <w:t>is</w:t>
            </w:r>
            <w:r>
              <w:rPr>
                <w:rFonts w:ascii="Calibri" w:eastAsia="游ゴシック Light" w:hAnsi="Calibri" w:cs="Calibri"/>
              </w:rPr>
              <w:t>t s</w:t>
            </w:r>
            <w:r w:rsidRPr="004D40A1">
              <w:rPr>
                <w:rFonts w:ascii="Calibri" w:eastAsia="游ゴシック Light" w:hAnsi="Calibri" w:cs="Calibri"/>
              </w:rPr>
              <w:t>ản</w:t>
            </w:r>
            <w:r>
              <w:rPr>
                <w:rFonts w:ascii="Calibri" w:eastAsia="游ゴシック Light" w:hAnsi="Calibri" w:cs="Calibri"/>
              </w:rPr>
              <w:t xml:space="preserve"> ph</w:t>
            </w:r>
            <w:r w:rsidRPr="004D40A1">
              <w:rPr>
                <w:rFonts w:ascii="Calibri" w:eastAsia="游ゴシック Light" w:hAnsi="Calibri" w:cs="Calibri"/>
              </w:rPr>
              <w:t>ẩm</w:t>
            </w:r>
            <w:r>
              <w:rPr>
                <w:rFonts w:ascii="Calibri" w:eastAsia="游ゴシック Light" w:hAnsi="Calibri" w:cs="Calibri"/>
              </w:rPr>
              <w:t xml:space="preserve"> ch</w:t>
            </w:r>
            <w:r w:rsidRPr="004D40A1">
              <w:rPr>
                <w:rFonts w:ascii="Calibri" w:eastAsia="游ゴシック Light" w:hAnsi="Calibri" w:cs="Calibri" w:hint="cs"/>
              </w:rPr>
              <w:t>ư</w:t>
            </w:r>
            <w:r>
              <w:rPr>
                <w:rFonts w:ascii="Calibri" w:eastAsia="游ゴシック Light" w:hAnsi="Calibri" w:cs="Calibri"/>
              </w:rPr>
              <w:t xml:space="preserve">a </w:t>
            </w:r>
            <w:r w:rsidRPr="004D40A1">
              <w:rPr>
                <w:rFonts w:ascii="Calibri" w:eastAsia="游ゴシック Light" w:hAnsi="Calibri" w:cs="Calibri" w:hint="eastAsia"/>
              </w:rPr>
              <w:t>đ</w:t>
            </w:r>
            <w:r>
              <w:rPr>
                <w:rFonts w:ascii="Calibri" w:eastAsia="游ゴシック Light" w:hAnsi="Calibri" w:cs="Calibri"/>
              </w:rPr>
              <w:t>c ph</w:t>
            </w:r>
            <w:r w:rsidRPr="004D40A1">
              <w:rPr>
                <w:rFonts w:ascii="Calibri" w:eastAsia="游ゴシック Light" w:hAnsi="Calibri" w:cs="Calibri" w:hint="eastAsia"/>
              </w:rPr>
              <w:t>â</w:t>
            </w:r>
            <w:r>
              <w:rPr>
                <w:rFonts w:ascii="Calibri" w:eastAsia="游ゴシック Light" w:hAnsi="Calibri" w:cs="Calibri"/>
              </w:rPr>
              <w:t>n lo</w:t>
            </w:r>
            <w:r w:rsidRPr="004D40A1">
              <w:rPr>
                <w:rFonts w:ascii="Calibri" w:eastAsia="游ゴシック Light" w:hAnsi="Calibri" w:cs="Calibri"/>
              </w:rPr>
              <w:t>ại</w:t>
            </w:r>
          </w:p>
        </w:tc>
      </w:tr>
      <w:tr w:rsidR="004A34BC" w:rsidRPr="005B49CE" w:rsidTr="004A34BC">
        <w:tc>
          <w:tcPr>
            <w:tcW w:w="675" w:type="dxa"/>
          </w:tcPr>
          <w:p w:rsidR="004A34BC" w:rsidRDefault="004A34BC" w:rsidP="004A34BC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5</w:t>
            </w:r>
          </w:p>
        </w:tc>
        <w:tc>
          <w:tcPr>
            <w:tcW w:w="2268" w:type="dxa"/>
          </w:tcPr>
          <w:p w:rsidR="004A34BC" w:rsidRPr="005B49CE" w:rsidRDefault="004D40A1" w:rsidP="004A34BC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>Filter</w:t>
            </w:r>
          </w:p>
        </w:tc>
        <w:tc>
          <w:tcPr>
            <w:tcW w:w="7121" w:type="dxa"/>
          </w:tcPr>
          <w:p w:rsidR="004A34BC" w:rsidRPr="005B49CE" w:rsidRDefault="004D40A1" w:rsidP="004D40A1">
            <w:pPr>
              <w:widowControl/>
              <w:jc w:val="left"/>
              <w:rPr>
                <w:rFonts w:ascii="游ゴシック Light" w:eastAsia="游ゴシック Light" w:hAnsi="游ゴシック Light"/>
              </w:rPr>
            </w:pPr>
            <w:r>
              <w:rPr>
                <w:rFonts w:ascii="游ゴシック Light" w:eastAsia="游ゴシック Light" w:hAnsi="游ゴシック Light" w:hint="eastAsia"/>
              </w:rPr>
              <w:t xml:space="preserve">Filter </w:t>
            </w:r>
            <w:r w:rsidR="00DD633A">
              <w:rPr>
                <w:rFonts w:ascii="游ゴシック Light" w:eastAsia="游ゴシック Light" w:hAnsi="游ゴシック Light" w:hint="eastAsia"/>
              </w:rPr>
              <w:t>工区、材種</w:t>
            </w:r>
            <w:r>
              <w:rPr>
                <w:rFonts w:ascii="游ゴシック Light" w:eastAsia="游ゴシック Light" w:hAnsi="游ゴシック Light" w:hint="eastAsia"/>
              </w:rPr>
              <w:t>,</w:t>
            </w:r>
            <w:r>
              <w:rPr>
                <w:rFonts w:ascii="游ゴシック Light" w:eastAsia="游ゴシック Light" w:hAnsi="游ゴシック Light"/>
              </w:rPr>
              <w:t>…</w:t>
            </w:r>
          </w:p>
        </w:tc>
      </w:tr>
    </w:tbl>
    <w:p w:rsidR="00595263" w:rsidRDefault="00D72C7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F79399D" wp14:editId="28A4193F">
                <wp:simplePos x="0" y="0"/>
                <wp:positionH relativeFrom="column">
                  <wp:posOffset>480695</wp:posOffset>
                </wp:positionH>
                <wp:positionV relativeFrom="paragraph">
                  <wp:posOffset>959040</wp:posOffset>
                </wp:positionV>
                <wp:extent cx="551815" cy="542925"/>
                <wp:effectExtent l="0" t="0" r="0" b="0"/>
                <wp:wrapNone/>
                <wp:docPr id="246" name="テキスト ボック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EF770E" w:rsidRDefault="00617630" w:rsidP="00EC48E7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 w:rsidRPr="00EF770E">
                              <w:rPr>
                                <w:rFonts w:asciiTheme="majorEastAsia" w:eastAsiaTheme="majorEastAsia" w:hAnsiTheme="majorEastAsia" w:hint="eastAsia"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399D" id="テキスト ボックス 246" o:spid="_x0000_s1170" type="#_x0000_t202" style="position:absolute;margin-left:37.85pt;margin-top:75.5pt;width:43.45pt;height:42.75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" filled="f" stroked="f" strokeweight=".5pt">
                <v:textbox>
                  <w:txbxContent>
                    <w:p w:rsidR="00617630" w:rsidRPr="00EF770E" w:rsidRDefault="00617630" w:rsidP="00EC48E7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943634" w:themeColor="accent2" w:themeShade="BF"/>
                          <w:sz w:val="36"/>
                          <w:szCs w:val="36"/>
                        </w:rPr>
                      </w:pPr>
                      <w:r w:rsidRPr="00EF770E">
                        <w:rPr>
                          <w:rFonts w:asciiTheme="majorEastAsia" w:eastAsiaTheme="majorEastAsia" w:hAnsiTheme="majorEastAsia" w:hint="eastAsia"/>
                          <w:color w:val="943634" w:themeColor="accent2" w:themeShade="BF"/>
                          <w:sz w:val="36"/>
                          <w:szCs w:val="36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0635C3">
        <w:rPr>
          <w:noProof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40518FCC" wp14:editId="14065CEE">
                <wp:simplePos x="0" y="0"/>
                <wp:positionH relativeFrom="column">
                  <wp:posOffset>124633</wp:posOffset>
                </wp:positionH>
                <wp:positionV relativeFrom="paragraph">
                  <wp:posOffset>392768</wp:posOffset>
                </wp:positionV>
                <wp:extent cx="6426200" cy="5140960"/>
                <wp:effectExtent l="0" t="0" r="12700" b="21590"/>
                <wp:wrapNone/>
                <wp:docPr id="197" name="グループ化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0" cy="5140960"/>
                          <a:chOff x="0" y="-2"/>
                          <a:chExt cx="6426200" cy="5141575"/>
                        </a:xfrm>
                      </wpg:grpSpPr>
                      <wps:wsp>
                        <wps:cNvPr id="198" name="正方形/長方形 198"/>
                        <wps:cNvSpPr/>
                        <wps:spPr>
                          <a:xfrm>
                            <a:off x="0" y="-2"/>
                            <a:ext cx="6426200" cy="5141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正方形/長方形 199"/>
                        <wps:cNvSpPr/>
                        <wps:spPr>
                          <a:xfrm>
                            <a:off x="0" y="414068"/>
                            <a:ext cx="6426200" cy="6464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正方形/長方形 200"/>
                        <wps:cNvSpPr/>
                        <wps:spPr>
                          <a:xfrm>
                            <a:off x="698740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8A26B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34729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マスター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正方形/長方形 201"/>
                        <wps:cNvSpPr/>
                        <wps:spPr>
                          <a:xfrm>
                            <a:off x="1319841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8A26B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製品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正方形/長方形 202"/>
                        <wps:cNvSpPr/>
                        <wps:spPr>
                          <a:xfrm>
                            <a:off x="1940943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8A26B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仕分け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正方形/長方形 203"/>
                        <wps:cNvSpPr/>
                        <wps:spPr>
                          <a:xfrm>
                            <a:off x="2562045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8A26B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工程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正方形/長方形 204"/>
                        <wps:cNvSpPr/>
                        <wps:spPr>
                          <a:xfrm>
                            <a:off x="77638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8A26B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ファイル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正方形/長方形 205"/>
                        <wps:cNvSpPr/>
                        <wps:spPr>
                          <a:xfrm>
                            <a:off x="3183147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8A26B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実績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正方形/長方形 206"/>
                        <wps:cNvSpPr/>
                        <wps:spPr>
                          <a:xfrm>
                            <a:off x="3804249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8A26B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帳票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518FCC" id="グループ化 197" o:spid="_x0000_s1171" style="position:absolute;margin-left:9.8pt;margin-top:30.95pt;width:506pt;height:404.8pt;z-index:251899904" coordorigin="" coordsize="64262,51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">
                <v:rect id="正方形/長方形 198" o:spid="_x0000_s1172" style="position:absolute;width:64262;height:51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" fillcolor="white [3212]" strokecolor="#243f60 [1604]" strokeweight="1pt"/>
                <v:rect id="正方形/長方形 199" o:spid="_x0000_s1173" style="position:absolute;top:4140;width:64262;height:6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" fillcolor="white [3212]" strokecolor="#243f60 [1604]" strokeweight="1pt"/>
                <v:rect id="正方形/長方形 200" o:spid="_x0000_s1174" style="position:absolute;left:6987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" fillcolor="white [3212]" strokecolor="#243f60 [1604]" strokeweight="1pt">
                  <v:textbox>
                    <w:txbxContent>
                      <w:p w:rsidR="00617630" w:rsidRPr="00734729" w:rsidRDefault="00617630" w:rsidP="008A26B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34729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マスター</w:t>
                        </w:r>
                      </w:p>
                    </w:txbxContent>
                  </v:textbox>
                </v:rect>
                <v:rect id="正方形/長方形 201" o:spid="_x0000_s1175" style="position:absolute;left:13198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" fillcolor="white [3212]" strokecolor="#243f60 [1604]" strokeweight="1pt">
                  <v:textbox>
                    <w:txbxContent>
                      <w:p w:rsidR="00617630" w:rsidRPr="00734729" w:rsidRDefault="00617630" w:rsidP="008A26B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製品</w:t>
                        </w:r>
                      </w:p>
                    </w:txbxContent>
                  </v:textbox>
                </v:rect>
                <v:rect id="正方形/長方形 202" o:spid="_x0000_s1176" style="position:absolute;left:19409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" fillcolor="#f79646 [3209]" strokecolor="#243f60 [1604]" strokeweight="1pt">
                  <v:textbox>
                    <w:txbxContent>
                      <w:p w:rsidR="00617630" w:rsidRPr="00734729" w:rsidRDefault="00617630" w:rsidP="008A26B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仕分け</w:t>
                        </w:r>
                      </w:p>
                    </w:txbxContent>
                  </v:textbox>
                </v:rect>
                <v:rect id="正方形/長方形 203" o:spid="_x0000_s1177" style="position:absolute;left:25620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" fillcolor="white [3212]" strokecolor="#243f60 [1604]" strokeweight="1pt">
                  <v:textbox>
                    <w:txbxContent>
                      <w:p w:rsidR="00617630" w:rsidRPr="00734729" w:rsidRDefault="00617630" w:rsidP="008A26B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工程</w:t>
                        </w:r>
                      </w:p>
                    </w:txbxContent>
                  </v:textbox>
                </v:rect>
                <v:rect id="正方形/長方形 204" o:spid="_x0000_s1178" style="position:absolute;left:776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" fillcolor="white [3212]" strokecolor="#243f60 [1604]" strokeweight="1pt">
                  <v:textbox>
                    <w:txbxContent>
                      <w:p w:rsidR="00617630" w:rsidRPr="00734729" w:rsidRDefault="00617630" w:rsidP="008A26B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ファイル</w:t>
                        </w:r>
                      </w:p>
                    </w:txbxContent>
                  </v:textbox>
                </v:rect>
                <v:rect id="正方形/長方形 205" o:spid="_x0000_s1179" style="position:absolute;left:31831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" fillcolor="white [3212]" strokecolor="#243f60 [1604]" strokeweight="1pt">
                  <v:textbox>
                    <w:txbxContent>
                      <w:p w:rsidR="00617630" w:rsidRPr="00734729" w:rsidRDefault="00617630" w:rsidP="008A26B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実績</w:t>
                        </w:r>
                      </w:p>
                    </w:txbxContent>
                  </v:textbox>
                </v:rect>
                <v:rect id="正方形/長方形 206" o:spid="_x0000_s1180" style="position:absolute;left:38042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" fillcolor="white [3212]" strokecolor="#243f60 [1604]" strokeweight="1pt">
                  <v:textbox>
                    <w:txbxContent>
                      <w:p w:rsidR="00617630" w:rsidRPr="00734729" w:rsidRDefault="00617630" w:rsidP="008A26B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帳票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635C3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EE7DDD7" wp14:editId="3036527B">
                <wp:simplePos x="0" y="0"/>
                <wp:positionH relativeFrom="column">
                  <wp:posOffset>219523</wp:posOffset>
                </wp:positionH>
                <wp:positionV relativeFrom="paragraph">
                  <wp:posOffset>901688</wp:posOffset>
                </wp:positionV>
                <wp:extent cx="621030" cy="448277"/>
                <wp:effectExtent l="0" t="0" r="26670" b="28575"/>
                <wp:wrapNone/>
                <wp:docPr id="207" name="正方形/長方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4482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630" w:rsidRPr="00EA1AC0" w:rsidRDefault="00617630" w:rsidP="000635C3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8"/>
                                <w:szCs w:val="18"/>
                              </w:rPr>
                              <w:t>一括仕分け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7DDD7" id="正方形/長方形 207" o:spid="_x0000_s1181" style="position:absolute;margin-left:17.3pt;margin-top:71pt;width:48.9pt;height:35.3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" fillcolor="white [3212]" strokecolor="#243f60 [1604]" strokeweight="1pt">
                <v:textbox>
                  <w:txbxContent>
                    <w:p w:rsidR="00617630" w:rsidRPr="00EA1AC0" w:rsidRDefault="00617630" w:rsidP="000635C3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18"/>
                          <w:szCs w:val="18"/>
                        </w:rPr>
                        <w:t>一括仕分け</w:t>
                      </w:r>
                    </w:p>
                  </w:txbxContent>
                </v:textbox>
              </v:rect>
            </w:pict>
          </mc:Fallback>
        </mc:AlternateContent>
      </w:r>
      <w:r w:rsidR="00595263">
        <w:br w:type="page"/>
      </w:r>
    </w:p>
    <w:p w:rsidR="00B8623A" w:rsidRDefault="00A7220B" w:rsidP="00B16A5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5BAB6D1D" wp14:editId="5A85D3D7">
                <wp:simplePos x="0" y="0"/>
                <wp:positionH relativeFrom="column">
                  <wp:posOffset>100330</wp:posOffset>
                </wp:positionH>
                <wp:positionV relativeFrom="paragraph">
                  <wp:posOffset>919727</wp:posOffset>
                </wp:positionV>
                <wp:extent cx="6426200" cy="5175250"/>
                <wp:effectExtent l="0" t="0" r="12700" b="25400"/>
                <wp:wrapNone/>
                <wp:docPr id="89" name="グループ化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0" cy="5175250"/>
                          <a:chOff x="0" y="0"/>
                          <a:chExt cx="6426200" cy="5175849"/>
                        </a:xfrm>
                      </wpg:grpSpPr>
                      <wpg:grpSp>
                        <wpg:cNvPr id="112" name="グループ化 112"/>
                        <wpg:cNvGrpSpPr/>
                        <wpg:grpSpPr>
                          <a:xfrm>
                            <a:off x="0" y="0"/>
                            <a:ext cx="6426200" cy="5175849"/>
                            <a:chOff x="0" y="-1"/>
                            <a:chExt cx="6426200" cy="5176084"/>
                          </a:xfrm>
                        </wpg:grpSpPr>
                        <wps:wsp>
                          <wps:cNvPr id="113" name="正方形/長方形 113"/>
                          <wps:cNvSpPr/>
                          <wps:spPr>
                            <a:xfrm>
                              <a:off x="0" y="-1"/>
                              <a:ext cx="6426200" cy="517608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正方形/長方形 114"/>
                          <wps:cNvSpPr/>
                          <wps:spPr>
                            <a:xfrm>
                              <a:off x="0" y="414068"/>
                              <a:ext cx="6426200" cy="6464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正方形/長方形 115"/>
                          <wps:cNvSpPr/>
                          <wps:spPr>
                            <a:xfrm>
                              <a:off x="698740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630" w:rsidRPr="00734729" w:rsidRDefault="00617630" w:rsidP="0010625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734729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マスター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正方形/長方形 116"/>
                          <wps:cNvSpPr/>
                          <wps:spPr>
                            <a:xfrm>
                              <a:off x="1319841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630" w:rsidRPr="00734729" w:rsidRDefault="00617630" w:rsidP="0010625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製品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正方形/長方形 117"/>
                          <wps:cNvSpPr/>
                          <wps:spPr>
                            <a:xfrm>
                              <a:off x="1940943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630" w:rsidRPr="00734729" w:rsidRDefault="00617630" w:rsidP="0010625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仕分け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正方形/長方形 118"/>
                          <wps:cNvSpPr/>
                          <wps:spPr>
                            <a:xfrm>
                              <a:off x="2562045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630" w:rsidRPr="00734729" w:rsidRDefault="00617630" w:rsidP="0010625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工程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正方形/長方形 119"/>
                          <wps:cNvSpPr/>
                          <wps:spPr>
                            <a:xfrm>
                              <a:off x="77638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630" w:rsidRPr="00734729" w:rsidRDefault="00617630" w:rsidP="0010625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ファイル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正方形/長方形 120"/>
                          <wps:cNvSpPr/>
                          <wps:spPr>
                            <a:xfrm>
                              <a:off x="3183147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630" w:rsidRPr="00734729" w:rsidRDefault="00617630" w:rsidP="0010625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実績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正方形/長方形 121"/>
                          <wps:cNvSpPr/>
                          <wps:spPr>
                            <a:xfrm>
                              <a:off x="3804249" y="120770"/>
                              <a:ext cx="62103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630" w:rsidRPr="00734729" w:rsidRDefault="00617630" w:rsidP="0010625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帳票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グループ化 88"/>
                        <wpg:cNvGrpSpPr/>
                        <wpg:grpSpPr>
                          <a:xfrm>
                            <a:off x="118753" y="1211283"/>
                            <a:ext cx="6125538" cy="3692311"/>
                            <a:chOff x="0" y="0"/>
                            <a:chExt cx="6125538" cy="3692311"/>
                          </a:xfrm>
                        </wpg:grpSpPr>
                        <wpg:grpSp>
                          <wpg:cNvPr id="85" name="グループ化 85"/>
                          <wpg:cNvGrpSpPr/>
                          <wpg:grpSpPr>
                            <a:xfrm>
                              <a:off x="1258784" y="3241964"/>
                              <a:ext cx="3954483" cy="450347"/>
                              <a:chOff x="0" y="0"/>
                              <a:chExt cx="3954483" cy="450347"/>
                            </a:xfrm>
                          </wpg:grpSpPr>
                          <wps:wsp>
                            <wps:cNvPr id="143" name="直線コネクタ 143"/>
                            <wps:cNvCnPr/>
                            <wps:spPr>
                              <a:xfrm flipV="1">
                                <a:off x="0" y="190005"/>
                                <a:ext cx="0" cy="258792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直線コネクタ 144"/>
                            <wps:cNvCnPr/>
                            <wps:spPr>
                              <a:xfrm flipV="1">
                                <a:off x="154379" y="190005"/>
                                <a:ext cx="0" cy="258792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直線コネクタ 146"/>
                            <wps:cNvCnPr/>
                            <wps:spPr>
                              <a:xfrm flipV="1">
                                <a:off x="296883" y="190005"/>
                                <a:ext cx="0" cy="258792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" name="直線コネクタ 147"/>
                            <wps:cNvCnPr/>
                            <wps:spPr>
                              <a:xfrm flipV="1">
                                <a:off x="439387" y="190005"/>
                                <a:ext cx="0" cy="258792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" name="直線コネクタ 148"/>
                            <wps:cNvCnPr/>
                            <wps:spPr>
                              <a:xfrm flipV="1">
                                <a:off x="605642" y="190005"/>
                                <a:ext cx="0" cy="258792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" name="直線コネクタ 149"/>
                            <wps:cNvCnPr/>
                            <wps:spPr>
                              <a:xfrm flipV="1">
                                <a:off x="724395" y="71252"/>
                                <a:ext cx="0" cy="379095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" name="直線コネクタ 150"/>
                            <wps:cNvCnPr/>
                            <wps:spPr>
                              <a:xfrm flipV="1">
                                <a:off x="855024" y="190005"/>
                                <a:ext cx="0" cy="258792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" name="直線コネクタ 151"/>
                            <wps:cNvCnPr/>
                            <wps:spPr>
                              <a:xfrm flipV="1">
                                <a:off x="1021278" y="190005"/>
                                <a:ext cx="0" cy="258792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" name="直線コネクタ 152"/>
                            <wps:cNvCnPr/>
                            <wps:spPr>
                              <a:xfrm flipV="1">
                                <a:off x="1330037" y="71252"/>
                                <a:ext cx="0" cy="379095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直線コネクタ 153"/>
                            <wps:cNvCnPr/>
                            <wps:spPr>
                              <a:xfrm flipV="1">
                                <a:off x="1828800" y="190005"/>
                                <a:ext cx="0" cy="258792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" name="直線コネクタ 154"/>
                            <wps:cNvCnPr/>
                            <wps:spPr>
                              <a:xfrm flipV="1">
                                <a:off x="1674421" y="0"/>
                                <a:ext cx="0" cy="447675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" name="直線コネクタ 155"/>
                            <wps:cNvCnPr/>
                            <wps:spPr>
                              <a:xfrm flipV="1">
                                <a:off x="2280063" y="71252"/>
                                <a:ext cx="0" cy="379095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" name="直線コネクタ 156"/>
                            <wps:cNvCnPr/>
                            <wps:spPr>
                              <a:xfrm flipV="1">
                                <a:off x="2125683" y="190005"/>
                                <a:ext cx="0" cy="258792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" name="直線コネクタ 157"/>
                            <wps:cNvCnPr/>
                            <wps:spPr>
                              <a:xfrm flipV="1">
                                <a:off x="2470068" y="190005"/>
                                <a:ext cx="0" cy="258792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" name="直線コネクタ 158"/>
                            <wps:cNvCnPr/>
                            <wps:spPr>
                              <a:xfrm flipV="1">
                                <a:off x="2802577" y="190005"/>
                                <a:ext cx="0" cy="258792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直線コネクタ 159"/>
                            <wps:cNvCnPr/>
                            <wps:spPr>
                              <a:xfrm flipV="1">
                                <a:off x="3051959" y="190005"/>
                                <a:ext cx="0" cy="258792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0" name="直線コネクタ 160"/>
                            <wps:cNvCnPr/>
                            <wps:spPr>
                              <a:xfrm flipV="1">
                                <a:off x="3325091" y="71252"/>
                                <a:ext cx="0" cy="379095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" name="直線コネクタ 161"/>
                            <wps:cNvCnPr/>
                            <wps:spPr>
                              <a:xfrm flipV="1">
                                <a:off x="3598224" y="296883"/>
                                <a:ext cx="0" cy="14605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直線コネクタ 162"/>
                            <wps:cNvCnPr/>
                            <wps:spPr>
                              <a:xfrm flipV="1">
                                <a:off x="3954483" y="296883"/>
                                <a:ext cx="0" cy="146050"/>
                              </a:xfrm>
                              <a:prstGeom prst="line">
                                <a:avLst/>
                              </a:prstGeom>
                              <a:ln w="889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9" name="グループ化 69"/>
                          <wpg:cNvGrpSpPr/>
                          <wpg:grpSpPr>
                            <a:xfrm>
                              <a:off x="1258784" y="142504"/>
                              <a:ext cx="4866754" cy="2883032"/>
                              <a:chOff x="0" y="0"/>
                              <a:chExt cx="4866754" cy="2883032"/>
                            </a:xfrm>
                          </wpg:grpSpPr>
                          <wps:wsp>
                            <wps:cNvPr id="123" name="直線コネクタ 123"/>
                            <wps:cNvCnPr/>
                            <wps:spPr>
                              <a:xfrm>
                                <a:off x="0" y="178130"/>
                                <a:ext cx="517021" cy="0"/>
                              </a:xfrm>
                              <a:prstGeom prst="line">
                                <a:avLst/>
                              </a:prstGeom>
                              <a:ln w="889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直線コネクタ 124"/>
                            <wps:cNvCnPr/>
                            <wps:spPr>
                              <a:xfrm>
                                <a:off x="439387" y="332509"/>
                                <a:ext cx="1007273" cy="0"/>
                              </a:xfrm>
                              <a:prstGeom prst="line">
                                <a:avLst/>
                              </a:prstGeom>
                              <a:ln w="889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直線コネクタ 125"/>
                            <wps:cNvCnPr/>
                            <wps:spPr>
                              <a:xfrm>
                                <a:off x="1389413" y="486888"/>
                                <a:ext cx="320948" cy="0"/>
                              </a:xfrm>
                              <a:prstGeom prst="line">
                                <a:avLst/>
                              </a:prstGeom>
                              <a:ln w="889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" name="直線コネクタ 126"/>
                            <wps:cNvCnPr/>
                            <wps:spPr>
                              <a:xfrm>
                                <a:off x="1674421" y="641268"/>
                                <a:ext cx="516890" cy="0"/>
                              </a:xfrm>
                              <a:prstGeom prst="line">
                                <a:avLst/>
                              </a:prstGeom>
                              <a:ln w="889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" name="直線コネクタ 127"/>
                            <wps:cNvCnPr/>
                            <wps:spPr>
                              <a:xfrm>
                                <a:off x="11876" y="795647"/>
                                <a:ext cx="1007273" cy="0"/>
                              </a:xfrm>
                              <a:prstGeom prst="line">
                                <a:avLst/>
                              </a:prstGeom>
                              <a:ln w="889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" name="直線コネクタ 128"/>
                            <wps:cNvCnPr/>
                            <wps:spPr>
                              <a:xfrm>
                                <a:off x="961901" y="950026"/>
                                <a:ext cx="516890" cy="0"/>
                              </a:xfrm>
                              <a:prstGeom prst="line">
                                <a:avLst/>
                              </a:prstGeom>
                              <a:ln w="889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直線コネクタ 129"/>
                            <wps:cNvCnPr/>
                            <wps:spPr>
                              <a:xfrm>
                                <a:off x="1460665" y="1092530"/>
                                <a:ext cx="264795" cy="0"/>
                              </a:xfrm>
                              <a:prstGeom prst="line">
                                <a:avLst/>
                              </a:prstGeom>
                              <a:ln w="889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" name="直線コネクタ 130"/>
                            <wps:cNvCnPr/>
                            <wps:spPr>
                              <a:xfrm>
                                <a:off x="1710047" y="1246909"/>
                                <a:ext cx="756285" cy="0"/>
                              </a:xfrm>
                              <a:prstGeom prst="line">
                                <a:avLst/>
                              </a:prstGeom>
                              <a:ln w="889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" name="直線コネクタ 131"/>
                            <wps:cNvCnPr/>
                            <wps:spPr>
                              <a:xfrm>
                                <a:off x="2458192" y="1401288"/>
                                <a:ext cx="756779" cy="0"/>
                              </a:xfrm>
                              <a:prstGeom prst="line">
                                <a:avLst/>
                              </a:prstGeom>
                              <a:ln w="889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" name="直線コネクタ 132"/>
                            <wps:cNvCnPr/>
                            <wps:spPr>
                              <a:xfrm>
                                <a:off x="3206338" y="1555668"/>
                                <a:ext cx="320948" cy="0"/>
                              </a:xfrm>
                              <a:prstGeom prst="line">
                                <a:avLst/>
                              </a:prstGeom>
                              <a:ln w="889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直線コネクタ 140"/>
                            <wps:cNvCnPr/>
                            <wps:spPr>
                              <a:xfrm>
                                <a:off x="3586348" y="2101933"/>
                                <a:ext cx="320948" cy="0"/>
                              </a:xfrm>
                              <a:prstGeom prst="line">
                                <a:avLst/>
                              </a:prstGeom>
                              <a:ln w="889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直線コネクタ 141"/>
                            <wps:cNvCnPr/>
                            <wps:spPr>
                              <a:xfrm>
                                <a:off x="3859481" y="2256312"/>
                                <a:ext cx="1007273" cy="0"/>
                              </a:xfrm>
                              <a:prstGeom prst="line">
                                <a:avLst/>
                              </a:prstGeom>
                              <a:ln w="889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3" name="グループ化 53"/>
                            <wpg:cNvGrpSpPr/>
                            <wpg:grpSpPr>
                              <a:xfrm>
                                <a:off x="1080655" y="0"/>
                                <a:ext cx="335239" cy="2883032"/>
                                <a:chOff x="0" y="0"/>
                                <a:chExt cx="335239" cy="2883032"/>
                              </a:xfrm>
                            </wpg:grpSpPr>
                            <wps:wsp>
                              <wps:cNvPr id="163" name="直線コネクタ 163"/>
                              <wps:cNvCnPr/>
                              <wps:spPr>
                                <a:xfrm>
                                  <a:off x="320634" y="0"/>
                                  <a:ext cx="0" cy="26670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" name="直線コネクタ 164"/>
                              <wps:cNvCnPr/>
                              <wps:spPr>
                                <a:xfrm flipH="1">
                                  <a:off x="0" y="273133"/>
                                  <a:ext cx="318770" cy="67945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" name="直線コネクタ 165"/>
                              <wps:cNvCnPr/>
                              <wps:spPr>
                                <a:xfrm flipH="1" flipV="1">
                                  <a:off x="11875" y="344384"/>
                                  <a:ext cx="310142" cy="43132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6" name="直線コネクタ 166"/>
                              <wps:cNvCnPr/>
                              <wps:spPr>
                                <a:xfrm>
                                  <a:off x="320634" y="380010"/>
                                  <a:ext cx="0" cy="49149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7" name="直線コネクタ 167"/>
                              <wps:cNvCnPr/>
                              <wps:spPr>
                                <a:xfrm flipH="1">
                                  <a:off x="249382" y="878774"/>
                                  <a:ext cx="85857" cy="69011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8" name="直線コネクタ 168"/>
                              <wps:cNvCnPr/>
                              <wps:spPr>
                                <a:xfrm flipH="1" flipV="1">
                                  <a:off x="249382" y="938151"/>
                                  <a:ext cx="77638" cy="42544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" name="直線コネクタ 169"/>
                              <wps:cNvCnPr/>
                              <wps:spPr>
                                <a:xfrm>
                                  <a:off x="332509" y="985652"/>
                                  <a:ext cx="0" cy="189738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86" name="グループ化 86"/>
                          <wpg:cNvGrpSpPr/>
                          <wpg:grpSpPr>
                            <a:xfrm>
                              <a:off x="154379" y="308759"/>
                              <a:ext cx="897147" cy="1983179"/>
                              <a:chOff x="0" y="0"/>
                              <a:chExt cx="897147" cy="1983179"/>
                            </a:xfrm>
                          </wpg:grpSpPr>
                          <wps:wsp>
                            <wps:cNvPr id="170" name="直線コネクタ 170"/>
                            <wps:cNvCnPr/>
                            <wps:spPr>
                              <a:xfrm>
                                <a:off x="0" y="0"/>
                                <a:ext cx="897147" cy="0"/>
                              </a:xfrm>
                              <a:prstGeom prst="line">
                                <a:avLst/>
                              </a:prstGeom>
                              <a:ln w="1428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1" name="直線コネクタ 171"/>
                            <wps:cNvCnPr/>
                            <wps:spPr>
                              <a:xfrm>
                                <a:off x="0" y="213755"/>
                                <a:ext cx="897147" cy="0"/>
                              </a:xfrm>
                              <a:prstGeom prst="line">
                                <a:avLst/>
                              </a:prstGeom>
                              <a:ln w="1428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" name="直線コネクタ 172"/>
                            <wps:cNvCnPr/>
                            <wps:spPr>
                              <a:xfrm>
                                <a:off x="0" y="415636"/>
                                <a:ext cx="897147" cy="0"/>
                              </a:xfrm>
                              <a:prstGeom prst="line">
                                <a:avLst/>
                              </a:prstGeom>
                              <a:ln w="1428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" name="直線コネクタ 173"/>
                            <wps:cNvCnPr/>
                            <wps:spPr>
                              <a:xfrm>
                                <a:off x="0" y="629392"/>
                                <a:ext cx="896620" cy="0"/>
                              </a:xfrm>
                              <a:prstGeom prst="line">
                                <a:avLst/>
                              </a:prstGeom>
                              <a:ln w="1428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直線コネクタ 174"/>
                            <wps:cNvCnPr/>
                            <wps:spPr>
                              <a:xfrm>
                                <a:off x="0" y="866898"/>
                                <a:ext cx="897147" cy="0"/>
                              </a:xfrm>
                              <a:prstGeom prst="line">
                                <a:avLst/>
                              </a:prstGeom>
                              <a:ln w="1428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" name="直線コネクタ 175"/>
                            <wps:cNvCnPr/>
                            <wps:spPr>
                              <a:xfrm>
                                <a:off x="0" y="1080654"/>
                                <a:ext cx="896620" cy="0"/>
                              </a:xfrm>
                              <a:prstGeom prst="line">
                                <a:avLst/>
                              </a:prstGeom>
                              <a:ln w="1428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" name="直線コネクタ 176"/>
                            <wps:cNvCnPr/>
                            <wps:spPr>
                              <a:xfrm>
                                <a:off x="0" y="1306285"/>
                                <a:ext cx="897147" cy="0"/>
                              </a:xfrm>
                              <a:prstGeom prst="line">
                                <a:avLst/>
                              </a:prstGeom>
                              <a:ln w="1428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直線コネクタ 177"/>
                            <wps:cNvCnPr/>
                            <wps:spPr>
                              <a:xfrm>
                                <a:off x="0" y="1520041"/>
                                <a:ext cx="896620" cy="0"/>
                              </a:xfrm>
                              <a:prstGeom prst="line">
                                <a:avLst/>
                              </a:prstGeom>
                              <a:ln w="1428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" name="直線コネクタ 178"/>
                            <wps:cNvCnPr/>
                            <wps:spPr>
                              <a:xfrm>
                                <a:off x="0" y="1769423"/>
                                <a:ext cx="897147" cy="0"/>
                              </a:xfrm>
                              <a:prstGeom prst="line">
                                <a:avLst/>
                              </a:prstGeom>
                              <a:ln w="1428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9" name="直線コネクタ 179"/>
                            <wps:cNvCnPr/>
                            <wps:spPr>
                              <a:xfrm>
                                <a:off x="0" y="1983179"/>
                                <a:ext cx="896620" cy="0"/>
                              </a:xfrm>
                              <a:prstGeom prst="line">
                                <a:avLst/>
                              </a:prstGeom>
                              <a:ln w="1428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0" name="正方形/長方形 180"/>
                          <wps:cNvSpPr/>
                          <wps:spPr>
                            <a:xfrm>
                              <a:off x="0" y="0"/>
                              <a:ext cx="828136" cy="2921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7630" w:rsidRPr="000A4E80" w:rsidRDefault="00617630" w:rsidP="000A4E80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0A4E80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仕分け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AB6D1D" id="グループ化 89" o:spid="_x0000_s1182" style="position:absolute;left:0;text-align:left;margin-left:7.9pt;margin-top:72.4pt;width:506pt;height:407.5pt;z-index:251821056" coordsize="64262,51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">
                <v:group id="グループ化 112" o:spid="_x0000_s1183" style="position:absolute;width:64262;height:51758" coordorigin="" coordsize="64262,5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rect id="正方形/長方形 113" o:spid="_x0000_s1184" style="position:absolute;width:64262;height:51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" fillcolor="white [3212]" strokecolor="#243f60 [1604]" strokeweight="1pt"/>
                  <v:rect id="正方形/長方形 114" o:spid="_x0000_s1185" style="position:absolute;top:4140;width:64262;height:6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" fillcolor="white [3212]" strokecolor="#243f60 [1604]" strokeweight="1pt"/>
                  <v:rect id="正方形/長方形 115" o:spid="_x0000_s1186" style="position:absolute;left:6987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" fillcolor="white [3212]" strokecolor="#243f60 [1604]" strokeweight="1pt">
                    <v:textbox>
                      <w:txbxContent>
                        <w:p w:rsidR="00617630" w:rsidRPr="00734729" w:rsidRDefault="00617630" w:rsidP="00106252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734729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マスター</w:t>
                          </w:r>
                        </w:p>
                      </w:txbxContent>
                    </v:textbox>
                  </v:rect>
                  <v:rect id="正方形/長方形 116" o:spid="_x0000_s1187" style="position:absolute;left:13198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" fillcolor="white [3212]" strokecolor="#243f60 [1604]" strokeweight="1pt">
                    <v:textbox>
                      <w:txbxContent>
                        <w:p w:rsidR="00617630" w:rsidRPr="00734729" w:rsidRDefault="00617630" w:rsidP="00106252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製品</w:t>
                          </w:r>
                        </w:p>
                      </w:txbxContent>
                    </v:textbox>
                  </v:rect>
                  <v:rect id="正方形/長方形 117" o:spid="_x0000_s1188" style="position:absolute;left:19409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" fillcolor="white [3212]" strokecolor="#243f60 [1604]" strokeweight="1pt">
                    <v:textbox>
                      <w:txbxContent>
                        <w:p w:rsidR="00617630" w:rsidRPr="00734729" w:rsidRDefault="00617630" w:rsidP="00106252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仕分け</w:t>
                          </w:r>
                        </w:p>
                      </w:txbxContent>
                    </v:textbox>
                  </v:rect>
                  <v:rect id="正方形/長方形 118" o:spid="_x0000_s1189" style="position:absolute;left:25620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" fillcolor="#f79646 [3209]" strokecolor="#243f60 [1604]" strokeweight="1pt">
                    <v:textbox>
                      <w:txbxContent>
                        <w:p w:rsidR="00617630" w:rsidRPr="00734729" w:rsidRDefault="00617630" w:rsidP="00106252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工程</w:t>
                          </w:r>
                        </w:p>
                      </w:txbxContent>
                    </v:textbox>
                  </v:rect>
                  <v:rect id="正方形/長方形 119" o:spid="_x0000_s1190" style="position:absolute;left:776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" fillcolor="white [3212]" strokecolor="#243f60 [1604]" strokeweight="1pt">
                    <v:textbox>
                      <w:txbxContent>
                        <w:p w:rsidR="00617630" w:rsidRPr="00734729" w:rsidRDefault="00617630" w:rsidP="00106252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ファイル</w:t>
                          </w:r>
                        </w:p>
                      </w:txbxContent>
                    </v:textbox>
                  </v:rect>
                  <v:rect id="正方形/長方形 120" o:spid="_x0000_s1191" style="position:absolute;left:31831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" fillcolor="white [3212]" strokecolor="#243f60 [1604]" strokeweight="1pt">
                    <v:textbox>
                      <w:txbxContent>
                        <w:p w:rsidR="00617630" w:rsidRPr="00734729" w:rsidRDefault="00617630" w:rsidP="00106252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実績</w:t>
                          </w:r>
                        </w:p>
                      </w:txbxContent>
                    </v:textbox>
                  </v:rect>
                  <v:rect id="正方形/長方形 121" o:spid="_x0000_s1192" style="position:absolute;left:38042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" fillcolor="white [3212]" strokecolor="#243f60 [1604]" strokeweight="1pt">
                    <v:textbox>
                      <w:txbxContent>
                        <w:p w:rsidR="00617630" w:rsidRPr="00734729" w:rsidRDefault="00617630" w:rsidP="00106252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帳票</w:t>
                          </w:r>
                        </w:p>
                      </w:txbxContent>
                    </v:textbox>
                  </v:rect>
                </v:group>
                <v:group id="グループ化 88" o:spid="_x0000_s1193" style="position:absolute;left:1187;top:12112;width:61255;height:36923" coordsize="61255,36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グループ化 85" o:spid="_x0000_s1194" style="position:absolute;left:12587;top:32419;width:39545;height:4504" coordsize="39544,4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line id="直線コネクタ 143" o:spid="_x0000_s1195" style="position:absolute;flip:y;visibility:visible;mso-wrap-style:square" from="0,1900" to="0,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" strokecolor="#9bbb59 [3206]" strokeweight="7pt"/>
                    <v:line id="直線コネクタ 144" o:spid="_x0000_s1196" style="position:absolute;flip:y;visibility:visible;mso-wrap-style:square" from="1543,1900" to="1543,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" strokecolor="#9bbb59 [3206]" strokeweight="7pt"/>
                    <v:line id="直線コネクタ 146" o:spid="_x0000_s1197" style="position:absolute;flip:y;visibility:visible;mso-wrap-style:square" from="2968,1900" to="2968,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" strokecolor="#9bbb59 [3206]" strokeweight="7pt"/>
                    <v:line id="直線コネクタ 147" o:spid="_x0000_s1198" style="position:absolute;flip:y;visibility:visible;mso-wrap-style:square" from="4393,1900" to="4393,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" strokecolor="#9bbb59 [3206]" strokeweight="7pt"/>
                    <v:line id="直線コネクタ 148" o:spid="_x0000_s1199" style="position:absolute;flip:y;visibility:visible;mso-wrap-style:square" from="6056,1900" to="6056,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" strokecolor="#9bbb59 [3206]" strokeweight="7pt"/>
                    <v:line id="直線コネクタ 149" o:spid="_x0000_s1200" style="position:absolute;flip:y;visibility:visible;mso-wrap-style:square" from="7243,712" to="7243,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" strokecolor="#9bbb59 [3206]" strokeweight="7pt"/>
                    <v:line id="直線コネクタ 150" o:spid="_x0000_s1201" style="position:absolute;flip:y;visibility:visible;mso-wrap-style:square" from="8550,1900" to="8550,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" strokecolor="#9bbb59 [3206]" strokeweight="7pt"/>
                    <v:line id="直線コネクタ 151" o:spid="_x0000_s1202" style="position:absolute;flip:y;visibility:visible;mso-wrap-style:square" from="10212,1900" to="10212,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" strokecolor="#9bbb59 [3206]" strokeweight="7pt"/>
                    <v:line id="直線コネクタ 152" o:spid="_x0000_s1203" style="position:absolute;flip:y;visibility:visible;mso-wrap-style:square" from="13300,712" to="13300,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" strokecolor="#9bbb59 [3206]" strokeweight="7pt"/>
                    <v:line id="直線コネクタ 153" o:spid="_x0000_s1204" style="position:absolute;flip:y;visibility:visible;mso-wrap-style:square" from="18288,1900" to="18288,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" strokecolor="#9bbb59 [3206]" strokeweight="7pt"/>
                    <v:line id="直線コネクタ 154" o:spid="_x0000_s1205" style="position:absolute;flip:y;visibility:visible;mso-wrap-style:square" from="16744,0" to="16744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" strokecolor="#9bbb59 [3206]" strokeweight="7pt"/>
                    <v:line id="直線コネクタ 155" o:spid="_x0000_s1206" style="position:absolute;flip:y;visibility:visible;mso-wrap-style:square" from="22800,712" to="22800,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" strokecolor="#9bbb59 [3206]" strokeweight="7pt"/>
                    <v:line id="直線コネクタ 156" o:spid="_x0000_s1207" style="position:absolute;flip:y;visibility:visible;mso-wrap-style:square" from="21256,1900" to="21256,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" strokecolor="#9bbb59 [3206]" strokeweight="7pt"/>
                    <v:line id="直線コネクタ 157" o:spid="_x0000_s1208" style="position:absolute;flip:y;visibility:visible;mso-wrap-style:square" from="24700,1900" to="24700,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" strokecolor="#9bbb59 [3206]" strokeweight="7pt"/>
                    <v:line id="直線コネクタ 158" o:spid="_x0000_s1209" style="position:absolute;flip:y;visibility:visible;mso-wrap-style:square" from="28025,1900" to="28025,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" strokecolor="#9bbb59 [3206]" strokeweight="7pt"/>
                    <v:line id="直線コネクタ 159" o:spid="_x0000_s1210" style="position:absolute;flip:y;visibility:visible;mso-wrap-style:square" from="30519,1900" to="30519,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" strokecolor="#9bbb59 [3206]" strokeweight="7pt"/>
                    <v:line id="直線コネクタ 160" o:spid="_x0000_s1211" style="position:absolute;flip:y;visibility:visible;mso-wrap-style:square" from="33250,712" to="33250,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" strokecolor="#9bbb59 [3206]" strokeweight="7pt"/>
                    <v:line id="直線コネクタ 161" o:spid="_x0000_s1212" style="position:absolute;flip:y;visibility:visible;mso-wrap-style:square" from="35982,2968" to="35982,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" strokecolor="#9bbb59 [3206]" strokeweight="7pt"/>
                    <v:line id="直線コネクタ 162" o:spid="_x0000_s1213" style="position:absolute;flip:y;visibility:visible;mso-wrap-style:square" from="39544,2968" to="39544,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" strokecolor="#9bbb59 [3206]" strokeweight="7pt"/>
                  </v:group>
                  <v:group id="グループ化 69" o:spid="_x0000_s1214" style="position:absolute;left:12587;top:1425;width:48668;height:28830" coordsize="48667,28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line id="直線コネクタ 123" o:spid="_x0000_s1215" style="position:absolute;visibility:visible;mso-wrap-style:square" from="0,1781" to="5170,1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" strokecolor="#4579b8 [3044]" strokeweight="7pt"/>
                    <v:line id="直線コネクタ 124" o:spid="_x0000_s1216" style="position:absolute;visibility:visible;mso-wrap-style:square" from="4393,3325" to="14466,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" strokecolor="#4579b8 [3044]" strokeweight="7pt"/>
                    <v:line id="直線コネクタ 125" o:spid="_x0000_s1217" style="position:absolute;visibility:visible;mso-wrap-style:square" from="13894,4868" to="17103,4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" strokecolor="#4579b8 [3044]" strokeweight="7pt"/>
                    <v:line id="直線コネクタ 126" o:spid="_x0000_s1218" style="position:absolute;visibility:visible;mso-wrap-style:square" from="16744,6412" to="21913,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" strokecolor="#4579b8 [3044]" strokeweight="7pt"/>
                    <v:line id="直線コネクタ 127" o:spid="_x0000_s1219" style="position:absolute;visibility:visible;mso-wrap-style:square" from="118,7956" to="10191,7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" strokecolor="#4579b8 [3044]" strokeweight="7pt"/>
                    <v:line id="直線コネクタ 128" o:spid="_x0000_s1220" style="position:absolute;visibility:visible;mso-wrap-style:square" from="9619,9500" to="14787,9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" strokecolor="#4579b8 [3044]" strokeweight="7pt"/>
                    <v:line id="直線コネクタ 129" o:spid="_x0000_s1221" style="position:absolute;visibility:visible;mso-wrap-style:square" from="14606,10925" to="17254,10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" strokecolor="#4579b8 [3044]" strokeweight="7pt"/>
                    <v:line id="直線コネクタ 130" o:spid="_x0000_s1222" style="position:absolute;visibility:visible;mso-wrap-style:square" from="17100,12469" to="24663,12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" strokecolor="#4579b8 [3044]" strokeweight="7pt"/>
                    <v:line id="直線コネクタ 131" o:spid="_x0000_s1223" style="position:absolute;visibility:visible;mso-wrap-style:square" from="24581,14012" to="32149,14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" strokecolor="#4579b8 [3044]" strokeweight="7pt"/>
                    <v:line id="直線コネクタ 132" o:spid="_x0000_s1224" style="position:absolute;visibility:visible;mso-wrap-style:square" from="32063,15556" to="35272,1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" strokecolor="#4579b8 [3044]" strokeweight="7pt"/>
                    <v:line id="直線コネクタ 140" o:spid="_x0000_s1225" style="position:absolute;visibility:visible;mso-wrap-style:square" from="35863,21019" to="39072,2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" strokecolor="#4579b8 [3044]" strokeweight="7pt"/>
                    <v:line id="直線コネクタ 141" o:spid="_x0000_s1226" style="position:absolute;visibility:visible;mso-wrap-style:square" from="38594,22563" to="48667,22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" strokecolor="#4579b8 [3044]" strokeweight="7pt"/>
                    <v:group id="グループ化 53" o:spid="_x0000_s1227" style="position:absolute;left:10806;width:3352;height:28830" coordsize="3352,28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line id="直線コネクタ 163" o:spid="_x0000_s1228" style="position:absolute;visibility:visible;mso-wrap-style:square" from="3206,0" to="3206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" strokecolor="#c0504d [3205]" strokeweight="1.25pt"/>
                      <v:line id="直線コネクタ 164" o:spid="_x0000_s1229" style="position:absolute;flip:x;visibility:visible;mso-wrap-style:square" from="0,2731" to="3187,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" strokecolor="#c0504d [3205]" strokeweight="1.25pt"/>
                      <v:line id="直線コネクタ 165" o:spid="_x0000_s1230" style="position:absolute;flip:x y;visibility:visible;mso-wrap-style:square" from="118,3443" to="3220,3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" strokecolor="#c0504d [3205]" strokeweight="1.25pt"/>
                      <v:line id="直線コネクタ 166" o:spid="_x0000_s1231" style="position:absolute;visibility:visible;mso-wrap-style:square" from="3206,3800" to="3206,8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" strokecolor="#c0504d [3205]" strokeweight="1.25pt"/>
                      <v:line id="直線コネクタ 167" o:spid="_x0000_s1232" style="position:absolute;flip:x;visibility:visible;mso-wrap-style:square" from="2493,8787" to="3352,9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" strokecolor="#c0504d [3205]" strokeweight="1.25pt"/>
                      <v:line id="直線コネクタ 168" o:spid="_x0000_s1233" style="position:absolute;flip:x y;visibility:visible;mso-wrap-style:square" from="2493,9381" to="3270,9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" strokecolor="#c0504d [3205]" strokeweight="1.25pt"/>
                      <v:line id="直線コネクタ 169" o:spid="_x0000_s1234" style="position:absolute;visibility:visible;mso-wrap-style:square" from="3325,9856" to="3325,28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" strokecolor="#c0504d [3205]" strokeweight="1.25pt"/>
                    </v:group>
                  </v:group>
                  <v:group id="グループ化 86" o:spid="_x0000_s1235" style="position:absolute;left:1543;top:3087;width:8972;height:19832" coordsize="8971,19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line id="直線コネクタ 170" o:spid="_x0000_s1236" style="position:absolute;visibility:visible;mso-wrap-style:square" from="0,0" to="89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" strokecolor="#d8d8d8 [2732]" strokeweight="11.25pt"/>
                    <v:line id="直線コネクタ 171" o:spid="_x0000_s1237" style="position:absolute;visibility:visible;mso-wrap-style:square" from="0,2137" to="8971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" strokecolor="#7f7f7f [1612]" strokeweight="11.25pt"/>
                    <v:line id="直線コネクタ 172" o:spid="_x0000_s1238" style="position:absolute;visibility:visible;mso-wrap-style:square" from="0,4156" to="8971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" strokecolor="#d8d8d8 [2732]" strokeweight="11.25pt"/>
                    <v:line id="直線コネクタ 173" o:spid="_x0000_s1239" style="position:absolute;visibility:visible;mso-wrap-style:square" from="0,6293" to="8966,6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" strokecolor="#7f7f7f [1612]" strokeweight="11.25pt"/>
                    <v:line id="直線コネクタ 174" o:spid="_x0000_s1240" style="position:absolute;visibility:visible;mso-wrap-style:square" from="0,8668" to="8971,8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" strokecolor="#d8d8d8 [2732]" strokeweight="11.25pt"/>
                    <v:line id="直線コネクタ 175" o:spid="_x0000_s1241" style="position:absolute;visibility:visible;mso-wrap-style:square" from="0,10806" to="8966,10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" strokecolor="#7f7f7f [1612]" strokeweight="11.25pt"/>
                    <v:line id="直線コネクタ 176" o:spid="_x0000_s1242" style="position:absolute;visibility:visible;mso-wrap-style:square" from="0,13062" to="8971,13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" strokecolor="#d8d8d8 [2732]" strokeweight="11.25pt"/>
                    <v:line id="直線コネクタ 177" o:spid="_x0000_s1243" style="position:absolute;visibility:visible;mso-wrap-style:square" from="0,15200" to="8966,15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" strokecolor="#7f7f7f [1612]" strokeweight="11.25pt"/>
                    <v:line id="直線コネクタ 178" o:spid="_x0000_s1244" style="position:absolute;visibility:visible;mso-wrap-style:square" from="0,17694" to="8971,17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" strokecolor="#d8d8d8 [2732]" strokeweight="11.25pt"/>
                    <v:line id="直線コネクタ 179" o:spid="_x0000_s1245" style="position:absolute;visibility:visible;mso-wrap-style:square" from="0,19831" to="8966,19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" strokecolor="#7f7f7f [1612]" strokeweight="11.25pt"/>
                  </v:group>
                  <v:rect id="正方形/長方形 180" o:spid="_x0000_s1246" style="position:absolute;width:828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" filled="f" stroked="f" strokeweight="1pt">
                    <v:textbox>
                      <w:txbxContent>
                        <w:p w:rsidR="00617630" w:rsidRPr="000A4E80" w:rsidRDefault="00617630" w:rsidP="000A4E80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0A4E80">
                            <w:rPr>
                              <w:rFonts w:hint="eastAsia"/>
                              <w:color w:val="000000" w:themeColor="text1"/>
                              <w:sz w:val="16"/>
                              <w:szCs w:val="16"/>
                            </w:rPr>
                            <w:t>仕分け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8A26B4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2B2509D" wp14:editId="5DCB4F3B">
                <wp:simplePos x="0" y="0"/>
                <wp:positionH relativeFrom="column">
                  <wp:posOffset>45155</wp:posOffset>
                </wp:positionH>
                <wp:positionV relativeFrom="paragraph">
                  <wp:posOffset>100198</wp:posOffset>
                </wp:positionV>
                <wp:extent cx="2621915" cy="439420"/>
                <wp:effectExtent l="0" t="0" r="0" b="0"/>
                <wp:wrapNone/>
                <wp:docPr id="196" name="テキスト ボック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4D40A1" w:rsidRDefault="004D40A1" w:rsidP="004D40A1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ind w:leftChars="0"/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Tab c</w:t>
                            </w:r>
                            <w:r w:rsidRPr="004D40A1">
                              <w:rPr>
                                <w:rFonts w:ascii="游ゴシック Light" w:eastAsia="游ゴシック Light" w:hAnsi="游ゴシック Light" w:hint="eastAsia"/>
                              </w:rPr>
                              <w:t>ô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 xml:space="preserve">ng </w:t>
                            </w:r>
                            <w:r w:rsidRPr="004D40A1">
                              <w:rPr>
                                <w:rFonts w:ascii="游ゴシック Light" w:eastAsia="游ゴシック Light" w:hAnsi="游ゴシック Light" w:hint="eastAsia"/>
                              </w:rPr>
                              <w:t>đ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>o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ạ</w:t>
                            </w:r>
                            <w:r w:rsidRPr="004D40A1">
                              <w:rPr>
                                <w:rFonts w:ascii="游ゴシック Light" w:eastAsia="游ゴシック Light" w:hAnsi="游ゴシック Ligh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2509D" id="テキスト ボックス 196" o:spid="_x0000_s1247" type="#_x0000_t202" style="position:absolute;left:0;text-align:left;margin-left:3.55pt;margin-top:7.9pt;width:206.45pt;height:34.6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" filled="f" stroked="f" strokeweight=".5pt">
                <v:textbox>
                  <w:txbxContent>
                    <w:p w:rsidR="00617630" w:rsidRPr="004D40A1" w:rsidRDefault="004D40A1" w:rsidP="004D40A1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ind w:leftChars="0"/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Tab c</w:t>
                      </w:r>
                      <w:r w:rsidRPr="004D40A1">
                        <w:rPr>
                          <w:rFonts w:ascii="游ゴシック Light" w:eastAsia="游ゴシック Light" w:hAnsi="游ゴシック Light" w:hint="eastAsia"/>
                        </w:rPr>
                        <w:t>ô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 xml:space="preserve">ng </w:t>
                      </w:r>
                      <w:r w:rsidRPr="004D40A1">
                        <w:rPr>
                          <w:rFonts w:ascii="游ゴシック Light" w:eastAsia="游ゴシック Light" w:hAnsi="游ゴシック Light" w:hint="eastAsia"/>
                        </w:rPr>
                        <w:t>đ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>o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ạ</w:t>
                      </w:r>
                      <w:r w:rsidRPr="004D40A1">
                        <w:rPr>
                          <w:rFonts w:ascii="游ゴシック Light" w:eastAsia="游ゴシック Light" w:hAnsi="游ゴシック Ligh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A161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36EDA1" wp14:editId="7B473BA3">
                <wp:simplePos x="0" y="0"/>
                <wp:positionH relativeFrom="column">
                  <wp:posOffset>227366</wp:posOffset>
                </wp:positionH>
                <wp:positionV relativeFrom="paragraph">
                  <wp:posOffset>1576993</wp:posOffset>
                </wp:positionV>
                <wp:extent cx="6167887" cy="3864634"/>
                <wp:effectExtent l="0" t="0" r="23495" b="21590"/>
                <wp:wrapNone/>
                <wp:docPr id="122" name="正方形/長方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887" cy="38646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630" w:rsidRPr="00EA1AC0" w:rsidRDefault="00617630" w:rsidP="00AA161F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6EDA1" id="正方形/長方形 122" o:spid="_x0000_s1248" style="position:absolute;left:0;text-align:left;margin-left:17.9pt;margin-top:124.15pt;width:485.65pt;height:304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" fillcolor="white [3212]" strokecolor="#243f60 [1604]" strokeweight="1pt">
                <v:textbox>
                  <w:txbxContent>
                    <w:p w:rsidR="00617630" w:rsidRPr="00EA1AC0" w:rsidRDefault="00617630" w:rsidP="00AA161F">
                      <w:pPr>
                        <w:jc w:val="left"/>
                        <w:rPr>
                          <w:rFonts w:asciiTheme="majorEastAsia" w:eastAsiaTheme="majorEastAsia" w:hAnsiTheme="majorEastAsia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8623A" w:rsidRDefault="00D9317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CC52AB8" wp14:editId="53049F3A">
                <wp:simplePos x="0" y="0"/>
                <wp:positionH relativeFrom="column">
                  <wp:posOffset>586666</wp:posOffset>
                </wp:positionH>
                <wp:positionV relativeFrom="paragraph">
                  <wp:posOffset>6064147</wp:posOffset>
                </wp:positionV>
                <wp:extent cx="5755193" cy="2700669"/>
                <wp:effectExtent l="0" t="0" r="0" b="4445"/>
                <wp:wrapNone/>
                <wp:docPr id="320" name="テキスト ボックス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5193" cy="2700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Default="004D40A1" w:rsidP="00FB05D6">
                            <w:pPr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Hi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ể</w:t>
                            </w:r>
                            <w:r w:rsidRPr="004D40A1">
                              <w:rPr>
                                <w:rFonts w:ascii="游ゴシック Light" w:eastAsia="游ゴシック Light" w:hAnsi="游ゴシック Light"/>
                              </w:rPr>
                              <w:t>n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 xml:space="preserve"> th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ị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th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ời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gi</w:t>
                            </w:r>
                            <w:r>
                              <w:rPr>
                                <w:rFonts w:ascii="Calibri" w:eastAsia="游ゴシック Light" w:hAnsi="Calibri" w:cs="Calibri" w:hint="eastAsia"/>
                              </w:rPr>
                              <w:t>an k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ế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ho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ạch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c</w:t>
                            </w:r>
                            <w:r w:rsidRPr="004D40A1">
                              <w:rPr>
                                <w:rFonts w:ascii="Calibri" w:eastAsia="游ゴシック Light" w:hAnsi="Calibri" w:cs="Calibri" w:hint="eastAsia"/>
                              </w:rPr>
                              <w:t>ô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>ng vi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ệc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c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ủa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t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ừng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ph</w:t>
                            </w:r>
                            <w:r w:rsidRPr="004D40A1">
                              <w:rPr>
                                <w:rFonts w:ascii="Calibri" w:eastAsia="游ゴシック Light" w:hAnsi="Calibri" w:cs="Calibri" w:hint="eastAsia"/>
                              </w:rPr>
                              <w:t>â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>n lo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ại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b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ằng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b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ar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>chart.</w:t>
                            </w:r>
                          </w:p>
                          <w:p w:rsidR="00617630" w:rsidRDefault="004D40A1" w:rsidP="00FB05D6">
                            <w:pPr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Hi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ể</w:t>
                            </w:r>
                            <w:r w:rsidRPr="004D40A1">
                              <w:rPr>
                                <w:rFonts w:ascii="游ゴシック Light" w:eastAsia="游ゴシック Light" w:hAnsi="游ゴシック Light"/>
                              </w:rPr>
                              <w:t>n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 xml:space="preserve"> th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ị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游ゴシック Light" w:hAnsi="Calibri" w:cs="Calibri" w:hint="eastAsia"/>
                              </w:rPr>
                              <w:t>t</w:t>
                            </w:r>
                            <w:r w:rsidRPr="004D40A1">
                              <w:rPr>
                                <w:rFonts w:ascii="Calibri" w:eastAsia="游ゴシック Light" w:hAnsi="Calibri" w:cs="Calibri" w:hint="eastAsia"/>
                              </w:rPr>
                              <w:t>ì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nh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h</w:t>
                            </w:r>
                            <w:r w:rsidRPr="004D40A1">
                              <w:rPr>
                                <w:rFonts w:ascii="Calibri" w:eastAsia="游ゴシック Light" w:hAnsi="Calibri" w:cs="Calibri" w:hint="eastAsia"/>
                              </w:rPr>
                              <w:t>ì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nh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ti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ến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</w:t>
                            </w:r>
                            <w:r w:rsidRPr="004D40A1">
                              <w:rPr>
                                <w:rFonts w:ascii="Calibri" w:eastAsia="游ゴシック Light" w:hAnsi="Calibri" w:cs="Calibri" w:hint="eastAsia"/>
                              </w:rPr>
                              <w:t>đ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ộ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b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ằng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</w:t>
                            </w:r>
                            <w:r w:rsidRPr="004D40A1">
                              <w:rPr>
                                <w:rFonts w:ascii="Calibri" w:eastAsia="游ゴシック Light" w:hAnsi="Calibri" w:cs="Calibri" w:hint="eastAsia"/>
                              </w:rPr>
                              <w:t>đ</w:t>
                            </w:r>
                            <w:r>
                              <w:rPr>
                                <w:rFonts w:ascii="Calibri" w:eastAsia="游ゴシック Light" w:hAnsi="Calibri" w:cs="Calibri" w:hint="cs"/>
                              </w:rPr>
                              <w:t>ư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ờng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l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ightning</w:t>
                            </w:r>
                          </w:p>
                          <w:p w:rsidR="00617630" w:rsidRDefault="004D40A1" w:rsidP="00FB05D6">
                            <w:pPr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Hi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ể</w:t>
                            </w:r>
                            <w:r w:rsidRPr="004D40A1">
                              <w:rPr>
                                <w:rFonts w:ascii="游ゴシック Light" w:eastAsia="游ゴシック Light" w:hAnsi="游ゴシック Light"/>
                              </w:rPr>
                              <w:t>n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 xml:space="preserve"> th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ị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l</w:t>
                            </w:r>
                            <w:r>
                              <w:rPr>
                                <w:rFonts w:ascii="Calibri" w:eastAsia="游ゴシック Light" w:hAnsi="Calibri" w:cs="Calibri" w:hint="cs"/>
                              </w:rPr>
                              <w:t>ư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ợng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c</w:t>
                            </w:r>
                            <w:r w:rsidRPr="004D40A1">
                              <w:rPr>
                                <w:rFonts w:ascii="Calibri" w:eastAsia="游ゴシック Light" w:hAnsi="Calibri" w:cs="Calibri" w:hint="eastAsia"/>
                              </w:rPr>
                              <w:t>ô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>ng vi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ệ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>c b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ằng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bi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ểu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游ゴシック Light" w:hAnsi="Calibri" w:cs="Calibri" w:hint="eastAsia"/>
                              </w:rPr>
                              <w:t>đ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ồ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c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ột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cho ph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ần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d</w:t>
                            </w:r>
                            <w:r>
                              <w:rPr>
                                <w:rFonts w:ascii="Calibri" w:eastAsia="游ゴシック Light" w:hAnsi="Calibri" w:cs="Calibri" w:hint="cs"/>
                              </w:rPr>
                              <w:t>ư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ới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</w:t>
                            </w:r>
                            <w:r w:rsidRPr="004D40A1">
                              <w:rPr>
                                <w:rFonts w:ascii="Calibri" w:eastAsia="游ゴシック Light" w:hAnsi="Calibri" w:cs="Calibri" w:hint="eastAsia"/>
                              </w:rPr>
                              <w:t>đâ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>y</w:t>
                            </w:r>
                          </w:p>
                          <w:p w:rsidR="00617630" w:rsidRPr="00D9317B" w:rsidRDefault="004D40A1" w:rsidP="00FB05D6">
                            <w:pPr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Hi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ể</w:t>
                            </w:r>
                            <w:r w:rsidRPr="004D40A1">
                              <w:rPr>
                                <w:rFonts w:ascii="游ゴシック Light" w:eastAsia="游ゴシック Light" w:hAnsi="游ゴシック Light"/>
                              </w:rPr>
                              <w:t>n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 xml:space="preserve"> th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ị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t</w:t>
                            </w:r>
                            <w:r w:rsidRPr="004D40A1">
                              <w:rPr>
                                <w:rFonts w:ascii="Calibri" w:eastAsia="游ゴシック Light" w:hAnsi="Calibri" w:cs="Calibri" w:hint="eastAsia"/>
                              </w:rPr>
                              <w:t>ê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>n s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ản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ph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ẩm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游ゴシック Light" w:hAnsi="Calibri" w:cs="Calibri" w:hint="eastAsia"/>
                              </w:rPr>
                              <w:t>c</w:t>
                            </w:r>
                            <w:r w:rsidRPr="004D40A1">
                              <w:rPr>
                                <w:rFonts w:ascii="Calibri" w:eastAsia="游ゴシック Light" w:hAnsi="Calibri" w:cs="Calibri" w:hint="eastAsia"/>
                              </w:rPr>
                              <w:t>ó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trong ph</w:t>
                            </w:r>
                            <w:r w:rsidRPr="004D40A1">
                              <w:rPr>
                                <w:rFonts w:ascii="Calibri" w:eastAsia="游ゴシック Light" w:hAnsi="Calibri" w:cs="Calibri" w:hint="eastAsia"/>
                              </w:rPr>
                              <w:t>â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>n lo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ại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>, s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ố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l</w:t>
                            </w:r>
                            <w:r w:rsidRPr="004D40A1">
                              <w:rPr>
                                <w:rFonts w:ascii="Calibri" w:eastAsia="游ゴシック Light" w:hAnsi="Calibri" w:cs="Calibri" w:hint="cs"/>
                              </w:rPr>
                              <w:t>ư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ợng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, </w:t>
                            </w:r>
                            <w:r>
                              <w:rPr>
                                <w:rFonts w:ascii="Calibri" w:eastAsia="游ゴシック Light" w:hAnsi="Calibri" w:cs="Calibri" w:hint="eastAsia"/>
                              </w:rPr>
                              <w:t>đ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ộ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d</w:t>
                            </w:r>
                            <w:r w:rsidRPr="004D40A1">
                              <w:rPr>
                                <w:rFonts w:ascii="Calibri" w:eastAsia="游ゴシック Light" w:hAnsi="Calibri" w:cs="Calibri" w:hint="eastAsia"/>
                              </w:rPr>
                              <w:t>à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i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>,…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52AB8" id="テキスト ボックス 320" o:spid="_x0000_s1249" type="#_x0000_t202" style="position:absolute;margin-left:46.2pt;margin-top:477.5pt;width:453.15pt;height:212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" filled="f" stroked="f" strokeweight=".5pt">
                <v:textbox>
                  <w:txbxContent>
                    <w:p w:rsidR="00617630" w:rsidRDefault="004D40A1" w:rsidP="00FB05D6">
                      <w:pPr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Hi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ể</w:t>
                      </w:r>
                      <w:r w:rsidRPr="004D40A1">
                        <w:rPr>
                          <w:rFonts w:ascii="游ゴシック Light" w:eastAsia="游ゴシック Light" w:hAnsi="游ゴシック Light"/>
                        </w:rPr>
                        <w:t>n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 xml:space="preserve"> th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ị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th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ời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gi</w:t>
                      </w:r>
                      <w:r>
                        <w:rPr>
                          <w:rFonts w:ascii="Calibri" w:eastAsia="游ゴシック Light" w:hAnsi="Calibri" w:cs="Calibri" w:hint="eastAsia"/>
                        </w:rPr>
                        <w:t>an k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ế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ho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ạch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c</w:t>
                      </w:r>
                      <w:r w:rsidRPr="004D40A1">
                        <w:rPr>
                          <w:rFonts w:ascii="Calibri" w:eastAsia="游ゴシック Light" w:hAnsi="Calibri" w:cs="Calibri" w:hint="eastAsia"/>
                        </w:rPr>
                        <w:t>ô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>ng vi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ệc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c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ủa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t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ừng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ph</w:t>
                      </w:r>
                      <w:r w:rsidRPr="004D40A1">
                        <w:rPr>
                          <w:rFonts w:ascii="Calibri" w:eastAsia="游ゴシック Light" w:hAnsi="Calibri" w:cs="Calibri" w:hint="eastAsia"/>
                        </w:rPr>
                        <w:t>â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>n lo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ại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b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ằng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b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ar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>chart.</w:t>
                      </w:r>
                    </w:p>
                    <w:p w:rsidR="00617630" w:rsidRDefault="004D40A1" w:rsidP="00FB05D6">
                      <w:pPr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Hi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ể</w:t>
                      </w:r>
                      <w:r w:rsidRPr="004D40A1">
                        <w:rPr>
                          <w:rFonts w:ascii="游ゴシック Light" w:eastAsia="游ゴシック Light" w:hAnsi="游ゴシック Light"/>
                        </w:rPr>
                        <w:t>n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 xml:space="preserve"> th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ị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游ゴシック Light" w:hAnsi="Calibri" w:cs="Calibri" w:hint="eastAsia"/>
                        </w:rPr>
                        <w:t>t</w:t>
                      </w:r>
                      <w:r w:rsidRPr="004D40A1">
                        <w:rPr>
                          <w:rFonts w:ascii="Calibri" w:eastAsia="游ゴシック Light" w:hAnsi="Calibri" w:cs="Calibri" w:hint="eastAsia"/>
                        </w:rPr>
                        <w:t>ì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nh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h</w:t>
                      </w:r>
                      <w:r w:rsidRPr="004D40A1">
                        <w:rPr>
                          <w:rFonts w:ascii="Calibri" w:eastAsia="游ゴシック Light" w:hAnsi="Calibri" w:cs="Calibri" w:hint="eastAsia"/>
                        </w:rPr>
                        <w:t>ì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nh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ti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ến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</w:t>
                      </w:r>
                      <w:r w:rsidRPr="004D40A1">
                        <w:rPr>
                          <w:rFonts w:ascii="Calibri" w:eastAsia="游ゴシック Light" w:hAnsi="Calibri" w:cs="Calibri" w:hint="eastAsia"/>
                        </w:rPr>
                        <w:t>đ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ộ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b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ằng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</w:t>
                      </w:r>
                      <w:r w:rsidRPr="004D40A1">
                        <w:rPr>
                          <w:rFonts w:ascii="Calibri" w:eastAsia="游ゴシック Light" w:hAnsi="Calibri" w:cs="Calibri" w:hint="eastAsia"/>
                        </w:rPr>
                        <w:t>đ</w:t>
                      </w:r>
                      <w:r>
                        <w:rPr>
                          <w:rFonts w:ascii="Calibri" w:eastAsia="游ゴシック Light" w:hAnsi="Calibri" w:cs="Calibri" w:hint="cs"/>
                        </w:rPr>
                        <w:t>ư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ờng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l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ightning</w:t>
                      </w:r>
                    </w:p>
                    <w:p w:rsidR="00617630" w:rsidRDefault="004D40A1" w:rsidP="00FB05D6">
                      <w:pPr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Hi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ể</w:t>
                      </w:r>
                      <w:r w:rsidRPr="004D40A1">
                        <w:rPr>
                          <w:rFonts w:ascii="游ゴシック Light" w:eastAsia="游ゴシック Light" w:hAnsi="游ゴシック Light"/>
                        </w:rPr>
                        <w:t>n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 xml:space="preserve"> th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ị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l</w:t>
                      </w:r>
                      <w:r>
                        <w:rPr>
                          <w:rFonts w:ascii="Calibri" w:eastAsia="游ゴシック Light" w:hAnsi="Calibri" w:cs="Calibri" w:hint="cs"/>
                        </w:rPr>
                        <w:t>ư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ợng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c</w:t>
                      </w:r>
                      <w:r w:rsidRPr="004D40A1">
                        <w:rPr>
                          <w:rFonts w:ascii="Calibri" w:eastAsia="游ゴシック Light" w:hAnsi="Calibri" w:cs="Calibri" w:hint="eastAsia"/>
                        </w:rPr>
                        <w:t>ô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>ng vi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ệ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>c b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ằng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bi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ểu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游ゴシック Light" w:hAnsi="Calibri" w:cs="Calibri" w:hint="eastAsia"/>
                        </w:rPr>
                        <w:t>đ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ồ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c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ột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cho ph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ần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d</w:t>
                      </w:r>
                      <w:r>
                        <w:rPr>
                          <w:rFonts w:ascii="Calibri" w:eastAsia="游ゴシック Light" w:hAnsi="Calibri" w:cs="Calibri" w:hint="cs"/>
                        </w:rPr>
                        <w:t>ư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ới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</w:t>
                      </w:r>
                      <w:r w:rsidRPr="004D40A1">
                        <w:rPr>
                          <w:rFonts w:ascii="Calibri" w:eastAsia="游ゴシック Light" w:hAnsi="Calibri" w:cs="Calibri" w:hint="eastAsia"/>
                        </w:rPr>
                        <w:t>đâ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>y</w:t>
                      </w:r>
                    </w:p>
                    <w:p w:rsidR="00617630" w:rsidRPr="00D9317B" w:rsidRDefault="004D40A1" w:rsidP="00FB05D6">
                      <w:pPr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Hi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ể</w:t>
                      </w:r>
                      <w:r w:rsidRPr="004D40A1">
                        <w:rPr>
                          <w:rFonts w:ascii="游ゴシック Light" w:eastAsia="游ゴシック Light" w:hAnsi="游ゴシック Light"/>
                        </w:rPr>
                        <w:t>n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 xml:space="preserve"> th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ị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t</w:t>
                      </w:r>
                      <w:r w:rsidRPr="004D40A1">
                        <w:rPr>
                          <w:rFonts w:ascii="Calibri" w:eastAsia="游ゴシック Light" w:hAnsi="Calibri" w:cs="Calibri" w:hint="eastAsia"/>
                        </w:rPr>
                        <w:t>ê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>n s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ản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ph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ẩm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游ゴシック Light" w:hAnsi="Calibri" w:cs="Calibri" w:hint="eastAsia"/>
                        </w:rPr>
                        <w:t>c</w:t>
                      </w:r>
                      <w:r w:rsidRPr="004D40A1">
                        <w:rPr>
                          <w:rFonts w:ascii="Calibri" w:eastAsia="游ゴシック Light" w:hAnsi="Calibri" w:cs="Calibri" w:hint="eastAsia"/>
                        </w:rPr>
                        <w:t>ó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trong ph</w:t>
                      </w:r>
                      <w:r w:rsidRPr="004D40A1">
                        <w:rPr>
                          <w:rFonts w:ascii="Calibri" w:eastAsia="游ゴシック Light" w:hAnsi="Calibri" w:cs="Calibri" w:hint="eastAsia"/>
                        </w:rPr>
                        <w:t>â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>n lo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ại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>, s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ố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l</w:t>
                      </w:r>
                      <w:r w:rsidRPr="004D40A1">
                        <w:rPr>
                          <w:rFonts w:ascii="Calibri" w:eastAsia="游ゴシック Light" w:hAnsi="Calibri" w:cs="Calibri" w:hint="cs"/>
                        </w:rPr>
                        <w:t>ư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ợng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, </w:t>
                      </w:r>
                      <w:r>
                        <w:rPr>
                          <w:rFonts w:ascii="Calibri" w:eastAsia="游ゴシック Light" w:hAnsi="Calibri" w:cs="Calibri" w:hint="eastAsia"/>
                        </w:rPr>
                        <w:t>đ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ộ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d</w:t>
                      </w:r>
                      <w:r w:rsidRPr="004D40A1">
                        <w:rPr>
                          <w:rFonts w:ascii="Calibri" w:eastAsia="游ゴシック Light" w:hAnsi="Calibri" w:cs="Calibri" w:hint="eastAsia"/>
                        </w:rPr>
                        <w:t>à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i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>,…</w:t>
                      </w:r>
                    </w:p>
                  </w:txbxContent>
                </v:textbox>
              </v:shape>
            </w:pict>
          </mc:Fallback>
        </mc:AlternateContent>
      </w:r>
      <w:r w:rsidR="00B8623A">
        <w:br w:type="page"/>
      </w:r>
    </w:p>
    <w:p w:rsidR="00B8623A" w:rsidRDefault="00B8623A" w:rsidP="00B16A53">
      <w:r w:rsidRPr="008A26B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7861959" wp14:editId="4E876311">
                <wp:simplePos x="0" y="0"/>
                <wp:positionH relativeFrom="column">
                  <wp:posOffset>104462</wp:posOffset>
                </wp:positionH>
                <wp:positionV relativeFrom="paragraph">
                  <wp:posOffset>99695</wp:posOffset>
                </wp:positionV>
                <wp:extent cx="2621915" cy="439420"/>
                <wp:effectExtent l="0" t="0" r="0" b="0"/>
                <wp:wrapNone/>
                <wp:docPr id="208" name="テキスト ボック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4D40A1" w:rsidRDefault="004D40A1" w:rsidP="004D40A1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ind w:leftChars="0"/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Tab th</w:t>
                            </w:r>
                            <w:r w:rsidRPr="004D40A1">
                              <w:rPr>
                                <w:rFonts w:ascii="游ゴシック Light" w:eastAsia="游ゴシック Light" w:hAnsi="游ゴシック Light" w:hint="eastAsia"/>
                              </w:rPr>
                              <w:t>à</w:t>
                            </w:r>
                            <w:r w:rsidRPr="004D40A1">
                              <w:rPr>
                                <w:rFonts w:ascii="游ゴシック Light" w:eastAsia="游ゴシック Light" w:hAnsi="游ゴシック Light"/>
                              </w:rPr>
                              <w:t>nh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 xml:space="preserve"> t</w:t>
                            </w:r>
                            <w:r w:rsidRPr="004D40A1">
                              <w:rPr>
                                <w:rFonts w:ascii="游ゴシック Light" w:eastAsia="游ゴシック Light" w:hAnsi="游ゴシック Light" w:hint="eastAsia"/>
                              </w:rPr>
                              <w:t>í</w:t>
                            </w:r>
                            <w:r w:rsidRPr="004D40A1">
                              <w:rPr>
                                <w:rFonts w:ascii="游ゴシック Light" w:eastAsia="游ゴシック Light" w:hAnsi="游ゴシック Light"/>
                              </w:rPr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1959" id="テキスト ボックス 208" o:spid="_x0000_s1250" type="#_x0000_t202" style="position:absolute;left:0;text-align:left;margin-left:8.25pt;margin-top:7.85pt;width:206.45pt;height:34.6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" filled="f" stroked="f" strokeweight=".5pt">
                <v:textbox>
                  <w:txbxContent>
                    <w:p w:rsidR="00617630" w:rsidRPr="004D40A1" w:rsidRDefault="004D40A1" w:rsidP="004D40A1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ind w:leftChars="0"/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Tab th</w:t>
                      </w:r>
                      <w:r w:rsidRPr="004D40A1">
                        <w:rPr>
                          <w:rFonts w:ascii="游ゴシック Light" w:eastAsia="游ゴシック Light" w:hAnsi="游ゴシック Light" w:hint="eastAsia"/>
                        </w:rPr>
                        <w:t>à</w:t>
                      </w:r>
                      <w:r w:rsidRPr="004D40A1">
                        <w:rPr>
                          <w:rFonts w:ascii="游ゴシック Light" w:eastAsia="游ゴシック Light" w:hAnsi="游ゴシック Light"/>
                        </w:rPr>
                        <w:t>nh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 xml:space="preserve"> t</w:t>
                      </w:r>
                      <w:r w:rsidRPr="004D40A1">
                        <w:rPr>
                          <w:rFonts w:ascii="游ゴシック Light" w:eastAsia="游ゴシック Light" w:hAnsi="游ゴシック Light" w:hint="eastAsia"/>
                        </w:rPr>
                        <w:t>í</w:t>
                      </w:r>
                      <w:r w:rsidRPr="004D40A1">
                        <w:rPr>
                          <w:rFonts w:ascii="游ゴシック Light" w:eastAsia="游ゴシック Light" w:hAnsi="游ゴシック Light"/>
                        </w:rPr>
                        <w:t>ch</w:t>
                      </w:r>
                    </w:p>
                  </w:txbxContent>
                </v:textbox>
              </v:shape>
            </w:pict>
          </mc:Fallback>
        </mc:AlternateContent>
      </w:r>
    </w:p>
    <w:p w:rsidR="00B8623A" w:rsidRDefault="00BD4EF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0E83BDF" wp14:editId="284D9E46">
                <wp:simplePos x="0" y="0"/>
                <wp:positionH relativeFrom="column">
                  <wp:posOffset>586293</wp:posOffset>
                </wp:positionH>
                <wp:positionV relativeFrom="paragraph">
                  <wp:posOffset>6063615</wp:posOffset>
                </wp:positionV>
                <wp:extent cx="5755193" cy="2700669"/>
                <wp:effectExtent l="0" t="0" r="0" b="4445"/>
                <wp:wrapNone/>
                <wp:docPr id="321" name="テキスト ボックス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5193" cy="2700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Default="004D40A1" w:rsidP="00FB05D6">
                            <w:pPr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Hi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ể</w:t>
                            </w:r>
                            <w:r w:rsidRPr="004D40A1">
                              <w:rPr>
                                <w:rFonts w:ascii="游ゴシック Light" w:eastAsia="游ゴシック Light" w:hAnsi="游ゴシック Light"/>
                              </w:rPr>
                              <w:t>n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 xml:space="preserve"> th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ị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ti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ến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游ゴシック Light" w:hAnsi="Calibri" w:cs="Calibri" w:hint="eastAsia"/>
                              </w:rPr>
                              <w:t>đ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ộ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c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ủa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t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ừng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s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ản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ph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ẩm</w:t>
                            </w:r>
                          </w:p>
                          <w:p w:rsidR="00617630" w:rsidRPr="00BD4EF2" w:rsidRDefault="004D40A1" w:rsidP="00FB05D6">
                            <w:pPr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Hi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ể</w:t>
                            </w:r>
                            <w:r w:rsidRPr="004D40A1">
                              <w:rPr>
                                <w:rFonts w:ascii="游ゴシック Light" w:eastAsia="游ゴシック Light" w:hAnsi="游ゴシック Light"/>
                              </w:rPr>
                              <w:t>n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 xml:space="preserve"> th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ị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th</w:t>
                            </w:r>
                            <w:r w:rsidRPr="004D40A1">
                              <w:rPr>
                                <w:rFonts w:ascii="Calibri" w:eastAsia="游ゴシック Light" w:hAnsi="Calibri" w:cs="Calibri" w:hint="eastAsia"/>
                              </w:rPr>
                              <w:t>à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nh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t</w:t>
                            </w:r>
                            <w:r w:rsidRPr="004D40A1">
                              <w:rPr>
                                <w:rFonts w:ascii="Calibri" w:eastAsia="游ゴシック Light" w:hAnsi="Calibri" w:cs="Calibri" w:hint="eastAsia"/>
                              </w:rPr>
                              <w:t>í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ch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c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ủa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t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ừng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w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>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83BDF" id="テキスト ボックス 321" o:spid="_x0000_s1251" type="#_x0000_t202" style="position:absolute;margin-left:46.15pt;margin-top:477.45pt;width:453.15pt;height:212.6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" filled="f" stroked="f" strokeweight=".5pt">
                <v:textbox>
                  <w:txbxContent>
                    <w:p w:rsidR="00617630" w:rsidRDefault="004D40A1" w:rsidP="00FB05D6">
                      <w:pPr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Hi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ể</w:t>
                      </w:r>
                      <w:r w:rsidRPr="004D40A1">
                        <w:rPr>
                          <w:rFonts w:ascii="游ゴシック Light" w:eastAsia="游ゴシック Light" w:hAnsi="游ゴシック Light"/>
                        </w:rPr>
                        <w:t>n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 xml:space="preserve"> th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ị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ti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ến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游ゴシック Light" w:hAnsi="Calibri" w:cs="Calibri" w:hint="eastAsia"/>
                        </w:rPr>
                        <w:t>đ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ộ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c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ủa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t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ừng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s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ản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ph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ẩm</w:t>
                      </w:r>
                    </w:p>
                    <w:p w:rsidR="00617630" w:rsidRPr="00BD4EF2" w:rsidRDefault="004D40A1" w:rsidP="00FB05D6">
                      <w:pPr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Hi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ể</w:t>
                      </w:r>
                      <w:r w:rsidRPr="004D40A1">
                        <w:rPr>
                          <w:rFonts w:ascii="游ゴシック Light" w:eastAsia="游ゴシック Light" w:hAnsi="游ゴシック Light"/>
                        </w:rPr>
                        <w:t>n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 xml:space="preserve"> th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ị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th</w:t>
                      </w:r>
                      <w:r w:rsidRPr="004D40A1">
                        <w:rPr>
                          <w:rFonts w:ascii="Calibri" w:eastAsia="游ゴシック Light" w:hAnsi="Calibri" w:cs="Calibri" w:hint="eastAsia"/>
                        </w:rPr>
                        <w:t>à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nh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t</w:t>
                      </w:r>
                      <w:r w:rsidRPr="004D40A1">
                        <w:rPr>
                          <w:rFonts w:ascii="Calibri" w:eastAsia="游ゴシック Light" w:hAnsi="Calibri" w:cs="Calibri" w:hint="eastAsia"/>
                        </w:rPr>
                        <w:t>í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ch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c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ủa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t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ừng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w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>orker</w:t>
                      </w:r>
                    </w:p>
                  </w:txbxContent>
                </v:textbox>
              </v:shape>
            </w:pict>
          </mc:Fallback>
        </mc:AlternateContent>
      </w:r>
      <w:r w:rsidR="00B8623A">
        <w:rPr>
          <w:noProof/>
        </w:rPr>
        <mc:AlternateContent>
          <mc:Choice Requires="wpg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243386</wp:posOffset>
                </wp:positionH>
                <wp:positionV relativeFrom="paragraph">
                  <wp:posOffset>731297</wp:posOffset>
                </wp:positionV>
                <wp:extent cx="6426200" cy="5175250"/>
                <wp:effectExtent l="0" t="0" r="12700" b="25400"/>
                <wp:wrapNone/>
                <wp:docPr id="231" name="グループ化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0" cy="5175250"/>
                          <a:chOff x="0" y="-1"/>
                          <a:chExt cx="6426200" cy="5176084"/>
                        </a:xfrm>
                      </wpg:grpSpPr>
                      <wps:wsp>
                        <wps:cNvPr id="232" name="正方形/長方形 232"/>
                        <wps:cNvSpPr/>
                        <wps:spPr>
                          <a:xfrm>
                            <a:off x="0" y="-1"/>
                            <a:ext cx="6426200" cy="5176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正方形/長方形 233"/>
                        <wps:cNvSpPr/>
                        <wps:spPr>
                          <a:xfrm>
                            <a:off x="0" y="414068"/>
                            <a:ext cx="6426200" cy="6464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正方形/長方形 234"/>
                        <wps:cNvSpPr/>
                        <wps:spPr>
                          <a:xfrm>
                            <a:off x="698740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34729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マスター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正方形/長方形 235"/>
                        <wps:cNvSpPr/>
                        <wps:spPr>
                          <a:xfrm>
                            <a:off x="1319841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製品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正方形/長方形 236"/>
                        <wps:cNvSpPr/>
                        <wps:spPr>
                          <a:xfrm>
                            <a:off x="1940943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仕分け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正方形/長方形 251"/>
                        <wps:cNvSpPr/>
                        <wps:spPr>
                          <a:xfrm>
                            <a:off x="2562045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工程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正方形/長方形 252"/>
                        <wps:cNvSpPr/>
                        <wps:spPr>
                          <a:xfrm>
                            <a:off x="77638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ファイル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正方形/長方形 253"/>
                        <wps:cNvSpPr/>
                        <wps:spPr>
                          <a:xfrm>
                            <a:off x="3183147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実績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正方形/長方形 254"/>
                        <wps:cNvSpPr/>
                        <wps:spPr>
                          <a:xfrm>
                            <a:off x="3804249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帳票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231" o:spid="_x0000_s1252" style="position:absolute;margin-left:19.15pt;margin-top:57.6pt;width:506pt;height:407.5pt;z-index:251937792" coordorigin="" coordsize="64262,5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">
                <v:rect id="正方形/長方形 232" o:spid="_x0000_s1253" style="position:absolute;width:64262;height:51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" fillcolor="white [3212]" strokecolor="#243f60 [1604]" strokeweight="1pt"/>
                <v:rect id="正方形/長方形 233" o:spid="_x0000_s1254" style="position:absolute;top:4140;width:64262;height:6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" fillcolor="white [3212]" strokecolor="#243f60 [1604]" strokeweight="1pt"/>
                <v:rect id="正方形/長方形 234" o:spid="_x0000_s1255" style="position:absolute;left:6987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" fillcolor="white [3212]" strokecolor="#243f60 [1604]" strokeweight="1pt">
                  <v:textbox>
                    <w:txbxContent>
                      <w:p w:rsidR="00617630" w:rsidRPr="00734729" w:rsidRDefault="00617630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34729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マスター</w:t>
                        </w:r>
                      </w:p>
                    </w:txbxContent>
                  </v:textbox>
                </v:rect>
                <v:rect id="正方形/長方形 235" o:spid="_x0000_s1256" style="position:absolute;left:13198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" fillcolor="white [3212]" strokecolor="#243f60 [1604]" strokeweight="1pt">
                  <v:textbox>
                    <w:txbxContent>
                      <w:p w:rsidR="00617630" w:rsidRPr="00734729" w:rsidRDefault="00617630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製品</w:t>
                        </w:r>
                      </w:p>
                    </w:txbxContent>
                  </v:textbox>
                </v:rect>
                <v:rect id="正方形/長方形 236" o:spid="_x0000_s1257" style="position:absolute;left:19409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" fillcolor="white [3212]" strokecolor="#243f60 [1604]" strokeweight="1pt">
                  <v:textbox>
                    <w:txbxContent>
                      <w:p w:rsidR="00617630" w:rsidRPr="00734729" w:rsidRDefault="00617630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仕分け</w:t>
                        </w:r>
                      </w:p>
                    </w:txbxContent>
                  </v:textbox>
                </v:rect>
                <v:rect id="正方形/長方形 251" o:spid="_x0000_s1258" style="position:absolute;left:25620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" fillcolor="white [3212]" strokecolor="#243f60 [1604]" strokeweight="1pt">
                  <v:textbox>
                    <w:txbxContent>
                      <w:p w:rsidR="00617630" w:rsidRPr="00734729" w:rsidRDefault="00617630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工程</w:t>
                        </w:r>
                      </w:p>
                    </w:txbxContent>
                  </v:textbox>
                </v:rect>
                <v:rect id="正方形/長方形 252" o:spid="_x0000_s1259" style="position:absolute;left:776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" fillcolor="white [3212]" strokecolor="#243f60 [1604]" strokeweight="1pt">
                  <v:textbox>
                    <w:txbxContent>
                      <w:p w:rsidR="00617630" w:rsidRPr="00734729" w:rsidRDefault="00617630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ファイル</w:t>
                        </w:r>
                      </w:p>
                    </w:txbxContent>
                  </v:textbox>
                </v:rect>
                <v:rect id="正方形/長方形 253" o:spid="_x0000_s1260" style="position:absolute;left:31831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" fillcolor="#f79646 [3209]" strokecolor="#243f60 [1604]" strokeweight="1pt">
                  <v:textbox>
                    <w:txbxContent>
                      <w:p w:rsidR="00617630" w:rsidRPr="00734729" w:rsidRDefault="00617630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実績</w:t>
                        </w:r>
                      </w:p>
                    </w:txbxContent>
                  </v:textbox>
                </v:rect>
                <v:rect id="正方形/長方形 254" o:spid="_x0000_s1261" style="position:absolute;left:38042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" fillcolor="white [3212]" strokecolor="#243f60 [1604]" strokeweight="1pt">
                  <v:textbox>
                    <w:txbxContent>
                      <w:p w:rsidR="00617630" w:rsidRPr="00734729" w:rsidRDefault="00617630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帳票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8623A">
        <w:br w:type="page"/>
      </w:r>
    </w:p>
    <w:p w:rsidR="00B16A53" w:rsidRPr="00B8623A" w:rsidRDefault="00AA6335" w:rsidP="00B16A5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4F8181B" wp14:editId="0CC18094">
                <wp:simplePos x="0" y="0"/>
                <wp:positionH relativeFrom="column">
                  <wp:posOffset>345474</wp:posOffset>
                </wp:positionH>
                <wp:positionV relativeFrom="paragraph">
                  <wp:posOffset>6247765</wp:posOffset>
                </wp:positionV>
                <wp:extent cx="5755193" cy="2700669"/>
                <wp:effectExtent l="0" t="0" r="0" b="4445"/>
                <wp:wrapNone/>
                <wp:docPr id="322" name="テキスト ボックス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5193" cy="2700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BD4EF2" w:rsidRDefault="004D40A1" w:rsidP="00FB05D6">
                            <w:pPr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Hi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ể</w:t>
                            </w:r>
                            <w:r w:rsidRPr="004D40A1">
                              <w:rPr>
                                <w:rFonts w:ascii="游ゴシック Light" w:eastAsia="游ゴシック Light" w:hAnsi="游ゴシック Light"/>
                              </w:rPr>
                              <w:t>n</w:t>
                            </w:r>
                            <w:r>
                              <w:rPr>
                                <w:rFonts w:ascii="游ゴシック Light" w:eastAsia="游ゴシック Light" w:hAnsi="游ゴシック Light"/>
                              </w:rPr>
                              <w:t xml:space="preserve"> th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ị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button 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ex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>port c</w:t>
                            </w:r>
                            <w:r w:rsidRPr="004D40A1">
                              <w:rPr>
                                <w:rFonts w:ascii="Calibri" w:eastAsia="游ゴシック Light" w:hAnsi="Calibri" w:cs="Calibri" w:hint="eastAsia"/>
                              </w:rPr>
                              <w:t>á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c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lo</w:t>
                            </w:r>
                            <w:r w:rsidRPr="004D40A1">
                              <w:rPr>
                                <w:rFonts w:ascii="Calibri" w:eastAsia="游ゴシック Light" w:hAnsi="Calibri" w:cs="Calibri"/>
                              </w:rPr>
                              <w:t>ại</w:t>
                            </w:r>
                            <w:r>
                              <w:rPr>
                                <w:rFonts w:ascii="Calibri" w:eastAsia="游ゴシック Light" w:hAnsi="Calibri" w:cs="Calibri"/>
                              </w:rPr>
                              <w:t xml:space="preserve"> template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181B" id="テキスト ボックス 322" o:spid="_x0000_s1262" type="#_x0000_t202" style="position:absolute;left:0;text-align:left;margin-left:27.2pt;margin-top:491.95pt;width:453.15pt;height:212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" filled="f" stroked="f" strokeweight=".5pt">
                <v:textbox>
                  <w:txbxContent>
                    <w:p w:rsidR="00617630" w:rsidRPr="00BD4EF2" w:rsidRDefault="004D40A1" w:rsidP="00FB05D6">
                      <w:pPr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Hi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ể</w:t>
                      </w:r>
                      <w:r w:rsidRPr="004D40A1">
                        <w:rPr>
                          <w:rFonts w:ascii="游ゴシック Light" w:eastAsia="游ゴシック Light" w:hAnsi="游ゴシック Light"/>
                        </w:rPr>
                        <w:t>n</w:t>
                      </w:r>
                      <w:r>
                        <w:rPr>
                          <w:rFonts w:ascii="游ゴシック Light" w:eastAsia="游ゴシック Light" w:hAnsi="游ゴシック Light"/>
                        </w:rPr>
                        <w:t xml:space="preserve"> th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ị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button 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ex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>port c</w:t>
                      </w:r>
                      <w:r w:rsidRPr="004D40A1">
                        <w:rPr>
                          <w:rFonts w:ascii="Calibri" w:eastAsia="游ゴシック Light" w:hAnsi="Calibri" w:cs="Calibri" w:hint="eastAsia"/>
                        </w:rPr>
                        <w:t>á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c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lo</w:t>
                      </w:r>
                      <w:r w:rsidRPr="004D40A1">
                        <w:rPr>
                          <w:rFonts w:ascii="Calibri" w:eastAsia="游ゴシック Light" w:hAnsi="Calibri" w:cs="Calibri"/>
                        </w:rPr>
                        <w:t>ại</w:t>
                      </w:r>
                      <w:r>
                        <w:rPr>
                          <w:rFonts w:ascii="Calibri" w:eastAsia="游ゴシック Light" w:hAnsi="Calibri" w:cs="Calibri"/>
                        </w:rPr>
                        <w:t xml:space="preserve"> template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9247D">
        <w:rPr>
          <w:noProof/>
        </w:rPr>
        <mc:AlternateContent>
          <mc:Choice Requires="wpg">
            <w:drawing>
              <wp:anchor distT="0" distB="0" distL="114300" distR="114300" simplePos="0" relativeHeight="251941888" behindDoc="0" locked="0" layoutInCell="1" allowOverlap="1" wp14:anchorId="314B700B" wp14:editId="36162B31">
                <wp:simplePos x="0" y="0"/>
                <wp:positionH relativeFrom="column">
                  <wp:posOffset>109855</wp:posOffset>
                </wp:positionH>
                <wp:positionV relativeFrom="paragraph">
                  <wp:posOffset>762635</wp:posOffset>
                </wp:positionV>
                <wp:extent cx="6426200" cy="5175250"/>
                <wp:effectExtent l="0" t="0" r="12700" b="25400"/>
                <wp:wrapNone/>
                <wp:docPr id="310" name="グループ化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0" cy="5175250"/>
                          <a:chOff x="0" y="-1"/>
                          <a:chExt cx="6426200" cy="5176084"/>
                        </a:xfrm>
                      </wpg:grpSpPr>
                      <wps:wsp>
                        <wps:cNvPr id="311" name="正方形/長方形 311"/>
                        <wps:cNvSpPr/>
                        <wps:spPr>
                          <a:xfrm>
                            <a:off x="0" y="-1"/>
                            <a:ext cx="6426200" cy="5176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正方形/長方形 312"/>
                        <wps:cNvSpPr/>
                        <wps:spPr>
                          <a:xfrm>
                            <a:off x="0" y="414068"/>
                            <a:ext cx="6426200" cy="6464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正方形/長方形 313"/>
                        <wps:cNvSpPr/>
                        <wps:spPr>
                          <a:xfrm>
                            <a:off x="698740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34729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マスター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正方形/長方形 314"/>
                        <wps:cNvSpPr/>
                        <wps:spPr>
                          <a:xfrm>
                            <a:off x="1319841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製品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正方形/長方形 315"/>
                        <wps:cNvSpPr/>
                        <wps:spPr>
                          <a:xfrm>
                            <a:off x="1940943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仕分け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正方形/長方形 316"/>
                        <wps:cNvSpPr/>
                        <wps:spPr>
                          <a:xfrm>
                            <a:off x="2562045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工程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正方形/長方形 317"/>
                        <wps:cNvSpPr/>
                        <wps:spPr>
                          <a:xfrm>
                            <a:off x="77638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ファイル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正方形/長方形 318"/>
                        <wps:cNvSpPr/>
                        <wps:spPr>
                          <a:xfrm>
                            <a:off x="3183147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実績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正方形/長方形 319"/>
                        <wps:cNvSpPr/>
                        <wps:spPr>
                          <a:xfrm>
                            <a:off x="3804249" y="120770"/>
                            <a:ext cx="621030" cy="29273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630" w:rsidRPr="00734729" w:rsidRDefault="00617630" w:rsidP="0010625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帳票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4B700B" id="グループ化 310" o:spid="_x0000_s1263" style="position:absolute;left:0;text-align:left;margin-left:8.65pt;margin-top:60.05pt;width:506pt;height:407.5pt;z-index:251941888" coordorigin="" coordsize="64262,5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">
                <v:rect id="正方形/長方形 311" o:spid="_x0000_s1264" style="position:absolute;width:64262;height:51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" fillcolor="white [3212]" strokecolor="#243f60 [1604]" strokeweight="1pt"/>
                <v:rect id="正方形/長方形 312" o:spid="_x0000_s1265" style="position:absolute;top:4140;width:64262;height:6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" fillcolor="white [3212]" strokecolor="#243f60 [1604]" strokeweight="1pt"/>
                <v:rect id="正方形/長方形 313" o:spid="_x0000_s1266" style="position:absolute;left:6987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" fillcolor="white [3212]" strokecolor="#243f60 [1604]" strokeweight="1pt">
                  <v:textbox>
                    <w:txbxContent>
                      <w:p w:rsidR="00617630" w:rsidRPr="00734729" w:rsidRDefault="00617630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34729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マスター</w:t>
                        </w:r>
                      </w:p>
                    </w:txbxContent>
                  </v:textbox>
                </v:rect>
                <v:rect id="正方形/長方形 314" o:spid="_x0000_s1267" style="position:absolute;left:13198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" fillcolor="white [3212]" strokecolor="#243f60 [1604]" strokeweight="1pt">
                  <v:textbox>
                    <w:txbxContent>
                      <w:p w:rsidR="00617630" w:rsidRPr="00734729" w:rsidRDefault="00617630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製品</w:t>
                        </w:r>
                      </w:p>
                    </w:txbxContent>
                  </v:textbox>
                </v:rect>
                <v:rect id="正方形/長方形 315" o:spid="_x0000_s1268" style="position:absolute;left:19409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" fillcolor="white [3212]" strokecolor="#243f60 [1604]" strokeweight="1pt">
                  <v:textbox>
                    <w:txbxContent>
                      <w:p w:rsidR="00617630" w:rsidRPr="00734729" w:rsidRDefault="00617630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仕分け</w:t>
                        </w:r>
                      </w:p>
                    </w:txbxContent>
                  </v:textbox>
                </v:rect>
                <v:rect id="正方形/長方形 316" o:spid="_x0000_s1269" style="position:absolute;left:25620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" fillcolor="white [3212]" strokecolor="#243f60 [1604]" strokeweight="1pt">
                  <v:textbox>
                    <w:txbxContent>
                      <w:p w:rsidR="00617630" w:rsidRPr="00734729" w:rsidRDefault="00617630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工程</w:t>
                        </w:r>
                      </w:p>
                    </w:txbxContent>
                  </v:textbox>
                </v:rect>
                <v:rect id="正方形/長方形 317" o:spid="_x0000_s1270" style="position:absolute;left:776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" fillcolor="white [3212]" strokecolor="#243f60 [1604]" strokeweight="1pt">
                  <v:textbox>
                    <w:txbxContent>
                      <w:p w:rsidR="00617630" w:rsidRPr="00734729" w:rsidRDefault="00617630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ファイル</w:t>
                        </w:r>
                      </w:p>
                    </w:txbxContent>
                  </v:textbox>
                </v:rect>
                <v:rect id="正方形/長方形 318" o:spid="_x0000_s1271" style="position:absolute;left:31831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" fillcolor="white [3212]" strokecolor="#243f60 [1604]" strokeweight="1pt">
                  <v:textbox>
                    <w:txbxContent>
                      <w:p w:rsidR="00617630" w:rsidRPr="00734729" w:rsidRDefault="00617630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実績</w:t>
                        </w:r>
                      </w:p>
                    </w:txbxContent>
                  </v:textbox>
                </v:rect>
                <v:rect id="正方形/長方形 319" o:spid="_x0000_s1272" style="position:absolute;left:38042;top:1207;width:6210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" fillcolor="#f79646 [3209]" strokecolor="#243f60 [1604]" strokeweight="1pt">
                  <v:textbox>
                    <w:txbxContent>
                      <w:p w:rsidR="00617630" w:rsidRPr="00734729" w:rsidRDefault="00617630" w:rsidP="0010625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帳票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9247D" w:rsidRPr="008A26B4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D52AB50" wp14:editId="2782F11C">
                <wp:simplePos x="0" y="0"/>
                <wp:positionH relativeFrom="column">
                  <wp:posOffset>8890</wp:posOffset>
                </wp:positionH>
                <wp:positionV relativeFrom="paragraph">
                  <wp:posOffset>194945</wp:posOffset>
                </wp:positionV>
                <wp:extent cx="2621915" cy="439420"/>
                <wp:effectExtent l="0" t="0" r="0" b="0"/>
                <wp:wrapNone/>
                <wp:docPr id="309" name="テキスト ボック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43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30" w:rsidRPr="004D40A1" w:rsidRDefault="004D40A1" w:rsidP="004D40A1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ind w:leftChars="0"/>
                              <w:rPr>
                                <w:rFonts w:ascii="游ゴシック Light" w:eastAsia="游ゴシック Light" w:hAnsi="游ゴシック Light"/>
                              </w:rPr>
                            </w:pPr>
                            <w:r>
                              <w:rPr>
                                <w:rFonts w:ascii="游ゴシック Light" w:eastAsia="游ゴシック Light" w:hAnsi="游ゴシック Light" w:hint="eastAsia"/>
                              </w:rPr>
                              <w:t>Tab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2AB50" id="テキスト ボックス 309" o:spid="_x0000_s1273" type="#_x0000_t202" style="position:absolute;left:0;text-align:left;margin-left:.7pt;margin-top:15.35pt;width:206.45pt;height:34.6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" filled="f" stroked="f" strokeweight=".5pt">
                <v:textbox>
                  <w:txbxContent>
                    <w:p w:rsidR="00617630" w:rsidRPr="004D40A1" w:rsidRDefault="004D40A1" w:rsidP="004D40A1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ind w:leftChars="0"/>
                        <w:rPr>
                          <w:rFonts w:ascii="游ゴシック Light" w:eastAsia="游ゴシック Light" w:hAnsi="游ゴシック Light"/>
                        </w:rPr>
                      </w:pPr>
                      <w:r>
                        <w:rPr>
                          <w:rFonts w:ascii="游ゴシック Light" w:eastAsia="游ゴシック Light" w:hAnsi="游ゴシック Light" w:hint="eastAsia"/>
                        </w:rPr>
                        <w:t>Tab template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16A53" w:rsidRPr="00B8623A" w:rsidSect="00E32DF5">
      <w:headerReference w:type="default" r:id="rId8"/>
      <w:footerReference w:type="default" r:id="rId9"/>
      <w:pgSz w:w="11906" w:h="16838" w:code="9"/>
      <w:pgMar w:top="709" w:right="567" w:bottom="567" w:left="851" w:header="142" w:footer="510" w:gutter="0"/>
      <w:cols w:space="720"/>
      <w:docGrid w:type="linesAndChars" w:linePitch="290" w:charSpace="-39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FFC" w:rsidRDefault="00707FFC">
      <w:r>
        <w:separator/>
      </w:r>
    </w:p>
  </w:endnote>
  <w:endnote w:type="continuationSeparator" w:id="0">
    <w:p w:rsidR="00707FFC" w:rsidRDefault="00707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630" w:rsidRDefault="0061763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FFC" w:rsidRDefault="00707FFC">
      <w:r>
        <w:separator/>
      </w:r>
    </w:p>
  </w:footnote>
  <w:footnote w:type="continuationSeparator" w:id="0">
    <w:p w:rsidR="00707FFC" w:rsidRDefault="00707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630" w:rsidRDefault="00617630">
    <w:pPr>
      <w:pStyle w:val="Header"/>
    </w:pPr>
  </w:p>
  <w:p w:rsidR="00617630" w:rsidRPr="000B5ACD" w:rsidRDefault="006176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CA3F"/>
      </v:shape>
    </w:pict>
  </w:numPicBullet>
  <w:abstractNum w:abstractNumId="0" w15:restartNumberingAfterBreak="0">
    <w:nsid w:val="02065FDA"/>
    <w:multiLevelType w:val="hybridMultilevel"/>
    <w:tmpl w:val="E2264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7731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1E6853"/>
    <w:multiLevelType w:val="hybridMultilevel"/>
    <w:tmpl w:val="11681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D73FF4"/>
    <w:multiLevelType w:val="hybridMultilevel"/>
    <w:tmpl w:val="27F0A6A6"/>
    <w:lvl w:ilvl="0" w:tplc="99D4D74E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C430734"/>
    <w:multiLevelType w:val="hybridMultilevel"/>
    <w:tmpl w:val="08EA59E0"/>
    <w:lvl w:ilvl="0" w:tplc="670244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CFB1DF1"/>
    <w:multiLevelType w:val="hybridMultilevel"/>
    <w:tmpl w:val="76B8155A"/>
    <w:lvl w:ilvl="0" w:tplc="30741C7E">
      <w:numFmt w:val="bullet"/>
      <w:lvlText w:val="■"/>
      <w:lvlJc w:val="left"/>
      <w:pPr>
        <w:ind w:left="720" w:hanging="360"/>
      </w:pPr>
      <w:rPr>
        <w:rFonts w:ascii="游ゴシック Light" w:eastAsia="游ゴシック Light" w:hAnsi="游ゴシック Light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D42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08F7093"/>
    <w:multiLevelType w:val="multilevel"/>
    <w:tmpl w:val="F58A55E8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15B329FD"/>
    <w:multiLevelType w:val="hybridMultilevel"/>
    <w:tmpl w:val="13C6E9E8"/>
    <w:lvl w:ilvl="0" w:tplc="FC12F3D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F265AC"/>
    <w:multiLevelType w:val="hybridMultilevel"/>
    <w:tmpl w:val="877C11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0" w15:restartNumberingAfterBreak="0">
    <w:nsid w:val="180B0592"/>
    <w:multiLevelType w:val="hybridMultilevel"/>
    <w:tmpl w:val="F1EA3A96"/>
    <w:lvl w:ilvl="0" w:tplc="E8FC977C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1A8E7CD0"/>
    <w:multiLevelType w:val="hybridMultilevel"/>
    <w:tmpl w:val="027A6D4E"/>
    <w:lvl w:ilvl="0" w:tplc="84FAF768">
      <w:numFmt w:val="bullet"/>
      <w:lvlText w:val="■"/>
      <w:lvlJc w:val="left"/>
      <w:pPr>
        <w:ind w:left="720" w:hanging="360"/>
      </w:pPr>
      <w:rPr>
        <w:rFonts w:ascii="游ゴシック Light" w:eastAsia="游ゴシック Light" w:hAnsi="游ゴシック Light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F76A3"/>
    <w:multiLevelType w:val="hybridMultilevel"/>
    <w:tmpl w:val="91E2FCB2"/>
    <w:lvl w:ilvl="0" w:tplc="C21E8540">
      <w:numFmt w:val="bullet"/>
      <w:lvlText w:val="■"/>
      <w:lvlJc w:val="left"/>
      <w:pPr>
        <w:ind w:left="720" w:hanging="360"/>
      </w:pPr>
      <w:rPr>
        <w:rFonts w:ascii="游ゴシック Light" w:eastAsia="游ゴシック Light" w:hAnsi="游ゴシック Light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963B6"/>
    <w:multiLevelType w:val="hybridMultilevel"/>
    <w:tmpl w:val="89DAE27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EA05C7B"/>
    <w:multiLevelType w:val="hybridMultilevel"/>
    <w:tmpl w:val="5806451E"/>
    <w:lvl w:ilvl="0" w:tplc="4C20E70A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1293F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2D14299"/>
    <w:multiLevelType w:val="hybridMultilevel"/>
    <w:tmpl w:val="8280F31C"/>
    <w:lvl w:ilvl="0" w:tplc="CE424318">
      <w:numFmt w:val="bullet"/>
      <w:lvlText w:val="■"/>
      <w:lvlJc w:val="left"/>
      <w:pPr>
        <w:ind w:left="720" w:hanging="360"/>
      </w:pPr>
      <w:rPr>
        <w:rFonts w:ascii="游ゴシック Light" w:eastAsia="游ゴシック Light" w:hAnsi="游ゴシック Light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C411EA"/>
    <w:multiLevelType w:val="hybridMultilevel"/>
    <w:tmpl w:val="18F8367E"/>
    <w:lvl w:ilvl="0" w:tplc="6CA0A19A">
      <w:numFmt w:val="bullet"/>
      <w:lvlText w:val="■"/>
      <w:lvlJc w:val="left"/>
      <w:pPr>
        <w:ind w:left="720" w:hanging="360"/>
      </w:pPr>
      <w:rPr>
        <w:rFonts w:ascii="游ゴシック Light" w:eastAsia="游ゴシック Light" w:hAnsi="游ゴシック Light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B71D5"/>
    <w:multiLevelType w:val="hybridMultilevel"/>
    <w:tmpl w:val="68D07FE2"/>
    <w:lvl w:ilvl="0" w:tplc="1F30008C">
      <w:numFmt w:val="bullet"/>
      <w:lvlText w:val="■"/>
      <w:lvlJc w:val="left"/>
      <w:pPr>
        <w:ind w:left="720" w:hanging="360"/>
      </w:pPr>
      <w:rPr>
        <w:rFonts w:ascii="游ゴシック Light" w:eastAsia="游ゴシック Light" w:hAnsi="游ゴシック Light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DE72EA"/>
    <w:multiLevelType w:val="hybridMultilevel"/>
    <w:tmpl w:val="B12C5866"/>
    <w:lvl w:ilvl="0" w:tplc="AA8E93B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AC274B5"/>
    <w:multiLevelType w:val="hybridMultilevel"/>
    <w:tmpl w:val="6B7C0902"/>
    <w:lvl w:ilvl="0" w:tplc="9AA89AA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3B6F5E1F"/>
    <w:multiLevelType w:val="hybridMultilevel"/>
    <w:tmpl w:val="461627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CE02975"/>
    <w:multiLevelType w:val="hybridMultilevel"/>
    <w:tmpl w:val="651EA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E2D73F8"/>
    <w:multiLevelType w:val="hybridMultilevel"/>
    <w:tmpl w:val="81065C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25A2B67"/>
    <w:multiLevelType w:val="multilevel"/>
    <w:tmpl w:val="339897CA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4BAC4DDC"/>
    <w:multiLevelType w:val="hybridMultilevel"/>
    <w:tmpl w:val="67A6D046"/>
    <w:lvl w:ilvl="0" w:tplc="42EE0F82">
      <w:numFmt w:val="bullet"/>
      <w:lvlText w:val="■"/>
      <w:lvlJc w:val="left"/>
      <w:pPr>
        <w:ind w:left="720" w:hanging="360"/>
      </w:pPr>
      <w:rPr>
        <w:rFonts w:ascii="游ゴシック Light" w:eastAsia="游ゴシック Light" w:hAnsi="游ゴシック Light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04F20"/>
    <w:multiLevelType w:val="hybridMultilevel"/>
    <w:tmpl w:val="17A46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06871B4"/>
    <w:multiLevelType w:val="hybridMultilevel"/>
    <w:tmpl w:val="8C7CE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529727EC"/>
    <w:multiLevelType w:val="hybridMultilevel"/>
    <w:tmpl w:val="8BA004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56C04D17"/>
    <w:multiLevelType w:val="hybridMultilevel"/>
    <w:tmpl w:val="4F7C9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7812712"/>
    <w:multiLevelType w:val="hybridMultilevel"/>
    <w:tmpl w:val="31C4B3AC"/>
    <w:lvl w:ilvl="0" w:tplc="99D4D74E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AFB2724"/>
    <w:multiLevelType w:val="hybridMultilevel"/>
    <w:tmpl w:val="9BE4F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60EC1A5B"/>
    <w:multiLevelType w:val="hybridMultilevel"/>
    <w:tmpl w:val="E3B07388"/>
    <w:lvl w:ilvl="0" w:tplc="4C20E70A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64F314A9"/>
    <w:multiLevelType w:val="hybridMultilevel"/>
    <w:tmpl w:val="98883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92B598B"/>
    <w:multiLevelType w:val="hybridMultilevel"/>
    <w:tmpl w:val="00728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A9E0F26"/>
    <w:multiLevelType w:val="hybridMultilevel"/>
    <w:tmpl w:val="463CFCFA"/>
    <w:lvl w:ilvl="0" w:tplc="C3AC1D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FE61E22"/>
    <w:multiLevelType w:val="hybridMultilevel"/>
    <w:tmpl w:val="9716AF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5034AEB"/>
    <w:multiLevelType w:val="hybridMultilevel"/>
    <w:tmpl w:val="343A0C32"/>
    <w:lvl w:ilvl="0" w:tplc="2C76F4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741514D"/>
    <w:multiLevelType w:val="hybridMultilevel"/>
    <w:tmpl w:val="A2FAEA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7990652"/>
    <w:multiLevelType w:val="hybridMultilevel"/>
    <w:tmpl w:val="FAD205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F890ED6"/>
    <w:multiLevelType w:val="hybridMultilevel"/>
    <w:tmpl w:val="D7E6552C"/>
    <w:lvl w:ilvl="0" w:tplc="99D4D74E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8"/>
  </w:num>
  <w:num w:numId="2">
    <w:abstractNumId w:val="4"/>
  </w:num>
  <w:num w:numId="3">
    <w:abstractNumId w:val="20"/>
  </w:num>
  <w:num w:numId="4">
    <w:abstractNumId w:val="37"/>
  </w:num>
  <w:num w:numId="5">
    <w:abstractNumId w:val="0"/>
  </w:num>
  <w:num w:numId="6">
    <w:abstractNumId w:val="2"/>
  </w:num>
  <w:num w:numId="7">
    <w:abstractNumId w:val="13"/>
  </w:num>
  <w:num w:numId="8">
    <w:abstractNumId w:val="34"/>
  </w:num>
  <w:num w:numId="9">
    <w:abstractNumId w:val="9"/>
  </w:num>
  <w:num w:numId="10">
    <w:abstractNumId w:val="27"/>
  </w:num>
  <w:num w:numId="11">
    <w:abstractNumId w:val="31"/>
  </w:num>
  <w:num w:numId="12">
    <w:abstractNumId w:val="28"/>
  </w:num>
  <w:num w:numId="13">
    <w:abstractNumId w:val="10"/>
  </w:num>
  <w:num w:numId="14">
    <w:abstractNumId w:val="21"/>
  </w:num>
  <w:num w:numId="15">
    <w:abstractNumId w:val="8"/>
  </w:num>
  <w:num w:numId="16">
    <w:abstractNumId w:val="32"/>
  </w:num>
  <w:num w:numId="17">
    <w:abstractNumId w:val="19"/>
  </w:num>
  <w:num w:numId="18">
    <w:abstractNumId w:val="14"/>
  </w:num>
  <w:num w:numId="19">
    <w:abstractNumId w:val="29"/>
  </w:num>
  <w:num w:numId="20">
    <w:abstractNumId w:val="3"/>
  </w:num>
  <w:num w:numId="21">
    <w:abstractNumId w:val="35"/>
  </w:num>
  <w:num w:numId="22">
    <w:abstractNumId w:val="30"/>
  </w:num>
  <w:num w:numId="23">
    <w:abstractNumId w:val="40"/>
  </w:num>
  <w:num w:numId="24">
    <w:abstractNumId w:val="33"/>
  </w:num>
  <w:num w:numId="25">
    <w:abstractNumId w:val="22"/>
  </w:num>
  <w:num w:numId="26">
    <w:abstractNumId w:val="39"/>
  </w:num>
  <w:num w:numId="27">
    <w:abstractNumId w:val="36"/>
  </w:num>
  <w:num w:numId="28">
    <w:abstractNumId w:val="26"/>
  </w:num>
  <w:num w:numId="29">
    <w:abstractNumId w:val="24"/>
  </w:num>
  <w:num w:numId="30">
    <w:abstractNumId w:val="1"/>
  </w:num>
  <w:num w:numId="31">
    <w:abstractNumId w:val="15"/>
  </w:num>
  <w:num w:numId="32">
    <w:abstractNumId w:val="6"/>
  </w:num>
  <w:num w:numId="33">
    <w:abstractNumId w:val="7"/>
  </w:num>
  <w:num w:numId="34">
    <w:abstractNumId w:val="23"/>
  </w:num>
  <w:num w:numId="35">
    <w:abstractNumId w:val="11"/>
  </w:num>
  <w:num w:numId="36">
    <w:abstractNumId w:val="5"/>
  </w:num>
  <w:num w:numId="37">
    <w:abstractNumId w:val="16"/>
  </w:num>
  <w:num w:numId="38">
    <w:abstractNumId w:val="12"/>
  </w:num>
  <w:num w:numId="39">
    <w:abstractNumId w:val="25"/>
  </w:num>
  <w:num w:numId="40">
    <w:abstractNumId w:val="18"/>
  </w:num>
  <w:num w:numId="41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="f" fillcolor="white">
      <v:fill color="white" color2="silver" on="f" focusposition=".5,.5" focussize="" focus="100%" type="gradientRadial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3DA"/>
    <w:rsid w:val="000023CF"/>
    <w:rsid w:val="000272E9"/>
    <w:rsid w:val="0002758D"/>
    <w:rsid w:val="00037B3E"/>
    <w:rsid w:val="00051F34"/>
    <w:rsid w:val="000635C3"/>
    <w:rsid w:val="0006750A"/>
    <w:rsid w:val="000723DF"/>
    <w:rsid w:val="00081035"/>
    <w:rsid w:val="000A10B5"/>
    <w:rsid w:val="000A4E80"/>
    <w:rsid w:val="000A7020"/>
    <w:rsid w:val="000B5ACD"/>
    <w:rsid w:val="000C09A8"/>
    <w:rsid w:val="000C42D7"/>
    <w:rsid w:val="000E599E"/>
    <w:rsid w:val="00106252"/>
    <w:rsid w:val="00110D68"/>
    <w:rsid w:val="001226B0"/>
    <w:rsid w:val="001310C7"/>
    <w:rsid w:val="00133922"/>
    <w:rsid w:val="001423A5"/>
    <w:rsid w:val="0014438E"/>
    <w:rsid w:val="00161116"/>
    <w:rsid w:val="001651C4"/>
    <w:rsid w:val="00165CA5"/>
    <w:rsid w:val="00172228"/>
    <w:rsid w:val="0019084A"/>
    <w:rsid w:val="0019674A"/>
    <w:rsid w:val="001A2705"/>
    <w:rsid w:val="001B6DFA"/>
    <w:rsid w:val="001C19CC"/>
    <w:rsid w:val="001D01A6"/>
    <w:rsid w:val="001D63F7"/>
    <w:rsid w:val="001E3F0B"/>
    <w:rsid w:val="001E42EB"/>
    <w:rsid w:val="001E5AC9"/>
    <w:rsid w:val="001F59B1"/>
    <w:rsid w:val="001F78A2"/>
    <w:rsid w:val="00203BBC"/>
    <w:rsid w:val="0021216A"/>
    <w:rsid w:val="00224585"/>
    <w:rsid w:val="00230D1F"/>
    <w:rsid w:val="00242683"/>
    <w:rsid w:val="0024347A"/>
    <w:rsid w:val="00244401"/>
    <w:rsid w:val="00247B4E"/>
    <w:rsid w:val="002534CE"/>
    <w:rsid w:val="00257E40"/>
    <w:rsid w:val="00261B68"/>
    <w:rsid w:val="002A0991"/>
    <w:rsid w:val="002A3B17"/>
    <w:rsid w:val="002A678D"/>
    <w:rsid w:val="002B1261"/>
    <w:rsid w:val="002C38EC"/>
    <w:rsid w:val="002D6651"/>
    <w:rsid w:val="002E6176"/>
    <w:rsid w:val="002F578A"/>
    <w:rsid w:val="00305F83"/>
    <w:rsid w:val="00310D7C"/>
    <w:rsid w:val="00345215"/>
    <w:rsid w:val="00345244"/>
    <w:rsid w:val="00356FAF"/>
    <w:rsid w:val="00366B56"/>
    <w:rsid w:val="003703DA"/>
    <w:rsid w:val="00370C74"/>
    <w:rsid w:val="0037615B"/>
    <w:rsid w:val="0038368B"/>
    <w:rsid w:val="00394191"/>
    <w:rsid w:val="00395475"/>
    <w:rsid w:val="00396F7A"/>
    <w:rsid w:val="00397C79"/>
    <w:rsid w:val="003B7F5E"/>
    <w:rsid w:val="003C0EEE"/>
    <w:rsid w:val="003C25A0"/>
    <w:rsid w:val="003D29CA"/>
    <w:rsid w:val="003E41B2"/>
    <w:rsid w:val="003E6446"/>
    <w:rsid w:val="003F46B3"/>
    <w:rsid w:val="0042105E"/>
    <w:rsid w:val="00424B71"/>
    <w:rsid w:val="004411A8"/>
    <w:rsid w:val="00442A40"/>
    <w:rsid w:val="00454EAF"/>
    <w:rsid w:val="00462DBF"/>
    <w:rsid w:val="00462E60"/>
    <w:rsid w:val="004667B1"/>
    <w:rsid w:val="00470B90"/>
    <w:rsid w:val="00476AED"/>
    <w:rsid w:val="0049247D"/>
    <w:rsid w:val="004A150A"/>
    <w:rsid w:val="004A34BC"/>
    <w:rsid w:val="004A4BD3"/>
    <w:rsid w:val="004A766D"/>
    <w:rsid w:val="004B2C17"/>
    <w:rsid w:val="004C65C7"/>
    <w:rsid w:val="004C73E4"/>
    <w:rsid w:val="004D1815"/>
    <w:rsid w:val="004D2115"/>
    <w:rsid w:val="004D3D87"/>
    <w:rsid w:val="004D40A1"/>
    <w:rsid w:val="004D7C7F"/>
    <w:rsid w:val="004E6716"/>
    <w:rsid w:val="004F107A"/>
    <w:rsid w:val="00501FF2"/>
    <w:rsid w:val="00502417"/>
    <w:rsid w:val="00502773"/>
    <w:rsid w:val="005232B6"/>
    <w:rsid w:val="0052743A"/>
    <w:rsid w:val="00532812"/>
    <w:rsid w:val="005377DF"/>
    <w:rsid w:val="0054787E"/>
    <w:rsid w:val="00566DCF"/>
    <w:rsid w:val="00574691"/>
    <w:rsid w:val="00594E83"/>
    <w:rsid w:val="00595263"/>
    <w:rsid w:val="0059654B"/>
    <w:rsid w:val="005B49CE"/>
    <w:rsid w:val="005B4E4F"/>
    <w:rsid w:val="005C5399"/>
    <w:rsid w:val="005D1EFD"/>
    <w:rsid w:val="005D3622"/>
    <w:rsid w:val="005E0227"/>
    <w:rsid w:val="005E095B"/>
    <w:rsid w:val="005E27FA"/>
    <w:rsid w:val="006145B7"/>
    <w:rsid w:val="006173CF"/>
    <w:rsid w:val="00617630"/>
    <w:rsid w:val="00623D1E"/>
    <w:rsid w:val="00624F98"/>
    <w:rsid w:val="00630258"/>
    <w:rsid w:val="00630C16"/>
    <w:rsid w:val="00643237"/>
    <w:rsid w:val="00650B40"/>
    <w:rsid w:val="0065669B"/>
    <w:rsid w:val="0066403E"/>
    <w:rsid w:val="00667455"/>
    <w:rsid w:val="00673A3B"/>
    <w:rsid w:val="00673EC4"/>
    <w:rsid w:val="00683597"/>
    <w:rsid w:val="00685B34"/>
    <w:rsid w:val="00694599"/>
    <w:rsid w:val="006B1544"/>
    <w:rsid w:val="006B273D"/>
    <w:rsid w:val="006C2952"/>
    <w:rsid w:val="006E1B8B"/>
    <w:rsid w:val="006F0A53"/>
    <w:rsid w:val="006F1829"/>
    <w:rsid w:val="006F7D4B"/>
    <w:rsid w:val="0070103B"/>
    <w:rsid w:val="00707FFC"/>
    <w:rsid w:val="007103AD"/>
    <w:rsid w:val="0071130D"/>
    <w:rsid w:val="00713EC6"/>
    <w:rsid w:val="00714A11"/>
    <w:rsid w:val="007238D5"/>
    <w:rsid w:val="00725119"/>
    <w:rsid w:val="00725282"/>
    <w:rsid w:val="00734729"/>
    <w:rsid w:val="00741DBF"/>
    <w:rsid w:val="007500D4"/>
    <w:rsid w:val="00761685"/>
    <w:rsid w:val="00762A42"/>
    <w:rsid w:val="007645FA"/>
    <w:rsid w:val="007657A8"/>
    <w:rsid w:val="00773A94"/>
    <w:rsid w:val="00774AE9"/>
    <w:rsid w:val="00777148"/>
    <w:rsid w:val="00784228"/>
    <w:rsid w:val="007A3878"/>
    <w:rsid w:val="007A61AD"/>
    <w:rsid w:val="007B2606"/>
    <w:rsid w:val="007B595D"/>
    <w:rsid w:val="007C41CF"/>
    <w:rsid w:val="007C5A5E"/>
    <w:rsid w:val="007C5A63"/>
    <w:rsid w:val="007D1F31"/>
    <w:rsid w:val="007E3C07"/>
    <w:rsid w:val="007E3DFD"/>
    <w:rsid w:val="007E6554"/>
    <w:rsid w:val="00803116"/>
    <w:rsid w:val="00804954"/>
    <w:rsid w:val="00813E75"/>
    <w:rsid w:val="008312E6"/>
    <w:rsid w:val="008442FB"/>
    <w:rsid w:val="00856248"/>
    <w:rsid w:val="00867D62"/>
    <w:rsid w:val="00880E00"/>
    <w:rsid w:val="00886A72"/>
    <w:rsid w:val="00890C27"/>
    <w:rsid w:val="008934EF"/>
    <w:rsid w:val="00895495"/>
    <w:rsid w:val="008972EA"/>
    <w:rsid w:val="008A26B4"/>
    <w:rsid w:val="008A7D51"/>
    <w:rsid w:val="008B184D"/>
    <w:rsid w:val="008B4031"/>
    <w:rsid w:val="008C2E2C"/>
    <w:rsid w:val="008C752B"/>
    <w:rsid w:val="008D4C70"/>
    <w:rsid w:val="008E203F"/>
    <w:rsid w:val="00905B25"/>
    <w:rsid w:val="00907590"/>
    <w:rsid w:val="00916E87"/>
    <w:rsid w:val="00925141"/>
    <w:rsid w:val="00927A1F"/>
    <w:rsid w:val="00936485"/>
    <w:rsid w:val="00942A3C"/>
    <w:rsid w:val="00954D76"/>
    <w:rsid w:val="00955A12"/>
    <w:rsid w:val="00975ECD"/>
    <w:rsid w:val="00977619"/>
    <w:rsid w:val="009839E6"/>
    <w:rsid w:val="00986943"/>
    <w:rsid w:val="009911AA"/>
    <w:rsid w:val="009A053E"/>
    <w:rsid w:val="009D52DD"/>
    <w:rsid w:val="009E3638"/>
    <w:rsid w:val="00A145B3"/>
    <w:rsid w:val="00A1524C"/>
    <w:rsid w:val="00A2638F"/>
    <w:rsid w:val="00A27D56"/>
    <w:rsid w:val="00A301D2"/>
    <w:rsid w:val="00A3079C"/>
    <w:rsid w:val="00A34BA3"/>
    <w:rsid w:val="00A36C7B"/>
    <w:rsid w:val="00A41CAE"/>
    <w:rsid w:val="00A46383"/>
    <w:rsid w:val="00A61C53"/>
    <w:rsid w:val="00A7220B"/>
    <w:rsid w:val="00A8090E"/>
    <w:rsid w:val="00A8657A"/>
    <w:rsid w:val="00AA161F"/>
    <w:rsid w:val="00AA6335"/>
    <w:rsid w:val="00AA6AF3"/>
    <w:rsid w:val="00AD4F54"/>
    <w:rsid w:val="00AD51CB"/>
    <w:rsid w:val="00AF3932"/>
    <w:rsid w:val="00AF6F4A"/>
    <w:rsid w:val="00AF7F18"/>
    <w:rsid w:val="00B13D19"/>
    <w:rsid w:val="00B16A53"/>
    <w:rsid w:val="00B20013"/>
    <w:rsid w:val="00B23ADA"/>
    <w:rsid w:val="00B31CB3"/>
    <w:rsid w:val="00B328A4"/>
    <w:rsid w:val="00B37DA2"/>
    <w:rsid w:val="00B42809"/>
    <w:rsid w:val="00B53AE9"/>
    <w:rsid w:val="00B54C97"/>
    <w:rsid w:val="00B62FFC"/>
    <w:rsid w:val="00B7400E"/>
    <w:rsid w:val="00B77E49"/>
    <w:rsid w:val="00B8623A"/>
    <w:rsid w:val="00B9534D"/>
    <w:rsid w:val="00B96F5C"/>
    <w:rsid w:val="00B9744A"/>
    <w:rsid w:val="00BA4BEA"/>
    <w:rsid w:val="00BA6254"/>
    <w:rsid w:val="00BA7E58"/>
    <w:rsid w:val="00BB45A9"/>
    <w:rsid w:val="00BB5D3A"/>
    <w:rsid w:val="00BD4EF2"/>
    <w:rsid w:val="00BE0B2E"/>
    <w:rsid w:val="00BE106B"/>
    <w:rsid w:val="00BE455F"/>
    <w:rsid w:val="00BE6504"/>
    <w:rsid w:val="00BF68F3"/>
    <w:rsid w:val="00C230AF"/>
    <w:rsid w:val="00C3017D"/>
    <w:rsid w:val="00C722A3"/>
    <w:rsid w:val="00C75F70"/>
    <w:rsid w:val="00C7671B"/>
    <w:rsid w:val="00C80C38"/>
    <w:rsid w:val="00C86872"/>
    <w:rsid w:val="00CC25B4"/>
    <w:rsid w:val="00CD38C9"/>
    <w:rsid w:val="00CD4B7D"/>
    <w:rsid w:val="00CF66F1"/>
    <w:rsid w:val="00CF785B"/>
    <w:rsid w:val="00D04284"/>
    <w:rsid w:val="00D1018F"/>
    <w:rsid w:val="00D144AA"/>
    <w:rsid w:val="00D14C8B"/>
    <w:rsid w:val="00D17074"/>
    <w:rsid w:val="00D21232"/>
    <w:rsid w:val="00D21809"/>
    <w:rsid w:val="00D44F79"/>
    <w:rsid w:val="00D664C3"/>
    <w:rsid w:val="00D72C7B"/>
    <w:rsid w:val="00D81FE2"/>
    <w:rsid w:val="00D878A1"/>
    <w:rsid w:val="00D9317B"/>
    <w:rsid w:val="00D93AC0"/>
    <w:rsid w:val="00DA41EA"/>
    <w:rsid w:val="00DA6FAE"/>
    <w:rsid w:val="00DB0967"/>
    <w:rsid w:val="00DB0A57"/>
    <w:rsid w:val="00DC5BB8"/>
    <w:rsid w:val="00DD633A"/>
    <w:rsid w:val="00DD65A9"/>
    <w:rsid w:val="00DD7251"/>
    <w:rsid w:val="00DE101E"/>
    <w:rsid w:val="00DE19A2"/>
    <w:rsid w:val="00DE1C81"/>
    <w:rsid w:val="00DF144E"/>
    <w:rsid w:val="00DF647B"/>
    <w:rsid w:val="00E207B5"/>
    <w:rsid w:val="00E32DF5"/>
    <w:rsid w:val="00E4068E"/>
    <w:rsid w:val="00E42A88"/>
    <w:rsid w:val="00E47A78"/>
    <w:rsid w:val="00E67FE3"/>
    <w:rsid w:val="00E7649D"/>
    <w:rsid w:val="00E77263"/>
    <w:rsid w:val="00E93DA7"/>
    <w:rsid w:val="00EA1AC0"/>
    <w:rsid w:val="00EA536B"/>
    <w:rsid w:val="00EC0A8B"/>
    <w:rsid w:val="00EC2C71"/>
    <w:rsid w:val="00EC43DC"/>
    <w:rsid w:val="00EC48E7"/>
    <w:rsid w:val="00ED7E04"/>
    <w:rsid w:val="00EE6498"/>
    <w:rsid w:val="00EE7F7A"/>
    <w:rsid w:val="00EF020F"/>
    <w:rsid w:val="00EF770E"/>
    <w:rsid w:val="00F0272E"/>
    <w:rsid w:val="00F06218"/>
    <w:rsid w:val="00F142F3"/>
    <w:rsid w:val="00F177BF"/>
    <w:rsid w:val="00F24D38"/>
    <w:rsid w:val="00F343B5"/>
    <w:rsid w:val="00F35799"/>
    <w:rsid w:val="00F40DB3"/>
    <w:rsid w:val="00F43B19"/>
    <w:rsid w:val="00F8315A"/>
    <w:rsid w:val="00F870C1"/>
    <w:rsid w:val="00FB05D6"/>
    <w:rsid w:val="00FB6981"/>
    <w:rsid w:val="00FD6C61"/>
    <w:rsid w:val="00FE5612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color2="silver" on="f" focusposition=".5,.5" focussize="" focus="100%" type="gradientRadial"/>
      <v:textbox inset="5.85pt,.7pt,5.85pt,.7pt"/>
    </o:shapedefaults>
    <o:shapelayout v:ext="edit">
      <o:idmap v:ext="edit" data="1"/>
    </o:shapelayout>
  </w:shapeDefaults>
  <w:decimalSymbol w:val="."/>
  <w:listSeparator w:val=","/>
  <w14:docId w14:val="0D0E8BBF"/>
  <w15:docId w15:val="{F9E29DFE-D869-4998-95AD-FDA5C8B9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258"/>
    <w:pPr>
      <w:widowControl w:val="0"/>
      <w:jc w:val="both"/>
    </w:pPr>
    <w:rPr>
      <w:rFonts w:eastAsia="ＭＳ ゴシック"/>
      <w:kern w:val="2"/>
      <w:sz w:val="21"/>
    </w:rPr>
  </w:style>
  <w:style w:type="paragraph" w:styleId="Heading1">
    <w:name w:val="heading 1"/>
    <w:basedOn w:val="Normal"/>
    <w:next w:val="BodyText"/>
    <w:qFormat/>
    <w:pPr>
      <w:keepNext/>
      <w:jc w:val="left"/>
      <w:outlineLvl w:val="0"/>
    </w:pPr>
    <w:rPr>
      <w:sz w:val="24"/>
    </w:rPr>
  </w:style>
  <w:style w:type="paragraph" w:styleId="Heading2">
    <w:name w:val="heading 2"/>
    <w:basedOn w:val="Normal"/>
    <w:next w:val="BodyText"/>
    <w:qFormat/>
    <w:pPr>
      <w:keepNext/>
      <w:jc w:val="left"/>
      <w:outlineLvl w:val="1"/>
    </w:pPr>
  </w:style>
  <w:style w:type="paragraph" w:styleId="Heading3">
    <w:name w:val="heading 3"/>
    <w:basedOn w:val="Normal"/>
    <w:next w:val="BodyText"/>
    <w:qFormat/>
    <w:pPr>
      <w:keepNext/>
      <w:ind w:leftChars="100" w:left="210" w:rightChars="100" w:right="100"/>
      <w:jc w:val="left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BodyText"/>
  </w:style>
  <w:style w:type="paragraph" w:customStyle="1" w:styleId="a">
    <w:name w:val="ヘッダタイトル"/>
    <w:rPr>
      <w:rFonts w:ascii="ＭＳ Ｐゴシック" w:eastAsia="ＭＳ Ｐゴシック"/>
      <w:b/>
      <w:kern w:val="2"/>
      <w:sz w:val="28"/>
    </w:rPr>
  </w:style>
  <w:style w:type="paragraph" w:customStyle="1" w:styleId="a0">
    <w:name w:val="ヘッダ項目名"/>
    <w:rPr>
      <w:rFonts w:eastAsia="ＭＳ Ｐゴシック"/>
      <w:kern w:val="2"/>
      <w:sz w:val="18"/>
    </w:rPr>
  </w:style>
  <w:style w:type="paragraph" w:customStyle="1" w:styleId="a1">
    <w:name w:val="ヘッダ項目"/>
    <w:rPr>
      <w:rFonts w:eastAsia="ＭＳ Ｐゴシック"/>
      <w:kern w:val="2"/>
      <w:sz w:val="21"/>
    </w:rPr>
  </w:style>
  <w:style w:type="paragraph" w:customStyle="1" w:styleId="9">
    <w:name w:val="ヘッダ項目9"/>
    <w:rPr>
      <w:rFonts w:eastAsia="ＭＳ Ｐゴシック"/>
      <w:kern w:val="2"/>
      <w:sz w:val="18"/>
    </w:rPr>
  </w:style>
  <w:style w:type="paragraph" w:styleId="BodyText">
    <w:name w:val="Body Text"/>
    <w:basedOn w:val="Normal"/>
    <w:link w:val="BodyTextChar"/>
    <w:pPr>
      <w:jc w:val="left"/>
    </w:pPr>
  </w:style>
  <w:style w:type="character" w:customStyle="1" w:styleId="HeaderChar">
    <w:name w:val="Header Char"/>
    <w:link w:val="Header"/>
    <w:rsid w:val="000B5ACD"/>
    <w:rPr>
      <w:rFonts w:eastAsia="ＭＳ Ｐゴシック"/>
      <w:kern w:val="2"/>
      <w:sz w:val="21"/>
    </w:rPr>
  </w:style>
  <w:style w:type="paragraph" w:styleId="ListParagraph">
    <w:name w:val="List Paragraph"/>
    <w:basedOn w:val="Normal"/>
    <w:uiPriority w:val="34"/>
    <w:qFormat/>
    <w:rsid w:val="00081035"/>
    <w:pPr>
      <w:ind w:leftChars="400" w:left="840"/>
    </w:pPr>
  </w:style>
  <w:style w:type="character" w:customStyle="1" w:styleId="BodyTextChar">
    <w:name w:val="Body Text Char"/>
    <w:link w:val="BodyText"/>
    <w:rsid w:val="00B7400E"/>
    <w:rPr>
      <w:rFonts w:eastAsia="ＭＳ Ｐゴシック"/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71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716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2">
    <w:name w:val="カスタム標準"/>
    <w:basedOn w:val="BodyText"/>
    <w:link w:val="a3"/>
    <w:qFormat/>
    <w:rsid w:val="00C75F70"/>
    <w:rPr>
      <w:rFonts w:ascii="ＭＳ ゴシック" w:hAnsi="ＭＳ ゴシック"/>
      <w:noProof/>
      <w:spacing w:val="4"/>
      <w:szCs w:val="24"/>
    </w:rPr>
  </w:style>
  <w:style w:type="paragraph" w:customStyle="1" w:styleId="1">
    <w:name w:val="カスタム段落1"/>
    <w:basedOn w:val="a2"/>
    <w:link w:val="10"/>
    <w:qFormat/>
    <w:rsid w:val="004411A8"/>
    <w:pPr>
      <w:ind w:leftChars="250" w:left="250" w:rightChars="250" w:right="250"/>
    </w:pPr>
    <w:rPr>
      <w:spacing w:val="10"/>
    </w:rPr>
  </w:style>
  <w:style w:type="character" w:customStyle="1" w:styleId="a3">
    <w:name w:val="カスタム標準 (文字)"/>
    <w:basedOn w:val="BodyTextChar"/>
    <w:link w:val="a2"/>
    <w:rsid w:val="00C75F70"/>
    <w:rPr>
      <w:rFonts w:ascii="ＭＳ ゴシック" w:eastAsia="ＭＳ ゴシック" w:hAnsi="ＭＳ ゴシック"/>
      <w:noProof/>
      <w:spacing w:val="4"/>
      <w:kern w:val="2"/>
      <w:sz w:val="21"/>
      <w:szCs w:val="24"/>
    </w:rPr>
  </w:style>
  <w:style w:type="paragraph" w:customStyle="1" w:styleId="11">
    <w:name w:val="カスタム見出し1"/>
    <w:basedOn w:val="a2"/>
    <w:link w:val="12"/>
    <w:qFormat/>
    <w:rsid w:val="00907590"/>
    <w:rPr>
      <w:b/>
      <w:sz w:val="24"/>
    </w:rPr>
  </w:style>
  <w:style w:type="character" w:customStyle="1" w:styleId="10">
    <w:name w:val="カスタム段落1 (文字)"/>
    <w:basedOn w:val="a3"/>
    <w:link w:val="1"/>
    <w:rsid w:val="004411A8"/>
    <w:rPr>
      <w:rFonts w:ascii="ＭＳ ゴシック" w:eastAsia="ＭＳ ゴシック" w:hAnsi="ＭＳ ゴシック"/>
      <w:noProof/>
      <w:spacing w:val="10"/>
      <w:kern w:val="2"/>
      <w:sz w:val="21"/>
      <w:szCs w:val="24"/>
    </w:rPr>
  </w:style>
  <w:style w:type="character" w:customStyle="1" w:styleId="12">
    <w:name w:val="カスタム見出し1 (文字)"/>
    <w:basedOn w:val="a3"/>
    <w:link w:val="11"/>
    <w:rsid w:val="00907590"/>
    <w:rPr>
      <w:rFonts w:ascii="ＭＳ ゴシック" w:eastAsia="ＭＳ ゴシック" w:hAnsi="ＭＳ ゴシック"/>
      <w:b/>
      <w:noProof/>
      <w:spacing w:val="4"/>
      <w:kern w:val="2"/>
      <w:sz w:val="24"/>
      <w:szCs w:val="24"/>
    </w:rPr>
  </w:style>
  <w:style w:type="table" w:styleId="TableGrid">
    <w:name w:val="Table Grid"/>
    <w:basedOn w:val="TableNormal"/>
    <w:uiPriority w:val="59"/>
    <w:rsid w:val="00DE1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カスタム見出し2"/>
    <w:basedOn w:val="11"/>
    <w:link w:val="20"/>
    <w:qFormat/>
    <w:rsid w:val="00E42A88"/>
    <w:pPr>
      <w:ind w:leftChars="200" w:left="200" w:rightChars="200" w:right="200"/>
    </w:pPr>
    <w:rPr>
      <w:spacing w:val="10"/>
      <w:sz w:val="21"/>
    </w:rPr>
  </w:style>
  <w:style w:type="character" w:customStyle="1" w:styleId="20">
    <w:name w:val="カスタム見出し2 (文字)"/>
    <w:basedOn w:val="12"/>
    <w:link w:val="2"/>
    <w:rsid w:val="00E42A88"/>
    <w:rPr>
      <w:rFonts w:ascii="ＭＳ ゴシック" w:eastAsia="ＭＳ ゴシック" w:hAnsi="ＭＳ ゴシック"/>
      <w:b/>
      <w:noProof/>
      <w:spacing w:val="10"/>
      <w:kern w:val="2"/>
      <w:sz w:val="21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664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4C3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4C3"/>
    <w:rPr>
      <w:rFonts w:eastAsia="ＭＳ ゴシック"/>
      <w:kern w:val="2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64C3"/>
    <w:rPr>
      <w:rFonts w:eastAsia="ＭＳ ゴシック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3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_Ohta\&#12487;&#12473;&#12463;&#12488;&#12483;&#12503;\&#20181;&#27096;&#26360;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74149-2C2A-43D7-9449-BC1F45A5F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仕様書</Template>
  <TotalTime>1385</TotalTime>
  <Pages>7</Pages>
  <Words>178</Words>
  <Characters>1017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株式会社 データロジック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金子 淳哉</dc:creator>
  <cp:lastModifiedBy>Văn Đại Từ</cp:lastModifiedBy>
  <cp:revision>168</cp:revision>
  <cp:lastPrinted>2003-03-26T04:08:00Z</cp:lastPrinted>
  <dcterms:created xsi:type="dcterms:W3CDTF">2014-10-09T23:46:00Z</dcterms:created>
  <dcterms:modified xsi:type="dcterms:W3CDTF">2020-04-28T10:53:00Z</dcterms:modified>
</cp:coreProperties>
</file>