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99E" w:rsidRPr="003117F8" w:rsidRDefault="000E599E" w:rsidP="00A46383">
      <w:pPr>
        <w:rPr>
          <w:rFonts w:asciiTheme="minorEastAsia" w:eastAsiaTheme="minorEastAsia" w:hAnsiTheme="minorEastAsia"/>
        </w:rPr>
      </w:pPr>
    </w:p>
    <w:p w:rsidR="000E599E" w:rsidRPr="003117F8" w:rsidRDefault="000E599E" w:rsidP="00A46383">
      <w:pPr>
        <w:rPr>
          <w:rFonts w:asciiTheme="minorEastAsia" w:eastAsiaTheme="minorEastAsia" w:hAnsiTheme="minorEastAsia"/>
        </w:rPr>
      </w:pPr>
    </w:p>
    <w:p w:rsidR="000E599E" w:rsidRPr="003117F8" w:rsidRDefault="000E599E" w:rsidP="00A46383">
      <w:pPr>
        <w:rPr>
          <w:rFonts w:asciiTheme="minorEastAsia" w:eastAsiaTheme="minorEastAsia" w:hAnsiTheme="minorEastAsia"/>
        </w:rPr>
      </w:pPr>
    </w:p>
    <w:p w:rsidR="000E599E" w:rsidRPr="003117F8" w:rsidRDefault="000E599E" w:rsidP="00A46383">
      <w:pPr>
        <w:rPr>
          <w:rFonts w:asciiTheme="minorEastAsia" w:eastAsiaTheme="minorEastAsia" w:hAnsiTheme="minorEastAsia"/>
        </w:rPr>
      </w:pPr>
    </w:p>
    <w:p w:rsidR="00D1018F" w:rsidRPr="003117F8" w:rsidRDefault="003117F8" w:rsidP="00A46383">
      <w:pPr>
        <w:rPr>
          <w:rFonts w:asciiTheme="minorEastAsia" w:eastAsiaTheme="minorEastAsia" w:hAnsiTheme="minorEastAsia"/>
        </w:rPr>
      </w:pPr>
      <w:r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5DD27EA" wp14:editId="00511900">
                <wp:simplePos x="0" y="0"/>
                <wp:positionH relativeFrom="column">
                  <wp:posOffset>5567045</wp:posOffset>
                </wp:positionH>
                <wp:positionV relativeFrom="paragraph">
                  <wp:posOffset>2569845</wp:posOffset>
                </wp:positionV>
                <wp:extent cx="847725" cy="468630"/>
                <wp:effectExtent l="0" t="0" r="28575" b="26670"/>
                <wp:wrapNone/>
                <wp:docPr id="81" name="正方形/長方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68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EC4" w:rsidRPr="003117F8" w:rsidRDefault="003117F8" w:rsidP="00673EC4">
                            <w:pPr>
                              <w:jc w:val="center"/>
                              <w:rPr>
                                <w:rFonts w:asciiTheme="majorHAnsi" w:eastAsiaTheme="majorEastAsia" w:hAnsiTheme="majorHAnsi" w:cs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HAnsi"/>
                                <w:color w:val="000000" w:themeColor="text1"/>
                              </w:rPr>
                              <w:t>Update tiến độ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D27EA" id="正方形/長方形 81" o:spid="_x0000_s1026" style="position:absolute;left:0;text-align:left;margin-left:438.35pt;margin-top:202.35pt;width:66.75pt;height:36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" fillcolor="white [3212]" strokecolor="black [3213]" strokeweight="1pt">
                <v:textbox>
                  <w:txbxContent>
                    <w:p w:rsidR="00673EC4" w:rsidRPr="003117F8" w:rsidRDefault="003117F8" w:rsidP="00673EC4">
                      <w:pPr>
                        <w:jc w:val="center"/>
                        <w:rPr>
                          <w:rFonts w:asciiTheme="majorHAnsi" w:eastAsiaTheme="majorEastAsia" w:hAnsiTheme="majorHAnsi" w:cs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eastAsiaTheme="majorEastAsia" w:hAnsiTheme="majorHAnsi" w:cstheme="majorHAnsi"/>
                          <w:color w:val="000000" w:themeColor="text1"/>
                        </w:rPr>
                        <w:t>Update tiến độ</w:t>
                      </w:r>
                    </w:p>
                  </w:txbxContent>
                </v:textbox>
              </v:rect>
            </w:pict>
          </mc:Fallback>
        </mc:AlternateContent>
      </w:r>
      <w:r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3CDD9A2" wp14:editId="7B22FC5B">
                <wp:simplePos x="0" y="0"/>
                <wp:positionH relativeFrom="column">
                  <wp:posOffset>5567045</wp:posOffset>
                </wp:positionH>
                <wp:positionV relativeFrom="paragraph">
                  <wp:posOffset>1964055</wp:posOffset>
                </wp:positionV>
                <wp:extent cx="847725" cy="451485"/>
                <wp:effectExtent l="0" t="0" r="28575" b="24765"/>
                <wp:wrapNone/>
                <wp:docPr id="79" name="正方形/長方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51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EC4" w:rsidRPr="003117F8" w:rsidRDefault="003117F8" w:rsidP="00673EC4">
                            <w:pPr>
                              <w:jc w:val="center"/>
                              <w:rPr>
                                <w:rFonts w:asciiTheme="majorHAnsi" w:eastAsiaTheme="majorEastAsia" w:hAnsiTheme="majorHAnsi" w:cs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HAnsi"/>
                                <w:color w:val="000000" w:themeColor="text1"/>
                              </w:rPr>
                              <w:t>Thông tin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DD9A2" id="正方形/長方形 79" o:spid="_x0000_s1027" style="position:absolute;left:0;text-align:left;margin-left:438.35pt;margin-top:154.65pt;width:66.75pt;height:35.5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" fillcolor="white [3212]" strokecolor="black [3213]" strokeweight="1pt">
                <v:textbox>
                  <w:txbxContent>
                    <w:p w:rsidR="00673EC4" w:rsidRPr="003117F8" w:rsidRDefault="003117F8" w:rsidP="00673EC4">
                      <w:pPr>
                        <w:jc w:val="center"/>
                        <w:rPr>
                          <w:rFonts w:asciiTheme="majorHAnsi" w:eastAsiaTheme="majorEastAsia" w:hAnsiTheme="majorHAnsi" w:cs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eastAsiaTheme="majorEastAsia" w:hAnsiTheme="majorHAnsi" w:cstheme="majorHAnsi"/>
                          <w:color w:val="000000" w:themeColor="text1"/>
                        </w:rPr>
                        <w:t>Thông tin sản phẩm</w:t>
                      </w:r>
                    </w:p>
                  </w:txbxContent>
                </v:textbox>
              </v:rect>
            </w:pict>
          </mc:Fallback>
        </mc:AlternateContent>
      </w:r>
      <w:r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8382D77" wp14:editId="6E34F230">
                <wp:simplePos x="0" y="0"/>
                <wp:positionH relativeFrom="column">
                  <wp:posOffset>2507615</wp:posOffset>
                </wp:positionH>
                <wp:positionV relativeFrom="paragraph">
                  <wp:posOffset>4703445</wp:posOffset>
                </wp:positionV>
                <wp:extent cx="847725" cy="480060"/>
                <wp:effectExtent l="0" t="0" r="28575" b="15240"/>
                <wp:wrapNone/>
                <wp:docPr id="76" name="正方形/長方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80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EC4" w:rsidRPr="003117F8" w:rsidRDefault="003117F8" w:rsidP="003117F8">
                            <w:pPr>
                              <w:rPr>
                                <w:rFonts w:asciiTheme="majorHAnsi" w:eastAsiaTheme="majorEastAsia" w:hAnsiTheme="majorHAnsi" w:cstheme="majorHAnsi"/>
                                <w:color w:val="000000" w:themeColor="text1"/>
                                <w:sz w:val="16"/>
                              </w:rPr>
                            </w:pPr>
                            <w:r w:rsidRPr="003117F8">
                              <w:rPr>
                                <w:rFonts w:asciiTheme="majorHAnsi" w:eastAsiaTheme="majorEastAsia" w:hAnsiTheme="majorHAnsi" w:cstheme="majorHAnsi"/>
                                <w:color w:val="000000" w:themeColor="text1"/>
                                <w:sz w:val="16"/>
                              </w:rPr>
                              <w:t>Thành tích tiến độ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82D77" id="正方形/長方形 76" o:spid="_x0000_s1028" style="position:absolute;left:0;text-align:left;margin-left:197.45pt;margin-top:370.35pt;width:66.75pt;height:37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" fillcolor="white [3212]" strokecolor="black [3213]" strokeweight="1pt">
                <v:textbox>
                  <w:txbxContent>
                    <w:p w:rsidR="00673EC4" w:rsidRPr="003117F8" w:rsidRDefault="003117F8" w:rsidP="003117F8">
                      <w:pPr>
                        <w:rPr>
                          <w:rFonts w:asciiTheme="majorHAnsi" w:eastAsiaTheme="majorEastAsia" w:hAnsiTheme="majorHAnsi" w:cstheme="majorHAnsi"/>
                          <w:color w:val="000000" w:themeColor="text1"/>
                          <w:sz w:val="16"/>
                        </w:rPr>
                      </w:pPr>
                      <w:r w:rsidRPr="003117F8">
                        <w:rPr>
                          <w:rFonts w:asciiTheme="majorHAnsi" w:eastAsiaTheme="majorEastAsia" w:hAnsiTheme="majorHAnsi" w:cstheme="majorHAnsi"/>
                          <w:color w:val="000000" w:themeColor="text1"/>
                          <w:sz w:val="16"/>
                        </w:rPr>
                        <w:t>Thành tích tiến độ</w:t>
                      </w:r>
                    </w:p>
                  </w:txbxContent>
                </v:textbox>
              </v:rect>
            </w:pict>
          </mc:Fallback>
        </mc:AlternateContent>
      </w:r>
      <w:r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03C11FA" wp14:editId="1B8A6516">
                <wp:simplePos x="0" y="0"/>
                <wp:positionH relativeFrom="column">
                  <wp:posOffset>1497965</wp:posOffset>
                </wp:positionH>
                <wp:positionV relativeFrom="paragraph">
                  <wp:posOffset>4177665</wp:posOffset>
                </wp:positionV>
                <wp:extent cx="847725" cy="461010"/>
                <wp:effectExtent l="0" t="0" r="28575" b="15240"/>
                <wp:wrapNone/>
                <wp:docPr id="69" name="正方形/長方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61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EC4" w:rsidRPr="003117F8" w:rsidRDefault="003117F8" w:rsidP="00673EC4">
                            <w:pPr>
                              <w:jc w:val="center"/>
                              <w:rPr>
                                <w:rFonts w:asciiTheme="majorHAnsi" w:eastAsiaTheme="majorEastAsia" w:hAnsiTheme="majorHAnsi" w:cstheme="majorHAnsi"/>
                                <w:color w:val="000000" w:themeColor="text1"/>
                                <w:sz w:val="16"/>
                              </w:rPr>
                            </w:pPr>
                            <w:r w:rsidRPr="003117F8">
                              <w:rPr>
                                <w:rFonts w:asciiTheme="majorHAnsi" w:eastAsiaTheme="majorEastAsia" w:hAnsiTheme="majorHAnsi" w:cstheme="majorHAnsi"/>
                                <w:color w:val="000000" w:themeColor="text1"/>
                                <w:sz w:val="16"/>
                              </w:rPr>
                              <w:t>công đoạn chế tác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C11FA" id="正方形/長方形 69" o:spid="_x0000_s1029" style="position:absolute;left:0;text-align:left;margin-left:117.95pt;margin-top:328.95pt;width:66.75pt;height:36.3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" fillcolor="white [3212]" strokecolor="black [3213]" strokeweight="1pt">
                <v:textbox>
                  <w:txbxContent>
                    <w:p w:rsidR="00673EC4" w:rsidRPr="003117F8" w:rsidRDefault="003117F8" w:rsidP="00673EC4">
                      <w:pPr>
                        <w:jc w:val="center"/>
                        <w:rPr>
                          <w:rFonts w:asciiTheme="majorHAnsi" w:eastAsiaTheme="majorEastAsia" w:hAnsiTheme="majorHAnsi" w:cstheme="majorHAnsi"/>
                          <w:color w:val="000000" w:themeColor="text1"/>
                          <w:sz w:val="16"/>
                        </w:rPr>
                      </w:pPr>
                      <w:r w:rsidRPr="003117F8">
                        <w:rPr>
                          <w:rFonts w:asciiTheme="majorHAnsi" w:eastAsiaTheme="majorEastAsia" w:hAnsiTheme="majorHAnsi" w:cstheme="majorHAnsi"/>
                          <w:color w:val="000000" w:themeColor="text1"/>
                          <w:sz w:val="16"/>
                        </w:rPr>
                        <w:t>công đoạn chế tác</w:t>
                      </w:r>
                    </w:p>
                  </w:txbxContent>
                </v:textbox>
              </v:rect>
            </w:pict>
          </mc:Fallback>
        </mc:AlternateContent>
      </w:r>
      <w:r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754B87D" wp14:editId="78365DD0">
                <wp:simplePos x="0" y="0"/>
                <wp:positionH relativeFrom="column">
                  <wp:posOffset>1433195</wp:posOffset>
                </wp:positionH>
                <wp:positionV relativeFrom="paragraph">
                  <wp:posOffset>3617595</wp:posOffset>
                </wp:positionV>
                <wp:extent cx="912495" cy="333375"/>
                <wp:effectExtent l="0" t="0" r="20955" b="28575"/>
                <wp:wrapNone/>
                <wp:docPr id="67" name="正方形/長方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F5C" w:rsidRPr="003117F8" w:rsidRDefault="003117F8" w:rsidP="00B96F5C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2"/>
                              </w:rPr>
                            </w:pPr>
                            <w:r w:rsidRPr="003117F8">
                              <w:rPr>
                                <w:rFonts w:asciiTheme="majorHAnsi" w:eastAsiaTheme="majorEastAsia" w:hAnsiTheme="majorHAnsi" w:cstheme="majorHAnsi"/>
                                <w:color w:val="000000" w:themeColor="text1"/>
                                <w:sz w:val="12"/>
                              </w:rPr>
                              <w:t>P</w:t>
                            </w:r>
                            <w:r w:rsidRPr="003117F8">
                              <w:rPr>
                                <w:rFonts w:asciiTheme="majorHAnsi" w:eastAsiaTheme="majorEastAsia" w:hAnsiTheme="majorHAnsi" w:cstheme="majorHAnsi" w:hint="eastAsia"/>
                                <w:color w:val="000000" w:themeColor="text1"/>
                                <w:sz w:val="12"/>
                              </w:rPr>
                              <w:t>hân</w:t>
                            </w:r>
                            <w:r w:rsidRPr="003117F8">
                              <w:rPr>
                                <w:rFonts w:asciiTheme="majorHAnsi" w:eastAsiaTheme="majorEastAsia" w:hAnsiTheme="majorHAnsi" w:cstheme="majorHAnsi"/>
                                <w:color w:val="000000" w:themeColor="text1"/>
                                <w:sz w:val="12"/>
                              </w:rPr>
                              <w:t xml:space="preserve"> loại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4B87D" id="正方形/長方形 67" o:spid="_x0000_s1030" style="position:absolute;left:0;text-align:left;margin-left:112.85pt;margin-top:284.85pt;width:71.85pt;height:26.2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" fillcolor="white [3212]" strokecolor="black [3213]" strokeweight="1pt">
                <v:textbox>
                  <w:txbxContent>
                    <w:p w:rsidR="00B96F5C" w:rsidRPr="003117F8" w:rsidRDefault="003117F8" w:rsidP="00B96F5C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12"/>
                        </w:rPr>
                      </w:pPr>
                      <w:r w:rsidRPr="003117F8">
                        <w:rPr>
                          <w:rFonts w:asciiTheme="majorHAnsi" w:eastAsiaTheme="majorEastAsia" w:hAnsiTheme="majorHAnsi" w:cstheme="majorHAnsi"/>
                          <w:color w:val="000000" w:themeColor="text1"/>
                          <w:sz w:val="12"/>
                        </w:rPr>
                        <w:t>P</w:t>
                      </w:r>
                      <w:r w:rsidRPr="003117F8">
                        <w:rPr>
                          <w:rFonts w:asciiTheme="majorHAnsi" w:eastAsiaTheme="majorEastAsia" w:hAnsiTheme="majorHAnsi" w:cstheme="majorHAnsi" w:hint="eastAsia"/>
                          <w:color w:val="000000" w:themeColor="text1"/>
                          <w:sz w:val="12"/>
                        </w:rPr>
                        <w:t>hân</w:t>
                      </w:r>
                      <w:r w:rsidRPr="003117F8">
                        <w:rPr>
                          <w:rFonts w:asciiTheme="majorHAnsi" w:eastAsiaTheme="majorEastAsia" w:hAnsiTheme="majorHAnsi" w:cstheme="majorHAnsi"/>
                          <w:color w:val="000000" w:themeColor="text1"/>
                          <w:sz w:val="12"/>
                        </w:rPr>
                        <w:t xml:space="preserve"> loại sản phẩm</w:t>
                      </w:r>
                    </w:p>
                  </w:txbxContent>
                </v:textbox>
              </v:rect>
            </w:pict>
          </mc:Fallback>
        </mc:AlternateContent>
      </w:r>
      <w:r w:rsidR="00AF3932"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8B9DC90" wp14:editId="6D4F5EA5">
                <wp:simplePos x="0" y="0"/>
                <wp:positionH relativeFrom="column">
                  <wp:posOffset>3349625</wp:posOffset>
                </wp:positionH>
                <wp:positionV relativeFrom="paragraph">
                  <wp:posOffset>1025789</wp:posOffset>
                </wp:positionV>
                <wp:extent cx="698500" cy="0"/>
                <wp:effectExtent l="0" t="76200" r="25400" b="114300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42633" id="直線コネクタ 7" o:spid="_x0000_s1026" style="position:absolute;flip:y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5pt,80.75pt" to="318.7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" strokecolor="black [3213]" strokeweight="1pt">
                <v:stroke endarrow="open"/>
              </v:line>
            </w:pict>
          </mc:Fallback>
        </mc:AlternateContent>
      </w:r>
      <w:r w:rsidR="00AF3932"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8EED415" wp14:editId="1D4AF216">
                <wp:simplePos x="0" y="0"/>
                <wp:positionH relativeFrom="column">
                  <wp:posOffset>3355340</wp:posOffset>
                </wp:positionH>
                <wp:positionV relativeFrom="paragraph">
                  <wp:posOffset>893181</wp:posOffset>
                </wp:positionV>
                <wp:extent cx="704215" cy="0"/>
                <wp:effectExtent l="38100" t="76200" r="0" b="114300"/>
                <wp:wrapNone/>
                <wp:docPr id="83" name="直線コネクタ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2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18EAA" id="直線コネクタ 83" o:spid="_x0000_s1026" style="position:absolute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2pt,70.35pt" to="319.65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" strokecolor="black [3213]" strokeweight="1pt">
                <v:stroke endarrow="open"/>
              </v:line>
            </w:pict>
          </mc:Fallback>
        </mc:AlternateContent>
      </w:r>
      <w:r w:rsidR="00D664C3"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F360245" wp14:editId="3601E776">
                <wp:simplePos x="0" y="0"/>
                <wp:positionH relativeFrom="column">
                  <wp:posOffset>137879</wp:posOffset>
                </wp:positionH>
                <wp:positionV relativeFrom="paragraph">
                  <wp:posOffset>2468831</wp:posOffset>
                </wp:positionV>
                <wp:extent cx="981075" cy="295275"/>
                <wp:effectExtent l="0" t="266700" r="447675" b="28575"/>
                <wp:wrapNone/>
                <wp:docPr id="6" name="線吹き出し 2 (枠付き)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95275"/>
                        </a:xfrm>
                        <a:prstGeom prst="borderCallout2">
                          <a:avLst>
                            <a:gd name="adj1" fmla="val 47322"/>
                            <a:gd name="adj2" fmla="val 98896"/>
                            <a:gd name="adj3" fmla="val 47676"/>
                            <a:gd name="adj4" fmla="val 115714"/>
                            <a:gd name="adj5" fmla="val -84451"/>
                            <a:gd name="adj6" fmla="val 141961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4C3" w:rsidRPr="003117F8" w:rsidRDefault="003117F8" w:rsidP="00D664C3">
                            <w:pPr>
                              <w:jc w:val="center"/>
                              <w:rPr>
                                <w:rFonts w:asciiTheme="majorHAnsi" w:eastAsiaTheme="majorEastAsia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Bảo trì 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60245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線吹き出し 2 (枠付き) 6" o:spid="_x0000_s1031" type="#_x0000_t48" style="position:absolute;left:0;text-align:left;margin-left:10.85pt;margin-top:194.4pt;width:77.25pt;height:23.2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" adj="30664,-18241,24994,10298,21362,10222" fillcolor="white [3212]" strokecolor="black [3213]" strokeweight="1pt">
                <v:stroke dashstyle="1 1"/>
                <v:textbox>
                  <w:txbxContent>
                    <w:p w:rsidR="00D664C3" w:rsidRPr="003117F8" w:rsidRDefault="003117F8" w:rsidP="00D664C3">
                      <w:pPr>
                        <w:jc w:val="center"/>
                        <w:rPr>
                          <w:rFonts w:asciiTheme="majorHAnsi" w:eastAsiaTheme="majorEastAsia" w:hAnsiTheme="majorHAnsi"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eastAsiaTheme="majorEastAsia" w:hAnsiTheme="majorHAnsi" w:cstheme="majorHAnsi"/>
                          <w:color w:val="000000" w:themeColor="text1"/>
                          <w:sz w:val="18"/>
                          <w:szCs w:val="18"/>
                        </w:rPr>
                        <w:t>Bảo trì local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BE6504"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2195DE8" wp14:editId="22343E10">
                <wp:simplePos x="0" y="0"/>
                <wp:positionH relativeFrom="column">
                  <wp:posOffset>488315</wp:posOffset>
                </wp:positionH>
                <wp:positionV relativeFrom="paragraph">
                  <wp:posOffset>2083435</wp:posOffset>
                </wp:positionV>
                <wp:extent cx="1000125" cy="0"/>
                <wp:effectExtent l="0" t="76200" r="28575" b="11430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60F2D" id="直線コネクタ 2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5pt,164.05pt" to="117.2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" strokecolor="black [3213]" strokeweight="1pt">
                <v:stroke endarrow="open"/>
              </v:line>
            </w:pict>
          </mc:Fallback>
        </mc:AlternateContent>
      </w:r>
      <w:r w:rsidR="00BE6504"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93DA8CE" wp14:editId="5D81D222">
                <wp:simplePos x="0" y="0"/>
                <wp:positionH relativeFrom="column">
                  <wp:posOffset>488315</wp:posOffset>
                </wp:positionH>
                <wp:positionV relativeFrom="paragraph">
                  <wp:posOffset>1054735</wp:posOffset>
                </wp:positionV>
                <wp:extent cx="0" cy="1028700"/>
                <wp:effectExtent l="0" t="0" r="19050" b="19050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338C1" id="直線コネクタ 3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5pt,83.05pt" to="38.45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" strokecolor="black [3213]" strokeweight="1pt"/>
            </w:pict>
          </mc:Fallback>
        </mc:AlternateContent>
      </w:r>
      <w:r w:rsidR="00F343B5"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58674063" wp14:editId="0C1DEE3C">
                <wp:simplePos x="0" y="0"/>
                <wp:positionH relativeFrom="column">
                  <wp:posOffset>40640</wp:posOffset>
                </wp:positionH>
                <wp:positionV relativeFrom="paragraph">
                  <wp:posOffset>207010</wp:posOffset>
                </wp:positionV>
                <wp:extent cx="885825" cy="847725"/>
                <wp:effectExtent l="0" t="0" r="28575" b="28575"/>
                <wp:wrapNone/>
                <wp:docPr id="50" name="正方形/長方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47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383" w:rsidRPr="00A46383" w:rsidRDefault="00A46383" w:rsidP="00A46383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 w:rsidRPr="00A46383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REAL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74063" id="正方形/長方形 50" o:spid="_x0000_s1032" style="position:absolute;left:0;text-align:left;margin-left:3.2pt;margin-top:16.3pt;width:69.75pt;height:66.7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" fillcolor="white [3212]" strokecolor="black [3213]" strokeweight="1pt">
                <v:textbox>
                  <w:txbxContent>
                    <w:p w:rsidR="00A46383" w:rsidRPr="00A46383" w:rsidRDefault="00A46383" w:rsidP="00A46383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 w:rsidRPr="00A46383"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REAL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F343B5"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3492639" wp14:editId="584C3BE9">
                <wp:simplePos x="0" y="0"/>
                <wp:positionH relativeFrom="column">
                  <wp:posOffset>3354705</wp:posOffset>
                </wp:positionH>
                <wp:positionV relativeFrom="paragraph">
                  <wp:posOffset>4340860</wp:posOffset>
                </wp:positionV>
                <wp:extent cx="704850" cy="0"/>
                <wp:effectExtent l="0" t="76200" r="19050" b="114300"/>
                <wp:wrapNone/>
                <wp:docPr id="94" name="直線コネク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D8366" id="直線コネクタ 94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15pt,341.8pt" to="319.65pt,3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" strokecolor="black [3213]" strokeweight="1pt">
                <v:stroke endarrow="open"/>
              </v:line>
            </w:pict>
          </mc:Fallback>
        </mc:AlternateContent>
      </w:r>
      <w:r w:rsidR="0054787E"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FA3465D" wp14:editId="35CF4D21">
                <wp:simplePos x="0" y="0"/>
                <wp:positionH relativeFrom="column">
                  <wp:posOffset>2917190</wp:posOffset>
                </wp:positionH>
                <wp:positionV relativeFrom="paragraph">
                  <wp:posOffset>4512310</wp:posOffset>
                </wp:positionV>
                <wp:extent cx="0" cy="190500"/>
                <wp:effectExtent l="95250" t="38100" r="57150" b="19050"/>
                <wp:wrapNone/>
                <wp:docPr id="96" name="直線コネクタ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48218" id="直線コネクタ 96" o:spid="_x0000_s1026" style="position:absolute;flip:y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7pt,355.3pt" to="229.7pt,3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" strokecolor="black [3213]" strokeweight="1pt">
                <v:stroke endarrow="open"/>
              </v:line>
            </w:pict>
          </mc:Fallback>
        </mc:AlternateContent>
      </w:r>
      <w:r w:rsidR="004C73E4"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CCEC1D4" wp14:editId="52EECFDC">
                <wp:simplePos x="0" y="0"/>
                <wp:positionH relativeFrom="column">
                  <wp:posOffset>3356610</wp:posOffset>
                </wp:positionH>
                <wp:positionV relativeFrom="paragraph">
                  <wp:posOffset>4874260</wp:posOffset>
                </wp:positionV>
                <wp:extent cx="704215" cy="0"/>
                <wp:effectExtent l="38100" t="76200" r="0" b="114300"/>
                <wp:wrapNone/>
                <wp:docPr id="95" name="直線コネクタ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2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34ED6" id="直線コネクタ 95" o:spid="_x0000_s1026" style="position:absolute;flip:x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3pt,383.8pt" to="319.75pt,3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" strokecolor="black [3213]" strokeweight="1pt">
                <v:stroke endarrow="open"/>
              </v:line>
            </w:pict>
          </mc:Fallback>
        </mc:AlternateContent>
      </w:r>
      <w:r w:rsidR="008B4031"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EA90FDA" wp14:editId="26D1EB60">
                <wp:simplePos x="0" y="0"/>
                <wp:positionH relativeFrom="column">
                  <wp:posOffset>2345690</wp:posOffset>
                </wp:positionH>
                <wp:positionV relativeFrom="paragraph">
                  <wp:posOffset>4340860</wp:posOffset>
                </wp:positionV>
                <wp:extent cx="161290" cy="0"/>
                <wp:effectExtent l="0" t="76200" r="10160" b="114300"/>
                <wp:wrapNone/>
                <wp:docPr id="93" name="直線コネクタ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4D97D" id="直線コネクタ 93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7pt,341.8pt" to="197.4pt,3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" strokecolor="black [3213]" strokeweight="1pt">
                <v:stroke endarrow="open"/>
              </v:line>
            </w:pict>
          </mc:Fallback>
        </mc:AlternateContent>
      </w:r>
      <w:r w:rsidR="008B4031"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E3F78CC" wp14:editId="440A096B">
                <wp:simplePos x="0" y="0"/>
                <wp:positionH relativeFrom="column">
                  <wp:posOffset>2507615</wp:posOffset>
                </wp:positionH>
                <wp:positionV relativeFrom="paragraph">
                  <wp:posOffset>1350010</wp:posOffset>
                </wp:positionV>
                <wp:extent cx="847725" cy="3162300"/>
                <wp:effectExtent l="0" t="0" r="28575" b="19050"/>
                <wp:wrapNone/>
                <wp:docPr id="58" name="正方形/長方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162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1CF" w:rsidRPr="003117F8" w:rsidRDefault="003117F8" w:rsidP="007C41CF">
                            <w:pPr>
                              <w:jc w:val="center"/>
                              <w:rPr>
                                <w:rFonts w:ascii="Calibri" w:eastAsiaTheme="majorEastAsia" w:hAnsi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K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</w:rPr>
                              <w:t>ế</w:t>
                            </w:r>
                            <w:r>
                              <w:rPr>
                                <w:rFonts w:ascii="Calibri" w:eastAsiaTheme="majorEastAsia" w:hAnsi="Calibri"/>
                                <w:color w:val="000000" w:themeColor="text1"/>
                              </w:rPr>
                              <w:t xml:space="preserve"> hoạch công đoạn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78CC" id="正方形/長方形 58" o:spid="_x0000_s1033" style="position:absolute;left:0;text-align:left;margin-left:197.45pt;margin-top:106.3pt;width:66.75pt;height:249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" fillcolor="white [3212]" strokecolor="black [3213]" strokeweight="1pt">
                <v:textbox>
                  <w:txbxContent>
                    <w:p w:rsidR="007C41CF" w:rsidRPr="003117F8" w:rsidRDefault="003117F8" w:rsidP="007C41CF">
                      <w:pPr>
                        <w:jc w:val="center"/>
                        <w:rPr>
                          <w:rFonts w:ascii="Calibri" w:eastAsiaTheme="majorEastAsia" w:hAnsi="Calibri"/>
                          <w:color w:val="000000" w:themeColor="text1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K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</w:rPr>
                        <w:t>ế</w:t>
                      </w:r>
                      <w:r>
                        <w:rPr>
                          <w:rFonts w:ascii="Calibri" w:eastAsiaTheme="majorEastAsia" w:hAnsi="Calibri"/>
                          <w:color w:val="000000" w:themeColor="text1"/>
                        </w:rPr>
                        <w:t xml:space="preserve"> hoạch công đoạn</w:t>
                      </w:r>
                    </w:p>
                  </w:txbxContent>
                </v:textbox>
              </v:rect>
            </w:pict>
          </mc:Fallback>
        </mc:AlternateContent>
      </w:r>
      <w:r w:rsidR="008B4031"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0182982" wp14:editId="49FD3FAF">
                <wp:simplePos x="0" y="0"/>
                <wp:positionH relativeFrom="column">
                  <wp:posOffset>1907540</wp:posOffset>
                </wp:positionH>
                <wp:positionV relativeFrom="paragraph">
                  <wp:posOffset>3950335</wp:posOffset>
                </wp:positionV>
                <wp:extent cx="0" cy="228600"/>
                <wp:effectExtent l="95250" t="0" r="57150" b="57150"/>
                <wp:wrapNone/>
                <wp:docPr id="92" name="直線コネク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C2B7F" id="直線コネクタ 92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pt,311.05pt" to="150.2pt,3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" strokecolor="black [3213]" strokeweight="1pt">
                <v:stroke endarrow="open"/>
              </v:line>
            </w:pict>
          </mc:Fallback>
        </mc:AlternateContent>
      </w:r>
      <w:r w:rsidR="008B4031"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3810627" wp14:editId="57D5B705">
                <wp:simplePos x="0" y="0"/>
                <wp:positionH relativeFrom="column">
                  <wp:posOffset>1907540</wp:posOffset>
                </wp:positionH>
                <wp:positionV relativeFrom="paragraph">
                  <wp:posOffset>3378835</wp:posOffset>
                </wp:positionV>
                <wp:extent cx="0" cy="228600"/>
                <wp:effectExtent l="95250" t="0" r="57150" b="57150"/>
                <wp:wrapNone/>
                <wp:docPr id="91" name="直線コネクタ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CBDF3" id="直線コネクタ 91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pt,266.05pt" to="150.2pt,2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" strokecolor="black [3213]" strokeweight="1pt">
                <v:stroke endarrow="open"/>
              </v:line>
            </w:pict>
          </mc:Fallback>
        </mc:AlternateContent>
      </w:r>
      <w:r w:rsidR="008B4031"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CDB2524" wp14:editId="3E2CA640">
                <wp:simplePos x="0" y="0"/>
                <wp:positionH relativeFrom="column">
                  <wp:posOffset>1907540</wp:posOffset>
                </wp:positionH>
                <wp:positionV relativeFrom="paragraph">
                  <wp:posOffset>2807335</wp:posOffset>
                </wp:positionV>
                <wp:extent cx="0" cy="228600"/>
                <wp:effectExtent l="95250" t="0" r="57150" b="57150"/>
                <wp:wrapNone/>
                <wp:docPr id="90" name="直線コネクタ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5AF02" id="直線コネクタ 90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pt,221.05pt" to="150.2pt,2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" strokecolor="black [3213]" strokeweight="1pt">
                <v:stroke endarrow="open"/>
              </v:line>
            </w:pict>
          </mc:Fallback>
        </mc:AlternateContent>
      </w:r>
      <w:r w:rsidR="008B4031"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51F2CCBA" wp14:editId="6AA4CF7D">
                <wp:simplePos x="0" y="0"/>
                <wp:positionH relativeFrom="column">
                  <wp:posOffset>1488440</wp:posOffset>
                </wp:positionH>
                <wp:positionV relativeFrom="paragraph">
                  <wp:posOffset>3045460</wp:posOffset>
                </wp:positionV>
                <wp:extent cx="847725" cy="333375"/>
                <wp:effectExtent l="0" t="0" r="28575" b="28575"/>
                <wp:wrapNone/>
                <wp:docPr id="65" name="正方形/長方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F5C" w:rsidRPr="003117F8" w:rsidRDefault="003117F8" w:rsidP="00B96F5C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8"/>
                              </w:rPr>
                            </w:pPr>
                            <w:r w:rsidRPr="003117F8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8"/>
                              </w:rPr>
                              <w:t>L</w:t>
                            </w:r>
                            <w:r w:rsidRPr="003117F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18"/>
                              </w:rPr>
                              <w:t xml:space="preserve">ist </w:t>
                            </w:r>
                            <w:r w:rsidRPr="003117F8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18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2CCBA" id="正方形/長方形 65" o:spid="_x0000_s1034" style="position:absolute;left:0;text-align:left;margin-left:117.2pt;margin-top:239.8pt;width:66.75pt;height:26.2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" fillcolor="white [3212]" strokecolor="black [3213]" strokeweight="1pt">
                <v:textbox>
                  <w:txbxContent>
                    <w:p w:rsidR="00B96F5C" w:rsidRPr="003117F8" w:rsidRDefault="003117F8" w:rsidP="00B96F5C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18"/>
                        </w:rPr>
                      </w:pPr>
                      <w:r w:rsidRPr="003117F8">
                        <w:rPr>
                          <w:rFonts w:asciiTheme="majorEastAsia" w:eastAsiaTheme="majorEastAsia" w:hAnsiTheme="majorEastAsia"/>
                          <w:color w:val="000000" w:themeColor="text1"/>
                          <w:sz w:val="18"/>
                        </w:rPr>
                        <w:t>L</w:t>
                      </w:r>
                      <w:r w:rsidRPr="003117F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18"/>
                        </w:rPr>
                        <w:t xml:space="preserve">ist </w:t>
                      </w:r>
                      <w:r w:rsidRPr="003117F8">
                        <w:rPr>
                          <w:rFonts w:asciiTheme="majorEastAsia" w:eastAsiaTheme="majorEastAsia" w:hAnsiTheme="majorEastAsia"/>
                          <w:color w:val="000000" w:themeColor="text1"/>
                          <w:sz w:val="18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8B4031"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FB8D908" wp14:editId="016AF3F5">
                <wp:simplePos x="0" y="0"/>
                <wp:positionH relativeFrom="column">
                  <wp:posOffset>3355975</wp:posOffset>
                </wp:positionH>
                <wp:positionV relativeFrom="paragraph">
                  <wp:posOffset>1511935</wp:posOffset>
                </wp:positionV>
                <wp:extent cx="704215" cy="0"/>
                <wp:effectExtent l="38100" t="76200" r="0" b="114300"/>
                <wp:wrapNone/>
                <wp:docPr id="89" name="直線コネクタ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2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05E7E" id="直線コネクタ 89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25pt,119.05pt" to="319.7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" strokecolor="black [3213]" strokeweight="1pt">
                <v:stroke endarrow="open"/>
              </v:line>
            </w:pict>
          </mc:Fallback>
        </mc:AlternateContent>
      </w:r>
      <w:r w:rsidR="008B4031"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F1DAEA1" wp14:editId="30C15246">
                <wp:simplePos x="0" y="0"/>
                <wp:positionH relativeFrom="column">
                  <wp:posOffset>1488440</wp:posOffset>
                </wp:positionH>
                <wp:positionV relativeFrom="paragraph">
                  <wp:posOffset>2473960</wp:posOffset>
                </wp:positionV>
                <wp:extent cx="857250" cy="333375"/>
                <wp:effectExtent l="0" t="0" r="19050" b="28575"/>
                <wp:wrapNone/>
                <wp:docPr id="60" name="正方形/長方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1CF" w:rsidRPr="003117F8" w:rsidRDefault="003117F8" w:rsidP="007C41CF">
                            <w:pPr>
                              <w:jc w:val="center"/>
                              <w:rPr>
                                <w:rFonts w:asciiTheme="majorHAnsi" w:eastAsiaTheme="majorEastAsia" w:hAnsiTheme="majorHAnsi" w:cstheme="majorHAnsi"/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HAnsi"/>
                                <w:color w:val="000000" w:themeColor="text1"/>
                                <w:sz w:val="14"/>
                              </w:rPr>
                              <w:t>trích xuất thay đổi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AEA1" id="正方形/長方形 60" o:spid="_x0000_s1035" style="position:absolute;left:0;text-align:left;margin-left:117.2pt;margin-top:194.8pt;width:67.5pt;height:26.2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" fillcolor="white [3212]" strokecolor="black [3213]" strokeweight="1pt">
                <v:textbox>
                  <w:txbxContent>
                    <w:p w:rsidR="007C41CF" w:rsidRPr="003117F8" w:rsidRDefault="003117F8" w:rsidP="007C41CF">
                      <w:pPr>
                        <w:jc w:val="center"/>
                        <w:rPr>
                          <w:rFonts w:asciiTheme="majorHAnsi" w:eastAsiaTheme="majorEastAsia" w:hAnsiTheme="majorHAnsi" w:cstheme="majorHAnsi"/>
                          <w:color w:val="000000" w:themeColor="text1"/>
                          <w:sz w:val="14"/>
                        </w:rPr>
                      </w:pPr>
                      <w:r>
                        <w:rPr>
                          <w:rFonts w:asciiTheme="majorHAnsi" w:eastAsiaTheme="majorEastAsia" w:hAnsiTheme="majorHAnsi" w:cstheme="majorHAnsi"/>
                          <w:color w:val="000000" w:themeColor="text1"/>
                          <w:sz w:val="14"/>
                        </w:rPr>
                        <w:t>trích xuất thay đổi</w:t>
                      </w:r>
                    </w:p>
                  </w:txbxContent>
                </v:textbox>
              </v:rect>
            </w:pict>
          </mc:Fallback>
        </mc:AlternateContent>
      </w:r>
      <w:r w:rsidR="008B4031"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37E0925" wp14:editId="15318F62">
                <wp:simplePos x="0" y="0"/>
                <wp:positionH relativeFrom="column">
                  <wp:posOffset>1488440</wp:posOffset>
                </wp:positionH>
                <wp:positionV relativeFrom="paragraph">
                  <wp:posOffset>1911985</wp:posOffset>
                </wp:positionV>
                <wp:extent cx="857250" cy="333375"/>
                <wp:effectExtent l="0" t="0" r="19050" b="28575"/>
                <wp:wrapNone/>
                <wp:docPr id="85" name="正方形/長方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BBC" w:rsidRPr="003117F8" w:rsidRDefault="003117F8" w:rsidP="00203BBC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0"/>
                              </w:rPr>
                            </w:pPr>
                            <w:r w:rsidRPr="003117F8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 w:val="20"/>
                              </w:rPr>
                              <w:t xml:space="preserve">Import </w:t>
                            </w:r>
                            <w:r w:rsidR="00203BBC" w:rsidRPr="003117F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 w:val="20"/>
                              </w:rPr>
                              <w:t>REAL4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E0925" id="正方形/長方形 85" o:spid="_x0000_s1036" style="position:absolute;left:0;text-align:left;margin-left:117.2pt;margin-top:150.55pt;width:67.5pt;height:26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" fillcolor="white [3212]" strokecolor="black [3213]" strokeweight="1pt">
                <v:textbox>
                  <w:txbxContent>
                    <w:p w:rsidR="00203BBC" w:rsidRPr="003117F8" w:rsidRDefault="003117F8" w:rsidP="00203BBC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  <w:sz w:val="20"/>
                        </w:rPr>
                      </w:pPr>
                      <w:r w:rsidRPr="003117F8">
                        <w:rPr>
                          <w:rFonts w:asciiTheme="majorEastAsia" w:eastAsiaTheme="majorEastAsia" w:hAnsiTheme="majorEastAsia"/>
                          <w:color w:val="000000" w:themeColor="text1"/>
                          <w:sz w:val="20"/>
                        </w:rPr>
                        <w:t xml:space="preserve">Import </w:t>
                      </w:r>
                      <w:r w:rsidR="00203BBC" w:rsidRPr="003117F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 w:val="20"/>
                        </w:rPr>
                        <w:t>REAL4</w:t>
                      </w:r>
                    </w:p>
                  </w:txbxContent>
                </v:textbox>
              </v:rect>
            </w:pict>
          </mc:Fallback>
        </mc:AlternateContent>
      </w:r>
      <w:r w:rsidR="008B4031"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9566C42" wp14:editId="7383E8A7">
                <wp:simplePos x="0" y="0"/>
                <wp:positionH relativeFrom="column">
                  <wp:posOffset>1907540</wp:posOffset>
                </wp:positionH>
                <wp:positionV relativeFrom="paragraph">
                  <wp:posOffset>2245360</wp:posOffset>
                </wp:positionV>
                <wp:extent cx="0" cy="228600"/>
                <wp:effectExtent l="95250" t="0" r="57150" b="57150"/>
                <wp:wrapNone/>
                <wp:docPr id="88" name="直線コネクタ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D3BE1" id="直線コネクタ 88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pt,176.8pt" to="150.2pt,1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" strokecolor="black [3213]" strokeweight="1pt">
                <v:stroke endarrow="open"/>
              </v:line>
            </w:pict>
          </mc:Fallback>
        </mc:AlternateContent>
      </w:r>
      <w:r w:rsidR="005E095B"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815637" wp14:editId="4AD54616">
                <wp:simplePos x="0" y="0"/>
                <wp:positionH relativeFrom="column">
                  <wp:posOffset>1907540</wp:posOffset>
                </wp:positionH>
                <wp:positionV relativeFrom="paragraph">
                  <wp:posOffset>1683385</wp:posOffset>
                </wp:positionV>
                <wp:extent cx="0" cy="228600"/>
                <wp:effectExtent l="95250" t="0" r="57150" b="57150"/>
                <wp:wrapNone/>
                <wp:docPr id="86" name="直線コネクタ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18EC1" id="直線コネクタ 8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pt,132.55pt" to="150.2pt,1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" strokecolor="black [3213]" strokeweight="1pt">
                <v:stroke endarrow="open"/>
              </v:line>
            </w:pict>
          </mc:Fallback>
        </mc:AlternateContent>
      </w:r>
      <w:r w:rsidR="005E095B"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2EE861E" wp14:editId="439C1BB8">
                <wp:simplePos x="0" y="0"/>
                <wp:positionH relativeFrom="column">
                  <wp:posOffset>1907540</wp:posOffset>
                </wp:positionH>
                <wp:positionV relativeFrom="paragraph">
                  <wp:posOffset>1121410</wp:posOffset>
                </wp:positionV>
                <wp:extent cx="0" cy="228600"/>
                <wp:effectExtent l="95250" t="0" r="57150" b="57150"/>
                <wp:wrapNone/>
                <wp:docPr id="84" name="直線コネクタ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C1DCB" id="直線コネクタ 8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pt,88.3pt" to="150.2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" strokecolor="black [3213]" strokeweight="1pt">
                <v:stroke endarrow="open"/>
              </v:line>
            </w:pict>
          </mc:Fallback>
        </mc:AlternateContent>
      </w:r>
      <w:r w:rsidR="005E095B"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56E02E32" wp14:editId="71591186">
                <wp:simplePos x="0" y="0"/>
                <wp:positionH relativeFrom="column">
                  <wp:posOffset>1488440</wp:posOffset>
                </wp:positionH>
                <wp:positionV relativeFrom="paragraph">
                  <wp:posOffset>1350010</wp:posOffset>
                </wp:positionV>
                <wp:extent cx="857250" cy="333375"/>
                <wp:effectExtent l="0" t="0" r="19050" b="28575"/>
                <wp:wrapNone/>
                <wp:docPr id="57" name="正方形/長方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383" w:rsidRPr="003117F8" w:rsidRDefault="003117F8" w:rsidP="00A46383">
                            <w:pPr>
                              <w:jc w:val="center"/>
                              <w:rPr>
                                <w:rFonts w:asciiTheme="majorHAnsi" w:eastAsiaTheme="majorEastAsia" w:hAnsiTheme="majorHAnsi" w:cstheme="majorHAnsi"/>
                                <w:color w:val="000000" w:themeColor="text1"/>
                                <w:sz w:val="14"/>
                              </w:rPr>
                            </w:pPr>
                            <w:r w:rsidRPr="003117F8">
                              <w:rPr>
                                <w:rFonts w:asciiTheme="majorHAnsi" w:eastAsiaTheme="majorEastAsia" w:hAnsiTheme="majorHAnsi" w:cstheme="majorHAnsi"/>
                                <w:color w:val="000000" w:themeColor="text1"/>
                                <w:sz w:val="14"/>
                              </w:rPr>
                              <w:t>Chọ</w:t>
                            </w:r>
                            <w:r>
                              <w:rPr>
                                <w:rFonts w:asciiTheme="majorHAnsi" w:eastAsiaTheme="majorEastAsia" w:hAnsiTheme="majorHAnsi" w:cstheme="majorHAnsi"/>
                                <w:color w:val="000000" w:themeColor="text1"/>
                                <w:sz w:val="14"/>
                              </w:rPr>
                              <w:t>n công trình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02E32" id="正方形/長方形 57" o:spid="_x0000_s1037" style="position:absolute;left:0;text-align:left;margin-left:117.2pt;margin-top:106.3pt;width:67.5pt;height:26.2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" fillcolor="white [3212]" strokecolor="black [3213]" strokeweight="1pt">
                <v:textbox>
                  <w:txbxContent>
                    <w:p w:rsidR="00A46383" w:rsidRPr="003117F8" w:rsidRDefault="003117F8" w:rsidP="00A46383">
                      <w:pPr>
                        <w:jc w:val="center"/>
                        <w:rPr>
                          <w:rFonts w:asciiTheme="majorHAnsi" w:eastAsiaTheme="majorEastAsia" w:hAnsiTheme="majorHAnsi" w:cstheme="majorHAnsi"/>
                          <w:color w:val="000000" w:themeColor="text1"/>
                          <w:sz w:val="14"/>
                        </w:rPr>
                      </w:pPr>
                      <w:r w:rsidRPr="003117F8">
                        <w:rPr>
                          <w:rFonts w:asciiTheme="majorHAnsi" w:eastAsiaTheme="majorEastAsia" w:hAnsiTheme="majorHAnsi" w:cstheme="majorHAnsi"/>
                          <w:color w:val="000000" w:themeColor="text1"/>
                          <w:sz w:val="14"/>
                        </w:rPr>
                        <w:t>Chọ</w:t>
                      </w:r>
                      <w:r>
                        <w:rPr>
                          <w:rFonts w:asciiTheme="majorHAnsi" w:eastAsiaTheme="majorEastAsia" w:hAnsiTheme="majorHAnsi" w:cstheme="majorHAnsi"/>
                          <w:color w:val="000000" w:themeColor="text1"/>
                          <w:sz w:val="14"/>
                        </w:rPr>
                        <w:t>n công trình</w:t>
                      </w:r>
                    </w:p>
                  </w:txbxContent>
                </v:textbox>
              </v:rect>
            </w:pict>
          </mc:Fallback>
        </mc:AlternateContent>
      </w:r>
      <w:r w:rsidR="00DE19A2"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010227F6" wp14:editId="4AC3B998">
                <wp:simplePos x="0" y="0"/>
                <wp:positionH relativeFrom="column">
                  <wp:posOffset>1364615</wp:posOffset>
                </wp:positionH>
                <wp:positionV relativeFrom="paragraph">
                  <wp:posOffset>207010</wp:posOffset>
                </wp:positionV>
                <wp:extent cx="2143125" cy="6067425"/>
                <wp:effectExtent l="0" t="0" r="28575" b="28575"/>
                <wp:wrapNone/>
                <wp:docPr id="51" name="正方形/長方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067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383" w:rsidRPr="003117F8" w:rsidRDefault="003117F8" w:rsidP="00A46383">
                            <w:pPr>
                              <w:jc w:val="center"/>
                              <w:rPr>
                                <w:rFonts w:ascii="Calibri" w:eastAsiaTheme="majorEastAsia" w:hAnsi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eastAsiaTheme="majorEastAsia" w:hAnsi="Calibri"/>
                                <w:color w:val="000000" w:themeColor="text1"/>
                              </w:rPr>
                              <w:t>Quản lý sản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227F6" id="正方形/長方形 51" o:spid="_x0000_s1038" style="position:absolute;left:0;text-align:left;margin-left:107.45pt;margin-top:16.3pt;width:168.75pt;height:477.7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" fillcolor="white [3212]" strokecolor="black [3213]" strokeweight="1pt">
                <v:textbox>
                  <w:txbxContent>
                    <w:p w:rsidR="00A46383" w:rsidRPr="003117F8" w:rsidRDefault="003117F8" w:rsidP="00A46383">
                      <w:pPr>
                        <w:jc w:val="center"/>
                        <w:rPr>
                          <w:rFonts w:ascii="Calibri" w:eastAsiaTheme="majorEastAsia" w:hAnsi="Calibri"/>
                          <w:color w:val="000000" w:themeColor="text1"/>
                        </w:rPr>
                      </w:pPr>
                      <w:r>
                        <w:rPr>
                          <w:rFonts w:ascii="Calibri" w:eastAsiaTheme="majorEastAsia" w:hAnsi="Calibri"/>
                          <w:color w:val="000000" w:themeColor="text1"/>
                        </w:rPr>
                        <w:t>Quản lý sản xuất</w:t>
                      </w:r>
                    </w:p>
                  </w:txbxContent>
                </v:textbox>
              </v:rect>
            </w:pict>
          </mc:Fallback>
        </mc:AlternateContent>
      </w:r>
      <w:r w:rsidR="0071130D"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1B3E305" wp14:editId="7D192435">
                <wp:simplePos x="0" y="0"/>
                <wp:positionH relativeFrom="column">
                  <wp:posOffset>1488440</wp:posOffset>
                </wp:positionH>
                <wp:positionV relativeFrom="paragraph">
                  <wp:posOffset>788035</wp:posOffset>
                </wp:positionV>
                <wp:extent cx="1866900" cy="333375"/>
                <wp:effectExtent l="0" t="0" r="19050" b="28575"/>
                <wp:wrapNone/>
                <wp:docPr id="55" name="正方形/長方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383" w:rsidRPr="00A46383" w:rsidRDefault="003117F8" w:rsidP="00A46383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Master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3E305" id="正方形/長方形 55" o:spid="_x0000_s1039" style="position:absolute;left:0;text-align:left;margin-left:117.2pt;margin-top:62.05pt;width:147pt;height:26.2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" fillcolor="white [3212]" strokecolor="black [3213]" strokeweight="1pt">
                <v:textbox>
                  <w:txbxContent>
                    <w:p w:rsidR="00A46383" w:rsidRPr="00A46383" w:rsidRDefault="003117F8" w:rsidP="00A46383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Master data</w:t>
                      </w:r>
                    </w:p>
                  </w:txbxContent>
                </v:textbox>
              </v:rect>
            </w:pict>
          </mc:Fallback>
        </mc:AlternateContent>
      </w:r>
      <w:r w:rsidR="0071130D"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488F0CF3" wp14:editId="32F09E52">
                <wp:simplePos x="0" y="0"/>
                <wp:positionH relativeFrom="column">
                  <wp:posOffset>4060189</wp:posOffset>
                </wp:positionH>
                <wp:positionV relativeFrom="paragraph">
                  <wp:posOffset>207010</wp:posOffset>
                </wp:positionV>
                <wp:extent cx="695325" cy="6067425"/>
                <wp:effectExtent l="0" t="0" r="28575" b="28575"/>
                <wp:wrapNone/>
                <wp:docPr id="52" name="正方形/長方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067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383" w:rsidRPr="00A46383" w:rsidRDefault="003117F8" w:rsidP="00A46383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cloud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F0CF3" id="正方形/長方形 52" o:spid="_x0000_s1040" style="position:absolute;left:0;text-align:left;margin-left:319.7pt;margin-top:16.3pt;width:54.75pt;height:477.7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" fillcolor="white [3212]" strokecolor="black [3213]" strokeweight="1pt">
                <v:textbox>
                  <w:txbxContent>
                    <w:p w:rsidR="00A46383" w:rsidRPr="00A46383" w:rsidRDefault="003117F8" w:rsidP="00A46383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cloud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71130D"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3F673AC" wp14:editId="30C07D0E">
                <wp:simplePos x="0" y="0"/>
                <wp:positionH relativeFrom="column">
                  <wp:posOffset>4755515</wp:posOffset>
                </wp:positionH>
                <wp:positionV relativeFrom="paragraph">
                  <wp:posOffset>2245360</wp:posOffset>
                </wp:positionV>
                <wp:extent cx="809625" cy="0"/>
                <wp:effectExtent l="0" t="76200" r="28575" b="114300"/>
                <wp:wrapNone/>
                <wp:docPr id="80" name="直線コネクタ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C27F9" id="直線コネクタ 80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45pt,176.8pt" to="438.2pt,1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" strokecolor="black [3213]" strokeweight="1pt">
                <v:stroke endarrow="open"/>
              </v:line>
            </w:pict>
          </mc:Fallback>
        </mc:AlternateContent>
      </w:r>
      <w:r w:rsidR="0071130D"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F1A6EC0" wp14:editId="24178688">
                <wp:simplePos x="0" y="0"/>
                <wp:positionH relativeFrom="column">
                  <wp:posOffset>4755515</wp:posOffset>
                </wp:positionH>
                <wp:positionV relativeFrom="paragraph">
                  <wp:posOffset>2731135</wp:posOffset>
                </wp:positionV>
                <wp:extent cx="809625" cy="0"/>
                <wp:effectExtent l="38100" t="76200" r="0" b="114300"/>
                <wp:wrapNone/>
                <wp:docPr id="82" name="直線コネクタ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E13F6" id="直線コネクタ 82" o:spid="_x0000_s1026" style="position:absolute;flip:x 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45pt,215.05pt" to="438.2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" strokecolor="black [3213]" strokeweight="1pt">
                <v:stroke endarrow="open"/>
              </v:line>
            </w:pict>
          </mc:Fallback>
        </mc:AlternateContent>
      </w:r>
      <w:r w:rsidR="0071130D" w:rsidRPr="003117F8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3AF36180" wp14:editId="25F03754">
                <wp:simplePos x="0" y="0"/>
                <wp:positionH relativeFrom="column">
                  <wp:posOffset>5431790</wp:posOffset>
                </wp:positionH>
                <wp:positionV relativeFrom="paragraph">
                  <wp:posOffset>1616710</wp:posOffset>
                </wp:positionV>
                <wp:extent cx="1095375" cy="1447800"/>
                <wp:effectExtent l="0" t="0" r="28575" b="19050"/>
                <wp:wrapNone/>
                <wp:docPr id="53" name="正方形/長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44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383" w:rsidRPr="00A46383" w:rsidRDefault="003117F8" w:rsidP="00A46383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36180" id="正方形/長方形 53" o:spid="_x0000_s1041" style="position:absolute;left:0;text-align:left;margin-left:427.7pt;margin-top:127.3pt;width:86.25pt;height:114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" fillcolor="white [3212]" strokecolor="black [3213]" strokeweight="1pt">
                <v:textbox>
                  <w:txbxContent>
                    <w:p w:rsidR="00A46383" w:rsidRPr="00A46383" w:rsidRDefault="003117F8" w:rsidP="00A46383">
                      <w:pPr>
                        <w:jc w:val="center"/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</w:rPr>
                        <w:t>mobile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D1018F" w:rsidRPr="003117F8" w:rsidSect="00A46383">
      <w:headerReference w:type="default" r:id="rId8"/>
      <w:footerReference w:type="default" r:id="rId9"/>
      <w:pgSz w:w="11906" w:h="16838" w:code="9"/>
      <w:pgMar w:top="709" w:right="567" w:bottom="567" w:left="851" w:header="142" w:footer="510" w:gutter="0"/>
      <w:cols w:space="720"/>
      <w:docGrid w:type="linesAndChars" w:linePitch="290" w:charSpace="-39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F00" w:rsidRDefault="00A50F00">
      <w:r>
        <w:separator/>
      </w:r>
    </w:p>
  </w:endnote>
  <w:endnote w:type="continuationSeparator" w:id="0">
    <w:p w:rsidR="00A50F00" w:rsidRDefault="00A50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FE3" w:rsidRDefault="00E67FE3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F00" w:rsidRDefault="00A50F00">
      <w:r>
        <w:separator/>
      </w:r>
    </w:p>
  </w:footnote>
  <w:footnote w:type="continuationSeparator" w:id="0">
    <w:p w:rsidR="00A50F00" w:rsidRDefault="00A50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FE3" w:rsidRDefault="00E67FE3">
    <w:pPr>
      <w:pStyle w:val="Header"/>
    </w:pPr>
  </w:p>
  <w:p w:rsidR="00E67FE3" w:rsidRPr="000B5ACD" w:rsidRDefault="00E67F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FDA"/>
    <w:multiLevelType w:val="hybridMultilevel"/>
    <w:tmpl w:val="E2264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7731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1E6853"/>
    <w:multiLevelType w:val="hybridMultilevel"/>
    <w:tmpl w:val="11681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D73FF4"/>
    <w:multiLevelType w:val="hybridMultilevel"/>
    <w:tmpl w:val="27F0A6A6"/>
    <w:lvl w:ilvl="0" w:tplc="99D4D74E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C430734"/>
    <w:multiLevelType w:val="hybridMultilevel"/>
    <w:tmpl w:val="08EA59E0"/>
    <w:lvl w:ilvl="0" w:tplc="670244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FD42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08F7093"/>
    <w:multiLevelType w:val="multilevel"/>
    <w:tmpl w:val="F58A55E8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15B329FD"/>
    <w:multiLevelType w:val="hybridMultilevel"/>
    <w:tmpl w:val="13C6E9E8"/>
    <w:lvl w:ilvl="0" w:tplc="FC12F3D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F265AC"/>
    <w:multiLevelType w:val="hybridMultilevel"/>
    <w:tmpl w:val="877C11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9" w15:restartNumberingAfterBreak="0">
    <w:nsid w:val="180B0592"/>
    <w:multiLevelType w:val="hybridMultilevel"/>
    <w:tmpl w:val="F1EA3A96"/>
    <w:lvl w:ilvl="0" w:tplc="E8FC977C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B3963B6"/>
    <w:multiLevelType w:val="hybridMultilevel"/>
    <w:tmpl w:val="89DAE27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EA05C7B"/>
    <w:multiLevelType w:val="hybridMultilevel"/>
    <w:tmpl w:val="5806451E"/>
    <w:lvl w:ilvl="0" w:tplc="4C20E70A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1293F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7DE72EA"/>
    <w:multiLevelType w:val="hybridMultilevel"/>
    <w:tmpl w:val="B12C5866"/>
    <w:lvl w:ilvl="0" w:tplc="AA8E93B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AC274B5"/>
    <w:multiLevelType w:val="hybridMultilevel"/>
    <w:tmpl w:val="6B7C0902"/>
    <w:lvl w:ilvl="0" w:tplc="9AA89AA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B6F5E1F"/>
    <w:multiLevelType w:val="hybridMultilevel"/>
    <w:tmpl w:val="461627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CE02975"/>
    <w:multiLevelType w:val="hybridMultilevel"/>
    <w:tmpl w:val="651EA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25A2B67"/>
    <w:multiLevelType w:val="multilevel"/>
    <w:tmpl w:val="339897CA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4FC04F20"/>
    <w:multiLevelType w:val="hybridMultilevel"/>
    <w:tmpl w:val="17A46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06871B4"/>
    <w:multiLevelType w:val="hybridMultilevel"/>
    <w:tmpl w:val="8C7CE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29727EC"/>
    <w:multiLevelType w:val="hybridMultilevel"/>
    <w:tmpl w:val="8BA004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6C04D17"/>
    <w:multiLevelType w:val="hybridMultilevel"/>
    <w:tmpl w:val="4F7C9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7812712"/>
    <w:multiLevelType w:val="hybridMultilevel"/>
    <w:tmpl w:val="31C4B3AC"/>
    <w:lvl w:ilvl="0" w:tplc="99D4D74E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AFB2724"/>
    <w:multiLevelType w:val="hybridMultilevel"/>
    <w:tmpl w:val="9BE4F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60EC1A5B"/>
    <w:multiLevelType w:val="hybridMultilevel"/>
    <w:tmpl w:val="E3B07388"/>
    <w:lvl w:ilvl="0" w:tplc="4C20E70A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64F314A9"/>
    <w:multiLevelType w:val="hybridMultilevel"/>
    <w:tmpl w:val="98883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92B598B"/>
    <w:multiLevelType w:val="hybridMultilevel"/>
    <w:tmpl w:val="00728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6A9E0F26"/>
    <w:multiLevelType w:val="hybridMultilevel"/>
    <w:tmpl w:val="463CFCFA"/>
    <w:lvl w:ilvl="0" w:tplc="C3AC1D7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FE61E22"/>
    <w:multiLevelType w:val="hybridMultilevel"/>
    <w:tmpl w:val="9716AF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5034AEB"/>
    <w:multiLevelType w:val="hybridMultilevel"/>
    <w:tmpl w:val="343A0C32"/>
    <w:lvl w:ilvl="0" w:tplc="2C76F4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7741514D"/>
    <w:multiLevelType w:val="hybridMultilevel"/>
    <w:tmpl w:val="A2FAEA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7990652"/>
    <w:multiLevelType w:val="hybridMultilevel"/>
    <w:tmpl w:val="FAD205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F890ED6"/>
    <w:multiLevelType w:val="hybridMultilevel"/>
    <w:tmpl w:val="D7E6552C"/>
    <w:lvl w:ilvl="0" w:tplc="99D4D74E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0"/>
  </w:num>
  <w:num w:numId="2">
    <w:abstractNumId w:val="4"/>
  </w:num>
  <w:num w:numId="3">
    <w:abstractNumId w:val="14"/>
  </w:num>
  <w:num w:numId="4">
    <w:abstractNumId w:val="29"/>
  </w:num>
  <w:num w:numId="5">
    <w:abstractNumId w:val="0"/>
  </w:num>
  <w:num w:numId="6">
    <w:abstractNumId w:val="2"/>
  </w:num>
  <w:num w:numId="7">
    <w:abstractNumId w:val="10"/>
  </w:num>
  <w:num w:numId="8">
    <w:abstractNumId w:val="26"/>
  </w:num>
  <w:num w:numId="9">
    <w:abstractNumId w:val="8"/>
  </w:num>
  <w:num w:numId="10">
    <w:abstractNumId w:val="19"/>
  </w:num>
  <w:num w:numId="11">
    <w:abstractNumId w:val="23"/>
  </w:num>
  <w:num w:numId="12">
    <w:abstractNumId w:val="20"/>
  </w:num>
  <w:num w:numId="13">
    <w:abstractNumId w:val="9"/>
  </w:num>
  <w:num w:numId="14">
    <w:abstractNumId w:val="15"/>
  </w:num>
  <w:num w:numId="15">
    <w:abstractNumId w:val="7"/>
  </w:num>
  <w:num w:numId="16">
    <w:abstractNumId w:val="24"/>
  </w:num>
  <w:num w:numId="17">
    <w:abstractNumId w:val="13"/>
  </w:num>
  <w:num w:numId="18">
    <w:abstractNumId w:val="11"/>
  </w:num>
  <w:num w:numId="19">
    <w:abstractNumId w:val="21"/>
  </w:num>
  <w:num w:numId="20">
    <w:abstractNumId w:val="3"/>
  </w:num>
  <w:num w:numId="21">
    <w:abstractNumId w:val="27"/>
  </w:num>
  <w:num w:numId="22">
    <w:abstractNumId w:val="22"/>
  </w:num>
  <w:num w:numId="23">
    <w:abstractNumId w:val="32"/>
  </w:num>
  <w:num w:numId="24">
    <w:abstractNumId w:val="25"/>
  </w:num>
  <w:num w:numId="25">
    <w:abstractNumId w:val="16"/>
  </w:num>
  <w:num w:numId="26">
    <w:abstractNumId w:val="31"/>
  </w:num>
  <w:num w:numId="27">
    <w:abstractNumId w:val="28"/>
  </w:num>
  <w:num w:numId="28">
    <w:abstractNumId w:val="18"/>
  </w:num>
  <w:num w:numId="29">
    <w:abstractNumId w:val="17"/>
  </w:num>
  <w:num w:numId="30">
    <w:abstractNumId w:val="1"/>
  </w:num>
  <w:num w:numId="31">
    <w:abstractNumId w:val="12"/>
  </w:num>
  <w:num w:numId="32">
    <w:abstractNumId w:val="5"/>
  </w:num>
  <w:num w:numId="33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="f" fillcolor="white">
      <v:fill color="white" color2="silver" on="f" focusposition=".5,.5" focussize="" focus="100%" type="gradientRadial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3DA"/>
    <w:rsid w:val="000272E9"/>
    <w:rsid w:val="0002758D"/>
    <w:rsid w:val="00037B3E"/>
    <w:rsid w:val="00051F34"/>
    <w:rsid w:val="000723DF"/>
    <w:rsid w:val="00081035"/>
    <w:rsid w:val="000A10B5"/>
    <w:rsid w:val="000A7020"/>
    <w:rsid w:val="000B5ACD"/>
    <w:rsid w:val="000C09A8"/>
    <w:rsid w:val="000C42D7"/>
    <w:rsid w:val="000E599E"/>
    <w:rsid w:val="001226B0"/>
    <w:rsid w:val="001310C7"/>
    <w:rsid w:val="001423A5"/>
    <w:rsid w:val="0014438E"/>
    <w:rsid w:val="00161116"/>
    <w:rsid w:val="001651C4"/>
    <w:rsid w:val="00165CA5"/>
    <w:rsid w:val="0019084A"/>
    <w:rsid w:val="0019674A"/>
    <w:rsid w:val="001A2705"/>
    <w:rsid w:val="001B6DFA"/>
    <w:rsid w:val="001D01A6"/>
    <w:rsid w:val="001D63F7"/>
    <w:rsid w:val="001E3F0B"/>
    <w:rsid w:val="001E42EB"/>
    <w:rsid w:val="001E5AC9"/>
    <w:rsid w:val="001F59B1"/>
    <w:rsid w:val="00203BBC"/>
    <w:rsid w:val="00224585"/>
    <w:rsid w:val="00242683"/>
    <w:rsid w:val="0024347A"/>
    <w:rsid w:val="00244401"/>
    <w:rsid w:val="00247B4E"/>
    <w:rsid w:val="002534CE"/>
    <w:rsid w:val="00261B68"/>
    <w:rsid w:val="002A0991"/>
    <w:rsid w:val="002A3B17"/>
    <w:rsid w:val="002A678D"/>
    <w:rsid w:val="002B1261"/>
    <w:rsid w:val="002C38EC"/>
    <w:rsid w:val="002D6651"/>
    <w:rsid w:val="002E6176"/>
    <w:rsid w:val="002F578A"/>
    <w:rsid w:val="00310D7C"/>
    <w:rsid w:val="003117F8"/>
    <w:rsid w:val="00345215"/>
    <w:rsid w:val="00345244"/>
    <w:rsid w:val="00356FAF"/>
    <w:rsid w:val="00366B56"/>
    <w:rsid w:val="003703DA"/>
    <w:rsid w:val="0037615B"/>
    <w:rsid w:val="0038368B"/>
    <w:rsid w:val="00394191"/>
    <w:rsid w:val="00395475"/>
    <w:rsid w:val="00397C79"/>
    <w:rsid w:val="003B7F5E"/>
    <w:rsid w:val="003C0EEE"/>
    <w:rsid w:val="003D29CA"/>
    <w:rsid w:val="003E41B2"/>
    <w:rsid w:val="003E6446"/>
    <w:rsid w:val="003F46B3"/>
    <w:rsid w:val="0042105E"/>
    <w:rsid w:val="00424B71"/>
    <w:rsid w:val="004411A8"/>
    <w:rsid w:val="00442A40"/>
    <w:rsid w:val="00462DBF"/>
    <w:rsid w:val="00462E60"/>
    <w:rsid w:val="00470B90"/>
    <w:rsid w:val="00476AED"/>
    <w:rsid w:val="004A4BD3"/>
    <w:rsid w:val="004A766D"/>
    <w:rsid w:val="004B2C17"/>
    <w:rsid w:val="004C73E4"/>
    <w:rsid w:val="004D1815"/>
    <w:rsid w:val="004D2115"/>
    <w:rsid w:val="004D3D87"/>
    <w:rsid w:val="004D7C7F"/>
    <w:rsid w:val="004E6716"/>
    <w:rsid w:val="004F107A"/>
    <w:rsid w:val="00502773"/>
    <w:rsid w:val="005232B6"/>
    <w:rsid w:val="0052743A"/>
    <w:rsid w:val="00532812"/>
    <w:rsid w:val="005377DF"/>
    <w:rsid w:val="0054787E"/>
    <w:rsid w:val="00566DCF"/>
    <w:rsid w:val="00594E83"/>
    <w:rsid w:val="0059654B"/>
    <w:rsid w:val="005C5399"/>
    <w:rsid w:val="005D1EFD"/>
    <w:rsid w:val="005D3622"/>
    <w:rsid w:val="005E0227"/>
    <w:rsid w:val="005E095B"/>
    <w:rsid w:val="005E27FA"/>
    <w:rsid w:val="006173CF"/>
    <w:rsid w:val="00623D1E"/>
    <w:rsid w:val="00630258"/>
    <w:rsid w:val="00643237"/>
    <w:rsid w:val="00650B40"/>
    <w:rsid w:val="0065669B"/>
    <w:rsid w:val="00673A3B"/>
    <w:rsid w:val="00673EC4"/>
    <w:rsid w:val="00685B34"/>
    <w:rsid w:val="00694599"/>
    <w:rsid w:val="006B1544"/>
    <w:rsid w:val="006C2952"/>
    <w:rsid w:val="006E1B8B"/>
    <w:rsid w:val="006F0A53"/>
    <w:rsid w:val="0070103B"/>
    <w:rsid w:val="007103AD"/>
    <w:rsid w:val="0071130D"/>
    <w:rsid w:val="00713EC6"/>
    <w:rsid w:val="007238D5"/>
    <w:rsid w:val="00725119"/>
    <w:rsid w:val="00741DBF"/>
    <w:rsid w:val="007500D4"/>
    <w:rsid w:val="00761685"/>
    <w:rsid w:val="00762A42"/>
    <w:rsid w:val="007645FA"/>
    <w:rsid w:val="00774AE9"/>
    <w:rsid w:val="00777148"/>
    <w:rsid w:val="00784228"/>
    <w:rsid w:val="007A3878"/>
    <w:rsid w:val="007A61AD"/>
    <w:rsid w:val="007B2606"/>
    <w:rsid w:val="007B595D"/>
    <w:rsid w:val="007C41CF"/>
    <w:rsid w:val="007C5A5E"/>
    <w:rsid w:val="007D1F31"/>
    <w:rsid w:val="007E3C07"/>
    <w:rsid w:val="007E3DFD"/>
    <w:rsid w:val="007E6554"/>
    <w:rsid w:val="00803116"/>
    <w:rsid w:val="00804954"/>
    <w:rsid w:val="00813E75"/>
    <w:rsid w:val="008312E6"/>
    <w:rsid w:val="008442FB"/>
    <w:rsid w:val="00856248"/>
    <w:rsid w:val="00867D62"/>
    <w:rsid w:val="00880E00"/>
    <w:rsid w:val="00886A72"/>
    <w:rsid w:val="00890C27"/>
    <w:rsid w:val="008934EF"/>
    <w:rsid w:val="00895495"/>
    <w:rsid w:val="008A7D51"/>
    <w:rsid w:val="008B184D"/>
    <w:rsid w:val="008B4031"/>
    <w:rsid w:val="008C2E2C"/>
    <w:rsid w:val="008C752B"/>
    <w:rsid w:val="008E203F"/>
    <w:rsid w:val="00905B25"/>
    <w:rsid w:val="00907590"/>
    <w:rsid w:val="00916E87"/>
    <w:rsid w:val="00925141"/>
    <w:rsid w:val="00927A1F"/>
    <w:rsid w:val="00936485"/>
    <w:rsid w:val="00942A3C"/>
    <w:rsid w:val="00954D76"/>
    <w:rsid w:val="00975ECD"/>
    <w:rsid w:val="00977619"/>
    <w:rsid w:val="009839E6"/>
    <w:rsid w:val="00986943"/>
    <w:rsid w:val="009A053E"/>
    <w:rsid w:val="009D52DD"/>
    <w:rsid w:val="009E3638"/>
    <w:rsid w:val="00A145B3"/>
    <w:rsid w:val="00A1524C"/>
    <w:rsid w:val="00A27D56"/>
    <w:rsid w:val="00A301D2"/>
    <w:rsid w:val="00A34BA3"/>
    <w:rsid w:val="00A36C7B"/>
    <w:rsid w:val="00A46383"/>
    <w:rsid w:val="00A50F00"/>
    <w:rsid w:val="00A61C53"/>
    <w:rsid w:val="00A8090E"/>
    <w:rsid w:val="00A8657A"/>
    <w:rsid w:val="00AA6AF3"/>
    <w:rsid w:val="00AD4F54"/>
    <w:rsid w:val="00AD51CB"/>
    <w:rsid w:val="00AF3932"/>
    <w:rsid w:val="00AF6F4A"/>
    <w:rsid w:val="00AF7F18"/>
    <w:rsid w:val="00B13D19"/>
    <w:rsid w:val="00B20013"/>
    <w:rsid w:val="00B23ADA"/>
    <w:rsid w:val="00B31CB3"/>
    <w:rsid w:val="00B328A4"/>
    <w:rsid w:val="00B37DA2"/>
    <w:rsid w:val="00B42809"/>
    <w:rsid w:val="00B53AE9"/>
    <w:rsid w:val="00B54C97"/>
    <w:rsid w:val="00B62FFC"/>
    <w:rsid w:val="00B7400E"/>
    <w:rsid w:val="00B77E49"/>
    <w:rsid w:val="00B96F5C"/>
    <w:rsid w:val="00B9744A"/>
    <w:rsid w:val="00BA4BEA"/>
    <w:rsid w:val="00BA7E58"/>
    <w:rsid w:val="00BB5D3A"/>
    <w:rsid w:val="00BE106B"/>
    <w:rsid w:val="00BE455F"/>
    <w:rsid w:val="00BE6504"/>
    <w:rsid w:val="00BF68F3"/>
    <w:rsid w:val="00C230AF"/>
    <w:rsid w:val="00C722A3"/>
    <w:rsid w:val="00C75F70"/>
    <w:rsid w:val="00C7671B"/>
    <w:rsid w:val="00C86872"/>
    <w:rsid w:val="00CD4B7D"/>
    <w:rsid w:val="00CF66F1"/>
    <w:rsid w:val="00CF785B"/>
    <w:rsid w:val="00D04284"/>
    <w:rsid w:val="00D1018F"/>
    <w:rsid w:val="00D144AA"/>
    <w:rsid w:val="00D14C8B"/>
    <w:rsid w:val="00D21809"/>
    <w:rsid w:val="00D44F79"/>
    <w:rsid w:val="00D664C3"/>
    <w:rsid w:val="00D81FE2"/>
    <w:rsid w:val="00D878A1"/>
    <w:rsid w:val="00D93AC0"/>
    <w:rsid w:val="00DA41EA"/>
    <w:rsid w:val="00DA6FAE"/>
    <w:rsid w:val="00DB0A57"/>
    <w:rsid w:val="00DD65A9"/>
    <w:rsid w:val="00DD7251"/>
    <w:rsid w:val="00DE101E"/>
    <w:rsid w:val="00DE19A2"/>
    <w:rsid w:val="00DE1C81"/>
    <w:rsid w:val="00DF144E"/>
    <w:rsid w:val="00DF647B"/>
    <w:rsid w:val="00E207B5"/>
    <w:rsid w:val="00E4068E"/>
    <w:rsid w:val="00E42A88"/>
    <w:rsid w:val="00E47A78"/>
    <w:rsid w:val="00E67FE3"/>
    <w:rsid w:val="00E7649D"/>
    <w:rsid w:val="00E77263"/>
    <w:rsid w:val="00EA536B"/>
    <w:rsid w:val="00EC43DC"/>
    <w:rsid w:val="00EE6498"/>
    <w:rsid w:val="00EE7F7A"/>
    <w:rsid w:val="00EF020F"/>
    <w:rsid w:val="00F06218"/>
    <w:rsid w:val="00F142F3"/>
    <w:rsid w:val="00F177BF"/>
    <w:rsid w:val="00F24D38"/>
    <w:rsid w:val="00F343B5"/>
    <w:rsid w:val="00F35799"/>
    <w:rsid w:val="00F40DB3"/>
    <w:rsid w:val="00F43B19"/>
    <w:rsid w:val="00F8315A"/>
    <w:rsid w:val="00F870C1"/>
    <w:rsid w:val="00FB6981"/>
    <w:rsid w:val="00FE5612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color2="silver" on="f" focusposition=".5,.5" focussize="" focus="100%" type="gradientRadial"/>
      <v:textbox inset="5.85pt,.7pt,5.85pt,.7pt"/>
    </o:shapedefaults>
    <o:shapelayout v:ext="edit">
      <o:idmap v:ext="edit" data="1"/>
    </o:shapelayout>
  </w:shapeDefaults>
  <w:decimalSymbol w:val="."/>
  <w:listSeparator w:val=","/>
  <w14:docId w14:val="39D83FBC"/>
  <w15:docId w15:val="{DC4EC499-E11D-4268-88C4-436FB03E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258"/>
    <w:pPr>
      <w:widowControl w:val="0"/>
      <w:jc w:val="both"/>
    </w:pPr>
    <w:rPr>
      <w:rFonts w:eastAsia="MS Gothic"/>
      <w:kern w:val="2"/>
      <w:sz w:val="21"/>
    </w:rPr>
  </w:style>
  <w:style w:type="paragraph" w:styleId="Heading1">
    <w:name w:val="heading 1"/>
    <w:basedOn w:val="Normal"/>
    <w:next w:val="BodyText"/>
    <w:qFormat/>
    <w:pPr>
      <w:keepNext/>
      <w:jc w:val="left"/>
      <w:outlineLvl w:val="0"/>
    </w:pPr>
    <w:rPr>
      <w:sz w:val="24"/>
    </w:rPr>
  </w:style>
  <w:style w:type="paragraph" w:styleId="Heading2">
    <w:name w:val="heading 2"/>
    <w:basedOn w:val="Normal"/>
    <w:next w:val="BodyText"/>
    <w:qFormat/>
    <w:pPr>
      <w:keepNext/>
      <w:jc w:val="left"/>
      <w:outlineLvl w:val="1"/>
    </w:pPr>
  </w:style>
  <w:style w:type="paragraph" w:styleId="Heading3">
    <w:name w:val="heading 3"/>
    <w:basedOn w:val="Normal"/>
    <w:next w:val="BodyText"/>
    <w:qFormat/>
    <w:pPr>
      <w:keepNext/>
      <w:ind w:leftChars="100" w:left="210" w:rightChars="100" w:right="100"/>
      <w:jc w:val="left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BodyText"/>
  </w:style>
  <w:style w:type="paragraph" w:customStyle="1" w:styleId="a">
    <w:name w:val="ヘッダタイトル"/>
    <w:rPr>
      <w:rFonts w:ascii="MS PGothic" w:eastAsia="MS PGothic"/>
      <w:b/>
      <w:kern w:val="2"/>
      <w:sz w:val="28"/>
    </w:rPr>
  </w:style>
  <w:style w:type="paragraph" w:customStyle="1" w:styleId="a0">
    <w:name w:val="ヘッダ項目名"/>
    <w:rPr>
      <w:rFonts w:eastAsia="MS PGothic"/>
      <w:kern w:val="2"/>
      <w:sz w:val="18"/>
    </w:rPr>
  </w:style>
  <w:style w:type="paragraph" w:customStyle="1" w:styleId="a1">
    <w:name w:val="ヘッダ項目"/>
    <w:rPr>
      <w:rFonts w:eastAsia="MS PGothic"/>
      <w:kern w:val="2"/>
      <w:sz w:val="21"/>
    </w:rPr>
  </w:style>
  <w:style w:type="paragraph" w:customStyle="1" w:styleId="9">
    <w:name w:val="ヘッダ項目9"/>
    <w:rPr>
      <w:rFonts w:eastAsia="MS PGothic"/>
      <w:kern w:val="2"/>
      <w:sz w:val="18"/>
    </w:rPr>
  </w:style>
  <w:style w:type="paragraph" w:styleId="BodyText">
    <w:name w:val="Body Text"/>
    <w:basedOn w:val="Normal"/>
    <w:link w:val="BodyTextChar"/>
    <w:pPr>
      <w:jc w:val="left"/>
    </w:pPr>
  </w:style>
  <w:style w:type="character" w:customStyle="1" w:styleId="HeaderChar">
    <w:name w:val="Header Char"/>
    <w:link w:val="Header"/>
    <w:rsid w:val="000B5ACD"/>
    <w:rPr>
      <w:rFonts w:eastAsia="MS PGothic"/>
      <w:kern w:val="2"/>
      <w:sz w:val="21"/>
    </w:rPr>
  </w:style>
  <w:style w:type="paragraph" w:styleId="ListParagraph">
    <w:name w:val="List Paragraph"/>
    <w:basedOn w:val="Normal"/>
    <w:uiPriority w:val="34"/>
    <w:qFormat/>
    <w:rsid w:val="00081035"/>
    <w:pPr>
      <w:ind w:leftChars="400" w:left="840"/>
    </w:pPr>
  </w:style>
  <w:style w:type="character" w:customStyle="1" w:styleId="BodyTextChar">
    <w:name w:val="Body Text Char"/>
    <w:link w:val="BodyText"/>
    <w:rsid w:val="00B7400E"/>
    <w:rPr>
      <w:rFonts w:eastAsia="MS PGothic"/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71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716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2">
    <w:name w:val="カスタム標準"/>
    <w:basedOn w:val="BodyText"/>
    <w:link w:val="a3"/>
    <w:qFormat/>
    <w:rsid w:val="00C75F70"/>
    <w:rPr>
      <w:rFonts w:ascii="MS Gothic" w:hAnsi="MS Gothic"/>
      <w:noProof/>
      <w:spacing w:val="4"/>
      <w:szCs w:val="24"/>
    </w:rPr>
  </w:style>
  <w:style w:type="paragraph" w:customStyle="1" w:styleId="1">
    <w:name w:val="カスタム段落1"/>
    <w:basedOn w:val="a2"/>
    <w:link w:val="10"/>
    <w:qFormat/>
    <w:rsid w:val="004411A8"/>
    <w:pPr>
      <w:ind w:leftChars="250" w:left="250" w:rightChars="250" w:right="250"/>
    </w:pPr>
    <w:rPr>
      <w:spacing w:val="10"/>
    </w:rPr>
  </w:style>
  <w:style w:type="character" w:customStyle="1" w:styleId="a3">
    <w:name w:val="カスタム標準 (文字)"/>
    <w:basedOn w:val="BodyTextChar"/>
    <w:link w:val="a2"/>
    <w:rsid w:val="00C75F70"/>
    <w:rPr>
      <w:rFonts w:ascii="MS Gothic" w:eastAsia="MS Gothic" w:hAnsi="MS Gothic"/>
      <w:noProof/>
      <w:spacing w:val="4"/>
      <w:kern w:val="2"/>
      <w:sz w:val="21"/>
      <w:szCs w:val="24"/>
    </w:rPr>
  </w:style>
  <w:style w:type="paragraph" w:customStyle="1" w:styleId="11">
    <w:name w:val="カスタム見出し1"/>
    <w:basedOn w:val="a2"/>
    <w:link w:val="12"/>
    <w:qFormat/>
    <w:rsid w:val="00907590"/>
    <w:rPr>
      <w:b/>
      <w:sz w:val="24"/>
    </w:rPr>
  </w:style>
  <w:style w:type="character" w:customStyle="1" w:styleId="10">
    <w:name w:val="カスタム段落1 (文字)"/>
    <w:basedOn w:val="a3"/>
    <w:link w:val="1"/>
    <w:rsid w:val="004411A8"/>
    <w:rPr>
      <w:rFonts w:ascii="MS Gothic" w:eastAsia="MS Gothic" w:hAnsi="MS Gothic"/>
      <w:noProof/>
      <w:spacing w:val="10"/>
      <w:kern w:val="2"/>
      <w:sz w:val="21"/>
      <w:szCs w:val="24"/>
    </w:rPr>
  </w:style>
  <w:style w:type="character" w:customStyle="1" w:styleId="12">
    <w:name w:val="カスタム見出し1 (文字)"/>
    <w:basedOn w:val="a3"/>
    <w:link w:val="11"/>
    <w:rsid w:val="00907590"/>
    <w:rPr>
      <w:rFonts w:ascii="MS Gothic" w:eastAsia="MS Gothic" w:hAnsi="MS Gothic"/>
      <w:b/>
      <w:noProof/>
      <w:spacing w:val="4"/>
      <w:kern w:val="2"/>
      <w:sz w:val="24"/>
      <w:szCs w:val="24"/>
    </w:rPr>
  </w:style>
  <w:style w:type="table" w:styleId="TableGrid">
    <w:name w:val="Table Grid"/>
    <w:basedOn w:val="TableNormal"/>
    <w:uiPriority w:val="59"/>
    <w:rsid w:val="00DE1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カスタム見出し2"/>
    <w:basedOn w:val="11"/>
    <w:link w:val="20"/>
    <w:qFormat/>
    <w:rsid w:val="00E42A88"/>
    <w:pPr>
      <w:ind w:leftChars="200" w:left="200" w:rightChars="200" w:right="200"/>
    </w:pPr>
    <w:rPr>
      <w:spacing w:val="10"/>
      <w:sz w:val="21"/>
    </w:rPr>
  </w:style>
  <w:style w:type="character" w:customStyle="1" w:styleId="20">
    <w:name w:val="カスタム見出し2 (文字)"/>
    <w:basedOn w:val="12"/>
    <w:link w:val="2"/>
    <w:rsid w:val="00E42A88"/>
    <w:rPr>
      <w:rFonts w:ascii="MS Gothic" w:eastAsia="MS Gothic" w:hAnsi="MS Gothic"/>
      <w:b/>
      <w:noProof/>
      <w:spacing w:val="10"/>
      <w:kern w:val="2"/>
      <w:sz w:val="21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664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4C3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4C3"/>
    <w:rPr>
      <w:rFonts w:eastAsia="MS Gothic"/>
      <w:kern w:val="2"/>
      <w:sz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64C3"/>
    <w:rPr>
      <w:rFonts w:eastAsia="MS Gothic"/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3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_Ohta\&#12487;&#12473;&#12463;&#12488;&#12483;&#12503;\&#20181;&#27096;&#26360;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10F86-C2AB-404B-96E8-D3102C6BA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仕様書</Template>
  <TotalTime>664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株式会社 データロジック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金子 淳哉</dc:creator>
  <cp:lastModifiedBy>Beetech</cp:lastModifiedBy>
  <cp:revision>89</cp:revision>
  <cp:lastPrinted>2003-03-26T04:08:00Z</cp:lastPrinted>
  <dcterms:created xsi:type="dcterms:W3CDTF">2014-10-09T23:46:00Z</dcterms:created>
  <dcterms:modified xsi:type="dcterms:W3CDTF">2020-04-27T15:13:00Z</dcterms:modified>
</cp:coreProperties>
</file>