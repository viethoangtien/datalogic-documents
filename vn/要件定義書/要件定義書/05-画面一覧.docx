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0E" w:rsidRDefault="00EF770E" w:rsidP="00EF770E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5E104B" wp14:editId="78A3CDC2">
                <wp:simplePos x="0" y="0"/>
                <wp:positionH relativeFrom="column">
                  <wp:posOffset>19685</wp:posOffset>
                </wp:positionH>
                <wp:positionV relativeFrom="paragraph">
                  <wp:posOffset>50333</wp:posOffset>
                </wp:positionV>
                <wp:extent cx="2621915" cy="43942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70E" w:rsidRPr="00EF770E" w:rsidRDefault="00EF770E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■メイン画面リボンタブ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.55pt;margin-top:3.95pt;width:206.45pt;height:34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" filled="f" stroked="f" strokeweight=".5pt">
                <v:textbox>
                  <w:txbxContent>
                    <w:p w:rsidR="00EF770E" w:rsidRPr="00EF770E" w:rsidRDefault="00EF770E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■メイン画面リボンタブ</w:t>
                      </w:r>
                    </w:p>
                  </w:txbxContent>
                </v:textbox>
              </v:shape>
            </w:pict>
          </mc:Fallback>
        </mc:AlternateContent>
      </w:r>
    </w:p>
    <w:p w:rsidR="00106252" w:rsidRDefault="00106252" w:rsidP="00EF770E"/>
    <w:tbl>
      <w:tblPr>
        <w:tblStyle w:val="af0"/>
        <w:tblpPr w:leftFromText="142" w:rightFromText="142" w:vertAnchor="text" w:horzAnchor="margin" w:tblpX="250" w:tblpY="26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7371"/>
      </w:tblGrid>
      <w:tr w:rsidR="005B49CE" w:rsidRPr="005B49CE" w:rsidTr="0021216A">
        <w:tc>
          <w:tcPr>
            <w:tcW w:w="675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1</w:t>
            </w:r>
          </w:p>
        </w:tc>
        <w:tc>
          <w:tcPr>
            <w:tcW w:w="2268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ファイル</w:t>
            </w:r>
          </w:p>
        </w:tc>
        <w:tc>
          <w:tcPr>
            <w:tcW w:w="7371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ファイルメニュー</w:t>
            </w:r>
            <w:r w:rsidR="001C19CC">
              <w:rPr>
                <w:rFonts w:ascii="游ゴシック Light" w:eastAsia="游ゴシック Light" w:hAnsi="游ゴシック Light" w:hint="eastAsia"/>
              </w:rPr>
              <w:t>リスト</w:t>
            </w:r>
            <w:r>
              <w:rPr>
                <w:rFonts w:ascii="游ゴシック Light" w:eastAsia="游ゴシック Light" w:hAnsi="游ゴシック Light" w:hint="eastAsia"/>
              </w:rPr>
              <w:t>を表示する。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2</w:t>
            </w:r>
          </w:p>
        </w:tc>
        <w:tc>
          <w:tcPr>
            <w:tcW w:w="2268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マスター</w:t>
            </w:r>
          </w:p>
        </w:tc>
        <w:tc>
          <w:tcPr>
            <w:tcW w:w="7371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各マスター画面を起動するボタンを表示する。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3</w:t>
            </w:r>
          </w:p>
        </w:tc>
        <w:tc>
          <w:tcPr>
            <w:tcW w:w="2268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製品</w:t>
            </w:r>
          </w:p>
        </w:tc>
        <w:tc>
          <w:tcPr>
            <w:tcW w:w="7371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製品一覧、構成部材リスト、溶接情報を表示</w:t>
            </w:r>
            <w:r w:rsidR="006145B7">
              <w:rPr>
                <w:rFonts w:ascii="游ゴシック Light" w:eastAsia="游ゴシック Light" w:hAnsi="游ゴシック Light" w:hint="eastAsia"/>
              </w:rPr>
              <w:t>・編集する。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4</w:t>
            </w:r>
          </w:p>
        </w:tc>
        <w:tc>
          <w:tcPr>
            <w:tcW w:w="2268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仕分け</w:t>
            </w:r>
          </w:p>
        </w:tc>
        <w:tc>
          <w:tcPr>
            <w:tcW w:w="7371" w:type="dxa"/>
          </w:tcPr>
          <w:p w:rsidR="005B49CE" w:rsidRPr="005B49CE" w:rsidRDefault="006145B7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製品の仕分けを行う。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5</w:t>
            </w:r>
          </w:p>
        </w:tc>
        <w:tc>
          <w:tcPr>
            <w:tcW w:w="2268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工程</w:t>
            </w:r>
          </w:p>
        </w:tc>
        <w:tc>
          <w:tcPr>
            <w:tcW w:w="7371" w:type="dxa"/>
          </w:tcPr>
          <w:p w:rsidR="005B49CE" w:rsidRPr="005B49CE" w:rsidRDefault="006145B7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工程計画と進捗をガントチャート表示する。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6</w:t>
            </w:r>
          </w:p>
        </w:tc>
        <w:tc>
          <w:tcPr>
            <w:tcW w:w="2268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実績</w:t>
            </w:r>
          </w:p>
        </w:tc>
        <w:tc>
          <w:tcPr>
            <w:tcW w:w="7371" w:type="dxa"/>
          </w:tcPr>
          <w:p w:rsidR="005B49CE" w:rsidRPr="005B49CE" w:rsidRDefault="006145B7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実績情報を表示する。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7</w:t>
            </w:r>
          </w:p>
        </w:tc>
        <w:tc>
          <w:tcPr>
            <w:tcW w:w="2268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帳票</w:t>
            </w:r>
          </w:p>
        </w:tc>
        <w:tc>
          <w:tcPr>
            <w:tcW w:w="7371" w:type="dxa"/>
          </w:tcPr>
          <w:p w:rsidR="005B49CE" w:rsidRPr="005B49CE" w:rsidRDefault="00574691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各種帳票表示ボタンを表示する。</w:t>
            </w:r>
          </w:p>
        </w:tc>
      </w:tr>
    </w:tbl>
    <w:tbl>
      <w:tblPr>
        <w:tblStyle w:val="af0"/>
        <w:tblpPr w:leftFromText="142" w:rightFromText="142" w:vertAnchor="text" w:horzAnchor="margin" w:tblpX="250" w:tblpY="115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6696"/>
      </w:tblGrid>
      <w:tr w:rsidR="0021216A" w:rsidRPr="005B49CE" w:rsidTr="0021216A">
        <w:tc>
          <w:tcPr>
            <w:tcW w:w="2943" w:type="dxa"/>
          </w:tcPr>
          <w:p w:rsidR="0021216A" w:rsidRPr="005B49CE" w:rsidRDefault="0021216A" w:rsidP="00DB0967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各マスターボタン</w:t>
            </w:r>
          </w:p>
        </w:tc>
        <w:tc>
          <w:tcPr>
            <w:tcW w:w="6696" w:type="dxa"/>
          </w:tcPr>
          <w:p w:rsidR="0021216A" w:rsidRPr="005B49CE" w:rsidRDefault="0021216A" w:rsidP="00DB0967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各マスター画面を</w:t>
            </w:r>
            <w:r w:rsidR="00454EAF">
              <w:rPr>
                <w:rFonts w:ascii="游ゴシック Light" w:eastAsia="游ゴシック Light" w:hAnsi="游ゴシック Light" w:hint="eastAsia"/>
              </w:rPr>
              <w:t>起動</w:t>
            </w:r>
            <w:r>
              <w:rPr>
                <w:rFonts w:ascii="游ゴシック Light" w:eastAsia="游ゴシック Light" w:hAnsi="游ゴシック Light" w:hint="eastAsia"/>
              </w:rPr>
              <w:t>する。</w:t>
            </w:r>
          </w:p>
        </w:tc>
      </w:tr>
    </w:tbl>
    <w:p w:rsidR="005B49CE" w:rsidRDefault="00DB0967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3560CC3" wp14:editId="57346C94">
                <wp:simplePos x="0" y="0"/>
                <wp:positionH relativeFrom="column">
                  <wp:posOffset>19685</wp:posOffset>
                </wp:positionH>
                <wp:positionV relativeFrom="paragraph">
                  <wp:posOffset>5939526</wp:posOffset>
                </wp:positionV>
                <wp:extent cx="6426200" cy="1060450"/>
                <wp:effectExtent l="0" t="0" r="12700" b="2540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1060450"/>
                          <a:chOff x="0" y="0"/>
                          <a:chExt cx="6426200" cy="1060450"/>
                        </a:xfrm>
                      </wpg:grpSpPr>
                      <wpg:grpSp>
                        <wpg:cNvPr id="17" name="グループ化 17"/>
                        <wpg:cNvGrpSpPr/>
                        <wpg:grpSpPr>
                          <a:xfrm>
                            <a:off x="0" y="0"/>
                            <a:ext cx="6426200" cy="1060450"/>
                            <a:chOff x="0" y="0"/>
                            <a:chExt cx="6426200" cy="1060498"/>
                          </a:xfrm>
                        </wpg:grpSpPr>
                        <wps:wsp>
                          <wps:cNvPr id="18" name="正方形/長方形 18"/>
                          <wps:cNvSpPr/>
                          <wps:spPr>
                            <a:xfrm>
                              <a:off x="0" y="0"/>
                              <a:ext cx="6426200" cy="1060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正方形/長方形 19"/>
                          <wps:cNvSpPr/>
                          <wps:spPr>
                            <a:xfrm>
                              <a:off x="0" y="414068"/>
                              <a:ext cx="6426200" cy="646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正方形/長方形 20"/>
                          <wps:cNvSpPr/>
                          <wps:spPr>
                            <a:xfrm>
                              <a:off x="698740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3597" w:rsidRPr="00734729" w:rsidRDefault="00683597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34729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マスター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正方形/長方形 21"/>
                          <wps:cNvSpPr/>
                          <wps:spPr>
                            <a:xfrm>
                              <a:off x="1319841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3597" w:rsidRPr="00734729" w:rsidRDefault="00683597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製品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正方形/長方形 22"/>
                          <wps:cNvSpPr/>
                          <wps:spPr>
                            <a:xfrm>
                              <a:off x="1940943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3597" w:rsidRPr="00734729" w:rsidRDefault="00683597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仕分け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正方形/長方形 23"/>
                          <wps:cNvSpPr/>
                          <wps:spPr>
                            <a:xfrm>
                              <a:off x="2562045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3597" w:rsidRPr="00734729" w:rsidRDefault="00683597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正方形/長方形 24"/>
                          <wps:cNvSpPr/>
                          <wps:spPr>
                            <a:xfrm>
                              <a:off x="77638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3597" w:rsidRPr="00734729" w:rsidRDefault="00683597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ファイル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正方形/長方形 25"/>
                          <wps:cNvSpPr/>
                          <wps:spPr>
                            <a:xfrm>
                              <a:off x="3183147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3597" w:rsidRPr="00734729" w:rsidRDefault="00683597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実績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正方形/長方形 26"/>
                          <wps:cNvSpPr/>
                          <wps:spPr>
                            <a:xfrm>
                              <a:off x="3804249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3597" w:rsidRPr="00734729" w:rsidRDefault="00683597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帳票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正方形/長方形 27"/>
                        <wps:cNvSpPr/>
                        <wps:spPr>
                          <a:xfrm>
                            <a:off x="77637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698739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1319841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ヤード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940943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作業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正方形/長方形 31"/>
                        <wps:cNvSpPr/>
                        <wps:spPr>
                          <a:xfrm>
                            <a:off x="2562045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作業者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正方形/長方形 32"/>
                        <wps:cNvSpPr/>
                        <wps:spPr>
                          <a:xfrm>
                            <a:off x="3183147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所属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3804249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ｾｸｼｮﾝ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正方形/長方形 34"/>
                        <wps:cNvSpPr/>
                        <wps:spPr>
                          <a:xfrm>
                            <a:off x="4425350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製作工程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5046452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597" w:rsidRPr="00734729" w:rsidRDefault="00683597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外注先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6" o:spid="_x0000_s1027" style="position:absolute;margin-left:1.55pt;margin-top:467.7pt;width:506pt;height:83.5pt;z-index:251684864" coordsize="64262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">
                <v:group id="グループ化 17" o:spid="_x0000_s1028" style="position:absolute;width:64262;height:10604" coordsize="64262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正方形/長方形 18" o:spid="_x0000_s1029" style="position:absolute;width:64262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QUMUA&#10;AADbAAAADwAAAGRycy9kb3ducmV2LnhtbESPQU/DMAyF70j8h8hIuyCWsgmEyrJpYpu0iRNlB46m&#10;MWlF41RJtrX/fj4gcbP1nt/7vFgNvlNniqkNbOBxWoAiroNt2Rk4fu4eXkCljGyxC0wGRkqwWt7e&#10;LLC04cIfdK6yUxLCqUQDTc59qXWqG/KYpqEnFu0nRI9Z1ui0jXiRcN/pWVE8a48tS0ODPb01VP9W&#10;J29g+/Qd03i/iTx7H6vD9svNj2tnzORuWL+CyjTkf/Pf9d4KvsDKLzK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tBQxQAAANsAAAAPAAAAAAAAAAAAAAAAAJgCAABkcnMv&#10;ZG93bnJldi54bWxQSwUGAAAAAAQABAD1AAAAigMAAAAA&#10;" fillcolor="white [3212]" strokecolor="#243f60 [1604]" strokeweight="1pt"/>
                  <v:rect id="正方形/長方形 19" o:spid="_x0000_s1030" style="position:absolute;top:4140;width:64262;height:6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1y8IA&#10;AADbAAAADwAAAGRycy9kb3ducmV2LnhtbERPTWsCMRC9F/wPYYRepGZVWurWKGIVWjy59eBxuplm&#10;l24mSxJ199+bgtDbPN7nLFadbcSFfKgdK5iMMxDEpdM1GwXHr93TK4gQkTU2jklBTwFWy8HDAnPt&#10;rnygSxGNSCEcclRQxdjmUoayIoth7FrixP04bzEm6I3UHq8p3DZymmUv0mLNqaHCljYVlb/F2SrY&#10;Pn/70I/ePU/3ffG5PZnZcW2Uehx26zcQkbr4L767P3SaP4e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nXLwgAAANsAAAAPAAAAAAAAAAAAAAAAAJgCAABkcnMvZG93&#10;bnJldi54bWxQSwUGAAAAAAQABAD1AAAAhwMAAAAA&#10;" fillcolor="white [3212]" strokecolor="#243f60 [1604]" strokeweight="1pt"/>
                  <v:rect id="正方形/長方形 20" o:spid="_x0000_s1031" style="position:absolute;left:6987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TmcEA&#10;AADbAAAADwAAAGRycy9kb3ducmV2LnhtbERPy4rCMBTdD/gP4QruxtSC4lSjFB/gwLio48Llpbm2&#10;pc1NaaKtf28WA7M8nPd6O5hGPKlzlWUFs2kEgji3uuJCwfX3+LkE4TyyxsYyKXiRg+1m9LHGRNue&#10;M3pefCFCCLsEFZTet4mULi/JoJvaljhwd9sZ9AF2hdQd9iHcNDKOooU0WHFoKLGlXUl5fXkYBfXt&#10;8N3Xc5nrdM+3xZB9pfHPWanJeEhXIDwN/l/85z5pBXFYH76EH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9U5nBAAAA2wAAAA8AAAAAAAAAAAAAAAAAmAIAAGRycy9kb3du&#10;cmV2LnhtbFBLBQYAAAAABAAEAPUAAACGAwAAAAA=&#10;" fillcolor="#f79646 [3209]" strokecolor="#243f60 [1604]" strokeweight="1pt">
                    <v:textbox>
                      <w:txbxContent>
                        <w:p w:rsidR="00683597" w:rsidRPr="00734729" w:rsidRDefault="00683597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34729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マスター</w:t>
                          </w:r>
                        </w:p>
                      </w:txbxContent>
                    </v:textbox>
                  </v:rect>
                  <v:rect id="正方形/長方形 21" o:spid="_x0000_s1032" style="position:absolute;left:13198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zcMQA&#10;AADbAAAADwAAAGRycy9kb3ducmV2LnhtbESPQWsCMRSE7wX/Q3hCL0WzrrSU1SiiFio9devB43Pz&#10;ml26eVmSVHf/vREKPQ4z8w2zXPe2FRfyoXGsYDbNQBBXTjdsFBy/3iavIEJE1tg6JgUDBVivRg9L&#10;LLS78iddymhEgnAoUEEdY1dIGaqaLIap64iT9+28xZikN1J7vCa4bWWeZS/SYsNpocaOtjVVP+Wv&#10;VbB/PvswPO085x9DedifzPy4MUo9jvvNAkSkPv6H/9rvWkE+g/u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0s3DEAAAA2wAAAA8AAAAAAAAAAAAAAAAAmAIAAGRycy9k&#10;b3ducmV2LnhtbFBLBQYAAAAABAAEAPUAAACJAwAAAAA=&#10;" fillcolor="white [3212]" strokecolor="#243f60 [1604]" strokeweight="1pt">
                    <v:textbox>
                      <w:txbxContent>
                        <w:p w:rsidR="00683597" w:rsidRPr="00734729" w:rsidRDefault="00683597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製品</w:t>
                          </w:r>
                        </w:p>
                      </w:txbxContent>
                    </v:textbox>
                  </v:rect>
                  <v:rect id="正方形/長方形 22" o:spid="_x0000_s1033" style="position:absolute;left:19409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tB8QA&#10;AADbAAAADwAAAGRycy9kb3ducmV2LnhtbESPQWsCMRSE7wX/Q3iFXkrNdqVSVqOItVDpydWDx+fm&#10;mV26eVmSVHf/vREKPQ4z8w0zX/a2FRfyoXGs4HWcgSCunG7YKDjsP1/eQYSIrLF1TAoGCrBcjB7m&#10;WGh35R1dymhEgnAoUEEdY1dIGaqaLIax64iTd3beYkzSG6k9XhPctjLPsqm02HBaqLGjdU3VT/lr&#10;FWzeTj4Mzx+e8++h3G6OZnJYGaWeHvvVDESkPv6H/9pfWkGew/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LQfEAAAA2wAAAA8AAAAAAAAAAAAAAAAAmAIAAGRycy9k&#10;b3ducmV2LnhtbFBLBQYAAAAABAAEAPUAAACJAwAAAAA=&#10;" fillcolor="white [3212]" strokecolor="#243f60 [1604]" strokeweight="1pt">
                    <v:textbox>
                      <w:txbxContent>
                        <w:p w:rsidR="00683597" w:rsidRPr="00734729" w:rsidRDefault="00683597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仕分け</w:t>
                          </w:r>
                        </w:p>
                      </w:txbxContent>
                    </v:textbox>
                  </v:rect>
                  <v:rect id="正方形/長方形 23" o:spid="_x0000_s1034" style="position:absolute;left:25620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InMQA&#10;AADb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pAv4P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qiJzEAAAA2wAAAA8AAAAAAAAAAAAAAAAAmAIAAGRycy9k&#10;b3ducmV2LnhtbFBLBQYAAAAABAAEAPUAAACJAwAAAAA=&#10;" fillcolor="white [3212]" strokecolor="#243f60 [1604]" strokeweight="1pt">
                    <v:textbox>
                      <w:txbxContent>
                        <w:p w:rsidR="00683597" w:rsidRPr="00734729" w:rsidRDefault="00683597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工程</w:t>
                          </w:r>
                        </w:p>
                      </w:txbxContent>
                    </v:textbox>
                  </v:rect>
                  <v:rect id="正方形/長方形 24" o:spid="_x0000_s1035" style="position:absolute;left:776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Q6MUA&#10;AADbAAAADwAAAGRycy9kb3ducmV2LnhtbESPQWsCMRSE7wX/Q3hCL6Vmu62lrEaR1oLFk6uHHp+b&#10;Z3Zx87Ikqe7++0Yo9DjMzDfMfNnbVlzIh8axgqdJBoK4crpho+Cw/3x8AxEissbWMSkYKMByMbqb&#10;Y6HdlXd0KaMRCcKhQAV1jF0hZahqshgmriNO3sl5izFJb6T2eE1w28o8y16lxYbTQo0dvddUncsf&#10;q2A9PfowPHx4zrdD+bX+Ns+HlVHqftyvZiAi9fE//NfeaAX5C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xDoxQAAANsAAAAPAAAAAAAAAAAAAAAAAJgCAABkcnMv&#10;ZG93bnJldi54bWxQSwUGAAAAAAQABAD1AAAAigMAAAAA&#10;" fillcolor="white [3212]" strokecolor="#243f60 [1604]" strokeweight="1pt">
                    <v:textbox>
                      <w:txbxContent>
                        <w:p w:rsidR="00683597" w:rsidRPr="00734729" w:rsidRDefault="00683597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ファイル</w:t>
                          </w:r>
                        </w:p>
                      </w:txbxContent>
                    </v:textbox>
                  </v:rect>
                  <v:rect id="正方形/長方形 25" o:spid="_x0000_s1036" style="position:absolute;left:31831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1c8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XPEAAAA2wAAAA8AAAAAAAAAAAAAAAAAmAIAAGRycy9k&#10;b3ducmV2LnhtbFBLBQYAAAAABAAEAPUAAACJAwAAAAA=&#10;" fillcolor="white [3212]" strokecolor="#243f60 [1604]" strokeweight="1pt">
                    <v:textbox>
                      <w:txbxContent>
                        <w:p w:rsidR="00683597" w:rsidRPr="00734729" w:rsidRDefault="00683597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実績</w:t>
                          </w:r>
                        </w:p>
                      </w:txbxContent>
                    </v:textbox>
                  </v:rect>
                  <v:rect id="正方形/長方形 26" o:spid="_x0000_s1037" style="position:absolute;left:38042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rBMQA&#10;AADbAAAADwAAAGRycy9kb3ducmV2LnhtbESPQWsCMRSE7wX/Q3hCL0WzbqmU1ShiLbT05NaDx+fm&#10;Nbt087Ikqe7++0YQPA4z8w2zXPe2FWfyoXGsYDbNQBBXTjdsFBy+3yevIEJE1tg6JgUDBVivRg9L&#10;LLS78J7OZTQiQTgUqKCOsSukDFVNFsPUdcTJ+3HeYkzSG6k9XhLctjLPsrm02HBaqLGjbU3Vb/ln&#10;FexeTj4MT2+e86+h/NwdzfNhY5R6HPebBYhIfbyHb+0PrSCfw/V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dKwTEAAAA2wAAAA8AAAAAAAAAAAAAAAAAmAIAAGRycy9k&#10;b3ducmV2LnhtbFBLBQYAAAAABAAEAPUAAACJAwAAAAA=&#10;" fillcolor="white [3212]" strokecolor="#243f60 [1604]" strokeweight="1pt">
                    <v:textbox>
                      <w:txbxContent>
                        <w:p w:rsidR="00683597" w:rsidRPr="00734729" w:rsidRDefault="00683597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帳票</w:t>
                          </w:r>
                        </w:p>
                      </w:txbxContent>
                    </v:textbox>
                  </v:rect>
                </v:group>
                <v:rect id="正方形/長方形 27" o:spid="_x0000_s1038" style="position:absolute;left:776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GOn8UA&#10;AADbAAAADwAAAGRycy9kb3ducmV2LnhtbESPQWsCMRSE7wX/Q3hCL6Vmu6W2rEaR1oLFk6uHHp+b&#10;Z3Zx87Ikqe7++0Yo9DjMzDfMfNnbVlzIh8axgqdJBoK4crpho+Cw/3x8AxEissbWMSkYKMByMbqb&#10;Y6HdlXd0KaMRCcKhQAV1jF0hZahqshgmriNO3sl5izFJb6T2eE1w28o8y6bSYsNpocaO3muqzuWP&#10;VbB+OfowPHx4zrdD+bX+Ns+HlVHqftyvZiAi9fE//NfeaAX5K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Y6fxQAAANsAAAAPAAAAAAAAAAAAAAAAAJgCAABkcnMv&#10;ZG93bnJldi54bWxQSwUGAAAAAAQABAD1AAAAigMAAAAA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工事</w:t>
                        </w:r>
                      </w:p>
                    </w:txbxContent>
                  </v:textbox>
                </v:rect>
                <v:rect id="正方形/長方形 28" o:spid="_x0000_s1039" style="position:absolute;left:6987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4a7cEA&#10;AADbAAAADwAAAGRycy9kb3ducmV2LnhtbERPz2vCMBS+D/wfwhN2GZquYyKdUWRzMNnJ2oPHt+Yt&#10;LWteSpJp+9+bg+Dx4/u92gy2E2fyoXWs4HmegSCunW7ZKKiOn7MliBCRNXaOScFIATbrycMKC+0u&#10;fKBzGY1IIRwKVNDE2BdShrohi2HueuLE/TpvMSbojdQeLyncdjLPsoW02HJqaLCn94bqv/LfKti9&#10;/vgwPn14zr/Hcr87mZdqa5R6nA7bNxCRhngX39xfWkGexqYv6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OGu3BAAAA2wAAAA8AAAAAAAAAAAAAAAAAmAIAAGRycy9kb3du&#10;cmV2LnhtbFBLBQYAAAAABAAEAPUAAACGAwAAAAA=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工場</w:t>
                        </w:r>
                      </w:p>
                    </w:txbxContent>
                  </v:textbox>
                </v:rect>
                <v:rect id="正方形/長方形 29" o:spid="_x0000_s1040" style="position:absolute;left:13198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/dsUA&#10;AADbAAAADwAAAGRycy9kb3ducmV2LnhtbESPQWsCMRSE7wX/Q3hCL6Vmu6XSrkaR1oLFk6uHHp+b&#10;Z3Zx87Ikqe7++0Yo9DjMzDfMfNnbVlzIh8axgqdJBoK4crpho+Cw/3x8BREissbWMSkYKMByMbqb&#10;Y6HdlXd0KaMRCcKhQAV1jF0hZahqshgmriNO3sl5izFJb6T2eE1w28o8y6bSYsNpocaO3muqzuWP&#10;VbB+OfowPHx4zrdD+bX+Ns+HlVHqftyvZiAi9fE//NfeaAX5G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r92xQAAANsAAAAPAAAAAAAAAAAAAAAAAJgCAABkcnMv&#10;ZG93bnJldi54bWxQSwUGAAAAAAQABAD1AAAAigMAAAAA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ヤード</w:t>
                        </w:r>
                      </w:p>
                    </w:txbxContent>
                  </v:textbox>
                </v:rect>
                <v:rect id="正方形/長方形 30" o:spid="_x0000_s1041" style="position:absolute;left:19409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ANsEA&#10;AADbAAAADwAAAGRycy9kb3ducmV2LnhtbERPz2vCMBS+C/4P4Qm7iKZTHFKNIs7Bhic7Dx6fzTMt&#10;Ni8lybT975fDYMeP7/d629lGPMiH2rGC12kGgrh0umaj4Pz9MVmCCBFZY+OYFPQUYLsZDtaYa/fk&#10;Ez2KaEQK4ZCjgirGNpcylBVZDFPXEifu5rzFmKA3Unt8pnDbyFmWvUmLNaeGClvaV1Teix+r4LC4&#10;+tCP3z3Pjn3xdbiY+XlnlHoZdbsViEhd/Bf/uT+1gnl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hgDbBAAAA2wAAAA8AAAAAAAAAAAAAAAAAmAIAAGRycy9kb3du&#10;cmV2LnhtbFBLBQYAAAAABAAEAPUAAACGAwAAAAA=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作業</w:t>
                        </w:r>
                      </w:p>
                    </w:txbxContent>
                  </v:textbox>
                </v:rect>
                <v:rect id="正方形/長方形 31" o:spid="_x0000_s1042" style="position:absolute;left:25620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0lrcQA&#10;AADbAAAADwAAAGRycy9kb3ducmV2LnhtbESPQWsCMRSE7wX/Q3iFXkrNqlTKahRRC5WeXD14fG6e&#10;2aWblyWJuvvvG6HQ4zAz3zDzZWcbcSMfascKRsMMBHHpdM1GwfHw+fYBIkRkjY1jUtBTgOVi8DTH&#10;XLs77+lWRCMShEOOCqoY21zKUFZkMQxdS5y8i/MWY5LeSO3xnuC2keMsm0qLNaeFCltaV1T+FFer&#10;YPt+9qF/3Xgef/fFbnsyk+PKKPXy3K1mICJ18T/81/7SCiYjeHx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tJa3EAAAA2wAAAA8AAAAAAAAAAAAAAAAAmAIAAGRycy9k&#10;b3ducmV2LnhtbFBLBQYAAAAABAAEAPUAAACJAwAAAAA=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作業者</w:t>
                        </w:r>
                      </w:p>
                    </w:txbxContent>
                  </v:textbox>
                </v:rect>
                <v:rect id="正方形/長方形 32" o:spid="_x0000_s1043" style="position:absolute;left:31831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+72sQA&#10;AADb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rDI4f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/u9rEAAAA2wAAAA8AAAAAAAAAAAAAAAAAmAIAAGRycy9k&#10;b3ducmV2LnhtbFBLBQYAAAAABAAEAPUAAACJAwAAAAA=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所属</w:t>
                        </w:r>
                      </w:p>
                    </w:txbxContent>
                  </v:textbox>
                </v:rect>
                <v:rect id="正方形/長方形 33" o:spid="_x0000_s1044" style="position:absolute;left:38042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eQcQA&#10;AADbAAAADwAAAGRycy9kb3ducmV2LnhtbESPQWsCMRSE7wX/Q3hCL0WzurSU1SiiFio9devB43Pz&#10;ml26eVmSqLv/vhEKPQ4z8w2zXPe2FVfyoXGsYDbNQBBXTjdsFBy/3iavIEJE1tg6JgUDBVivRg9L&#10;LLS78Sddy2hEgnAoUEEdY1dIGaqaLIap64iT9+28xZikN1J7vCW4beU8y16kxYbTQo0dbWuqfsqL&#10;VbB/PvswPO08zz+G8rA/mfy4MUo9jvvNAkSkPv6H/9rvWkGew/1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HkHEAAAA2wAAAA8AAAAAAAAAAAAAAAAAmAIAAGRycy9k&#10;b3ducmV2LnhtbFBLBQYAAAAABAAEAPUAAACJAwAAAAA=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ｾｸｼｮﾝ</w:t>
                        </w:r>
                      </w:p>
                    </w:txbxContent>
                  </v:textbox>
                </v:rect>
                <v:rect id="正方形/長方形 34" o:spid="_x0000_s1045" style="position:absolute;left:44253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GNcQA&#10;AADbAAAADwAAAGRycy9kb3ducmV2LnhtbESPQWsCMRSE7wX/Q3hCL0Wzai2yGkVaCy2e3Hrw+Nw8&#10;s4ublyVJdfffN4VCj8PMfMOsNp1txI18qB0rmIwzEMSl0zUbBcev99ECRIjIGhvHpKCnAJv14GGF&#10;uXZ3PtCtiEYkCIccFVQxtrmUoazIYhi7ljh5F+ctxiS9kdrjPcFtI6dZ9iIt1pwWKmzptaLyWnxb&#10;Bbv52Yf+6c3zdN8Xn7uTmR23RqnHYbddgojUxf/wX/tDK5g9w+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ahjXEAAAA2wAAAA8AAAAAAAAAAAAAAAAAmAIAAGRycy9k&#10;b3ducmV2LnhtbFBLBQYAAAAABAAEAPUAAACJAwAAAAA=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製作工程</w:t>
                        </w:r>
                      </w:p>
                    </w:txbxContent>
                  </v:textbox>
                </v:rect>
                <v:rect id="正方形/長方形 35" o:spid="_x0000_s1046" style="position:absolute;left:50464;top:5175;width:6210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jrsQA&#10;AADbAAAADwAAAGRycy9kb3ducmV2LnhtbESPT2sCMRTE7wW/Q3hCL6JZFYtsjSL+AYsntx56fN28&#10;Zhc3L0uS6u63bwqFHoeZ+Q2z2nS2EXfyoXasYDrJQBCXTtdsFFzfj+MliBCRNTaOSUFPATbrwdMK&#10;c+0efKF7EY1IEA45KqhibHMpQ1mRxTBxLXHyvpy3GJP0RmqPjwS3jZxl2Yu0WHNaqLClXUXlrfi2&#10;Cg6LTx/60d7z7NwXb4cPM79ujVLPw277CiJSF//Df+2TVjBfwO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WI67EAAAA2wAAAA8AAAAAAAAAAAAAAAAAmAIAAGRycy9k&#10;b3ducmV2LnhtbFBLBQYAAAAABAAEAPUAAACJAwAAAAA=&#10;" fillcolor="white [3212]" strokecolor="#243f60 [1604]" strokeweight="1pt">
                  <v:textbox>
                    <w:txbxContent>
                      <w:p w:rsidR="00683597" w:rsidRPr="00734729" w:rsidRDefault="00683597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外注先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365E82" wp14:editId="6DD4548D">
                <wp:simplePos x="0" y="0"/>
                <wp:positionH relativeFrom="column">
                  <wp:posOffset>17145</wp:posOffset>
                </wp:positionH>
                <wp:positionV relativeFrom="paragraph">
                  <wp:posOffset>5291191</wp:posOffset>
                </wp:positionV>
                <wp:extent cx="2621915" cy="439420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967" w:rsidRPr="00EF770E" w:rsidRDefault="00DB0967" w:rsidP="00DB0967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■マスタータブ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2" o:spid="_x0000_s1047" type="#_x0000_t202" style="position:absolute;margin-left:1.35pt;margin-top:416.65pt;width:206.45pt;height:34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" filled="f" stroked="f" strokeweight=".5pt">
                <v:textbox>
                  <w:txbxContent>
                    <w:p w:rsidR="00DB0967" w:rsidRPr="00EF770E" w:rsidRDefault="00DB0967" w:rsidP="00DB0967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■マスタータブ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BC8F53" wp14:editId="2DD31E6C">
                <wp:simplePos x="0" y="0"/>
                <wp:positionH relativeFrom="column">
                  <wp:posOffset>3933190</wp:posOffset>
                </wp:positionH>
                <wp:positionV relativeFrom="paragraph">
                  <wp:posOffset>704215</wp:posOffset>
                </wp:positionV>
                <wp:extent cx="551815" cy="542925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70E" w:rsidRPr="00EF770E" w:rsidRDefault="00EF770E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1" o:spid="_x0000_s1048" type="#_x0000_t202" style="position:absolute;margin-left:309.7pt;margin-top:55.45pt;width:43.45pt;height:42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" filled="f" stroked="f" strokeweight=".5pt">
                <v:textbox>
                  <w:txbxContent>
                    <w:p w:rsidR="00EF770E" w:rsidRPr="00EF770E" w:rsidRDefault="00EF770E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42E2B7" wp14:editId="7C0032E9">
                <wp:simplePos x="0" y="0"/>
                <wp:positionH relativeFrom="column">
                  <wp:posOffset>3321050</wp:posOffset>
                </wp:positionH>
                <wp:positionV relativeFrom="paragraph">
                  <wp:posOffset>704215</wp:posOffset>
                </wp:positionV>
                <wp:extent cx="551815" cy="542925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70E" w:rsidRPr="00EF770E" w:rsidRDefault="00EF770E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0" o:spid="_x0000_s1049" type="#_x0000_t202" style="position:absolute;margin-left:261.5pt;margin-top:55.45pt;width:43.45pt;height:42.7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" filled="f" stroked="f" strokeweight=".5pt">
                <v:textbox>
                  <w:txbxContent>
                    <w:p w:rsidR="00EF770E" w:rsidRPr="00EF770E" w:rsidRDefault="00EF770E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AE09D5" wp14:editId="65BC0D83">
                <wp:simplePos x="0" y="0"/>
                <wp:positionH relativeFrom="column">
                  <wp:posOffset>2717165</wp:posOffset>
                </wp:positionH>
                <wp:positionV relativeFrom="paragraph">
                  <wp:posOffset>695325</wp:posOffset>
                </wp:positionV>
                <wp:extent cx="551815" cy="54292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70E" w:rsidRPr="00EF770E" w:rsidRDefault="00EF770E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50" type="#_x0000_t202" style="position:absolute;margin-left:213.95pt;margin-top:54.75pt;width:43.45pt;height:42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" filled="f" stroked="f" strokeweight=".5pt">
                <v:textbox>
                  <w:txbxContent>
                    <w:p w:rsidR="00EF770E" w:rsidRPr="00EF770E" w:rsidRDefault="00EF770E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5F5252" wp14:editId="35E61E08">
                <wp:simplePos x="0" y="0"/>
                <wp:positionH relativeFrom="column">
                  <wp:posOffset>2095500</wp:posOffset>
                </wp:positionH>
                <wp:positionV relativeFrom="paragraph">
                  <wp:posOffset>695325</wp:posOffset>
                </wp:positionV>
                <wp:extent cx="551815" cy="542925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70E" w:rsidRPr="00EF770E" w:rsidRDefault="00EF770E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51" type="#_x0000_t202" style="position:absolute;margin-left:165pt;margin-top:54.75pt;width:43.45pt;height:42.7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" filled="f" stroked="f" strokeweight=".5pt">
                <v:textbox>
                  <w:txbxContent>
                    <w:p w:rsidR="00EF770E" w:rsidRPr="00EF770E" w:rsidRDefault="00EF770E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1AF7B0" wp14:editId="1D9D1287">
                <wp:simplePos x="0" y="0"/>
                <wp:positionH relativeFrom="column">
                  <wp:posOffset>1448435</wp:posOffset>
                </wp:positionH>
                <wp:positionV relativeFrom="paragraph">
                  <wp:posOffset>695325</wp:posOffset>
                </wp:positionV>
                <wp:extent cx="551815" cy="54292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70E" w:rsidRPr="00EF770E" w:rsidRDefault="00EF770E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52" type="#_x0000_t202" style="position:absolute;margin-left:114.05pt;margin-top:54.75pt;width:43.45pt;height:42.7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" filled="f" stroked="f" strokeweight=".5pt">
                <v:textbox>
                  <w:txbxContent>
                    <w:p w:rsidR="00EF770E" w:rsidRPr="00EF770E" w:rsidRDefault="00EF770E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DC74A0" wp14:editId="7D72DEB6">
                <wp:simplePos x="0" y="0"/>
                <wp:positionH relativeFrom="column">
                  <wp:posOffset>871425</wp:posOffset>
                </wp:positionH>
                <wp:positionV relativeFrom="paragraph">
                  <wp:posOffset>695713</wp:posOffset>
                </wp:positionV>
                <wp:extent cx="552090" cy="543464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70E" w:rsidRPr="00EF770E" w:rsidRDefault="00EF770E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53" type="#_x0000_t202" style="position:absolute;margin-left:68.6pt;margin-top:54.8pt;width:43.45pt;height:42.8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" filled="f" stroked="f" strokeweight=".5pt">
                <v:textbox>
                  <w:txbxContent>
                    <w:p w:rsidR="00EF770E" w:rsidRPr="00EF770E" w:rsidRDefault="00EF770E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D6DBFC" wp14:editId="5FC233BA">
                <wp:simplePos x="0" y="0"/>
                <wp:positionH relativeFrom="column">
                  <wp:posOffset>261836</wp:posOffset>
                </wp:positionH>
                <wp:positionV relativeFrom="paragraph">
                  <wp:posOffset>681625</wp:posOffset>
                </wp:positionV>
                <wp:extent cx="552090" cy="543464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70E" w:rsidRPr="00EF770E" w:rsidRDefault="00EF770E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 w:rsidRPr="00EF770E"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54" type="#_x0000_t202" style="position:absolute;margin-left:20.6pt;margin-top:53.65pt;width:43.45pt;height:42.8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" filled="f" stroked="f" strokeweight=".5pt">
                <v:textbox>
                  <w:txbxContent>
                    <w:p w:rsidR="00EF770E" w:rsidRPr="00EF770E" w:rsidRDefault="00EF770E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 w:rsidRPr="00EF770E"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4756F7" wp14:editId="23E006E4">
                <wp:simplePos x="0" y="0"/>
                <wp:positionH relativeFrom="column">
                  <wp:posOffset>114300</wp:posOffset>
                </wp:positionH>
                <wp:positionV relativeFrom="paragraph">
                  <wp:posOffset>286385</wp:posOffset>
                </wp:positionV>
                <wp:extent cx="6426200" cy="1060450"/>
                <wp:effectExtent l="0" t="0" r="12700" b="2540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1060450"/>
                          <a:chOff x="0" y="0"/>
                          <a:chExt cx="6426200" cy="1060498"/>
                        </a:xfrm>
                      </wpg:grpSpPr>
                      <wps:wsp>
                        <wps:cNvPr id="4" name="正方形/長方形 4"/>
                        <wps:cNvSpPr/>
                        <wps:spPr>
                          <a:xfrm>
                            <a:off x="0" y="0"/>
                            <a:ext cx="6426200" cy="106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0" y="414068"/>
                            <a:ext cx="6426200" cy="646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698740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7E40" w:rsidRPr="00734729" w:rsidRDefault="00734729" w:rsidP="00257E40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4729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1319841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729" w:rsidRPr="00734729" w:rsidRDefault="00734729" w:rsidP="0073472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1940943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729" w:rsidRPr="00734729" w:rsidRDefault="00734729" w:rsidP="0073472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562045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729" w:rsidRPr="00734729" w:rsidRDefault="00734729" w:rsidP="0073472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77638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DA7" w:rsidRPr="00734729" w:rsidRDefault="00E93DA7" w:rsidP="00E93DA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3183147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5F83" w:rsidRPr="00734729" w:rsidRDefault="00667455" w:rsidP="00305F8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実績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3804249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455" w:rsidRPr="00734729" w:rsidRDefault="00667455" w:rsidP="0066745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5" o:spid="_x0000_s1055" style="position:absolute;margin-left:9pt;margin-top:22.55pt;width:506pt;height:83.5pt;z-index:251664384" coordsize="64262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">
                <v:rect id="正方形/長方形 4" o:spid="_x0000_s1056" style="position:absolute;width:64262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fxMQA&#10;AADaAAAADwAAAGRycy9kb3ducmV2LnhtbESPQWsCMRSE7wX/Q3hCL1KzaltkaxSxCi2e3Hrw+Lp5&#10;zS7dvCxJ1N1/bwpCj8PMfMMsVp1txIV8qB0rmIwzEMSl0zUbBcev3dMcRIjIGhvHpKCnAKvl4GGB&#10;uXZXPtCliEYkCIccFVQxtrmUoazIYhi7ljh5P85bjEl6I7XHa4LbRk6z7FVarDktVNjSpqLytzhb&#10;BduXbx/60bvn6b4vPrcnMzuujVKPw279BiJSF//D9/aHVvAM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H8TEAAAA2gAAAA8AAAAAAAAAAAAAAAAAmAIAAGRycy9k&#10;b3ducmV2LnhtbFBLBQYAAAAABAAEAPUAAACJAwAAAAA=&#10;" fillcolor="white [3212]" strokecolor="#243f60 [1604]" strokeweight="1pt"/>
                <v:rect id="正方形/長方形 5" o:spid="_x0000_s1057" style="position:absolute;top:4140;width:64262;height:6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6X8QA&#10;AADaAAAADwAAAGRycy9kb3ducmV2LnhtbESPQWsCMRSE74L/ITyhl6LZWiyyNYq0Fio9dd2Dx9fN&#10;a3bp5mVJUt3990YQPA4z8w2z2vS2FSfyoXGs4GmWgSCunG7YKCgPH9MliBCRNbaOScFAATbr8WiF&#10;uXZn/qZTEY1IEA45Kqhj7HIpQ1WTxTBzHXHyfp23GJP0RmqP5wS3rZxn2Yu02HBaqLGjt5qqv+Lf&#10;KtgtfnwYHt89z7+GYr87mudya5R6mPTbVxCR+ngP39qfWsEC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ul/EAAAA2gAAAA8AAAAAAAAAAAAAAAAAmAIAAGRycy9k&#10;b3ducmV2LnhtbFBLBQYAAAAABAAEAPUAAACJAwAAAAA=&#10;" fillcolor="white [3212]" strokecolor="#243f60 [1604]" strokeweight="1pt"/>
                <v:rect id="正方形/長方形 8" o:spid="_x0000_s1058" style="position:absolute;left:6987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VwcEA&#10;AADaAAAADwAAAGRycy9kb3ducmV2LnhtbERPz2vCMBS+D/Y/hDfwMjSdsjFqU5GpoOy0zoPHZ/OW&#10;ljUvJYna/vfmMNjx4/tdrAbbiSv50DpW8DLLQBDXTrdsFBy/d9N3ECEia+wck4KRAqzKx4cCc+1u&#10;/EXXKhqRQjjkqKCJsc+lDHVDFsPM9cSJ+3HeYkzQG6k93lK47eQ8y96kxZZTQ4M9fTRU/1YXq2D7&#10;evZhfN54nn+O1WF7Movj2ig1eRrWSxCRhvgv/nPvtYK0NV1JN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FcHBAAAA2gAAAA8AAAAAAAAAAAAAAAAAmAIAAGRycy9kb3du&#10;cmV2LnhtbFBLBQYAAAAABAAEAPUAAACGAwAAAAA=&#10;" fillcolor="white [3212]" strokecolor="#243f60 [1604]" strokeweight="1pt">
                  <v:textbox>
                    <w:txbxContent>
                      <w:p w:rsidR="00257E40" w:rsidRPr="00734729" w:rsidRDefault="00734729" w:rsidP="00257E40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4729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9" o:spid="_x0000_s1059" style="position:absolute;left:13198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wWsQA&#10;AADaAAAADwAAAGRycy9kb3ducmV2LnhtbESPQWsCMRSE7wX/Q3hCL1KzKi11axSxCi2e3Hrw+Lp5&#10;zS7dvCxJ1N1/bwpCj8PMfMMsVp1txIV8qB0rmIwzEMSl0zUbBcev3dMriBCRNTaOSUFPAVbLwcMC&#10;c+2ufKBLEY1IEA45KqhibHMpQ1mRxTB2LXHyfpy3GJP0RmqP1wS3jZxm2Yu0WHNaqLClTUXlb3G2&#10;CrbP3z70o3fP031ffG5PZnZcG6Ueh936DUSkLv6H7+0PrWAO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osFrEAAAA2gAAAA8AAAAAAAAAAAAAAAAAmAIAAGRycy9k&#10;b3ducmV2LnhtbFBLBQYAAAAABAAEAPUAAACJAwAAAAA=&#10;" fillcolor="white [3212]" strokecolor="#243f60 [1604]" strokeweight="1pt">
                  <v:textbox>
                    <w:txbxContent>
                      <w:p w:rsidR="00734729" w:rsidRPr="00734729" w:rsidRDefault="00734729" w:rsidP="0073472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製品</w:t>
                        </w:r>
                      </w:p>
                    </w:txbxContent>
                  </v:textbox>
                </v:rect>
                <v:rect id="正方形/長方形 10" o:spid="_x0000_s1060" style="position:absolute;left:19409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cVsUA&#10;AADbAAAADwAAAGRycy9kb3ducmV2LnhtbESPQU/DMAyF70j8h8hIuyCWsgmEyrJpYpu0iRNlB46m&#10;MWlF41RJtrX/fj4gcbP1nt/7vFgNvlNniqkNbOBxWoAiroNt2Rk4fu4eXkCljGyxC0wGRkqwWt7e&#10;LLC04cIfdK6yUxLCqUQDTc59qXWqG/KYpqEnFu0nRI9Z1ui0jXiRcN/pWVE8a48tS0ODPb01VP9W&#10;J29g+/Qd03i/iTx7H6vD9svNj2tnzORuWL+CyjTkf/Pf9d4KvtDLLzK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NxWxQAAANsAAAAPAAAAAAAAAAAAAAAAAJgCAABkcnMv&#10;ZG93bnJldi54bWxQSwUGAAAAAAQABAD1AAAAigMAAAAA&#10;" fillcolor="white [3212]" strokecolor="#243f60 [1604]" strokeweight="1pt">
                  <v:textbox>
                    <w:txbxContent>
                      <w:p w:rsidR="00734729" w:rsidRPr="00734729" w:rsidRDefault="00734729" w:rsidP="0073472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仕分け</w:t>
                        </w:r>
                      </w:p>
                    </w:txbxContent>
                  </v:textbox>
                </v:rect>
                <v:rect id="正方形/長方形 11" o:spid="_x0000_s1061" style="position:absolute;left:25620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5zcIA&#10;AADbAAAADwAAAGRycy9kb3ducmV2LnhtbERPTWsCMRC9F/ofwhR6Ec1qschqFGkVlJ66evA4bsbs&#10;4mayJKnu/vtGKPQ2j/c5i1VnG3EjH2rHCsajDARx6XTNRsHxsB3OQISIrLFxTAp6CrBaPj8tMNfu&#10;zt90K6IRKYRDjgqqGNtcylBWZDGMXEucuIvzFmOC3kjt8Z7CbSMnWfYuLdacGips6aOi8lr8WAWb&#10;6dmHfvDpefLVF/vNybwd10ap15duPQcRqYv/4j/3Tqf5Y3j8kg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HnNwgAAANsAAAAPAAAAAAAAAAAAAAAAAJgCAABkcnMvZG93&#10;bnJldi54bWxQSwUGAAAAAAQABAD1AAAAhwMAAAAA&#10;" fillcolor="white [3212]" strokecolor="#243f60 [1604]" strokeweight="1pt">
                  <v:textbox>
                    <w:txbxContent>
                      <w:p w:rsidR="00734729" w:rsidRPr="00734729" w:rsidRDefault="00734729" w:rsidP="00734729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工程</w:t>
                        </w:r>
                      </w:p>
                    </w:txbxContent>
                  </v:textbox>
                </v:rect>
                <v:rect id="正方形/長方形 12" o:spid="_x0000_s1062" style="position:absolute;left:776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nusIA&#10;AADbAAAADwAAAGRycy9kb3ducmV2LnhtbERPTWsCMRC9F/wPYQq9SM26opStUUQtVHpy9dDjdDPN&#10;Lt1MliTV3X9vhEJv83ifs1z3thUX8qFxrGA6yUAQV043bBScT2/PLyBCRNbYOiYFAwVYr0YPSyy0&#10;u/KRLmU0IoVwKFBBHWNXSBmqmiyGieuIE/ftvMWYoDdSe7ymcNvKPMsW0mLDqaHGjrY1VT/lr1Ww&#10;n3/5MIx3nvOPoTzsP83svDFKPT32m1cQkfr4L/5zv+s0P4f7L+k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ue6wgAAANsAAAAPAAAAAAAAAAAAAAAAAJgCAABkcnMvZG93&#10;bnJldi54bWxQSwUGAAAAAAQABAD1AAAAhwMAAAAA&#10;" fillcolor="white [3212]" strokecolor="#243f60 [1604]" strokeweight="1pt">
                  <v:textbox>
                    <w:txbxContent>
                      <w:p w:rsidR="00E93DA7" w:rsidRPr="00734729" w:rsidRDefault="00E93DA7" w:rsidP="00E93DA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ファイル</w:t>
                        </w:r>
                      </w:p>
                    </w:txbxContent>
                  </v:textbox>
                </v:rect>
                <v:rect id="正方形/長方形 13" o:spid="_x0000_s1063" style="position:absolute;left:31831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CIcIA&#10;AADbAAAADwAAAGRycy9kb3ducmV2LnhtbERPTWsCMRC9F/wPYYReimarVGRrFGktVDy57sHjdDPN&#10;Lt1MliTV3X/fCEJv83ifs9r0thUX8qFxrOB5moEgrpxu2CgoTx+TJYgQkTW2jknBQAE269HDCnPt&#10;rnykSxGNSCEcclRQx9jlUoaqJoth6jrixH07bzEm6I3UHq8p3LZylmULabHh1FBjR281VT/Fr1Ww&#10;e/nyYXh69zw7DMV+dzbzcmuUehz321cQkfr4L767P3WaP4fbL+k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xkIhwgAAANsAAAAPAAAAAAAAAAAAAAAAAJgCAABkcnMvZG93&#10;bnJldi54bWxQSwUGAAAAAAQABAD1AAAAhwMAAAAA&#10;" fillcolor="white [3212]" strokecolor="#243f60 [1604]" strokeweight="1pt">
                  <v:textbox>
                    <w:txbxContent>
                      <w:p w:rsidR="00305F83" w:rsidRPr="00734729" w:rsidRDefault="00667455" w:rsidP="00305F8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実績</w:t>
                        </w:r>
                      </w:p>
                    </w:txbxContent>
                  </v:textbox>
                </v:rect>
                <v:rect id="正方形/長方形 14" o:spid="_x0000_s1064" style="position:absolute;left:38042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aVcIA&#10;AADbAAAADwAAAGRycy9kb3ducmV2LnhtbERPTWsCMRC9F/wPYYRepGbVtsjWKGIVWjy59eBxuplm&#10;l24mSxJ199+bgtDbPN7nLFadbcSFfKgdK5iMMxDEpdM1GwXHr93THESIyBobx6SgpwCr5eBhgbl2&#10;Vz7QpYhGpBAOOSqoYmxzKUNZkcUwdi1x4n6ctxgT9EZqj9cUbhs5zbJXabHm1FBhS5uKyt/ibBVs&#10;X7596Efvnqf7vvjcnszsuDZKPQ679RuISF38F9/dHzrNf4a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9pVwgAAANsAAAAPAAAAAAAAAAAAAAAAAJgCAABkcnMvZG93&#10;bnJldi54bWxQSwUGAAAAAAQABAD1AAAAhwMAAAAA&#10;" fillcolor="white [3212]" strokecolor="#243f60 [1604]" strokeweight="1pt">
                  <v:textbox>
                    <w:txbxContent>
                      <w:p w:rsidR="00667455" w:rsidRPr="00734729" w:rsidRDefault="00667455" w:rsidP="0066745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帳票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06252">
        <w:br w:type="page"/>
      </w:r>
    </w:p>
    <w:p w:rsidR="00EF770E" w:rsidRPr="00DB0967" w:rsidRDefault="005B4E4F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752567" wp14:editId="7D28D2AE">
                <wp:simplePos x="0" y="0"/>
                <wp:positionH relativeFrom="column">
                  <wp:posOffset>52166</wp:posOffset>
                </wp:positionH>
                <wp:positionV relativeFrom="paragraph">
                  <wp:posOffset>164093</wp:posOffset>
                </wp:positionV>
                <wp:extent cx="2621915" cy="439420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E4F" w:rsidRPr="00EF770E" w:rsidRDefault="005B4E4F" w:rsidP="00DB0967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■製品タブ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5" o:spid="_x0000_s1065" type="#_x0000_t202" style="position:absolute;margin-left:4.1pt;margin-top:12.9pt;width:206.45pt;height:34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" filled="f" stroked="f" strokeweight=".5pt">
                <v:textbox>
                  <w:txbxContent>
                    <w:p w:rsidR="005B4E4F" w:rsidRPr="00EF770E" w:rsidRDefault="005B4E4F" w:rsidP="00DB0967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■製品タブ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f0"/>
        <w:tblpPr w:leftFromText="142" w:rightFromText="142" w:vertAnchor="text" w:horzAnchor="margin" w:tblpX="250" w:tblpY="96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7121"/>
      </w:tblGrid>
      <w:tr w:rsidR="00370C74" w:rsidRPr="005B49CE" w:rsidTr="00370C74">
        <w:tc>
          <w:tcPr>
            <w:tcW w:w="675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1</w:t>
            </w:r>
          </w:p>
        </w:tc>
        <w:tc>
          <w:tcPr>
            <w:tcW w:w="2268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REAL4取込</w:t>
            </w:r>
          </w:p>
        </w:tc>
        <w:tc>
          <w:tcPr>
            <w:tcW w:w="7121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REAL4工事データの取り込み画面を</w:t>
            </w:r>
            <w:r w:rsidR="00454EAF">
              <w:rPr>
                <w:rFonts w:ascii="游ゴシック Light" w:eastAsia="游ゴシック Light" w:hAnsi="游ゴシック Light" w:hint="eastAsia"/>
              </w:rPr>
              <w:t>起動</w:t>
            </w:r>
            <w:r>
              <w:rPr>
                <w:rFonts w:ascii="游ゴシック Light" w:eastAsia="游ゴシック Light" w:hAnsi="游ゴシック Light" w:hint="eastAsia"/>
              </w:rPr>
              <w:t>する。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2</w:t>
            </w:r>
          </w:p>
        </w:tc>
        <w:tc>
          <w:tcPr>
            <w:tcW w:w="2268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型板</w:t>
            </w:r>
          </w:p>
        </w:tc>
        <w:tc>
          <w:tcPr>
            <w:tcW w:w="7121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型板一覧画面を</w:t>
            </w:r>
            <w:r w:rsidR="00454EAF">
              <w:rPr>
                <w:rFonts w:ascii="游ゴシック Light" w:eastAsia="游ゴシック Light" w:hAnsi="游ゴシック Light" w:hint="eastAsia"/>
              </w:rPr>
              <w:t>起動</w:t>
            </w:r>
            <w:r>
              <w:rPr>
                <w:rFonts w:ascii="游ゴシック Light" w:eastAsia="游ゴシック Light" w:hAnsi="游ゴシック Light" w:hint="eastAsia"/>
              </w:rPr>
              <w:t>する。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3</w:t>
            </w:r>
          </w:p>
        </w:tc>
        <w:tc>
          <w:tcPr>
            <w:tcW w:w="2268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部品</w:t>
            </w:r>
          </w:p>
        </w:tc>
        <w:tc>
          <w:tcPr>
            <w:tcW w:w="7121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部品一覧画面を</w:t>
            </w:r>
            <w:r w:rsidR="00454EAF">
              <w:rPr>
                <w:rFonts w:ascii="游ゴシック Light" w:eastAsia="游ゴシック Light" w:hAnsi="游ゴシック Light" w:hint="eastAsia"/>
              </w:rPr>
              <w:t>起動</w:t>
            </w:r>
            <w:r>
              <w:rPr>
                <w:rFonts w:ascii="游ゴシック Light" w:eastAsia="游ゴシック Light" w:hAnsi="游ゴシック Light" w:hint="eastAsia"/>
              </w:rPr>
              <w:t>する。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4</w:t>
            </w:r>
          </w:p>
        </w:tc>
        <w:tc>
          <w:tcPr>
            <w:tcW w:w="2268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製品一覧</w:t>
            </w:r>
          </w:p>
        </w:tc>
        <w:tc>
          <w:tcPr>
            <w:tcW w:w="7121" w:type="dxa"/>
          </w:tcPr>
          <w:p w:rsidR="00370C74" w:rsidRPr="005B49CE" w:rsidRDefault="00454EAF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製品一覧を表示する。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5</w:t>
            </w:r>
          </w:p>
        </w:tc>
        <w:tc>
          <w:tcPr>
            <w:tcW w:w="2268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構成部品</w:t>
            </w:r>
          </w:p>
        </w:tc>
        <w:tc>
          <w:tcPr>
            <w:tcW w:w="7121" w:type="dxa"/>
          </w:tcPr>
          <w:p w:rsidR="00370C74" w:rsidRPr="005B49CE" w:rsidRDefault="00454EAF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製品一覧で選択した製品の構成部品一覧を表示する。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6</w:t>
            </w:r>
          </w:p>
        </w:tc>
        <w:tc>
          <w:tcPr>
            <w:tcW w:w="2268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溶接情報</w:t>
            </w:r>
          </w:p>
        </w:tc>
        <w:tc>
          <w:tcPr>
            <w:tcW w:w="7121" w:type="dxa"/>
          </w:tcPr>
          <w:p w:rsidR="00370C74" w:rsidRPr="005B49CE" w:rsidRDefault="00454EAF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構成部品で選択した部品の溶接情報を表示する。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7</w:t>
            </w:r>
          </w:p>
        </w:tc>
        <w:tc>
          <w:tcPr>
            <w:tcW w:w="2268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絞り込み</w:t>
            </w:r>
          </w:p>
        </w:tc>
        <w:tc>
          <w:tcPr>
            <w:tcW w:w="7121" w:type="dxa"/>
          </w:tcPr>
          <w:p w:rsidR="00370C74" w:rsidRPr="005B49CE" w:rsidRDefault="00F0272E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工区、材種などの絞り込みフィルター。</w:t>
            </w:r>
          </w:p>
        </w:tc>
      </w:tr>
    </w:tbl>
    <w:p w:rsidR="00370C74" w:rsidRDefault="00501FF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ECAA46" wp14:editId="244D1081">
                <wp:simplePos x="0" y="0"/>
                <wp:positionH relativeFrom="column">
                  <wp:posOffset>1857375</wp:posOffset>
                </wp:positionH>
                <wp:positionV relativeFrom="paragraph">
                  <wp:posOffset>1275715</wp:posOffset>
                </wp:positionV>
                <wp:extent cx="551815" cy="542925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AE" w:rsidRPr="00EF770E" w:rsidRDefault="00A41CAE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0" o:spid="_x0000_s1066" type="#_x0000_t202" style="position:absolute;margin-left:146.25pt;margin-top:100.45pt;width:43.45pt;height:42.7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" filled="f" stroked="f" strokeweight=".5pt">
                <v:textbox>
                  <w:txbxContent>
                    <w:p w:rsidR="00A41CAE" w:rsidRPr="00EF770E" w:rsidRDefault="00A41CAE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2DDBD1" wp14:editId="1856BF43">
                <wp:simplePos x="0" y="0"/>
                <wp:positionH relativeFrom="column">
                  <wp:posOffset>476250</wp:posOffset>
                </wp:positionH>
                <wp:positionV relativeFrom="paragraph">
                  <wp:posOffset>1275715</wp:posOffset>
                </wp:positionV>
                <wp:extent cx="551815" cy="542925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AE" w:rsidRPr="00EF770E" w:rsidRDefault="00A41CAE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 w:rsidRPr="00EF770E"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7" o:spid="_x0000_s1067" type="#_x0000_t202" style="position:absolute;margin-left:37.5pt;margin-top:100.45pt;width:43.45pt;height:42.7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" filled="f" stroked="f" strokeweight=".5pt">
                <v:textbox>
                  <w:txbxContent>
                    <w:p w:rsidR="00A41CAE" w:rsidRPr="00EF770E" w:rsidRDefault="00A41CAE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 w:rsidRPr="00EF770E"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BB45A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F43B1D" wp14:editId="7E8CB633">
                <wp:simplePos x="0" y="0"/>
                <wp:positionH relativeFrom="column">
                  <wp:posOffset>475615</wp:posOffset>
                </wp:positionH>
                <wp:positionV relativeFrom="paragraph">
                  <wp:posOffset>3736340</wp:posOffset>
                </wp:positionV>
                <wp:extent cx="551815" cy="542925"/>
                <wp:effectExtent l="0" t="0" r="0" b="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5A9" w:rsidRPr="00EF770E" w:rsidRDefault="00BB45A9" w:rsidP="00BB45A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3" o:spid="_x0000_s1068" type="#_x0000_t202" style="position:absolute;margin-left:37.45pt;margin-top:294.2pt;width:43.45pt;height:42.7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" filled="f" stroked="f" strokeweight=".5pt">
                <v:textbox>
                  <w:txbxContent>
                    <w:p w:rsidR="00BB45A9" w:rsidRPr="00EF770E" w:rsidRDefault="00BB45A9" w:rsidP="00BB45A9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="00A41CA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36CD97" wp14:editId="0C7A1EDB">
                <wp:simplePos x="0" y="0"/>
                <wp:positionH relativeFrom="column">
                  <wp:posOffset>1930400</wp:posOffset>
                </wp:positionH>
                <wp:positionV relativeFrom="paragraph">
                  <wp:posOffset>1678940</wp:posOffset>
                </wp:positionV>
                <wp:extent cx="551815" cy="542925"/>
                <wp:effectExtent l="0" t="0" r="0" b="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AE" w:rsidRPr="00EF770E" w:rsidRDefault="00A41CAE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5" o:spid="_x0000_s1069" type="#_x0000_t202" style="position:absolute;margin-left:152pt;margin-top:132.2pt;width:43.45pt;height:42.7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" filled="f" stroked="f" strokeweight=".5pt">
                <v:textbox>
                  <w:txbxContent>
                    <w:p w:rsidR="00A41CAE" w:rsidRPr="00EF770E" w:rsidRDefault="00A41CAE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A41CA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FE7AEB" wp14:editId="14BE6E87">
                <wp:simplePos x="0" y="0"/>
                <wp:positionH relativeFrom="column">
                  <wp:posOffset>1963049</wp:posOffset>
                </wp:positionH>
                <wp:positionV relativeFrom="paragraph">
                  <wp:posOffset>4542155</wp:posOffset>
                </wp:positionV>
                <wp:extent cx="551815" cy="542925"/>
                <wp:effectExtent l="0" t="0" r="0" b="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AE" w:rsidRPr="00EF770E" w:rsidRDefault="00A41CAE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2" o:spid="_x0000_s1070" type="#_x0000_t202" style="position:absolute;margin-left:154.55pt;margin-top:357.65pt;width:43.45pt;height:42.7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" filled="f" stroked="f" strokeweight=".5pt">
                <v:textbox>
                  <w:txbxContent>
                    <w:p w:rsidR="00A41CAE" w:rsidRPr="00EF770E" w:rsidRDefault="00A41CAE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A41CA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A2ECC2" wp14:editId="4D61C5C3">
                <wp:simplePos x="0" y="0"/>
                <wp:positionH relativeFrom="column">
                  <wp:posOffset>1957022</wp:posOffset>
                </wp:positionH>
                <wp:positionV relativeFrom="paragraph">
                  <wp:posOffset>3100705</wp:posOffset>
                </wp:positionV>
                <wp:extent cx="551815" cy="542925"/>
                <wp:effectExtent l="0" t="0" r="0" b="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AE" w:rsidRPr="00EF770E" w:rsidRDefault="00A41CAE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7" o:spid="_x0000_s1071" type="#_x0000_t202" style="position:absolute;margin-left:154.1pt;margin-top:244.15pt;width:43.45pt;height:42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" filled="f" stroked="f" strokeweight=".5pt">
                <v:textbox>
                  <w:txbxContent>
                    <w:p w:rsidR="00A41CAE" w:rsidRPr="00EF770E" w:rsidRDefault="00A41CAE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A41CA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59B535" wp14:editId="40898A38">
                <wp:simplePos x="0" y="0"/>
                <wp:positionH relativeFrom="column">
                  <wp:posOffset>1179195</wp:posOffset>
                </wp:positionH>
                <wp:positionV relativeFrom="paragraph">
                  <wp:posOffset>1283287</wp:posOffset>
                </wp:positionV>
                <wp:extent cx="551815" cy="542925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CAE" w:rsidRPr="00EF770E" w:rsidRDefault="00A41CAE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8" o:spid="_x0000_s1072" type="#_x0000_t202" style="position:absolute;margin-left:92.85pt;margin-top:101.05pt;width:43.45pt;height:42.7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" filled="f" stroked="f" strokeweight=".5pt">
                <v:textbox>
                  <w:txbxContent>
                    <w:p w:rsidR="00A41CAE" w:rsidRPr="00EF770E" w:rsidRDefault="00A41CAE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FD7D37C" wp14:editId="55D91EE0">
                <wp:simplePos x="0" y="0"/>
                <wp:positionH relativeFrom="column">
                  <wp:posOffset>114935</wp:posOffset>
                </wp:positionH>
                <wp:positionV relativeFrom="paragraph">
                  <wp:posOffset>612284</wp:posOffset>
                </wp:positionV>
                <wp:extent cx="6426200" cy="5140960"/>
                <wp:effectExtent l="0" t="0" r="12700" b="21590"/>
                <wp:wrapNone/>
                <wp:docPr id="111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40960"/>
                          <a:chOff x="0" y="0"/>
                          <a:chExt cx="6426200" cy="5141343"/>
                        </a:xfrm>
                      </wpg:grpSpPr>
                      <wpg:grpSp>
                        <wpg:cNvPr id="37" name="グループ化 37"/>
                        <wpg:cNvGrpSpPr/>
                        <wpg:grpSpPr>
                          <a:xfrm>
                            <a:off x="0" y="0"/>
                            <a:ext cx="6426200" cy="5141343"/>
                            <a:chOff x="0" y="-2"/>
                            <a:chExt cx="6426200" cy="5141575"/>
                          </a:xfrm>
                        </wpg:grpSpPr>
                        <wps:wsp>
                          <wps:cNvPr id="38" name="正方形/長方形 38"/>
                          <wps:cNvSpPr/>
                          <wps:spPr>
                            <a:xfrm>
                              <a:off x="0" y="-2"/>
                              <a:ext cx="6426200" cy="51415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正方形/長方形 39"/>
                          <wps:cNvSpPr/>
                          <wps:spPr>
                            <a:xfrm>
                              <a:off x="0" y="414068"/>
                              <a:ext cx="6426200" cy="646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正方形/長方形 40"/>
                          <wps:cNvSpPr/>
                          <wps:spPr>
                            <a:xfrm>
                              <a:off x="698740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D68" w:rsidRPr="00734729" w:rsidRDefault="00110D68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34729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マスター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正方形/長方形 41"/>
                          <wps:cNvSpPr/>
                          <wps:spPr>
                            <a:xfrm>
                              <a:off x="1319841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D68" w:rsidRPr="00734729" w:rsidRDefault="00110D68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製品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正方形/長方形 42"/>
                          <wps:cNvSpPr/>
                          <wps:spPr>
                            <a:xfrm>
                              <a:off x="1940943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D68" w:rsidRPr="00734729" w:rsidRDefault="00110D68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仕分け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正方形/長方形 43"/>
                          <wps:cNvSpPr/>
                          <wps:spPr>
                            <a:xfrm>
                              <a:off x="2562045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D68" w:rsidRPr="00734729" w:rsidRDefault="00110D68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正方形/長方形 44"/>
                          <wps:cNvSpPr/>
                          <wps:spPr>
                            <a:xfrm>
                              <a:off x="77638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D68" w:rsidRPr="00734729" w:rsidRDefault="00110D68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ファイル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正方形/長方形 45"/>
                          <wps:cNvSpPr/>
                          <wps:spPr>
                            <a:xfrm>
                              <a:off x="3183147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D68" w:rsidRPr="00734729" w:rsidRDefault="00110D68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実績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正方形/長方形 46"/>
                          <wps:cNvSpPr/>
                          <wps:spPr>
                            <a:xfrm>
                              <a:off x="3804249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D68" w:rsidRPr="00734729" w:rsidRDefault="00110D68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帳票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正方形/長方形 47"/>
                        <wps:cNvSpPr/>
                        <wps:spPr>
                          <a:xfrm>
                            <a:off x="94890" y="508958"/>
                            <a:ext cx="621030" cy="4483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AC0" w:rsidRDefault="00EA1AC0" w:rsidP="00EA1AC0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A1AC0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EAL4</w:t>
                              </w:r>
                            </w:p>
                            <w:p w:rsidR="00EA1AC0" w:rsidRPr="00EA1AC0" w:rsidRDefault="00EA1AC0" w:rsidP="00EA1AC0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取込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0" name="グループ化 110"/>
                        <wpg:cNvGrpSpPr/>
                        <wpg:grpSpPr>
                          <a:xfrm>
                            <a:off x="94890" y="1173192"/>
                            <a:ext cx="992038" cy="3838252"/>
                            <a:chOff x="0" y="0"/>
                            <a:chExt cx="992038" cy="3838252"/>
                          </a:xfrm>
                        </wpg:grpSpPr>
                        <wps:wsp>
                          <wps:cNvPr id="48" name="正方形/長方形 48"/>
                          <wps:cNvSpPr/>
                          <wps:spPr>
                            <a:xfrm>
                              <a:off x="0" y="0"/>
                              <a:ext cx="992038" cy="38382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C71" w:rsidRPr="00EC2C71" w:rsidRDefault="00EC2C71" w:rsidP="00EC2C7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2C71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絞り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込み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グループ化 62"/>
                          <wpg:cNvGrpSpPr/>
                          <wpg:grpSpPr>
                            <a:xfrm>
                              <a:off x="103517" y="310551"/>
                              <a:ext cx="275590" cy="1564700"/>
                              <a:chOff x="0" y="0"/>
                              <a:chExt cx="275590" cy="1564700"/>
                            </a:xfrm>
                          </wpg:grpSpPr>
                          <wps:wsp>
                            <wps:cNvPr id="49" name="正方形/長方形 49"/>
                            <wps:cNvSpPr/>
                            <wps:spPr>
                              <a:xfrm>
                                <a:off x="0" y="0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1829" w:rsidRPr="006F1829" w:rsidRDefault="006F1829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4" name="正方形/長方形 54"/>
                            <wps:cNvSpPr/>
                            <wps:spPr>
                              <a:xfrm>
                                <a:off x="0" y="319102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1829" w:rsidRPr="006F1829" w:rsidRDefault="006F1829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6" name="正方形/長方形 56"/>
                            <wps:cNvSpPr/>
                            <wps:spPr>
                              <a:xfrm>
                                <a:off x="0" y="638206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1829" w:rsidRPr="006F1829" w:rsidRDefault="006F1829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9" name="正方形/長方形 59"/>
                            <wps:cNvSpPr/>
                            <wps:spPr>
                              <a:xfrm>
                                <a:off x="0" y="957308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1829" w:rsidRPr="006F1829" w:rsidRDefault="006F1829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1" name="正方形/長方形 61"/>
                            <wps:cNvSpPr/>
                            <wps:spPr>
                              <a:xfrm>
                                <a:off x="0" y="1276410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1829" w:rsidRPr="006F1829" w:rsidRDefault="006F1829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g:grpSp>
                        <wpg:cNvPr id="74" name="グループ化 74"/>
                        <wpg:cNvGrpSpPr/>
                        <wpg:grpSpPr>
                          <a:xfrm>
                            <a:off x="1181818" y="1173192"/>
                            <a:ext cx="5158105" cy="1353820"/>
                            <a:chOff x="0" y="0"/>
                            <a:chExt cx="5158105" cy="1353820"/>
                          </a:xfrm>
                        </wpg:grpSpPr>
                        <wps:wsp>
                          <wps:cNvPr id="63" name="正方形/長方形 63"/>
                          <wps:cNvSpPr/>
                          <wps:spPr>
                            <a:xfrm>
                              <a:off x="0" y="0"/>
                              <a:ext cx="5158105" cy="13538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534D" w:rsidRPr="00EA1AC0" w:rsidRDefault="00B9534D" w:rsidP="00B9534D">
                                <w:pPr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製品一覧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直線コネクタ 64"/>
                          <wps:cNvCnPr/>
                          <wps:spPr>
                            <a:xfrm flipV="1">
                              <a:off x="138023" y="310551"/>
                              <a:ext cx="4856480" cy="1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線コネクタ 66"/>
                          <wps:cNvCnPr/>
                          <wps:spPr>
                            <a:xfrm flipV="1">
                              <a:off x="138023" y="517585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線コネクタ 68"/>
                          <wps:cNvCnPr/>
                          <wps:spPr>
                            <a:xfrm flipV="1">
                              <a:off x="138023" y="724619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線コネクタ 70"/>
                          <wps:cNvCnPr/>
                          <wps:spPr>
                            <a:xfrm flipV="1">
                              <a:off x="138023" y="931653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線コネクタ 71"/>
                          <wps:cNvCnPr/>
                          <wps:spPr>
                            <a:xfrm flipV="1">
                              <a:off x="138023" y="1147314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" name="グループ化 75"/>
                        <wpg:cNvGrpSpPr/>
                        <wpg:grpSpPr>
                          <a:xfrm>
                            <a:off x="1181818" y="2613804"/>
                            <a:ext cx="5158105" cy="1353820"/>
                            <a:chOff x="0" y="0"/>
                            <a:chExt cx="5158105" cy="1353820"/>
                          </a:xfrm>
                        </wpg:grpSpPr>
                        <wps:wsp>
                          <wps:cNvPr id="77" name="正方形/長方形 77"/>
                          <wps:cNvSpPr/>
                          <wps:spPr>
                            <a:xfrm>
                              <a:off x="0" y="0"/>
                              <a:ext cx="5158105" cy="13538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534D" w:rsidRPr="00EA1AC0" w:rsidRDefault="00B9534D" w:rsidP="00B9534D">
                                <w:pPr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構成部品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直線コネクタ 78"/>
                          <wps:cNvCnPr/>
                          <wps:spPr>
                            <a:xfrm flipV="1">
                              <a:off x="138023" y="310551"/>
                              <a:ext cx="4856480" cy="1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線コネクタ 87"/>
                          <wps:cNvCnPr/>
                          <wps:spPr>
                            <a:xfrm flipV="1">
                              <a:off x="138023" y="517585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直線コネクタ 97"/>
                          <wps:cNvCnPr/>
                          <wps:spPr>
                            <a:xfrm flipV="1">
                              <a:off x="138023" y="724619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直線コネクタ 98"/>
                          <wps:cNvCnPr/>
                          <wps:spPr>
                            <a:xfrm flipV="1">
                              <a:off x="138023" y="931653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直線コネクタ 99"/>
                          <wps:cNvCnPr/>
                          <wps:spPr>
                            <a:xfrm flipV="1">
                              <a:off x="138023" y="1147314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グループ化 107"/>
                        <wpg:cNvGrpSpPr/>
                        <wpg:grpSpPr>
                          <a:xfrm>
                            <a:off x="1181818" y="4054415"/>
                            <a:ext cx="5158105" cy="956717"/>
                            <a:chOff x="0" y="0"/>
                            <a:chExt cx="5158105" cy="956717"/>
                          </a:xfrm>
                        </wpg:grpSpPr>
                        <wps:wsp>
                          <wps:cNvPr id="101" name="正方形/長方形 101"/>
                          <wps:cNvSpPr/>
                          <wps:spPr>
                            <a:xfrm>
                              <a:off x="0" y="0"/>
                              <a:ext cx="5158105" cy="956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534D" w:rsidRPr="00EA1AC0" w:rsidRDefault="00B9534D" w:rsidP="00B9534D">
                                <w:pPr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溶接情報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直線コネクタ 102"/>
                          <wps:cNvCnPr/>
                          <wps:spPr>
                            <a:xfrm flipV="1">
                              <a:off x="138023" y="310551"/>
                              <a:ext cx="4856480" cy="1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直線コネクタ 103"/>
                          <wps:cNvCnPr/>
                          <wps:spPr>
                            <a:xfrm flipV="1">
                              <a:off x="138023" y="517585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線コネクタ 104"/>
                          <wps:cNvCnPr/>
                          <wps:spPr>
                            <a:xfrm flipV="1">
                              <a:off x="138023" y="724619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正方形/長方形 108"/>
                        <wps:cNvSpPr/>
                        <wps:spPr>
                          <a:xfrm>
                            <a:off x="776377" y="508958"/>
                            <a:ext cx="621030" cy="4483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23CF" w:rsidRPr="00EA1AC0" w:rsidRDefault="000023CF" w:rsidP="000023CF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型板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正方形/長方形 109"/>
                        <wps:cNvSpPr/>
                        <wps:spPr>
                          <a:xfrm>
                            <a:off x="1475117" y="508958"/>
                            <a:ext cx="621030" cy="4483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0C16" w:rsidRPr="00EA1AC0" w:rsidRDefault="00630C16" w:rsidP="00630C16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部品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11" o:spid="_x0000_s1073" style="position:absolute;margin-left:9.05pt;margin-top:48.2pt;width:506pt;height:404.8pt;z-index:251723776" coordsize="64262,5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">
                <v:group id="グループ化 37" o:spid="_x0000_s1074" style="position:absolute;width:64262;height:51413" coordorigin="" coordsize="64262,51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正方形/長方形 38" o:spid="_x0000_s1075" style="position:absolute;width:64262;height:51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MMMEA&#10;AADbAAAADwAAAGRycy9kb3ducmV2LnhtbERPz2vCMBS+C/4P4Qm7iKZTHFKNIs7Bhic7Dx6fzTMt&#10;Ni8lybT975fDYMeP7/d629lGPMiH2rGC12kGgrh0umaj4Pz9MVmCCBFZY+OYFPQUYLsZDtaYa/fk&#10;Ez2KaEQK4ZCjgirGNpcylBVZDFPXEifu5rzFmKA3Unt8pnDbyFmWvUmLNaeGClvaV1Teix+r4LC4&#10;+tCP3z3Pjn3xdbiY+XlnlHoZdbsViEhd/Bf/uT+1gn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XjDDBAAAA2wAAAA8AAAAAAAAAAAAAAAAAmAIAAGRycy9kb3du&#10;cmV2LnhtbFBLBQYAAAAABAAEAPUAAACGAwAAAAA=&#10;" fillcolor="white [3212]" strokecolor="#243f60 [1604]" strokeweight="1pt"/>
                  <v:rect id="正方形/長方形 39" o:spid="_x0000_s1076" style="position:absolute;top:4140;width:64262;height:6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pq8QA&#10;AADbAAAADwAAAGRycy9kb3ducmV2LnhtbESPQWsCMRSE7wX/Q3hCL0WzKpW6GkVaCy2e3Hrw+Nw8&#10;s4ublyVJdfffN4VCj8PMfMOsNp1txI18qB0rmIwzEMSl0zUbBcev99ELiBCRNTaOSUFPATbrwcMK&#10;c+3ufKBbEY1IEA45KqhibHMpQ1mRxTB2LXHyLs5bjEl6I7XHe4LbRk6zbC4t1pwWKmzptaLyWnxb&#10;Bbvnsw/905vn6b4vPncnMztujVKPw267BBGpi//hv/aHVjBbwO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bKavEAAAA2wAAAA8AAAAAAAAAAAAAAAAAmAIAAGRycy9k&#10;b3ducmV2LnhtbFBLBQYAAAAABAAEAPUAAACJAwAAAAA=&#10;" fillcolor="white [3212]" strokecolor="#243f60 [1604]" strokeweight="1pt"/>
                  <v:rect id="正方形/長方形 40" o:spid="_x0000_s1077" style="position:absolute;left:6987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fzS8EA&#10;AADbAAAADwAAAGRycy9kb3ducmV2LnhtbERPz2vCMBS+D/wfwhN2EU11OkY1imwOHJ7sPHh8a55p&#10;sXkpSabtf28Ogx0/vt+rTWcbcSMfascKppMMBHHpdM1Gwen7c/wGIkRkjY1jUtBTgM168LTCXLs7&#10;H+lWRCNSCIccFVQxtrmUoazIYpi4ljhxF+ctxgS9kdrjPYXbRs6y7FVarDk1VNjSe0Xltfi1CnaL&#10;Hx/60Yfn2aEvvnZn83LaGqWeh912CSJSF//Ff+69VjBP69OX9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n80vBAAAA2wAAAA8AAAAAAAAAAAAAAAAAmAIAAGRycy9kb3du&#10;cmV2LnhtbFBLBQYAAAAABAAEAPUAAACGAwAAAAA=&#10;" fillcolor="white [3212]" strokecolor="#243f60 [1604]" strokeweight="1pt">
                    <v:textbox>
                      <w:txbxContent>
                        <w:p w:rsidR="00110D68" w:rsidRPr="00734729" w:rsidRDefault="00110D68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34729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マスター</w:t>
                          </w:r>
                        </w:p>
                      </w:txbxContent>
                    </v:textbox>
                  </v:rect>
                  <v:rect id="正方形/長方形 41" o:spid="_x0000_s1078" style="position:absolute;left:13198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4TosUA&#10;AADbAAAADwAAAGRycy9kb3ducmV2LnhtbESPT2vCQBTE74V+h+UVetNNQpU2uobQP6CgB20PHh/Z&#10;ZxKSfRuy2yT99q4g9DjMzG+YdTaZVgzUu9qygngegSAurK65VPDz/TV7BeE8ssbWMin4IwfZ5vFh&#10;jam2Ix9pOPlSBAi7FBVU3neplK6oyKCb2444eBfbG/RB9qXUPY4BblqZRNFSGqw5LFTY0XtFRXP6&#10;NQqa8+dubBay0PkHn5fT8S1P9gelnp+mfAXC0+T/w/f2Vit4ieH2Jfw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7hOixQAAANsAAAAPAAAAAAAAAAAAAAAAAJgCAABkcnMv&#10;ZG93bnJldi54bWxQSwUGAAAAAAQABAD1AAAAigMAAAAA&#10;" fillcolor="#f79646 [3209]" strokecolor="#243f60 [1604]" strokeweight="1pt">
                    <v:textbox>
                      <w:txbxContent>
                        <w:p w:rsidR="00110D68" w:rsidRPr="00734729" w:rsidRDefault="00110D68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製品</w:t>
                          </w:r>
                        </w:p>
                      </w:txbxContent>
                    </v:textbox>
                  </v:rect>
                  <v:rect id="正方形/長方形 42" o:spid="_x0000_s1079" style="position:absolute;left:19409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nIp8UA&#10;AADbAAAADwAAAGRycy9kb3ducmV2LnhtbESPQWsCMRSE7wX/Q3hCL6Vmu62lrEaR1oLFk6uHHp+b&#10;Z3Zx87Ikqe7++0Yo9DjMzDfMfNnbVlzIh8axgqdJBoK4crpho+Cw/3x8AxEissbWMSkYKMByMbqb&#10;Y6HdlXd0KaMRCcKhQAV1jF0hZahqshgmriNO3sl5izFJb6T2eE1w28o8y16lxYbTQo0dvddUncsf&#10;q2A9PfowPHx4zrdD+bX+Ns+HlVHqftyvZiAi9fE//NfeaAUvOd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cinxQAAANsAAAAPAAAAAAAAAAAAAAAAAJgCAABkcnMv&#10;ZG93bnJldi54bWxQSwUGAAAAAAQABAD1AAAAigMAAAAA&#10;" fillcolor="white [3212]" strokecolor="#243f60 [1604]" strokeweight="1pt">
                    <v:textbox>
                      <w:txbxContent>
                        <w:p w:rsidR="00110D68" w:rsidRPr="00734729" w:rsidRDefault="00110D68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仕分け</w:t>
                          </w:r>
                        </w:p>
                      </w:txbxContent>
                    </v:textbox>
                  </v:rect>
                  <v:rect id="正方形/長方形 43" o:spid="_x0000_s1080" style="position:absolute;left:25620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tPMQA&#10;AADbAAAADwAAAGRycy9kb3ducmV2LnhtbESPQWsCMRSE7wX/Q3hCL0Wzai2yGkVaCy2e3Hrw+Nw8&#10;s4ublyVJdfffN4VCj8PMfMOsNp1txI18qB0rmIwzEMSl0zUbBcev99ECRIjIGhvHpKCnAJv14GGF&#10;uXZ3PtCtiEYkCIccFVQxtrmUoazIYhi7ljh5F+ctxiS9kdrjPcFtI6dZ9iIt1pwWKmzptaLyWnxb&#10;Bbv52Yf+6c3zdN8Xn7uTmR23RqnHYbddgojUxf/wX/tDK3iewe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1bTzEAAAA2wAAAA8AAAAAAAAAAAAAAAAAmAIAAGRycy9k&#10;b3ducmV2LnhtbFBLBQYAAAAABAAEAPUAAACJAwAAAAA=&#10;" fillcolor="white [3212]" strokecolor="#243f60 [1604]" strokeweight="1pt">
                    <v:textbox>
                      <w:txbxContent>
                        <w:p w:rsidR="00110D68" w:rsidRPr="00734729" w:rsidRDefault="00110D68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工程</w:t>
                          </w:r>
                        </w:p>
                      </w:txbxContent>
                    </v:textbox>
                  </v:rect>
                  <v:rect id="正方形/長方形 44" o:spid="_x0000_s1081" style="position:absolute;left:776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1SMUA&#10;AADbAAAADwAAAGRycy9kb3ducmV2LnhtbESPT2sCMRTE7wW/Q3iFXopm/dMiq1GkVbB46taDx+fm&#10;mV26eVmSVHe/vSkUehxm5jfMct3ZRlzJh9qxgvEoA0FcOl2zUXD82g3nIEJE1tg4JgU9BVivBg9L&#10;zLW78Sddi2hEgnDIUUEVY5tLGcqKLIaRa4mTd3HeYkzSG6k93hLcNnKSZa/SYs1pocKW3ioqv4sf&#10;q2D7cvahf373PDn0xcf2ZKbHjVHq6bHbLEBE6uJ/+K+91wpmM/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PVIxQAAANsAAAAPAAAAAAAAAAAAAAAAAJgCAABkcnMv&#10;ZG93bnJldi54bWxQSwUGAAAAAAQABAD1AAAAigMAAAAA&#10;" fillcolor="white [3212]" strokecolor="#243f60 [1604]" strokeweight="1pt">
                    <v:textbox>
                      <w:txbxContent>
                        <w:p w:rsidR="00110D68" w:rsidRPr="00734729" w:rsidRDefault="00110D68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ファイル</w:t>
                          </w:r>
                        </w:p>
                      </w:txbxContent>
                    </v:textbox>
                  </v:rect>
                  <v:rect id="正方形/長方形 45" o:spid="_x0000_s1082" style="position:absolute;left:31831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Q08QA&#10;AADbAAAADwAAAGRycy9kb3ducmV2LnhtbESPQWsCMRSE7wX/Q3hCL0WzahXZGkWshRZPrh48vm5e&#10;s0s3L0uS6u6/N4VCj8PMfMOsNp1txJV8qB0rmIwzEMSl0zUbBefT22gJIkRkjY1jUtBTgM168LDC&#10;XLsbH+laRCMShEOOCqoY21zKUFZkMYxdS5y8L+ctxiS9kdrjLcFtI6dZtpAWa04LFba0q6j8Ln6s&#10;gv3804f+6dXz9NAXH/uLmZ23RqnHYbd9ARGpi//hv/a7VvA8h98v6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QUNPEAAAA2wAAAA8AAAAAAAAAAAAAAAAAmAIAAGRycy9k&#10;b3ducmV2LnhtbFBLBQYAAAAABAAEAPUAAACJAwAAAAA=&#10;" fillcolor="white [3212]" strokecolor="#243f60 [1604]" strokeweight="1pt">
                    <v:textbox>
                      <w:txbxContent>
                        <w:p w:rsidR="00110D68" w:rsidRPr="00734729" w:rsidRDefault="00110D68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実績</w:t>
                          </w:r>
                        </w:p>
                      </w:txbxContent>
                    </v:textbox>
                  </v:rect>
                  <v:rect id="正方形/長方形 46" o:spid="_x0000_s1083" style="position:absolute;left:38042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OpMQA&#10;AADbAAAADwAAAGRycy9kb3ducmV2LnhtbESPQWsCMRSE7wX/Q3hCL6Vm1SqyGkWshRZPbj14fG5e&#10;s0s3L0uS6u6/N4VCj8PMfMOsNp1txJV8qB0rGI8yEMSl0zUbBafPt+cFiBCRNTaOSUFPATbrwcMK&#10;c+1ufKRrEY1IEA45KqhibHMpQ1mRxTByLXHyvpy3GJP0RmqPtwS3jZxk2VxarDktVNjSrqLyu/ix&#10;Cvaziw/906vnyaEvPvZnMz1tjVKPw267BBGpi//hv/a7VvAyh98v6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CzqTEAAAA2wAAAA8AAAAAAAAAAAAAAAAAmAIAAGRycy9k&#10;b3ducmV2LnhtbFBLBQYAAAAABAAEAPUAAACJAwAAAAA=&#10;" fillcolor="white [3212]" strokecolor="#243f60 [1604]" strokeweight="1pt">
                    <v:textbox>
                      <w:txbxContent>
                        <w:p w:rsidR="00110D68" w:rsidRPr="00734729" w:rsidRDefault="00110D68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帳票</w:t>
                          </w:r>
                        </w:p>
                      </w:txbxContent>
                    </v:textbox>
                  </v:rect>
                </v:group>
                <v:rect id="正方形/長方形 47" o:spid="_x0000_s1084" style="position:absolute;left:948;top:5089;width:621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5rP8UA&#10;AADbAAAADwAAAGRycy9kb3ducmV2LnhtbESPQUvDQBSE70L/w/IKXsRurFpL2k0oWsHiqbEHj6/Z&#10;100w+zbsrm3y711B8DjMzDfMuhxsJ87kQ+tYwd0sA0FcO92yUXD4eL1dgggRWWPnmBSMFKAsJldr&#10;zLW78J7OVTQiQTjkqKCJsc+lDHVDFsPM9cTJOzlvMSbpjdQeLwluOznPsoW02HJaaLCn54bqr+rb&#10;Ktg+Hn0Yb148z9/Harf9NPeHjVHqejpsViAiDfE//Nd+0woenuD3S/oB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ms/xQAAANsAAAAPAAAAAAAAAAAAAAAAAJgCAABkcnMv&#10;ZG93bnJldi54bWxQSwUGAAAAAAQABAD1AAAAigMAAAAA&#10;" fillcolor="white [3212]" strokecolor="#243f60 [1604]" strokeweight="1pt">
                  <v:textbox>
                    <w:txbxContent>
                      <w:p w:rsidR="00EA1AC0" w:rsidRDefault="00EA1AC0" w:rsidP="00EA1AC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A1AC0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EAL4</w:t>
                        </w:r>
                      </w:p>
                      <w:p w:rsidR="00EA1AC0" w:rsidRPr="00EA1AC0" w:rsidRDefault="00EA1AC0" w:rsidP="00EA1AC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取込</w:t>
                        </w:r>
                      </w:p>
                    </w:txbxContent>
                  </v:textbox>
                </v:rect>
                <v:group id="グループ化 110" o:spid="_x0000_s1085" style="position:absolute;left:948;top:11731;width:9921;height:38383" coordsize="9920,3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ect id="正方形/長方形 48" o:spid="_x0000_s1086" style="position:absolute;width:9920;height:3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abNb8A&#10;AADbAAAADwAAAGRycy9kb3ducmV2LnhtbERPTYvCMBC9C/6HMII3TRUR7RplEV3Fm7UHj0Mz25Rt&#10;JqXJ2vrvzUHw+Hjfm11va/Gg1leOFcymCQjiwumKSwX57ThZgfABWWPtmBQ8ycNuOxxsMNWu4ys9&#10;slCKGMI+RQUmhCaV0heGLPqpa4gj9+taiyHCtpS6xS6G21rOk2QpLVYcGww2tDdU/GX/VkG3z/x9&#10;bsrenC+r089lnR/z60Gp8aj//gIRqA8f8dt91goWcWz8En+A3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Fps1vwAAANsAAAAPAAAAAAAAAAAAAAAAAJgCAABkcnMvZG93bnJl&#10;di54bWxQSwUGAAAAAAQABAD1AAAAhAMAAAAA&#10;" fillcolor="white [3212]" strokecolor="#243f60 [1604]" strokeweight="1pt">
                    <v:textbox>
                      <w:txbxContent>
                        <w:p w:rsidR="00EC2C71" w:rsidRPr="00EC2C71" w:rsidRDefault="00EC2C71" w:rsidP="00EC2C7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2C71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絞り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込み</w:t>
                          </w:r>
                        </w:p>
                      </w:txbxContent>
                    </v:textbox>
                  </v:rect>
                  <v:group id="グループ化 62" o:spid="_x0000_s1087" style="position:absolute;left:1035;top:3105;width:2756;height:15647" coordsize="2755,15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rect id="正方形/長方形 49" o:spid="_x0000_s1088" style="position:absolute;width:2755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8oMMQA&#10;AADbAAAADwAAAGRycy9kb3ducmV2LnhtbESP0WrCQBRE34X+w3ILfWs2lWJrdJWSUhoDfWjqB1yy&#10;1ySYvRuz2yT+vSsIPg4zc4ZZbyfTioF611hW8BLFIIhLqxuuFOz/vp7fQTiPrLG1TArO5GC7eZit&#10;MdF25F8aCl+JAGGXoILa+y6R0pU1GXSR7YiDd7C9QR9kX0nd4xjgppXzOF5Igw2HhRo7Smsqj8W/&#10;UXBKy2H63ss3l38WmOXyZ2esVurpcfpYgfA0+Xv41s60gtclXL+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fKDDEAAAA2wAAAA8AAAAAAAAAAAAAAAAAmAIAAGRycy9k&#10;b3ducmV2LnhtbFBLBQYAAAAABAAEAPUAAACJAwAAAAA=&#10;" fillcolor="white [3212]" strokecolor="#243f60 [1604]" strokeweight="1pt">
                      <v:textbox style="mso-fit-shape-to-text:t">
                        <w:txbxContent>
                          <w:p w:rsidR="006F1829" w:rsidRPr="006F1829" w:rsidRDefault="006F1829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  <v:rect id="正方形/長方形 54" o:spid="_x0000_s1089" style="position:absolute;top:3191;width:2755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Rc8QA&#10;AADbAAAADwAAAGRycy9kb3ducmV2LnhtbESP0WrCQBRE34X+w3ILfWs2ldpKdJWSUhoDfWjqB1yy&#10;1ySYvRuz2yT+vSsIPg4zc4ZZbyfTioF611hW8BLFIIhLqxuuFOz/vp6XIJxH1thaJgVncrDdPMzW&#10;mGg78i8Nha9EgLBLUEHtfZdI6cqaDLrIdsTBO9jeoA+yr6TucQxw08p5HL9Jgw2HhRo7Smsqj8W/&#10;UXBKy2H63st3l38WmOXyZ2esVurpcfpYgfA0+Xv41s60gsUrXL+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HEXPEAAAA2wAAAA8AAAAAAAAAAAAAAAAAmAIAAGRycy9k&#10;b3ducmV2LnhtbFBLBQYAAAAABAAEAPUAAACJAwAAAAA=&#10;" fillcolor="white [3212]" strokecolor="#243f60 [1604]" strokeweight="1pt">
                      <v:textbox style="mso-fit-shape-to-text:t">
                        <w:txbxContent>
                          <w:p w:rsidR="006F1829" w:rsidRPr="006F1829" w:rsidRDefault="006F1829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  <v:rect id="正方形/長方形 56" o:spid="_x0000_s1090" style="position:absolute;top:6382;width:2755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qn8MA&#10;AADbAAAADwAAAGRycy9kb3ducmV2LnhtbESP0WrCQBRE3wv+w3IF3+pGwShpNiKK1AZ8MPUDLtnb&#10;JDR7N2a3Mf37bkHwcZiZM0y6HU0rBupdY1nBYh6BIC6tbrhScP08vm5AOI+ssbVMCn7JwTabvKSY&#10;aHvnCw2Fr0SAsEtQQe19l0jpypoMurntiIP3ZXuDPsi+krrHe4CbVi6jKJYGGw4LNXa0r6n8Ln6M&#10;gtu+HMb3q1y7/FDgKZfnD2O1UrPpuHsD4Wn0z/CjfdIKVjH8fw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kqn8MAAADbAAAADwAAAAAAAAAAAAAAAACYAgAAZHJzL2Rv&#10;d25yZXYueG1sUEsFBgAAAAAEAAQA9QAAAIgDAAAAAA==&#10;" fillcolor="white [3212]" strokecolor="#243f60 [1604]" strokeweight="1pt">
                      <v:textbox style="mso-fit-shape-to-text:t">
                        <w:txbxContent>
                          <w:p w:rsidR="006F1829" w:rsidRPr="006F1829" w:rsidRDefault="006F1829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  <v:rect id="正方形/長方形 59" o:spid="_x0000_s1091" style="position:absolute;top:9573;width:2755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+7cQA&#10;AADbAAAADwAAAGRycy9kb3ducmV2LnhtbESP0WrCQBRE34X+w3ILfWs2FWprdJWSUhoDfWjqB1yy&#10;1ySYvRuz2yT+vSsIPg4zc4ZZbyfTioF611hW8BLFIIhLqxuuFOz/vp7fQTiPrLG1TArO5GC7eZit&#10;MdF25F8aCl+JAGGXoILa+y6R0pU1GXSR7YiDd7C9QR9kX0nd4xjgppXzOF5Igw2HhRo7Smsqj8W/&#10;UXBKy2H63ss3l38WmOXyZ2esVurpcfpYgfA0+Xv41s60gtclXL+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Gvu3EAAAA2wAAAA8AAAAAAAAAAAAAAAAAmAIAAGRycy9k&#10;b3ducmV2LnhtbFBLBQYAAAAABAAEAPUAAACJAwAAAAA=&#10;" fillcolor="white [3212]" strokecolor="#243f60 [1604]" strokeweight="1pt">
                      <v:textbox style="mso-fit-shape-to-text:t">
                        <w:txbxContent>
                          <w:p w:rsidR="006F1829" w:rsidRPr="006F1829" w:rsidRDefault="006F1829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  <v:rect id="正方形/長方形 61" o:spid="_x0000_s1092" style="position:absolute;top:12764;width:2755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4VsMA&#10;AADbAAAADwAAAGRycy9kb3ducmV2LnhtbESPQWvCQBSE74L/YXlCb2ZjD1bSrCKKNAZ6MM0PeGSf&#10;STD7Nma3Mf77bqHQ4zAz3zDpbjKdGGlwrWUFqygGQVxZ3XKtoPw6LTcgnEfW2FkmBU9ysNvOZykm&#10;2j74QmPhaxEg7BJU0HjfJ1K6qiGDLrI9cfCudjDogxxqqQd8BLjp5Gscr6XBlsNCgz0dGqpuxbdR&#10;cD9U4/RRyjeXHwvMcvl5NlYr9bKY9u8gPE3+P/zXzrSC9Qp+v4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4VsMAAADbAAAADwAAAAAAAAAAAAAAAACYAgAAZHJzL2Rv&#10;d25yZXYueG1sUEsFBgAAAAAEAAQA9QAAAIgDAAAAAA==&#10;" fillcolor="white [3212]" strokecolor="#243f60 [1604]" strokeweight="1pt">
                      <v:textbox style="mso-fit-shape-to-text:t">
                        <w:txbxContent>
                          <w:p w:rsidR="006F1829" w:rsidRPr="006F1829" w:rsidRDefault="006F1829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</v:group>
                </v:group>
                <v:group id="グループ化 74" o:spid="_x0000_s1093" style="position:absolute;left:11818;top:11731;width:51581;height:13539" coordsize="51581,13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正方形/長方形 63" o:spid="_x0000_s1094" style="position:absolute;width:51581;height:1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VJMIA&#10;AADbAAAADwAAAGRycy9kb3ducmV2LnhtbESPQYvCMBSE7wv+h/AEb2uqgmg1ioiu4s3ag8dH82yK&#10;zUtpsrb++83Cwh6HmfmGWW97W4sXtb5yrGAyTkAQF05XXCrIb8fPBQgfkDXWjknBmzxsN4OPNaba&#10;dXylVxZKESHsU1RgQmhSKX1hyKIfu4Y4eg/XWgxRtqXULXYRbms5TZK5tFhxXDDY0N5Q8cy+rYJu&#10;n/n71JS9OV8Wp6/LMj/m14NSo2G/W4EI1If/8F/7rBXMZ/D7Jf4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1UkwgAAANsAAAAPAAAAAAAAAAAAAAAAAJgCAABkcnMvZG93&#10;bnJldi54bWxQSwUGAAAAAAQABAD1AAAAhwMAAAAA&#10;" fillcolor="white [3212]" strokecolor="#243f60 [1604]" strokeweight="1pt">
                    <v:textbox>
                      <w:txbxContent>
                        <w:p w:rsidR="00B9534D" w:rsidRPr="00EA1AC0" w:rsidRDefault="00B9534D" w:rsidP="00B9534D">
                          <w:pPr>
                            <w:jc w:val="left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:sz w:val="18"/>
                              <w:szCs w:val="18"/>
                            </w:rPr>
                            <w:t>製品一覧</w:t>
                          </w:r>
                        </w:p>
                      </w:txbxContent>
                    </v:textbox>
                  </v:rect>
                  <v:line id="直線コネクタ 64" o:spid="_x0000_s1095" style="position:absolute;flip:y;visibility:visible;mso-wrap-style:square" from="1380,3105" to="49945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dao8UAAADbAAAADwAAAGRycy9kb3ducmV2LnhtbESPQWvCQBSE74L/YXlCL6KblhokzUba&#10;UqUXD0bt+TX7mgSzb0N2a9L+elcQPA4z8w2TrgbTiDN1rras4HEegSAurK65VHDYr2dLEM4ja2ws&#10;k4I/crDKxqMUE2173tE596UIEHYJKqi8bxMpXVGRQTe3LXHwfmxn0AfZlVJ32Ae4aeRTFMXSYM1h&#10;ocKW3isqTvmvUbD4PkXua9ObeHt8+3CLqS6O/1qph8nw+gLC0+Dv4Vv7UyuIn+H6JfwAm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dao8UAAADbAAAADwAAAAAAAAAA&#10;AAAAAAChAgAAZHJzL2Rvd25yZXYueG1sUEsFBgAAAAAEAAQA+QAAAJMDAAAAAA==&#10;" strokecolor="#d8d8d8 [2732]" strokeweight="14.25pt"/>
                  <v:line id="直線コネクタ 66" o:spid="_x0000_s1096" style="position:absolute;flip:y;visibility:visible;mso-wrap-style:square" from="1380,5175" to="49945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3FqsQAAADbAAAADwAAAGRycy9kb3ducmV2LnhtbESPQWvCQBSE7wX/w/KE3ppNJaQSXUUE&#10;teChNArt8bH7TEKzb0N2TdJ/3y0Uehxm5htmvZ1sKwbqfeNYwXOSgiDWzjRcKbheDk9LED4gG2wd&#10;k4Jv8rDdzB7WWBg38jsNZahEhLAvUEEdQldI6XVNFn3iOuLo3VxvMUTZV9L0OEa4beUiTXNpseG4&#10;UGNH+5r0V3m3Ck5Z5j92b3faox41psfz+XN6UepxPu1WIAJN4T/81341CvI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cWqxAAAANsAAAAPAAAAAAAAAAAA&#10;AAAAAKECAABkcnMvZG93bnJldi54bWxQSwUGAAAAAAQABAD5AAAAkgMAAAAA&#10;" strokecolor="#7f7f7f [1612]" strokeweight="14.25pt"/>
                  <v:line id="直線コネクタ 68" o:spid="_x0000_s1097" style="position:absolute;flip:y;visibility:visible;mso-wrap-style:square" from="1380,7246" to="49945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QpsEAAADbAAAADwAAAGRycy9kb3ducmV2LnhtbERPy4rCMBTdD8w/hDvgZhhTBYt0jKKi&#10;4saFj876TnNti81NaaKtfr1ZCC4P5z2ZdaYSN2pcaVnBoB+BIM6sLjlXcDquf8YgnEfWWFkmBXdy&#10;MJt+fkww0bblPd0OPhchhF2CCgrv60RKlxVk0PVtTRy4s20M+gCbXOoG2xBuKjmMolgaLDk0FFjT&#10;sqDscrgaBaP/S+T+Nq2Jd+li5UbfOksfWqneVzf/BeGp82/xy73VCuIwNnwJP0B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lCmwQAAANsAAAAPAAAAAAAAAAAAAAAA&#10;AKECAABkcnMvZG93bnJldi54bWxQSwUGAAAAAAQABAD5AAAAjwMAAAAA&#10;" strokecolor="#d8d8d8 [2732]" strokeweight="14.25pt"/>
                  <v:line id="直線コネクタ 70" o:spid="_x0000_s1098" style="position:absolute;flip:y;visibility:visible;mso-wrap-style:square" from="1380,9316" to="49945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FumMEAAADbAAAADwAAAGRycy9kb3ducmV2LnhtbERPz2vCMBS+C/sfwhN201Qpc9SmpQhz&#10;gocxN5jHR/LWljUvpYlt/e+Xw2DHj+93Xs62EyMNvnWsYLNOQBBrZ1quFXx+vKyeQfiAbLBzTAru&#10;5KEsHhY5ZsZN/E7jJdQihrDPUEETQp9J6XVDFv3a9cSR+3aDxRDhUEsz4BTDbSe3SfIkLbYcGxrs&#10;6dCQ/rncrILXNPVf1duNDqgnjcnxfL7OO6Uel3O1BxFoDv/iP/fJKNjF9fFL/AG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W6YwQAAANsAAAAPAAAAAAAAAAAAAAAA&#10;AKECAABkcnMvZG93bnJldi54bWxQSwUGAAAAAAQABAD5AAAAjwMAAAAA&#10;" strokecolor="#7f7f7f [1612]" strokeweight="14.25pt"/>
                  <v:line id="直線コネクタ 71" o:spid="_x0000_s1099" style="position:absolute;flip:y;visibility:visible;mso-wrap-style:square" from="1380,11473" to="49945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lv5sMAAADbAAAADwAAAGRycy9kb3ducmV2LnhtbESPT4vCMBTE74LfITxhL6KpC7pSjbIr&#10;Knvx4N/zs3m2xealNNHW/fRGEPY4zMxvmOm8MYW4U+VyywoG/QgEcWJ1zqmCw37VG4NwHlljYZkU&#10;PMjBfNZuTTHWtuYt3Xc+FQHCLkYFmfdlLKVLMjLo+rYkDt7FVgZ9kFUqdYV1gJtCfkbRSBrMOSxk&#10;WNIio+S6uxkFw/M1cqd1bUab48/SDbs6Of5ppT46zfcEhKfG/4ff7V+t4GsA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5b+bDAAAA2wAAAA8AAAAAAAAAAAAA&#10;AAAAoQIAAGRycy9kb3ducmV2LnhtbFBLBQYAAAAABAAEAPkAAACRAwAAAAA=&#10;" strokecolor="#d8d8d8 [2732]" strokeweight="14.25pt"/>
                </v:group>
                <v:group id="グループ化 75" o:spid="_x0000_s1100" style="position:absolute;left:11818;top:26138;width:51581;height:13538" coordsize="51581,13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正方形/長方形 77" o:spid="_x0000_s1101" style="position:absolute;width:51581;height:1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XF+sMA&#10;AADbAAAADwAAAGRycy9kb3ducmV2LnhtbESPT4vCMBTE7wt+h/AEb2uqB/9Uo4joKt6sPXh8NM+m&#10;2LyUJmvrt98sLOxxmJnfMOttb2vxotZXjhVMxgkI4sLpiksF+e34uQDhA7LG2jEpeJOH7WbwscZU&#10;u46v9MpCKSKEfYoKTAhNKqUvDFn0Y9cQR+/hWoshyraUusUuwm0tp0kykxYrjgsGG9obKp7Zt1XQ&#10;7TN/n5qyN+fL4vR1WebH/HpQajTsdysQgfrwH/5rn7WC+Rx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XF+sMAAADbAAAADwAAAAAAAAAAAAAAAACYAgAAZHJzL2Rv&#10;d25yZXYueG1sUEsFBgAAAAAEAAQA9QAAAIgDAAAAAA==&#10;" fillcolor="white [3212]" strokecolor="#243f60 [1604]" strokeweight="1pt">
                    <v:textbox>
                      <w:txbxContent>
                        <w:p w:rsidR="00B9534D" w:rsidRPr="00EA1AC0" w:rsidRDefault="00B9534D" w:rsidP="00B9534D">
                          <w:pPr>
                            <w:jc w:val="left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:sz w:val="18"/>
                              <w:szCs w:val="18"/>
                            </w:rPr>
                            <w:t>構成部品</w:t>
                          </w:r>
                        </w:p>
                      </w:txbxContent>
                    </v:textbox>
                  </v:rect>
                  <v:line id="直線コネクタ 78" o:spid="_x0000_s1102" style="position:absolute;flip:y;visibility:visible;mso-wrap-style:square" from="1380,3105" to="49945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Ge8EAAADbAAAADwAAAGRycy9kb3ducmV2LnhtbERPy4rCMBTdD/gP4QpuBk0VfFCNouKI&#10;m1lYH+trc22LzU1pMrb69ZPFwCwP571YtaYUT6pdYVnBcBCBIE6tLjhTcD599WcgnEfWWFomBS9y&#10;sFp2PhYYa9vwkZ6Jz0QIYRejgtz7KpbSpTkZdANbEQfubmuDPsA6k7rGJoSbUo6iaCINFhwacqxo&#10;m1P6SH6MgvHtEbnrvjGT78tm58afOr28tVK9brueg/DU+n/xn/ugFUzD2PAl/AC5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Q8Z7wQAAANsAAAAPAAAAAAAAAAAAAAAA&#10;AKECAABkcnMvZG93bnJldi54bWxQSwUGAAAAAAQABAD5AAAAjwMAAAAA&#10;" strokecolor="#d8d8d8 [2732]" strokeweight="14.25pt"/>
                  <v:line id="直線コネクタ 87" o:spid="_x0000_s1103" style="position:absolute;flip:y;visibility:visible;mso-wrap-style:square" from="1380,5175" to="49945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2Gy8IAAADbAAAADwAAAGRycy9kb3ducmV2LnhtbESPT4vCMBTE74LfITzBm6aKqFSjiOAf&#10;8LCsu6DHR/Jsi81LaaKt394IC3scZuY3zHLd2lI8qfaFYwWjYQKCWDtTcKbg92c3mIPwAdlg6ZgU&#10;vMjDetXtLDE1ruFvep5DJiKEfYoK8hCqVEqvc7Loh64ijt7N1RZDlHUmTY1NhNtSjpNkKi0WHBdy&#10;rGibk76fH1bBYTLxl83Xg7aoG43J/nS6tjOl+r12swARqA3/4b/20SiYz+DzJf4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2Gy8IAAADbAAAADwAAAAAAAAAAAAAA&#10;AAChAgAAZHJzL2Rvd25yZXYueG1sUEsFBgAAAAAEAAQA+QAAAJADAAAAAA==&#10;" strokecolor="#7f7f7f [1612]" strokeweight="14.25pt"/>
                  <v:line id="直線コネクタ 97" o:spid="_x0000_s1104" style="position:absolute;flip:y;visibility:visible;mso-wrap-style:square" from="1380,7246" to="49945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C088UAAADbAAAADwAAAGRycy9kb3ducmV2LnhtbESPQWvCQBSE74L/YXmFXkQ3FrRtzEa0&#10;aPHioan2/My+JsHs25DdmrS/visIHoeZ+YZJlr2pxYVaV1lWMJ1EIIhzqysuFBw+t+MXEM4ja6wt&#10;k4JfcrBMh4MEY207/qBL5gsRIOxiVFB638RSurwkg25iG+LgfdvWoA+yLaRusQtwU8unKJpLgxWH&#10;hRIbeispP2c/RsHsdI7c13tn5vvjeuNmI50f/7RSjw/9agHCU+/v4Vt7pxW8PsP1S/gBM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C088UAAADbAAAADwAAAAAAAAAA&#10;AAAAAAChAgAAZHJzL2Rvd25yZXYueG1sUEsFBgAAAAAEAAQA+QAAAJMDAAAAAA==&#10;" strokecolor="#d8d8d8 [2732]" strokeweight="14.25pt"/>
                  <v:line id="直線コネクタ 98" o:spid="_x0000_s1105" style="position:absolute;flip:y;visibility:visible;mso-wrap-style:square" from="1380,9316" to="49945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EZMAAAADbAAAADwAAAGRycy9kb3ducmV2LnhtbERPy4rCMBTdC/5DuAPuNB0RHx2jiOAD&#10;XIidAWd5Se60ZZqb0kRb/94sBJeH816uO1uJOzW+dKzgc5SAINbOlJwr+PneDecgfEA2WDkmBQ/y&#10;sF71e0tMjWv5Qvcs5CKGsE9RQRFCnUrpdUEW/cjVxJH7c43FEGGTS9NgG8NtJcdJMpUWS44NBda0&#10;LUj/Zzer4DCZ+OvmfKMt6lZjsj+dfruZUoOPbvMFIlAX3uKX+2gULOLY+CX+AL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bhGTAAAAA2wAAAA8AAAAAAAAAAAAAAAAA&#10;oQIAAGRycy9kb3ducmV2LnhtbFBLBQYAAAAABAAEAPkAAACOAwAAAAA=&#10;" strokecolor="#7f7f7f [1612]" strokeweight="14.25pt"/>
                  <v:line id="直線コネクタ 99" o:spid="_x0000_s1106" style="position:absolute;flip:y;visibility:visible;mso-wrap-style:square" from="1380,11473" to="49945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OFGsUAAADbAAAADwAAAGRycy9kb3ducmV2LnhtbESPQWvCQBSE7wX/w/IEL0U3FSKaugYr&#10;tnjpwbR6fs0+k2D2bchuk9Rf3y0UPA4z8w2zTgdTi45aV1lW8DSLQBDnVldcKPj8eJ0uQTiPrLG2&#10;TAp+yEG6GT2sMdG25yN1mS9EgLBLUEHpfZNI6fKSDLqZbYiDd7GtQR9kW0jdYh/gppbzKFpIgxWH&#10;hRIb2pWUX7NvoyD+ukbu/NabxfvpZe/iR52fblqpyXjYPoPwNPh7+L990ApWK/j7En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OFGsUAAADbAAAADwAAAAAAAAAA&#10;AAAAAAChAgAAZHJzL2Rvd25yZXYueG1sUEsFBgAAAAAEAAQA+QAAAJMDAAAAAA==&#10;" strokecolor="#d8d8d8 [2732]" strokeweight="14.25pt"/>
                </v:group>
                <v:group id="グループ化 107" o:spid="_x0000_s1107" style="position:absolute;left:11818;top:40544;width:51581;height:9567" coordsize="51581,9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rect id="正方形/長方形 101" o:spid="_x0000_s1108" style="position:absolute;width:51581;height:9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8Pg8EA&#10;AADcAAAADwAAAGRycy9kb3ducmV2LnhtbERPS4vCMBC+C/sfwix4s6keRLtGEVkfeLP24HFoZpti&#10;MylN1nb//UYQvM3H95zVZrCNeFDna8cKpkkKgrh0uuZKQXHdTxYgfEDW2DgmBX/kYbP+GK0w067n&#10;Cz3yUIkYwj5DBSaENpPSl4Ys+sS1xJH7cZ3FEGFXSd1hH8NtI2dpOpcWa44NBlvaGSrv+a9V0O9y&#10;f5uZajCn8+J4OC+LfXH5Vmr8OWy/QAQawlv8cp90nJ9O4flMv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fD4PBAAAA3AAAAA8AAAAAAAAAAAAAAAAAmAIAAGRycy9kb3du&#10;cmV2LnhtbFBLBQYAAAAABAAEAPUAAACGAwAAAAA=&#10;" fillcolor="white [3212]" strokecolor="#243f60 [1604]" strokeweight="1pt">
                    <v:textbox>
                      <w:txbxContent>
                        <w:p w:rsidR="00B9534D" w:rsidRPr="00EA1AC0" w:rsidRDefault="00B9534D" w:rsidP="00B9534D">
                          <w:pPr>
                            <w:jc w:val="left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:sz w:val="18"/>
                              <w:szCs w:val="18"/>
                            </w:rPr>
                            <w:t>溶接情報</w:t>
                          </w:r>
                        </w:p>
                      </w:txbxContent>
                    </v:textbox>
                  </v:rect>
                  <v:line id="直線コネクタ 102" o:spid="_x0000_s1109" style="position:absolute;flip:y;visibility:visible;mso-wrap-style:square" from="1380,3105" to="49945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wZsMAAADcAAAADwAAAGRycy9kb3ducmV2LnhtbERPS2vCQBC+F/wPywheiu4qKBJdpS1W&#10;eunBRzyP2WkSzM6G7Nak/nq3IHibj+85y3VnK3GlxpeONYxHCgRx5kzJuYbj4XM4B+EDssHKMWn4&#10;Iw/rVe9liYlxLe/oug+5iCHsE9RQhFAnUvqsIIt+5GriyP24xmKIsMmlabCN4baSE6Vm0mLJsaHA&#10;mj4Kyi77X6ther4of9q2dvadvm/89NVk6c1oPeh3bwsQgbrwFD/cXybOVxP4fyZe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UsGbDAAAA3AAAAA8AAAAAAAAAAAAA&#10;AAAAoQIAAGRycy9kb3ducmV2LnhtbFBLBQYAAAAABAAEAPkAAACRAwAAAAA=&#10;" strokecolor="#d8d8d8 [2732]" strokeweight="14.25pt"/>
                  <v:line id="直線コネクタ 103" o:spid="_x0000_s1110" style="position:absolute;flip:y;visibility:visible;mso-wrap-style:square" from="1380,5175" to="49945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YpcIAAADcAAAADwAAAGRycy9kb3ducmV2LnhtbERP32vCMBB+F/wfwgl708RNnHRNRYRt&#10;gg9DJ2yPR3Jri82lNNHW/34ZDHy7j+/n5evBNeJKXag9a5jPFAhi423NpYbT5+t0BSJEZIuNZ9Jw&#10;owDrYjzKMbO+5wNdj7EUKYRDhhqqGNtMymAqchhmviVO3I/vHMYEu1LaDvsU7hr5qNRSOqw5NVTY&#10;0rYicz5enIb3xSJ8bT4utEXTG1Rv+/338Kz1w2TYvICINMS7+N+9s2m+eoK/Z9IF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CYpcIAAADcAAAADwAAAAAAAAAAAAAA&#10;AAChAgAAZHJzL2Rvd25yZXYueG1sUEsFBgAAAAAEAAQA+QAAAJADAAAAAA==&#10;" strokecolor="#7f7f7f [1612]" strokeweight="14.25pt"/>
                  <v:line id="直線コネクタ 104" o:spid="_x0000_s1111" style="position:absolute;flip:y;visibility:visible;mso-wrap-style:square" from="1380,7246" to="49945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GNicMAAADcAAAADwAAAGRycy9kb3ducmV2LnhtbERPS2sCMRC+C/6HMIIXqYmlStkaRaVK&#10;Lx7q6zxupruLm8myie62v94IQm/z8T1nOm9tKW5U+8KxhtFQgSBOnSk403DYr1/eQfiAbLB0TBp+&#10;ycN81u1MMTGu4W+67UImYgj7BDXkIVSJlD7NyaIfuoo4cj+uthgirDNpamxiuC3lq1ITabHg2JBj&#10;Rauc0svuajWMzxflT5vGTrbH5acfD0x6/DNa93vt4gNEoDb8i5/uLxPnqzd4PBMv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xjYnDAAAA3AAAAA8AAAAAAAAAAAAA&#10;AAAAoQIAAGRycy9kb3ducmV2LnhtbFBLBQYAAAAABAAEAPkAAACRAwAAAAA=&#10;" strokecolor="#d8d8d8 [2732]" strokeweight="14.25pt"/>
                </v:group>
                <v:rect id="正方形/長方形 108" o:spid="_x0000_s1112" style="position:absolute;left:7763;top:5089;width:6211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6j8YA&#10;AADcAAAADwAAAGRycy9kb3ducmV2LnhtbESPQU/DMAyF70j8h8hIuyCWsgmEyrJpYpu0iRNlB46m&#10;MWlF41RJtrX/fj4gcbP1nt/7vFgNvlNniqkNbOBxWoAiroNt2Rk4fu4eXkCljGyxC0wGRkqwWt7e&#10;LLC04cIfdK6yUxLCqUQDTc59qXWqG/KYpqEnFu0nRI9Z1ui0jXiRcN/pWVE8a48tS0ODPb01VP9W&#10;J29g+/Qd03i/iTx7H6vD9svNj2tnzORuWL+CyjTkf/Pf9d4KfiG08oxM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26j8YAAADcAAAADwAAAAAAAAAAAAAAAACYAgAAZHJz&#10;L2Rvd25yZXYueG1sUEsFBgAAAAAEAAQA9QAAAIsDAAAAAA==&#10;" fillcolor="white [3212]" strokecolor="#243f60 [1604]" strokeweight="1pt">
                  <v:textbox>
                    <w:txbxContent>
                      <w:p w:rsidR="000023CF" w:rsidRPr="00EA1AC0" w:rsidRDefault="000023CF" w:rsidP="000023CF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型板</w:t>
                        </w:r>
                      </w:p>
                    </w:txbxContent>
                  </v:textbox>
                </v:rect>
                <v:rect id="正方形/長方形 109" o:spid="_x0000_s1113" style="position:absolute;left:14751;top:5089;width:621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EfFMMA&#10;AADcAAAADwAAAGRycy9kb3ducmV2LnhtbERPTWsCMRC9F/wPYYReima1VHQ1ilgLLT119eBx3IzZ&#10;xc1kSVLd/fdNodDbPN7nrDadbcSNfKgdK5iMMxDEpdM1GwXHw9toDiJEZI2NY1LQU4DNevCwwly7&#10;O3/RrYhGpBAOOSqoYmxzKUNZkcUwdi1x4i7OW4wJeiO1x3sKt42cZtlMWqw5NVTY0q6i8lp8WwX7&#10;l7MP/dOr5+lnX3zsT+b5uDVKPQ677RJEpC7+i//c7zrNzxbw+0y6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EfFMMAAADcAAAADwAAAAAAAAAAAAAAAACYAgAAZHJzL2Rv&#10;d25yZXYueG1sUEsFBgAAAAAEAAQA9QAAAIgDAAAAAA==&#10;" fillcolor="white [3212]" strokecolor="#243f60 [1604]" strokeweight="1pt">
                  <v:textbox>
                    <w:txbxContent>
                      <w:p w:rsidR="00630C16" w:rsidRPr="00EA1AC0" w:rsidRDefault="00630C16" w:rsidP="00630C16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部品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F770E">
        <w:br w:type="page"/>
      </w:r>
    </w:p>
    <w:p w:rsidR="00EF770E" w:rsidRPr="00370C74" w:rsidRDefault="009911AA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F978D4" wp14:editId="0E9D45EB">
                <wp:simplePos x="0" y="0"/>
                <wp:positionH relativeFrom="column">
                  <wp:posOffset>60487</wp:posOffset>
                </wp:positionH>
                <wp:positionV relativeFrom="paragraph">
                  <wp:posOffset>153035</wp:posOffset>
                </wp:positionV>
                <wp:extent cx="2621915" cy="439420"/>
                <wp:effectExtent l="0" t="0" r="0" b="0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AA" w:rsidRPr="00EF770E" w:rsidRDefault="009911AA" w:rsidP="00DB0967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</w:t>
                            </w:r>
                            <w:r w:rsidR="00133922">
                              <w:rPr>
                                <w:rFonts w:ascii="游ゴシック Light" w:eastAsia="游ゴシック Light" w:hAnsi="游ゴシック Light" w:hint="eastAsia"/>
                              </w:rPr>
                              <w:t>REAL4工事データ取り込み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6" o:spid="_x0000_s1114" type="#_x0000_t202" style="position:absolute;margin-left:4.75pt;margin-top:12.05pt;width:206.45pt;height:34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" filled="f" stroked="f" strokeweight=".5pt">
                <v:textbox>
                  <w:txbxContent>
                    <w:p w:rsidR="009911AA" w:rsidRPr="00EF770E" w:rsidRDefault="009911AA" w:rsidP="00DB0967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</w:t>
                      </w:r>
                      <w:r w:rsidR="00133922">
                        <w:rPr>
                          <w:rFonts w:ascii="游ゴシック Light" w:eastAsia="游ゴシック Light" w:hAnsi="游ゴシック Light" w:hint="eastAsia"/>
                        </w:rPr>
                        <w:t>REAL4工事データ取り込み</w:t>
                      </w:r>
                    </w:p>
                  </w:txbxContent>
                </v:textbox>
              </v:shape>
            </w:pict>
          </mc:Fallback>
        </mc:AlternateContent>
      </w:r>
    </w:p>
    <w:p w:rsidR="00106252" w:rsidRDefault="00106252">
      <w:pPr>
        <w:widowControl/>
        <w:jc w:val="left"/>
      </w:pPr>
    </w:p>
    <w:p w:rsidR="009911AA" w:rsidRDefault="009911AA" w:rsidP="00B16A53"/>
    <w:p w:rsidR="009911AA" w:rsidRDefault="00FD6C6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A555E5" wp14:editId="69DCFD6B">
                <wp:simplePos x="0" y="0"/>
                <wp:positionH relativeFrom="column">
                  <wp:posOffset>2213449</wp:posOffset>
                </wp:positionH>
                <wp:positionV relativeFrom="paragraph">
                  <wp:posOffset>7694768</wp:posOffset>
                </wp:positionV>
                <wp:extent cx="4188858" cy="903767"/>
                <wp:effectExtent l="0" t="0" r="0" b="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858" cy="90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61" w:rsidRPr="00EF770E" w:rsidRDefault="00FD6C6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新規追加された製品、削除された製品、変更のあった製品の確認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5" o:spid="_x0000_s1115" type="#_x0000_t202" style="position:absolute;margin-left:174.3pt;margin-top:605.9pt;width:329.85pt;height:7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" filled="f" stroked="f" strokeweight=".5pt">
                <v:textbox>
                  <w:txbxContent>
                    <w:p w:rsidR="00FD6C61" w:rsidRPr="00EF770E" w:rsidRDefault="00FD6C6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新規追加された製品、削除された製品、変更のあった製品の確認</w:t>
                      </w:r>
                    </w:p>
                  </w:txbxContent>
                </v:textbox>
              </v:shape>
            </w:pict>
          </mc:Fallback>
        </mc:AlternateContent>
      </w:r>
      <w:r w:rsidR="00955A1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014E91" wp14:editId="66300869">
                <wp:simplePos x="0" y="0"/>
                <wp:positionH relativeFrom="column">
                  <wp:posOffset>129466</wp:posOffset>
                </wp:positionH>
                <wp:positionV relativeFrom="paragraph">
                  <wp:posOffset>4409307</wp:posOffset>
                </wp:positionV>
                <wp:extent cx="5294630" cy="2987749"/>
                <wp:effectExtent l="0" t="0" r="20320" b="22225"/>
                <wp:wrapNone/>
                <wp:docPr id="133" name="正方形/長方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630" cy="2987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3" o:spid="_x0000_s1026" style="position:absolute;left:0;text-align:left;margin-left:10.2pt;margin-top:347.2pt;width:416.9pt;height:235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" fillcolor="white [3212]" strokecolor="#243f60 [1604]" strokeweight="1pt"/>
            </w:pict>
          </mc:Fallback>
        </mc:AlternateContent>
      </w:r>
      <w:r w:rsidR="00955A12"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5BBF882C" wp14:editId="5DD7ECA1">
                <wp:simplePos x="0" y="0"/>
                <wp:positionH relativeFrom="column">
                  <wp:posOffset>2808191</wp:posOffset>
                </wp:positionH>
                <wp:positionV relativeFrom="paragraph">
                  <wp:posOffset>4536440</wp:posOffset>
                </wp:positionV>
                <wp:extent cx="2423795" cy="2583711"/>
                <wp:effectExtent l="0" t="0" r="14605" b="26670"/>
                <wp:wrapNone/>
                <wp:docPr id="184" name="グループ化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795" cy="2583711"/>
                          <a:chOff x="0" y="0"/>
                          <a:chExt cx="2423795" cy="2583711"/>
                        </a:xfrm>
                      </wpg:grpSpPr>
                      <wps:wsp>
                        <wps:cNvPr id="185" name="正方形/長方形 185"/>
                        <wps:cNvSpPr/>
                        <wps:spPr>
                          <a:xfrm>
                            <a:off x="0" y="457200"/>
                            <a:ext cx="2423795" cy="21265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直線コネクタ 186"/>
                        <wps:cNvCnPr/>
                        <wps:spPr>
                          <a:xfrm>
                            <a:off x="212651" y="733646"/>
                            <a:ext cx="192087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線コネクタ 187"/>
                        <wps:cNvCnPr/>
                        <wps:spPr>
                          <a:xfrm>
                            <a:off x="212651" y="946297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線コネクタ 188"/>
                        <wps:cNvCnPr/>
                        <wps:spPr>
                          <a:xfrm>
                            <a:off x="212651" y="1158949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線コネクタ 189"/>
                        <wps:cNvCnPr/>
                        <wps:spPr>
                          <a:xfrm>
                            <a:off x="212651" y="1371600"/>
                            <a:ext cx="191833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線コネクタ 190"/>
                        <wps:cNvCnPr/>
                        <wps:spPr>
                          <a:xfrm>
                            <a:off x="212651" y="1605516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線コネクタ 191"/>
                        <wps:cNvCnPr/>
                        <wps:spPr>
                          <a:xfrm>
                            <a:off x="212651" y="1818167"/>
                            <a:ext cx="191833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線コネクタ 192"/>
                        <wps:cNvCnPr/>
                        <wps:spPr>
                          <a:xfrm>
                            <a:off x="212651" y="2041451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線コネクタ 193"/>
                        <wps:cNvCnPr/>
                        <wps:spPr>
                          <a:xfrm>
                            <a:off x="212651" y="2254102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正方形/長方形 194"/>
                        <wps:cNvSpPr/>
                        <wps:spPr>
                          <a:xfrm>
                            <a:off x="0" y="0"/>
                            <a:ext cx="2115820" cy="457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5A12" w:rsidRPr="00ED7E04" w:rsidRDefault="00955A12" w:rsidP="00ED7E0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既存製品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84" o:spid="_x0000_s1116" style="position:absolute;margin-left:221.1pt;margin-top:357.2pt;width:190.85pt;height:203.45pt;z-index:251895808" coordsize="24237,25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">
                <v:rect id="正方形/長方形 185" o:spid="_x0000_s1117" style="position:absolute;top:4572;width:24237;height:2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8WS8MA&#10;AADcAAAADwAAAGRycy9kb3ducmV2LnhtbERPTWsCMRC9F/ofwhR6KZrVoshqFFELlZ5cPXgcN9Ps&#10;0s1kSaLu/ntTKPQ2j/c5i1VnG3EjH2rHCkbDDARx6XTNRsHp+DGYgQgRWWPjmBT0FGC1fH5aYK7d&#10;nQ90K6IRKYRDjgqqGNtcylBWZDEMXUucuG/nLcYEvZHa4z2F20aOs2wqLdacGipsaVNR+VNcrYLd&#10;5OJD/7b1PP7qi/3ubN5Pa6PU60u3noOI1MV/8Z/7U6f5swn8PpMu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8WS8MAAADcAAAADwAAAAAAAAAAAAAAAACYAgAAZHJzL2Rv&#10;d25yZXYueG1sUEsFBgAAAAAEAAQA9QAAAIgDAAAAAA==&#10;" fillcolor="white [3212]" strokecolor="#243f60 [1604]" strokeweight="1pt"/>
                <v:line id="直線コネクタ 186" o:spid="_x0000_s1118" style="position:absolute;visibility:visible;mso-wrap-style:square" from="2126,7336" to="21335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p6IcIAAADcAAAADwAAAGRycy9kb3ducmV2LnhtbERPTWsCMRC9F/wPYQRvNWtBu6xGEbHg&#10;wUNrK3gcNuNmdTNZkqyu/94UCr3N433OYtXbRtzIh9qxgsk4A0FcOl1zpeDn++M1BxEissbGMSl4&#10;UIDVcvCywEK7O3/R7RArkUI4FKjAxNgWUobSkMUwdi1x4s7OW4wJ+kpqj/cUbhv5lmUzabHm1GCw&#10;pY2h8nrorIL9ZXp9l9wct4+z/ey83pm8Oyk1GvbrOYhIffwX/7l3Os3PZ/D7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p6IcIAAADcAAAADwAAAAAAAAAAAAAA&#10;AAChAgAAZHJzL2Rvd25yZXYueG1sUEsFBgAAAAAEAAQA+QAAAJADAAAAAA==&#10;" strokecolor="#d8d8d8 [2732]" strokeweight="11.25pt"/>
                <v:line id="直線コネクタ 187" o:spid="_x0000_s1119" style="position:absolute;visibility:visible;mso-wrap-style:square" from="2126,9462" to="21316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gUMAAAADcAAAADwAAAGRycy9kb3ducmV2LnhtbERPTYvCMBC9C/sfwix401RFLdVUlgVB&#10;EASr7HloZtvSZFKaqPXfbxYEb/N4n7PdDdaIO/W+caxgNk1AEJdON1wpuF72kxSED8gajWNS8CQP&#10;u/xjtMVMuwef6V6ESsQQ9hkqqEPoMil9WZNFP3UdceR+XW8xRNhXUvf4iOHWyHmSrKTFhmNDjR19&#10;11S2xc0qWCU/7mzc4nBcUtMd24FMWZyUGn8OXxsQgYbwFr/cBx3np2v4fyZeI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ZIFDAAAAA3AAAAA8AAAAAAAAAAAAAAAAA&#10;oQIAAGRycy9kb3ducmV2LnhtbFBLBQYAAAAABAAEAPkAAACOAwAAAAA=&#10;" strokecolor="#7f7f7f [1612]" strokeweight="11.25pt"/>
                <v:line id="直線コネクタ 188" o:spid="_x0000_s1120" style="position:absolute;visibility:visible;mso-wrap-style:square" from="2126,11589" to="21316,1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LyMUAAADcAAAADwAAAGRycy9kb3ducmV2LnhtbESPQWvDMAyF74P9B6PBbquzwtaQ1S1j&#10;rNBDD2u3wY4iVuOssRxsp03/fXUo9Cbxnt77NF+OvlNHiqkNbOB5UoAiroNtuTHw8716KkGljGyx&#10;C0wGzpRgubi/m2Nlw4m3dNzlRkkIpwoNuJz7SutUO/KYJqEnFm0foscsa2y0jXiScN/paVG8ao8t&#10;S4PDnj4c1Yfd4A1s/l8OM83d7+d577+GaNeuHP6MeXwY399AZRrzzXy9XlvBL4VWnpEJ9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lLyMUAAADcAAAADwAAAAAAAAAA&#10;AAAAAAChAgAAZHJzL2Rvd25yZXYueG1sUEsFBgAAAAAEAAQA+QAAAJMDAAAAAA==&#10;" strokecolor="#d8d8d8 [2732]" strokeweight="11.25pt"/>
                <v:line id="直線コネクタ 189" o:spid="_x0000_s1121" style="position:absolute;visibility:visible;mso-wrap-style:square" from="2126,13716" to="2130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Rub8AAADcAAAADwAAAGRycy9kb3ducmV2LnhtbERPTYvCMBC9C/6HMMLeNNVF0WoqIiwI&#10;gmBd9jw0Y1uaTEoTtfvvjSB4m8f7nM22t0bcqfO1YwXTSQKCuHC65lLB7+VnvAThA7JG45gU/JOH&#10;bTYcbDDV7sFnuuehFDGEfYoKqhDaVEpfVGTRT1xLHLmr6yyGCLtS6g4fMdwaOUuShbRYc2yosKV9&#10;RUWT36yCRfLnzsZ9H45zqttj05Mp8pNSX6N+twYRqA8f8dt90HH+cgWvZ+IFMns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coRub8AAADcAAAADwAAAAAAAAAAAAAAAACh&#10;AgAAZHJzL2Rvd25yZXYueG1sUEsFBgAAAAAEAAQA+QAAAI0DAAAAAA==&#10;" strokecolor="#7f7f7f [1612]" strokeweight="11.25pt"/>
                <v:line id="直線コネクタ 190" o:spid="_x0000_s1122" style="position:absolute;visibility:visible;mso-wrap-style:square" from="2126,16055" to="21316,1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iJ8cAAADcAAAADwAAAGRycy9kb3ducmV2LnhtbESPQWvCQBCF74L/YRnBm27qQWrqKq0i&#10;WCiisZfeptkxiWZnQ3araX+9cxB6m+G9ee+b+bJztbpSGyrPBp7GCSji3NuKCwOfx83oGVSIyBZr&#10;z2TglwIsF/3eHFPrb3ygaxYLJSEcUjRQxtikWoe8JIdh7Bti0U6+dRhlbQttW7xJuKv1JEmm2mHF&#10;0lBiQ6uS8kv24wwUX++b/SE7nz5W3ffbebc9/l14bcxw0L2+gIrUxX/z43prBX8m+PKMTK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KmInxwAAANwAAAAPAAAAAAAA&#10;AAAAAAAAAKECAABkcnMvZG93bnJldi54bWxQSwUGAAAAAAQABAD5AAAAlQMAAAAA&#10;" strokecolor="#c0504d [3205]" strokeweight="11.25pt"/>
                <v:line id="直線コネクタ 191" o:spid="_x0000_s1123" style="position:absolute;visibility:visible;mso-wrap-style:square" from="2126,18181" to="21309,1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WLYsAAAADcAAAADwAAAGRycy9kb3ducmV2LnhtbERPTYvCMBC9C/sfwix4s2kVZbcaRQRB&#10;EATrsuehGdtiMilNrPXfbxYEb/N4n7PaDNaInjrfOFaQJSkI4tLphisFP5f95AuED8gajWNS8CQP&#10;m/XHaIW5dg8+U1+ESsQQ9jkqqENocyl9WZNFn7iWOHJX11kMEXaV1B0+Yrg1cpqmC2mx4dhQY0u7&#10;mspbcbcKFumvOxs3Oxzn1LTH20CmLE5KjT+H7RJEoCG8xS/3Qcf53xn8PxMv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li2LAAAAA3AAAAA8AAAAAAAAAAAAAAAAA&#10;oQIAAGRycy9kb3ducmV2LnhtbFBLBQYAAAAABAAEAPkAAACOAwAAAAA=&#10;" strokecolor="#7f7f7f [1612]" strokeweight="11.25pt"/>
                <v:line id="直線コネクタ 192" o:spid="_x0000_s1124" style="position:absolute;visibility:visible;mso-wrap-style:square" from="2126,20414" to="21316,2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jq/8IAAADcAAAADwAAAGRycy9kb3ducmV2LnhtbERPTWsCMRC9F/wPYYTearZC1a5GEVHw&#10;4KHaFjwOm3GzdTNZkqyu/74RBG/zeJ8zW3S2FhfyoXKs4H2QgSAunK64VPDzvXmbgAgRWWPtmBTc&#10;KMBi3nuZYa7dlfd0OcRSpBAOOSowMTa5lKEwZDEMXEOcuJPzFmOCvpTa4zWF21oOs2wkLVacGgw2&#10;tDJUnA+tVbD7+ziPJde/69vJfrVeb82kPSr12u+WUxCRuvgUP9xbneZ/DuH+TLp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jq/8IAAADcAAAADwAAAAAAAAAAAAAA&#10;AAChAgAAZHJzL2Rvd25yZXYueG1sUEsFBgAAAAAEAAQA+QAAAJADAAAAAA==&#10;" strokecolor="#d8d8d8 [2732]" strokeweight="11.25pt"/>
                <v:line id="直線コネクタ 193" o:spid="_x0000_s1125" style="position:absolute;visibility:visible;mso-wrap-style:square" from="2126,22541" to="21316,2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uwjr8AAADcAAAADwAAAGRycy9kb3ducmV2LnhtbERPTYvCMBC9C/6HMII3TV1R1moqsiAI&#10;gmBdPA/N2JYmk9JErf/eCAt7m8f7nM22t0Y8qPO1YwWzaQKCuHC65lLB72U/+QbhA7JG45gUvMjD&#10;NhsONphq9+QzPfJQihjCPkUFVQhtKqUvKrLop64ljtzNdRZDhF0pdYfPGG6N/EqSpbRYc2yosKWf&#10;ioomv1sFy+TqzsbND8cF1e2x6ckU+Ump8ajfrUEE6sO/+M990HH+ag6fZ+IFMn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fuwjr8AAADcAAAADwAAAAAAAAAAAAAAAACh&#10;AgAAZHJzL2Rvd25yZXYueG1sUEsFBgAAAAAEAAQA+QAAAI0DAAAAAA==&#10;" strokecolor="#7f7f7f [1612]" strokeweight="11.25pt"/>
                <v:rect id="正方形/長方形 194" o:spid="_x0000_s1126" style="position:absolute;width:211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BEsEA&#10;AADcAAAADwAAAGRycy9kb3ducmV2LnhtbERPTWsCMRC9C/6HMIXeNNtSRFej1EJpiwdR2/uYjLtL&#10;N5MlibvrvzeC4G0e73MWq97WoiUfKscKXsYZCGLtTMWFgt/D52gKIkRkg7VjUnChAKvlcLDA3LiO&#10;d9TuYyFSCIccFZQxNrmUQZdkMYxdQ5y4k/MWY4K+kMZjl8JtLV+zbCItVpwaSmzooyT9vz9bBX/u&#10;tO6sPvJPe9lW56+N13q6Uer5qX+fg4jUx4f47v42af7sD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wRLBAAAA3AAAAA8AAAAAAAAAAAAAAAAAmAIAAGRycy9kb3du&#10;cmV2LnhtbFBLBQYAAAAABAAEAPUAAACGAwAAAAA=&#10;" filled="f" stroked="f" strokeweight="1pt">
                  <v:textbox>
                    <w:txbxContent>
                      <w:p w:rsidR="00955A12" w:rsidRPr="00ED7E04" w:rsidRDefault="00955A12" w:rsidP="00ED7E04">
                        <w:pPr>
                          <w:jc w:val="left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8"/>
                            <w:szCs w:val="28"/>
                          </w:rPr>
                          <w:t>既存製品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55A12"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F9DC4DD" wp14:editId="22962D1A">
                <wp:simplePos x="0" y="0"/>
                <wp:positionH relativeFrom="column">
                  <wp:posOffset>310220</wp:posOffset>
                </wp:positionH>
                <wp:positionV relativeFrom="paragraph">
                  <wp:posOffset>4536898</wp:posOffset>
                </wp:positionV>
                <wp:extent cx="2423795" cy="2583711"/>
                <wp:effectExtent l="0" t="0" r="14605" b="26670"/>
                <wp:wrapNone/>
                <wp:docPr id="183" name="グループ化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795" cy="2583711"/>
                          <a:chOff x="0" y="0"/>
                          <a:chExt cx="2423795" cy="2583711"/>
                        </a:xfrm>
                      </wpg:grpSpPr>
                      <wps:wsp>
                        <wps:cNvPr id="134" name="正方形/長方形 134"/>
                        <wps:cNvSpPr/>
                        <wps:spPr>
                          <a:xfrm>
                            <a:off x="0" y="457200"/>
                            <a:ext cx="2423795" cy="21265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直線コネクタ 135"/>
                        <wps:cNvCnPr/>
                        <wps:spPr>
                          <a:xfrm>
                            <a:off x="212651" y="733646"/>
                            <a:ext cx="192087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線コネクタ 136"/>
                        <wps:cNvCnPr/>
                        <wps:spPr>
                          <a:xfrm>
                            <a:off x="212651" y="946297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コネクタ 137"/>
                        <wps:cNvCnPr/>
                        <wps:spPr>
                          <a:xfrm>
                            <a:off x="212651" y="1158949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コネクタ 138"/>
                        <wps:cNvCnPr/>
                        <wps:spPr>
                          <a:xfrm>
                            <a:off x="212651" y="1371600"/>
                            <a:ext cx="191833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コネクタ 139"/>
                        <wps:cNvCnPr/>
                        <wps:spPr>
                          <a:xfrm>
                            <a:off x="212651" y="1605516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線コネクタ 142"/>
                        <wps:cNvCnPr/>
                        <wps:spPr>
                          <a:xfrm>
                            <a:off x="212651" y="1818167"/>
                            <a:ext cx="191833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線コネクタ 145"/>
                        <wps:cNvCnPr/>
                        <wps:spPr>
                          <a:xfrm>
                            <a:off x="212651" y="2041451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線コネクタ 181"/>
                        <wps:cNvCnPr/>
                        <wps:spPr>
                          <a:xfrm>
                            <a:off x="212651" y="2254102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正方形/長方形 182"/>
                        <wps:cNvSpPr/>
                        <wps:spPr>
                          <a:xfrm>
                            <a:off x="0" y="0"/>
                            <a:ext cx="2115820" cy="457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5A12" w:rsidRPr="00ED7E04" w:rsidRDefault="00955A12" w:rsidP="00ED7E0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取り込み製品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83" o:spid="_x0000_s1127" style="position:absolute;margin-left:24.45pt;margin-top:357.25pt;width:190.85pt;height:203.45pt;z-index:251893760" coordsize="24237,25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">
                <v:rect id="正方形/長方形 134" o:spid="_x0000_s1128" style="position:absolute;top:4572;width:24237;height:21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x6N8MA&#10;AADcAAAADwAAAGRycy9kb3ducmV2LnhtbERPTWsCMRC9F/wPYYReimbVWmQ1irQWWjy59eBx3IzZ&#10;xc1kSVLd/fdNodDbPN7nrDadbcSNfKgdK5iMMxDEpdM1GwXHr/fRAkSIyBobx6SgpwCb9eBhhbl2&#10;dz7QrYhGpBAOOSqoYmxzKUNZkcUwdi1x4i7OW4wJeiO1x3sKt42cZtmLtFhzaqiwpdeKymvxbRXs&#10;5mcf+qc3z9N9X3zuTmZ23BqlHofddgkiUhf/xX/uD53mz57h95l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x6N8MAAADcAAAADwAAAAAAAAAAAAAAAACYAgAAZHJzL2Rv&#10;d25yZXYueG1sUEsFBgAAAAAEAAQA9QAAAIgDAAAAAA==&#10;" fillcolor="white [3212]" strokecolor="#243f60 [1604]" strokeweight="1pt"/>
                <v:line id="直線コネクタ 135" o:spid="_x0000_s1129" style="position:absolute;visibility:visible;mso-wrap-style:square" from="2126,7336" to="21335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ctscMAAADcAAAADwAAAGRycy9kb3ducmV2LnhtbERPTWsCMRC9F/wPYYTearYttrJuFJEW&#10;PPRgbQseh83sZutmsiRZXf+9EQRv83ifUywH24oj+dA4VvA8yUAQl043XCv4/fl8moEIEVlj65gU&#10;nCnAcjF6KDDX7sTfdNzFWqQQDjkqMDF2uZShNGQxTFxHnLjKeYsxQV9L7fGUwm0rX7LsTVpsODUY&#10;7GhtqDzseqvg6396eJfc/n2cK7vtvd6YWb9X6nE8rOYgIg3xLr65NzrNf53C9Zl0gVx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HLbHDAAAA3AAAAA8AAAAAAAAAAAAA&#10;AAAAoQIAAGRycy9kb3ducmV2LnhtbFBLBQYAAAAABAAEAPkAAACRAwAAAAA=&#10;" strokecolor="#d8d8d8 [2732]" strokeweight="11.25pt"/>
                <v:line id="直線コネクタ 136" o:spid="_x0000_s1130" style="position:absolute;visibility:visible;mso-wrap-style:square" from="2126,9462" to="21316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pMLMAAAADcAAAADwAAAGRycy9kb3ducmV2LnhtbERP32vCMBB+H/g/hBP2NlOVFalGEWFQ&#10;KAys4vPRnG0xuZQma+t/vwwGvt3H9/N2h8kaMVDvW8cKlosEBHHldMu1guvl62MDwgdkjcYxKXiS&#10;h8N+9rbDTLuRzzSUoRYxhH2GCpoQukxKXzVk0S9cRxy5u+sthgj7WuoexxhujVwlSSotthwbGuzo&#10;1FD1KH+sgjS5ubNx67z4pLYrHhOZqvxW6n0+HbcgAk3hJf535zrOX6fw90y8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qTCzAAAAA3AAAAA8AAAAAAAAAAAAAAAAA&#10;oQIAAGRycy9kb3ducmV2LnhtbFBLBQYAAAAABAAEAPkAAACOAwAAAAA=&#10;" strokecolor="#7f7f7f [1612]" strokeweight="11.25pt"/>
                <v:line id="直線コネクタ 137" o:spid="_x0000_s1131" style="position:absolute;visibility:visible;mso-wrap-style:square" from="2126,11589" to="21316,1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kWXcIAAADcAAAADwAAAGRycy9kb3ducmV2LnhtbERPS2sCMRC+F/wPYQRvNavSKqtRRFrw&#10;0EPrAzwOm3GzupksSVbXf98UCt7m43vOYtXZWtzIh8qxgtEwA0FcOF1xqeCw/3ydgQgRWWPtmBQ8&#10;KMBq2XtZYK7dnX/otoulSCEcclRgYmxyKUNhyGIYuoY4cWfnLcYEfSm1x3sKt7UcZ9m7tFhxajDY&#10;0MZQcd21VsHX5e06lVwfPx5n+916vTWz9qTUoN+t5yAidfEp/ndvdZo/mcLf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kWXcIAAADcAAAADwAAAAAAAAAAAAAA&#10;AAChAgAAZHJzL2Rvd25yZXYueG1sUEsFBgAAAAAEAAQA+QAAAJADAAAAAA==&#10;" strokecolor="#d8d8d8 [2732]" strokeweight="11.25pt"/>
                <v:line id="直線コネクタ 138" o:spid="_x0000_s1132" style="position:absolute;visibility:visible;mso-wrap-style:square" from="2126,13716" to="2130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l9xcMAAADcAAAADwAAAGRycy9kb3ducmV2LnhtbESPQWvDMAyF74P9B6PBbouzloaRxS1j&#10;UCgUBknLziLWkhBbDrHXZv9+OhR6k3hP732qdot36kJzHAIbeM1yUMRtsAN3Bs6n/csbqJiQLbrA&#10;ZOCPIuy2jw8VljZcuaZLkzolIRxLNNCnNJVax7YnjzELE7FoP2H2mGSdO21nvEq4d3qV54X2OLA0&#10;9DjRZ0/t2Px6A0X+HWoX1ofjhobpOC7k2ubLmOen5eMdVKIl3c2364MV/LXQyjMygd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5fcXDAAAA3AAAAA8AAAAAAAAAAAAA&#10;AAAAoQIAAGRycy9kb3ducmV2LnhtbFBLBQYAAAAABAAEAPkAAACRAwAAAAA=&#10;" strokecolor="#7f7f7f [1612]" strokeweight="11.25pt"/>
                <v:line id="直線コネクタ 139" o:spid="_x0000_s1133" style="position:absolute;visibility:visible;mso-wrap-style:square" from="2126,16055" to="21316,1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UgMUAAADcAAAADwAAAGRycy9kb3ducmV2LnhtbERPTWvCQBC9F/oflhG81Y0KRaOb0CqC&#10;hSKaePE2zY5JNDsbsltN++u7hUJv83ifs0x704gbda62rGA8ikAQF1bXXCo45punGQjnkTU2lknB&#10;FzlIk8eHJcba3vlAt8yXIoSwi1FB5X0bS+mKigy6kW2JA3e2nUEfYFdK3eE9hJtGTqLoWRqsOTRU&#10;2NKqouKafRoF5eltsz9kl/P7qv94vey2+feV10oNB/3LAoSn3v+L/9xbHeZP5/D7TLhAJ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aUgMUAAADcAAAADwAAAAAAAAAA&#10;AAAAAAChAgAAZHJzL2Rvd25yZXYueG1sUEsFBgAAAAAEAAQA+QAAAJMDAAAAAA==&#10;" strokecolor="#c0504d [3205]" strokeweight="11.25pt"/>
                <v:line id="直線コネクタ 142" o:spid="_x0000_s1134" style="position:absolute;visibility:visible;mso-wrap-style:square" from="2126,18181" to="21309,1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c5Ur4AAADcAAAADwAAAGRycy9kb3ducmV2LnhtbERPTYvCMBC9C/6HMII3TdW1SDWKCAuC&#10;IFjF89CMbTGZlCar9d8bYcHbPN7nrDadNeJBra8dK5iMExDEhdM1lwou59/RAoQPyBqNY1LwIg+b&#10;db+3wky7J5/okYdSxBD2GSqoQmgyKX1RkUU/dg1x5G6utRgibEupW3zGcGvkNElSabHm2FBhQ7uK&#10;inv+ZxWkydWdjJvtD3Oqm8O9I1PkR6WGg267BBGoC1/xv3uv4/yfKXyeiRfI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1zlSvgAAANwAAAAPAAAAAAAAAAAAAAAAAKEC&#10;AABkcnMvZG93bnJldi54bWxQSwUGAAAAAAQABAD5AAAAjAMAAAAA&#10;" strokecolor="#7f7f7f [1612]" strokeweight="11.25pt"/>
                <v:line id="直線コネクタ 145" o:spid="_x0000_s1135" style="position:absolute;visibility:visible;mso-wrap-style:square" from="2126,20414" to="21316,2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FezMMAAADcAAAADwAAAGRycy9kb3ducmV2LnhtbERPTWsCMRC9F/wPYYTearaltrJuFJEW&#10;PPRgbQseh83sZutmsiRZXf+9EQRv83ifUywH24oj+dA4VvA8yUAQl043XCv4/fl8moEIEVlj65gU&#10;nCnAcjF6KDDX7sTfdNzFWqQQDjkqMDF2uZShNGQxTFxHnLjKeYsxQV9L7fGUwm0rX7LsTVpsODUY&#10;7GhtqDzseqvg6396eJfc/n2cK7vtvd6YWb9X6nE8rOYgIg3xLr65NzrNf53C9Zl0gVx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BXszDAAAA3AAAAA8AAAAAAAAAAAAA&#10;AAAAoQIAAGRycy9kb3ducmV2LnhtbFBLBQYAAAAABAAEAPkAAACRAwAAAAA=&#10;" strokecolor="#d8d8d8 [2732]" strokeweight="11.25pt"/>
                <v:line id="直線コネクタ 181" o:spid="_x0000_s1136" style="position:absolute;visibility:visible;mso-wrap-style:square" from="2126,22541" to="21316,2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wdv7wAAADcAAAADwAAAGRycy9kb3ducmV2LnhtbERPXwsBQRB/V77DNsobe4h0LEkppZQj&#10;z9PtuLvszl63i/PtrVLe5tfv7yzXrTXiSY2vHCsYDRMQxLnTFRcKLufdYA7CB2SNxjEpeJOH9arb&#10;WWKq3YtP9MxCIWII+xQVlCHUqZQ+L8miH7qaOHI311gMETaF1A2+Yrg1cpwkM2mx4thQYk3bkvJ7&#10;9rAKZsnVnYyb7A9TqurDvSWTZ0el+r12swARqA1/8c+913H+fATfZ+IF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7wdv7wAAADcAAAADwAAAAAAAAAAAAAAAAChAgAA&#10;ZHJzL2Rvd25yZXYueG1sUEsFBgAAAAAEAAQA+QAAAIoDAAAAAA==&#10;" strokecolor="#7f7f7f [1612]" strokeweight="11.25pt"/>
                <v:rect id="正方形/長方形 182" o:spid="_x0000_s1137" style="position:absolute;width:2115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1qIMEA&#10;AADcAAAADwAAAGRycy9kb3ducmV2LnhtbERPTWsCMRC9F/wPYQRvNasHWVajqCC2eCi19T4m4+7i&#10;ZrIkcXf9902h0Ns83uesNoNtREc+1I4VzKYZCGLtTM2lgu+vw2sOIkRkg41jUvCkAJv16GWFhXE9&#10;f1J3jqVIIRwKVFDF2BZSBl2RxTB1LXHibs5bjAn6UhqPfQq3jZxn2UJarDk1VNjSviJ9Pz+sgou7&#10;7Xqrr/zePT/qx/Hktc5PSk3Gw3YJItIQ/8V/7jeT5udz+H0mX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daiDBAAAA3AAAAA8AAAAAAAAAAAAAAAAAmAIAAGRycy9kb3du&#10;cmV2LnhtbFBLBQYAAAAABAAEAPUAAACGAwAAAAA=&#10;" filled="f" stroked="f" strokeweight="1pt">
                  <v:textbox>
                    <w:txbxContent>
                      <w:p w:rsidR="00955A12" w:rsidRPr="00ED7E04" w:rsidRDefault="00955A12" w:rsidP="00ED7E04">
                        <w:pPr>
                          <w:jc w:val="left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8"/>
                            <w:szCs w:val="28"/>
                          </w:rPr>
                          <w:t>取り込み製品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38C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64CF79D" wp14:editId="01C43295">
                <wp:simplePos x="0" y="0"/>
                <wp:positionH relativeFrom="column">
                  <wp:posOffset>2947035</wp:posOffset>
                </wp:positionH>
                <wp:positionV relativeFrom="paragraph">
                  <wp:posOffset>2470062</wp:posOffset>
                </wp:positionV>
                <wp:extent cx="3508744" cy="439420"/>
                <wp:effectExtent l="0" t="0" r="0" b="0"/>
                <wp:wrapNone/>
                <wp:docPr id="106" name="テキスト ボック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8C9" w:rsidRPr="00EF770E" w:rsidRDefault="00CD38C9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REAL4工事データを選択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6" o:spid="_x0000_s1138" type="#_x0000_t202" style="position:absolute;margin-left:232.05pt;margin-top:194.5pt;width:276.3pt;height:34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" filled="f" stroked="f" strokeweight=".5pt">
                <v:textbox>
                  <w:txbxContent>
                    <w:p w:rsidR="00CD38C9" w:rsidRPr="00EF770E" w:rsidRDefault="00CD38C9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REAL4工事データを選択</w:t>
                      </w:r>
                    </w:p>
                  </w:txbxContent>
                </v:textbox>
              </v:shape>
            </w:pict>
          </mc:Fallback>
        </mc:AlternateContent>
      </w:r>
      <w:r w:rsidR="00396F7A"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5ED52B02" wp14:editId="32DFE45D">
                <wp:simplePos x="0" y="0"/>
                <wp:positionH relativeFrom="column">
                  <wp:posOffset>309880</wp:posOffset>
                </wp:positionH>
                <wp:positionV relativeFrom="paragraph">
                  <wp:posOffset>3428527</wp:posOffset>
                </wp:positionV>
                <wp:extent cx="541655" cy="435610"/>
                <wp:effectExtent l="0" t="0" r="0" b="2540"/>
                <wp:wrapNone/>
                <wp:docPr id="96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" cy="435610"/>
                          <a:chOff x="0" y="0"/>
                          <a:chExt cx="542261" cy="435934"/>
                        </a:xfrm>
                      </wpg:grpSpPr>
                      <wps:wsp>
                        <wps:cNvPr id="100" name="角丸四角形 100"/>
                        <wps:cNvSpPr/>
                        <wps:spPr>
                          <a:xfrm>
                            <a:off x="0" y="85060"/>
                            <a:ext cx="542261" cy="35087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角丸四角形 105"/>
                        <wps:cNvSpPr/>
                        <wps:spPr>
                          <a:xfrm>
                            <a:off x="0" y="0"/>
                            <a:ext cx="340242" cy="138223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6" o:spid="_x0000_s1026" style="position:absolute;left:0;text-align:left;margin-left:24.4pt;margin-top:269.95pt;width:42.65pt;height:34.3pt;z-index:251876352" coordsize="5422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">
                <v:roundrect id="角丸四角形 100" o:spid="_x0000_s1027" style="position:absolute;top:850;width:5422;height:3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KfsUA&#10;AADcAAAADwAAAGRycy9kb3ducmV2LnhtbESP0WrCQBBF3wv+wzJC3+rGFkqJrlLUogWhGP2AaXaa&#10;Tc3Ohuyqyd87D4W+zXDv3Htmvux9o67UxTqwgekkA0VcBltzZeB0/Hh6AxUTssUmMBkYKMJyMXqY&#10;Y27DjQ90LVKlJIRjjgZcSm2udSwdeYyT0BKL9hM6j0nWrtK2w5uE+0Y/Z9mr9lizNDhsaeWoPBcX&#10;b4C+P4v1rt/yZl98HdzvsCr5ZTDmcdy/z0Al6tO/+e96ZwU/E3x5Rib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Mp+xQAAANwAAAAPAAAAAAAAAAAAAAAAAJgCAABkcnMv&#10;ZG93bnJldi54bWxQSwUGAAAAAAQABAD1AAAAigMAAAAA&#10;" fillcolor="#4f81bd [3204]" stroked="f" strokeweight="2pt"/>
                <v:roundrect id="角丸四角形 105" o:spid="_x0000_s1028" style="position:absolute;width:3402;height:1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p5sIA&#10;AADcAAAADwAAAGRycy9kb3ducmV2LnhtbERP22rCQBB9L/gPywi+1Y1Ki0RXES/UQkGMfsCYHbPR&#10;7GzIbjX5+26h0Lc5nOvMl62txIMaXzpWMBomIIhzp0suFJxPu9cpCB+QNVaOSUFHHpaL3sscU+2e&#10;fKRHFgoRQ9inqMCEUKdS+tyQRT90NXHkrq6xGCJsCqkbfMZwW8lxkrxLiyXHBoM1rQ3l9+zbKqDL&#10;Z7bZtx+8/coOR3Pr1jlPOqUG/XY1AxGoDf/iP/dex/nJG/w+Ey+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2nmwgAAANwAAAAPAAAAAAAAAAAAAAAAAJgCAABkcnMvZG93&#10;bnJldi54bWxQSwUGAAAAAAQABAD1AAAAhwMAAAAA&#10;" fillcolor="#4f81bd [3204]" stroked="f" strokeweight="2pt"/>
              </v:group>
            </w:pict>
          </mc:Fallback>
        </mc:AlternateContent>
      </w:r>
      <w:r w:rsidR="00396F7A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52489F32" wp14:editId="47103215">
                <wp:simplePos x="0" y="0"/>
                <wp:positionH relativeFrom="column">
                  <wp:posOffset>313690</wp:posOffset>
                </wp:positionH>
                <wp:positionV relativeFrom="paragraph">
                  <wp:posOffset>2477460</wp:posOffset>
                </wp:positionV>
                <wp:extent cx="541655" cy="435610"/>
                <wp:effectExtent l="0" t="0" r="0" b="2540"/>
                <wp:wrapNone/>
                <wp:docPr id="90" name="グループ化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" cy="435610"/>
                          <a:chOff x="0" y="0"/>
                          <a:chExt cx="542261" cy="435934"/>
                        </a:xfrm>
                      </wpg:grpSpPr>
                      <wps:wsp>
                        <wps:cNvPr id="91" name="角丸四角形 91"/>
                        <wps:cNvSpPr/>
                        <wps:spPr>
                          <a:xfrm>
                            <a:off x="0" y="85060"/>
                            <a:ext cx="542261" cy="35087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角丸四角形 92"/>
                        <wps:cNvSpPr/>
                        <wps:spPr>
                          <a:xfrm>
                            <a:off x="0" y="0"/>
                            <a:ext cx="340242" cy="138223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0" o:spid="_x0000_s1026" style="position:absolute;left:0;text-align:left;margin-left:24.7pt;margin-top:195.1pt;width:42.65pt;height:34.3pt;z-index:251872256" coordsize="5422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">
                <v:roundrect id="角丸四角形 91" o:spid="_x0000_s1027" style="position:absolute;top:850;width:5422;height:3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CicQA&#10;AADbAAAADwAAAGRycy9kb3ducmV2LnhtbESP0WrCQBRE3wv+w3IF33STClKjayi2pQoFMe0HXLO3&#10;2bTZuyG71eTvXUHo4zAzZ5h13ttGnKnztWMF6SwBQVw6XXOl4OvzbfoEwgdkjY1jUjCQh3wzelhj&#10;pt2Fj3QuQiUihH2GCkwIbSalLw1Z9DPXEkfv23UWQ5RdJXWHlwi3jXxMkoW0WHNcMNjS1lD5W/xZ&#10;BXTaFy+7/p1fP4rD0fwM25Lng1KTcf+8AhGoD//he3unFSxTuH2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QonEAAAA2wAAAA8AAAAAAAAAAAAAAAAAmAIAAGRycy9k&#10;b3ducmV2LnhtbFBLBQYAAAAABAAEAPUAAACJAwAAAAA=&#10;" fillcolor="#4f81bd [3204]" stroked="f" strokeweight="2pt"/>
                <v:roundrect id="角丸四角形 92" o:spid="_x0000_s1028" style="position:absolute;width:3402;height:1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c/sQA&#10;AADbAAAADwAAAGRycy9kb3ducmV2LnhtbESP0WrCQBRE3wv+w3KFvulGC6VG1yCxpQoFMe0HXLO3&#10;2dTs3ZDdavL3XUHo4zAzZ5hV1ttGXKjztWMFs2kCgrh0uuZKwdfn2+QFhA/IGhvHpGAgD9l69LDC&#10;VLsrH+lShEpECPsUFZgQ2lRKXxqy6KeuJY7et+sshii7SuoOrxFuGzlPkmdpsea4YLCl3FB5Ln6t&#10;Ajrti+2uf+fXj+JwND9DXvLToNTjuN8sQQTqw3/43t5pBYs53L7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43P7EAAAA2wAAAA8AAAAAAAAAAAAAAAAAmAIAAGRycy9k&#10;b3ducmV2LnhtbFBLBQYAAAAABAAEAPUAAACJAwAAAAA=&#10;" fillcolor="#4f81bd [3204]" stroked="f" strokeweight="2pt"/>
              </v:group>
            </w:pict>
          </mc:Fallback>
        </mc:AlternateContent>
      </w:r>
      <w:r w:rsidR="00396F7A"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35E1F34" wp14:editId="5CDFE3FB">
                <wp:simplePos x="0" y="0"/>
                <wp:positionH relativeFrom="column">
                  <wp:posOffset>306070</wp:posOffset>
                </wp:positionH>
                <wp:positionV relativeFrom="paragraph">
                  <wp:posOffset>2948305</wp:posOffset>
                </wp:positionV>
                <wp:extent cx="541655" cy="435610"/>
                <wp:effectExtent l="0" t="0" r="0" b="2540"/>
                <wp:wrapNone/>
                <wp:docPr id="93" name="グループ化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" cy="435610"/>
                          <a:chOff x="0" y="0"/>
                          <a:chExt cx="542261" cy="435934"/>
                        </a:xfrm>
                      </wpg:grpSpPr>
                      <wps:wsp>
                        <wps:cNvPr id="94" name="角丸四角形 94"/>
                        <wps:cNvSpPr/>
                        <wps:spPr>
                          <a:xfrm>
                            <a:off x="0" y="85060"/>
                            <a:ext cx="542261" cy="35087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角丸四角形 95"/>
                        <wps:cNvSpPr/>
                        <wps:spPr>
                          <a:xfrm>
                            <a:off x="0" y="0"/>
                            <a:ext cx="340242" cy="138223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3" o:spid="_x0000_s1026" style="position:absolute;left:0;text-align:left;margin-left:24.1pt;margin-top:232.15pt;width:42.65pt;height:34.3pt;z-index:251874304" coordsize="5422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">
                <v:roundrect id="角丸四角形 94" o:spid="_x0000_s1027" style="position:absolute;top:850;width:5422;height:35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3hEcQA&#10;AADbAAAADwAAAGRycy9kb3ducmV2LnhtbESP0WrCQBRE34X+w3ILfdNNWxGNrlLUooVCSfQDrtnb&#10;bNrs3ZDdavL3XUHwcZiZM8xi1dlanKn1lWMFz6MEBHHhdMWlguPhfTgF4QOyxtoxKejJw2r5MFhg&#10;qt2FMzrnoRQRwj5FBSaEJpXSF4Ys+pFriKP37VqLIcq2lLrFS4TbWr4kyURarDguGGxobaj4zf+s&#10;Ajp95Jt9t+PtZ/6VmZ9+XfBrr9TTY/c2BxGoC/fwrb3XCmZjuH6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d4RHEAAAA2wAAAA8AAAAAAAAAAAAAAAAAmAIAAGRycy9k&#10;b3ducmV2LnhtbFBLBQYAAAAABAAEAPUAAACJAwAAAAA=&#10;" fillcolor="#4f81bd [3204]" stroked="f" strokeweight="2pt"/>
                <v:roundrect id="角丸四角形 95" o:spid="_x0000_s1028" style="position:absolute;width:3402;height:1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EisQA&#10;AADbAAAADwAAAGRycy9kb3ducmV2LnhtbESP0WrCQBRE34X+w3ILfdNNWxSNrlLUooVCSfQDrtnb&#10;bNrs3ZDdavL3XUHwcZiZM8xi1dlanKn1lWMFz6MEBHHhdMWlguPhfTgF4QOyxtoxKejJw2r5MFhg&#10;qt2FMzrnoRQRwj5FBSaEJpXSF4Ys+pFriKP37VqLIcq2lLrFS4TbWr4kyURarDguGGxobaj4zf+s&#10;Ajp95Jt9t+PtZ/6VmZ9+XfBrr9TTY/c2BxGoC/fwrb3XCmZjuH6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RIrEAAAA2wAAAA8AAAAAAAAAAAAAAAAAmAIAAGRycy9k&#10;b3ducmV2LnhtbFBLBQYAAAAABAAEAPUAAACJAwAAAAA=&#10;" fillcolor="#4f81bd [3204]" stroked="f" strokeweight="2pt"/>
              </v:group>
            </w:pict>
          </mc:Fallback>
        </mc:AlternateContent>
      </w:r>
      <w:r w:rsidR="00624F9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3A0913" wp14:editId="117ADF2B">
                <wp:simplePos x="0" y="0"/>
                <wp:positionH relativeFrom="column">
                  <wp:posOffset>128418</wp:posOffset>
                </wp:positionH>
                <wp:positionV relativeFrom="paragraph">
                  <wp:posOffset>2335087</wp:posOffset>
                </wp:positionV>
                <wp:extent cx="2679065" cy="1668780"/>
                <wp:effectExtent l="0" t="0" r="26035" b="26670"/>
                <wp:wrapNone/>
                <wp:docPr id="84" name="正方形/長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66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4" o:spid="_x0000_s1026" style="position:absolute;left:0;text-align:left;margin-left:10.1pt;margin-top:183.85pt;width:210.95pt;height:131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" fillcolor="white [3212]" strokecolor="#243f60 [1604]" strokeweight="1pt"/>
            </w:pict>
          </mc:Fallback>
        </mc:AlternateContent>
      </w:r>
      <w:r w:rsidR="00FB05D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D0301E" wp14:editId="1AD2AAEB">
                <wp:simplePos x="0" y="0"/>
                <wp:positionH relativeFrom="column">
                  <wp:posOffset>2947094</wp:posOffset>
                </wp:positionH>
                <wp:positionV relativeFrom="paragraph">
                  <wp:posOffset>390200</wp:posOffset>
                </wp:positionV>
                <wp:extent cx="3508744" cy="439420"/>
                <wp:effectExtent l="0" t="0" r="0" b="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5D6" w:rsidRPr="00EF770E" w:rsidRDefault="00FB05D6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取込先の工事を選択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3" o:spid="_x0000_s1139" type="#_x0000_t202" style="position:absolute;margin-left:232.05pt;margin-top:30.7pt;width:276.3pt;height:34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" filled="f" stroked="f" strokeweight=".5pt">
                <v:textbox>
                  <w:txbxContent>
                    <w:p w:rsidR="00FB05D6" w:rsidRPr="00EF770E" w:rsidRDefault="00FB05D6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取込先の工事を選択</w:t>
                      </w:r>
                    </w:p>
                  </w:txbxContent>
                </v:textbox>
              </v:shape>
            </w:pict>
          </mc:Fallback>
        </mc:AlternateContent>
      </w:r>
      <w:r w:rsidR="00ED7E04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F3BFCE" wp14:editId="081211CA">
                <wp:simplePos x="0" y="0"/>
                <wp:positionH relativeFrom="column">
                  <wp:posOffset>128905</wp:posOffset>
                </wp:positionH>
                <wp:positionV relativeFrom="paragraph">
                  <wp:posOffset>251460</wp:posOffset>
                </wp:positionV>
                <wp:extent cx="2679065" cy="1668780"/>
                <wp:effectExtent l="0" t="0" r="26035" b="26670"/>
                <wp:wrapNone/>
                <wp:docPr id="79" name="正方形/長方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66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9" o:spid="_x0000_s1026" style="position:absolute;left:0;text-align:left;margin-left:10.15pt;margin-top:19.8pt;width:210.95pt;height:13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" fillcolor="white [3212]" strokecolor="#243f60 [1604]" strokeweight="1pt"/>
            </w:pict>
          </mc:Fallback>
        </mc:AlternateContent>
      </w:r>
      <w:r w:rsidR="00ED7E0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411E97" wp14:editId="353F6724">
                <wp:simplePos x="0" y="0"/>
                <wp:positionH relativeFrom="column">
                  <wp:posOffset>217170</wp:posOffset>
                </wp:positionH>
                <wp:positionV relativeFrom="paragraph">
                  <wp:posOffset>1286510</wp:posOffset>
                </wp:positionV>
                <wp:extent cx="2115820" cy="457200"/>
                <wp:effectExtent l="0" t="0" r="0" b="0"/>
                <wp:wrapNone/>
                <wp:docPr id="82" name="正方形/長方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E04" w:rsidRPr="00ED7E04" w:rsidRDefault="006B273D" w:rsidP="00ED7E0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ED7E0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工事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2" o:spid="_x0000_s1140" style="position:absolute;margin-left:17.1pt;margin-top:101.3pt;width:166.6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" filled="f" stroked="f" strokeweight="1pt">
                <v:textbox>
                  <w:txbxContent>
                    <w:p w:rsidR="00ED7E04" w:rsidRPr="00ED7E04" w:rsidRDefault="006B273D" w:rsidP="00ED7E04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ED7E0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工事</w:t>
                      </w:r>
                    </w:p>
                  </w:txbxContent>
                </v:textbox>
              </v:rect>
            </w:pict>
          </mc:Fallback>
        </mc:AlternateContent>
      </w:r>
      <w:r w:rsidR="00ED7E0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649336" wp14:editId="1970753B">
                <wp:simplePos x="0" y="0"/>
                <wp:positionH relativeFrom="column">
                  <wp:posOffset>217170</wp:posOffset>
                </wp:positionH>
                <wp:positionV relativeFrom="paragraph">
                  <wp:posOffset>829310</wp:posOffset>
                </wp:positionV>
                <wp:extent cx="2115820" cy="457200"/>
                <wp:effectExtent l="0" t="0" r="0" b="0"/>
                <wp:wrapNone/>
                <wp:docPr id="81" name="正方形/長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E04" w:rsidRPr="00ED7E04" w:rsidRDefault="006B273D" w:rsidP="00ED7E0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="00ED7E0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工事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1" o:spid="_x0000_s1141" style="position:absolute;margin-left:17.1pt;margin-top:65.3pt;width:166.6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" filled="f" stroked="f" strokeweight="1pt">
                <v:textbox>
                  <w:txbxContent>
                    <w:p w:rsidR="00ED7E04" w:rsidRPr="00ED7E04" w:rsidRDefault="006B273D" w:rsidP="00ED7E04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="00ED7E0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工事</w:t>
                      </w:r>
                    </w:p>
                  </w:txbxContent>
                </v:textbox>
              </v:rect>
            </w:pict>
          </mc:Fallback>
        </mc:AlternateContent>
      </w:r>
      <w:r w:rsidR="00ED7E0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4E2085" wp14:editId="724237C0">
                <wp:simplePos x="0" y="0"/>
                <wp:positionH relativeFrom="column">
                  <wp:posOffset>214527</wp:posOffset>
                </wp:positionH>
                <wp:positionV relativeFrom="paragraph">
                  <wp:posOffset>368935</wp:posOffset>
                </wp:positionV>
                <wp:extent cx="2115879" cy="457200"/>
                <wp:effectExtent l="0" t="0" r="0" b="0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E04" w:rsidRPr="00ED7E04" w:rsidRDefault="006B273D" w:rsidP="00ED7E0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ED7E04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工事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0" o:spid="_x0000_s1142" style="position:absolute;margin-left:16.9pt;margin-top:29.05pt;width:166.6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" filled="f" stroked="f" strokeweight="1pt">
                <v:textbox>
                  <w:txbxContent>
                    <w:p w:rsidR="00ED7E04" w:rsidRPr="00ED7E04" w:rsidRDefault="006B273D" w:rsidP="00ED7E04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ED7E04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工事</w:t>
                      </w:r>
                    </w:p>
                  </w:txbxContent>
                </v:textbox>
              </v:rect>
            </w:pict>
          </mc:Fallback>
        </mc:AlternateContent>
      </w:r>
      <w:r w:rsidR="009911AA">
        <w:br w:type="page"/>
      </w:r>
    </w:p>
    <w:p w:rsidR="00595263" w:rsidRDefault="008A26B4" w:rsidP="00B16A53">
      <w:r w:rsidRPr="008A26B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5C53586" wp14:editId="59A345C5">
                <wp:simplePos x="0" y="0"/>
                <wp:positionH relativeFrom="column">
                  <wp:posOffset>61595</wp:posOffset>
                </wp:positionH>
                <wp:positionV relativeFrom="paragraph">
                  <wp:posOffset>126365</wp:posOffset>
                </wp:positionV>
                <wp:extent cx="2621915" cy="439420"/>
                <wp:effectExtent l="0" t="0" r="0" b="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6B4" w:rsidRPr="00EF770E" w:rsidRDefault="008A26B4" w:rsidP="008A26B4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■仕分けタブ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7" o:spid="_x0000_s1143" type="#_x0000_t202" style="position:absolute;left:0;text-align:left;margin-left:4.85pt;margin-top:9.95pt;width:206.45pt;height:34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" filled="f" stroked="f" strokeweight=".5pt">
                <v:textbox>
                  <w:txbxContent>
                    <w:p w:rsidR="008A26B4" w:rsidRPr="00EF770E" w:rsidRDefault="008A26B4" w:rsidP="008A26B4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■仕分けタブ</w:t>
                      </w:r>
                    </w:p>
                  </w:txbxContent>
                </v:textbox>
              </v:shape>
            </w:pict>
          </mc:Fallback>
        </mc:AlternateContent>
      </w:r>
    </w:p>
    <w:p w:rsidR="00CC25B4" w:rsidRDefault="00CC25B4" w:rsidP="00B16A53"/>
    <w:p w:rsidR="004A34BC" w:rsidRDefault="004A34BC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9DD3E6" wp14:editId="35D6C37F">
                <wp:simplePos x="0" y="0"/>
                <wp:positionH relativeFrom="column">
                  <wp:posOffset>2457178</wp:posOffset>
                </wp:positionH>
                <wp:positionV relativeFrom="paragraph">
                  <wp:posOffset>3330414</wp:posOffset>
                </wp:positionV>
                <wp:extent cx="551815" cy="542925"/>
                <wp:effectExtent l="0" t="0" r="0" b="0"/>
                <wp:wrapNone/>
                <wp:docPr id="250" name="テキスト ボック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4BC" w:rsidRPr="00EF770E" w:rsidRDefault="004A34BC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0" o:spid="_x0000_s1144" type="#_x0000_t202" style="position:absolute;margin-left:193.5pt;margin-top:262.25pt;width:43.45pt;height:42.7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" filled="f" stroked="f" strokeweight=".5pt">
                <v:textbox>
                  <w:txbxContent>
                    <w:p w:rsidR="004A34BC" w:rsidRPr="00EF770E" w:rsidRDefault="004A34BC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708AE9" wp14:editId="418DE7D6">
                <wp:simplePos x="0" y="0"/>
                <wp:positionH relativeFrom="column">
                  <wp:posOffset>889990</wp:posOffset>
                </wp:positionH>
                <wp:positionV relativeFrom="paragraph">
                  <wp:posOffset>3688739</wp:posOffset>
                </wp:positionV>
                <wp:extent cx="551815" cy="542925"/>
                <wp:effectExtent l="0" t="0" r="0" b="0"/>
                <wp:wrapNone/>
                <wp:docPr id="249" name="テキスト ボック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4BC" w:rsidRPr="00EF770E" w:rsidRDefault="004A34BC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9" o:spid="_x0000_s1145" type="#_x0000_t202" style="position:absolute;margin-left:70.1pt;margin-top:290.45pt;width:43.45pt;height:42.7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" filled="f" stroked="f" strokeweight=".5pt">
                <v:textbox>
                  <w:txbxContent>
                    <w:p w:rsidR="004A34BC" w:rsidRPr="00EF770E" w:rsidRDefault="004A34BC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88AFB97" wp14:editId="16E2ABA5">
                <wp:simplePos x="0" y="0"/>
                <wp:positionH relativeFrom="column">
                  <wp:posOffset>3099080</wp:posOffset>
                </wp:positionH>
                <wp:positionV relativeFrom="paragraph">
                  <wp:posOffset>1503803</wp:posOffset>
                </wp:positionV>
                <wp:extent cx="551815" cy="542925"/>
                <wp:effectExtent l="0" t="0" r="0" b="0"/>
                <wp:wrapNone/>
                <wp:docPr id="248" name="テキスト ボック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4BC" w:rsidRPr="00EF770E" w:rsidRDefault="004A34BC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8" o:spid="_x0000_s1146" type="#_x0000_t202" style="position:absolute;margin-left:244pt;margin-top:118.4pt;width:43.45pt;height:42.7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" filled="f" stroked="f" strokeweight=".5pt">
                <v:textbox>
                  <w:txbxContent>
                    <w:p w:rsidR="004A34BC" w:rsidRPr="00EF770E" w:rsidRDefault="004A34BC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5A4E4F" wp14:editId="277B1826">
                <wp:simplePos x="0" y="0"/>
                <wp:positionH relativeFrom="column">
                  <wp:posOffset>890485</wp:posOffset>
                </wp:positionH>
                <wp:positionV relativeFrom="paragraph">
                  <wp:posOffset>1551371</wp:posOffset>
                </wp:positionV>
                <wp:extent cx="551815" cy="542925"/>
                <wp:effectExtent l="0" t="0" r="0" b="0"/>
                <wp:wrapNone/>
                <wp:docPr id="247" name="テキスト ボック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4BC" w:rsidRPr="00EF770E" w:rsidRDefault="004A34BC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7" o:spid="_x0000_s1147" type="#_x0000_t202" style="position:absolute;margin-left:70.1pt;margin-top:122.15pt;width:43.45pt;height:42.7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" filled="f" stroked="f" strokeweight=".5pt">
                <v:textbox>
                  <w:txbxContent>
                    <w:p w:rsidR="004A34BC" w:rsidRPr="00EF770E" w:rsidRDefault="004A34BC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A5AD1B" wp14:editId="5BEED13A">
                <wp:simplePos x="0" y="0"/>
                <wp:positionH relativeFrom="column">
                  <wp:posOffset>373380</wp:posOffset>
                </wp:positionH>
                <wp:positionV relativeFrom="paragraph">
                  <wp:posOffset>3098355</wp:posOffset>
                </wp:positionV>
                <wp:extent cx="996950" cy="0"/>
                <wp:effectExtent l="0" t="19050" r="12700" b="19050"/>
                <wp:wrapNone/>
                <wp:docPr id="240" name="直線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0" o:spid="_x0000_s1026" style="position:absolute;left:0;text-align:lef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243.95pt" to="107.9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3DD97E7" wp14:editId="17196019">
                <wp:simplePos x="0" y="0"/>
                <wp:positionH relativeFrom="column">
                  <wp:posOffset>383276</wp:posOffset>
                </wp:positionH>
                <wp:positionV relativeFrom="paragraph">
                  <wp:posOffset>2040807</wp:posOffset>
                </wp:positionV>
                <wp:extent cx="997528" cy="0"/>
                <wp:effectExtent l="0" t="19050" r="12700" b="19050"/>
                <wp:wrapNone/>
                <wp:docPr id="245" name="直線コネクタ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5" o:spid="_x0000_s1026" style="position:absolute;left:0;text-align:lef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60.7pt" to="108.7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885734" wp14:editId="6086419A">
                <wp:simplePos x="0" y="0"/>
                <wp:positionH relativeFrom="column">
                  <wp:posOffset>383276</wp:posOffset>
                </wp:positionH>
                <wp:positionV relativeFrom="paragraph">
                  <wp:posOffset>2251133</wp:posOffset>
                </wp:positionV>
                <wp:extent cx="997528" cy="0"/>
                <wp:effectExtent l="0" t="19050" r="12700" b="19050"/>
                <wp:wrapNone/>
                <wp:docPr id="244" name="直線コネクタ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4" o:spid="_x0000_s1026" style="position:absolute;left:0;text-align:lef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77.25pt" to="108.7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98F9760" wp14:editId="34AEFCF7">
                <wp:simplePos x="0" y="0"/>
                <wp:positionH relativeFrom="column">
                  <wp:posOffset>383276</wp:posOffset>
                </wp:positionH>
                <wp:positionV relativeFrom="paragraph">
                  <wp:posOffset>2456444</wp:posOffset>
                </wp:positionV>
                <wp:extent cx="997528" cy="0"/>
                <wp:effectExtent l="0" t="19050" r="12700" b="19050"/>
                <wp:wrapNone/>
                <wp:docPr id="243" name="直線コネクタ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3" o:spid="_x0000_s1026" style="position:absolute;left:0;text-align:lef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93.4pt" to="108.7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82B6753" wp14:editId="74279B96">
                <wp:simplePos x="0" y="0"/>
                <wp:positionH relativeFrom="column">
                  <wp:posOffset>383276</wp:posOffset>
                </wp:positionH>
                <wp:positionV relativeFrom="paragraph">
                  <wp:posOffset>2682075</wp:posOffset>
                </wp:positionV>
                <wp:extent cx="997528" cy="0"/>
                <wp:effectExtent l="0" t="19050" r="12700" b="19050"/>
                <wp:wrapNone/>
                <wp:docPr id="242" name="直線コネクタ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2" o:spid="_x0000_s1026" style="position:absolute;left:0;text-align:lef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211.2pt" to="108.7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88D1CA" wp14:editId="51E4F571">
                <wp:simplePos x="0" y="0"/>
                <wp:positionH relativeFrom="column">
                  <wp:posOffset>383276</wp:posOffset>
                </wp:positionH>
                <wp:positionV relativeFrom="paragraph">
                  <wp:posOffset>2883955</wp:posOffset>
                </wp:positionV>
                <wp:extent cx="997528" cy="0"/>
                <wp:effectExtent l="0" t="19050" r="12700" b="19050"/>
                <wp:wrapNone/>
                <wp:docPr id="241" name="直線コネクタ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41" o:spid="_x0000_s1026" style="position:absolute;left:0;text-align:lef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227.1pt" to="108.7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A8DFB1" wp14:editId="049A7BDF">
                <wp:simplePos x="0" y="0"/>
                <wp:positionH relativeFrom="column">
                  <wp:posOffset>383985</wp:posOffset>
                </wp:positionH>
                <wp:positionV relativeFrom="paragraph">
                  <wp:posOffset>1912620</wp:posOffset>
                </wp:positionV>
                <wp:extent cx="0" cy="1174784"/>
                <wp:effectExtent l="19050" t="0" r="19050" b="6350"/>
                <wp:wrapNone/>
                <wp:docPr id="239" name="直線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84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9" o:spid="_x0000_s1026" style="position:absolute;left:0;text-align:lef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50.6pt" to="30.2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58EC313" wp14:editId="40DE780F">
                <wp:simplePos x="0" y="0"/>
                <wp:positionH relativeFrom="column">
                  <wp:posOffset>219636</wp:posOffset>
                </wp:positionH>
                <wp:positionV relativeFrom="paragraph">
                  <wp:posOffset>1568425</wp:posOffset>
                </wp:positionV>
                <wp:extent cx="1341755" cy="1792605"/>
                <wp:effectExtent l="0" t="0" r="10795" b="17145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792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5C3" w:rsidRPr="00EC2C71" w:rsidRDefault="000635C3" w:rsidP="000635C3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仕分け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38" o:spid="_x0000_s1148" style="position:absolute;margin-left:17.3pt;margin-top:123.5pt;width:105.65pt;height:141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" fillcolor="white [3212]" strokecolor="#243f60 [1604]" strokeweight="1pt">
                <v:textbox>
                  <w:txbxContent>
                    <w:p w:rsidR="000635C3" w:rsidRPr="00EC2C71" w:rsidRDefault="000635C3" w:rsidP="000635C3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仕分け</w:t>
                      </w:r>
                    </w:p>
                  </w:txbxContent>
                </v:textbox>
              </v:rect>
            </w:pict>
          </mc:Fallback>
        </mc:AlternateContent>
      </w:r>
      <w:r w:rsidR="000635C3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31B0AE38" wp14:editId="62185ADB">
                <wp:simplePos x="0" y="0"/>
                <wp:positionH relativeFrom="column">
                  <wp:posOffset>1632585</wp:posOffset>
                </wp:positionH>
                <wp:positionV relativeFrom="paragraph">
                  <wp:posOffset>1567815</wp:posOffset>
                </wp:positionV>
                <wp:extent cx="4825365" cy="1792605"/>
                <wp:effectExtent l="0" t="0" r="13335" b="17145"/>
                <wp:wrapNone/>
                <wp:docPr id="216" name="グループ化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365" cy="1792605"/>
                          <a:chOff x="0" y="0"/>
                          <a:chExt cx="5158105" cy="1353820"/>
                        </a:xfrm>
                      </wpg:grpSpPr>
                      <wps:wsp>
                        <wps:cNvPr id="217" name="正方形/長方形 217"/>
                        <wps:cNvSpPr/>
                        <wps:spPr>
                          <a:xfrm>
                            <a:off x="0" y="0"/>
                            <a:ext cx="5158105" cy="135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EA1AC0" w:rsidRDefault="000635C3" w:rsidP="008A26B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仕分け済み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線コネクタ 218"/>
                        <wps:cNvCnPr/>
                        <wps:spPr>
                          <a:xfrm flipV="1">
                            <a:off x="138023" y="310551"/>
                            <a:ext cx="4856480" cy="1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線コネクタ 219"/>
                        <wps:cNvCnPr/>
                        <wps:spPr>
                          <a:xfrm flipV="1">
                            <a:off x="138023" y="517585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線コネクタ 220"/>
                        <wps:cNvCnPr/>
                        <wps:spPr>
                          <a:xfrm flipV="1">
                            <a:off x="138023" y="724619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線コネクタ 221"/>
                        <wps:cNvCnPr/>
                        <wps:spPr>
                          <a:xfrm flipV="1">
                            <a:off x="138023" y="931653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線コネクタ 222"/>
                        <wps:cNvCnPr/>
                        <wps:spPr>
                          <a:xfrm flipV="1">
                            <a:off x="138023" y="1147314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216" o:spid="_x0000_s1149" style="position:absolute;margin-left:128.55pt;margin-top:123.45pt;width:379.95pt;height:141.15pt;z-index:251904000;mso-width-relative:margin;mso-height-relative:margin" coordsize="51581,1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">
                <v:rect id="正方形/長方形 217" o:spid="_x0000_s1150" style="position:absolute;width:51581;height:1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FzcQA&#10;AADcAAAADwAAAGRycy9kb3ducmV2LnhtbESPQWvCQBSE74X+h+UVvNWNOVSbuoqIVvFmzKHHR/Y1&#10;G8y+DdnVxH/vCoLHYWa+YebLwTbiSp2vHSuYjBMQxKXTNVcKitP2cwbCB2SNjWNScCMPy8X72xwz&#10;7Xo+0jUPlYgQ9hkqMCG0mZS+NGTRj11LHL1/11kMUXaV1B32EW4bmSbJl7RYc1ww2NLaUHnOL1ZB&#10;v879X2qqwewPs93v4bvYFseNUqOPYfUDItAQXuFne68VpJM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Gxc3EAAAA3AAAAA8AAAAAAAAAAAAAAAAAmAIAAGRycy9k&#10;b3ducmV2LnhtbFBLBQYAAAAABAAEAPUAAACJAwAAAAA=&#10;" fillcolor="white [3212]" strokecolor="#243f60 [1604]" strokeweight="1pt">
                  <v:textbox>
                    <w:txbxContent>
                      <w:p w:rsidR="008A26B4" w:rsidRPr="00EA1AC0" w:rsidRDefault="000635C3" w:rsidP="008A26B4">
                        <w:pPr>
                          <w:jc w:val="left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仕分け済み</w:t>
                        </w:r>
                      </w:p>
                    </w:txbxContent>
                  </v:textbox>
                </v:rect>
                <v:line id="直線コネクタ 218" o:spid="_x0000_s1151" style="position:absolute;flip:y;visibility:visible;mso-wrap-style:square" from="1380,3105" to="49945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BwLcIAAADcAAAADwAAAGRycy9kb3ducmV2LnhtbERPy4rCMBTdD/gP4QpuBpsqKFJNRUWH&#10;2bgYX+trc22LzU1pou3M15vFgMvDeS+WnanEkxpXWlYwimIQxJnVJecKTsfdcAbCeWSNlWVS8EsO&#10;lmnvY4GJti3/0PPgcxFC2CWooPC+TqR0WUEGXWRr4sDdbGPQB9jkUjfYhnBTyXEcT6XBkkNDgTVt&#10;Csruh4dRMLneY3f5as10f15v3eRTZ+c/rdSg363mIDx1/i3+d39rBeNRWBvOhCMg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ABwLcIAAADcAAAADwAAAAAAAAAAAAAA&#10;AAChAgAAZHJzL2Rvd25yZXYueG1sUEsFBgAAAAAEAAQA+QAAAJADAAAAAA==&#10;" strokecolor="#d8d8d8 [2732]" strokeweight="14.25pt"/>
                <v:line id="直線コネクタ 219" o:spid="_x0000_s1152" style="position:absolute;flip:y;visibility:visible;mso-wrap-style:square" from="1380,5175" to="49945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RY7sMAAADcAAAADwAAAGRycy9kb3ducmV2LnhtbESPQYvCMBSE74L/ITxhb2uqiLtWo4jg&#10;ruBBdAU9PpJnW2xeShNt998bQfA4zMw3zGzR2lLcqfaFYwWDfgKCWDtTcKbg+Lf+/AbhA7LB0jEp&#10;+CcPi3m3M8PUuIb3dD+ETEQI+xQV5CFUqZRe52TR911FHL2Lqy2GKOtMmhqbCLelHCbJWFosOC7k&#10;WNEqJ3093KyC39HIn5a7G61QNxqTn+323H4p9dFrl1MQgdrwDr/aG6NgOJjA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kWO7DAAAA3AAAAA8AAAAAAAAAAAAA&#10;AAAAoQIAAGRycy9kb3ducmV2LnhtbFBLBQYAAAAABAAEAPkAAACRAwAAAAA=&#10;" strokecolor="#7f7f7f [1612]" strokeweight="14.25pt"/>
                <v:line id="直線コネクタ 220" o:spid="_x0000_s1153" style="position:absolute;flip:y;visibility:visible;mso-wrap-style:square" from="1380,7246" to="49945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q2lsEAAADcAAAADwAAAGRycy9kb3ducmV2LnhtbERPTYvCMBC9C/6HMMJeZE0tKFKNorIr&#10;XjyoW8+zzWxbbCalydrqrzcHwePjfS9WnanEjRpXWlYwHkUgiDOrS84V/Jy/P2cgnEfWWFkmBXdy&#10;sFr2ewtMtG35SLeTz0UIYZeggsL7OpHSZQUZdCNbEwfuzzYGfYBNLnWDbQg3lYyjaCoNlhwaCqxp&#10;W1B2Pf0bBZPfa+Quu9ZMD+nmy02GOksfWqmPQbeeg/DU+bf45d5rBXEc5ocz4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GraWwQAAANwAAAAPAAAAAAAAAAAAAAAA&#10;AKECAABkcnMvZG93bnJldi54bWxQSwUGAAAAAAQABAD5AAAAjwMAAAAA&#10;" strokecolor="#d8d8d8 [2732]" strokeweight="14.25pt"/>
                <v:line id="直線コネクタ 221" o:spid="_x0000_s1154" style="position:absolute;flip:y;visibility:visible;mso-wrap-style:square" from="1380,9316" to="49945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6eVcUAAADcAAAADwAAAGRycy9kb3ducmV2LnhtbESPQWvCQBSE7wX/w/KE3pqNIbQluooI&#10;WiGH0lTQ42P3NQnNvg3Z1cR/3y0Uehxm5htmtZlsJ240+NaxgkWSgiDWzrRcKzh97p9eQfiAbLBz&#10;TAru5GGznj2ssDBu5A+6VaEWEcK+QAVNCH0hpdcNWfSJ64mj9+UGiyHKoZZmwDHCbSezNH2WFluO&#10;Cw32tGtIf1dXq+Atz/15+36lHepRY3ooy8v0otTjfNouQQSawn/4r300CrJs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6eVcUAAADcAAAADwAAAAAAAAAA&#10;AAAAAAChAgAAZHJzL2Rvd25yZXYueG1sUEsFBgAAAAAEAAQA+QAAAJMDAAAAAA==&#10;" strokecolor="#7f7f7f [1612]" strokeweight="14.25pt"/>
                <v:line id="直線コネクタ 222" o:spid="_x0000_s1155" style="position:absolute;flip:y;visibility:visible;mso-wrap-style:square" from="1380,11473" to="49945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SNesYAAADcAAAADwAAAGRycy9kb3ducmV2LnhtbESPQWvCQBSE7wX/w/KEXopuGlAkZg0q&#10;tfTSQ63x/Mw+k5Ds25BdTdpf3y0Uehxm5hsmzUbTijv1rras4HkegSAurK65VHD6PMxWIJxH1tha&#10;JgVf5CDbTB5STLQd+IPuR1+KAGGXoILK+y6R0hUVGXRz2xEH72p7gz7IvpS6xyHATSvjKFpKgzWH&#10;hQo72ldUNMebUbC4NJE7vw5m+Z7vXtziSRf5t1bqcTpu1yA8jf4//Nd+0wriOIbfM+E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EjXrGAAAA3AAAAA8AAAAAAAAA&#10;AAAAAAAAoQIAAGRycy9kb3ducmV2LnhtbFBLBQYAAAAABAAEAPkAAACUAwAAAAA=&#10;" strokecolor="#d8d8d8 [2732]" strokeweight="14.25pt"/>
              </v:group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626C75" wp14:editId="69E7A9BB">
                <wp:simplePos x="0" y="0"/>
                <wp:positionH relativeFrom="column">
                  <wp:posOffset>219635</wp:posOffset>
                </wp:positionH>
                <wp:positionV relativeFrom="paragraph">
                  <wp:posOffset>3432851</wp:posOffset>
                </wp:positionV>
                <wp:extent cx="1341911" cy="1974215"/>
                <wp:effectExtent l="0" t="0" r="10795" b="26035"/>
                <wp:wrapNone/>
                <wp:docPr id="209" name="正方形/長方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6B4" w:rsidRPr="00EC2C71" w:rsidRDefault="008A26B4" w:rsidP="008A26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2C7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絞り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込み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09" o:spid="_x0000_s1156" style="position:absolute;margin-left:17.3pt;margin-top:270.3pt;width:105.65pt;height:155.4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" fillcolor="white [3212]" strokecolor="#243f60 [1604]" strokeweight="1pt">
                <v:textbox>
                  <w:txbxContent>
                    <w:p w:rsidR="008A26B4" w:rsidRPr="00EC2C71" w:rsidRDefault="008A26B4" w:rsidP="008A26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C2C7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絞り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込み</w:t>
                      </w:r>
                    </w:p>
                  </w:txbxContent>
                </v:textbox>
              </v:rect>
            </w:pict>
          </mc:Fallback>
        </mc:AlternateContent>
      </w:r>
      <w:r w:rsidR="000635C3">
        <w:rPr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776753FB" wp14:editId="520DB759">
                <wp:simplePos x="0" y="0"/>
                <wp:positionH relativeFrom="column">
                  <wp:posOffset>1632585</wp:posOffset>
                </wp:positionH>
                <wp:positionV relativeFrom="paragraph">
                  <wp:posOffset>3432810</wp:posOffset>
                </wp:positionV>
                <wp:extent cx="4825365" cy="1958340"/>
                <wp:effectExtent l="0" t="0" r="13335" b="22860"/>
                <wp:wrapNone/>
                <wp:docPr id="223" name="グループ化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365" cy="1958340"/>
                          <a:chOff x="0" y="0"/>
                          <a:chExt cx="5158105" cy="1353820"/>
                        </a:xfrm>
                      </wpg:grpSpPr>
                      <wps:wsp>
                        <wps:cNvPr id="224" name="正方形/長方形 224"/>
                        <wps:cNvSpPr/>
                        <wps:spPr>
                          <a:xfrm>
                            <a:off x="0" y="0"/>
                            <a:ext cx="5158105" cy="135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EA1AC0" w:rsidRDefault="000635C3" w:rsidP="008A26B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未仕分け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直線コネクタ 225"/>
                        <wps:cNvCnPr/>
                        <wps:spPr>
                          <a:xfrm flipV="1">
                            <a:off x="138023" y="310551"/>
                            <a:ext cx="4856480" cy="1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線コネクタ 226"/>
                        <wps:cNvCnPr/>
                        <wps:spPr>
                          <a:xfrm flipV="1">
                            <a:off x="138023" y="517585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線コネクタ 227"/>
                        <wps:cNvCnPr/>
                        <wps:spPr>
                          <a:xfrm flipV="1">
                            <a:off x="138023" y="724619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線コネクタ 228"/>
                        <wps:cNvCnPr/>
                        <wps:spPr>
                          <a:xfrm flipV="1">
                            <a:off x="138023" y="931653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線コネクタ 229"/>
                        <wps:cNvCnPr/>
                        <wps:spPr>
                          <a:xfrm flipV="1">
                            <a:off x="138023" y="1147314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223" o:spid="_x0000_s1157" style="position:absolute;margin-left:128.55pt;margin-top:270.3pt;width:379.95pt;height:154.2pt;z-index:251905024;mso-width-relative:margin;mso-height-relative:margin" coordsize="51581,1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">
                <v:rect id="正方形/長方形 224" o:spid="_x0000_s1158" style="position:absolute;width:51581;height:1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RB8MA&#10;AADcAAAADwAAAGRycy9kb3ducmV2LnhtbESPQWvCQBSE7wX/w/KE3urGUERTVxHRKt6MOfT4yL5m&#10;Q7NvQ3Y16b93BcHjMDPfMMv1YBtxo87XjhVMJwkI4tLpmisFxWX/MQfhA7LGxjEp+CcP69XobYmZ&#10;dj2f6ZaHSkQI+wwVmBDaTEpfGrLoJ64ljt6v6yyGKLtK6g77CLeNTJNkJi3WHBcMtrQ1VP7lV6ug&#10;3+b+JzXVYI6n+eH7tCj2xXmn1Pt42HyBCDSEV/jZPmoFafoJjzPx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iRB8MAAADcAAAADwAAAAAAAAAAAAAAAACYAgAAZHJzL2Rv&#10;d25yZXYueG1sUEsFBgAAAAAEAAQA9QAAAIgDAAAAAA==&#10;" fillcolor="white [3212]" strokecolor="#243f60 [1604]" strokeweight="1pt">
                  <v:textbox>
                    <w:txbxContent>
                      <w:p w:rsidR="008A26B4" w:rsidRPr="00EA1AC0" w:rsidRDefault="000635C3" w:rsidP="008A26B4">
                        <w:pPr>
                          <w:jc w:val="left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未仕分け</w:t>
                        </w:r>
                      </w:p>
                    </w:txbxContent>
                  </v:textbox>
                </v:rect>
                <v:line id="直線コネクタ 225" o:spid="_x0000_s1159" style="position:absolute;flip:y;visibility:visible;mso-wrap-style:square" from="1380,3105" to="49945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0VDsYAAADcAAAADwAAAGRycy9kb3ducmV2LnhtbESPQWvCQBSE7wX/w/KEXkrdGIiU1E2o&#10;YksvHtSm59fsaxLMvg3ZrUn99a4geBxm5htmmY+mFSfqXWNZwXwWgSAurW64UvB1eH9+AeE8ssbW&#10;Min4Jwd5NnlYYqrtwDs67X0lAoRdigpq77tUSlfWZNDNbEccvF/bG/RB9pXUPQ4BbloZR9FCGmw4&#10;LNTY0bqm8rj/MwqSn2Pkvj8Gs9gWq41LnnRZnLVSj9Px7RWEp9Hfw7f2p1YQxwlcz4QjI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tFQ7GAAAA3AAAAA8AAAAAAAAA&#10;AAAAAAAAoQIAAGRycy9kb3ducmV2LnhtbFBLBQYAAAAABAAEAPkAAACUAwAAAAA=&#10;" strokecolor="#d8d8d8 [2732]" strokeweight="14.25pt"/>
                <v:line id="直線コネクタ 226" o:spid="_x0000_s1160" style="position:absolute;flip:y;visibility:visible;mso-wrap-style:square" from="1380,5175" to="49945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cGIcUAAADcAAAADwAAAGRycy9kb3ducmV2LnhtbESPQWvCQBSE7wX/w/IEb3VjCGmJriKC&#10;rZCD1Bbq8bH7moRm34bsmqT/visUehxm5htms5tsKwbqfeNYwWqZgCDWzjRcKfh4Pz4+g/AB2WDr&#10;mBT8kIfddvawwcK4kd9ouIRKRAj7AhXUIXSFlF7XZNEvXUccvS/XWwxR9pU0PY4RbluZJkkuLTYc&#10;F2rs6FCT/r7crILXLPOf+/ONDqhHjclLWV6nJ6UW82m/BhFoCv/hv/bJKEjTHO5n4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cGIcUAAADcAAAADwAAAAAAAAAA&#10;AAAAAAChAgAAZHJzL2Rvd25yZXYueG1sUEsFBgAAAAAEAAQA+QAAAJMDAAAAAA==&#10;" strokecolor="#7f7f7f [1612]" strokeweight="14.25pt"/>
                <v:line id="直線コネクタ 227" o:spid="_x0000_s1161" style="position:absolute;flip:y;visibility:visible;mso-wrap-style:square" from="1380,7246" to="49945,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Mu4sUAAADcAAAADwAAAGRycy9kb3ducmV2LnhtbESPzWvCQBTE70L/h+UVvIhuGvCD6Cpt&#10;0eLFg5/nZ/aZBLNvQ3Y1qX99tyB4HGbmN8xs0ZpS3Kl2hWUFH4MIBHFqdcGZgsN+1Z+AcB5ZY2mZ&#10;FPySg8X8rTPDRNuGt3Tf+UwECLsEFeTeV4mULs3JoBvYijh4F1sb9EHWmdQ1NgFuShlH0UgaLDgs&#10;5FjRd07pdXczCobna+ROP40ZbY5fSzfs6fT40Ep139vPKQhPrX+Fn+21VhDHY/g/E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Mu4sUAAADcAAAADwAAAAAAAAAA&#10;AAAAAAChAgAAZHJzL2Rvd25yZXYueG1sUEsFBgAAAAAEAAQA+QAAAJMDAAAAAA==&#10;" strokecolor="#d8d8d8 [2732]" strokeweight="14.25pt"/>
                <v:line id="直線コネクタ 228" o:spid="_x0000_s1162" style="position:absolute;flip:y;visibility:visible;mso-wrap-style:square" from="1380,9316" to="49945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Q3yMIAAADcAAAADwAAAGRycy9kb3ducmV2LnhtbERPyWrDMBC9F/IPYgq5NXKNaYMbJYRA&#10;FvCh1Cm0x0Ga2qbWyFjykr+PDoUeH2/f7GbbipF63zhW8LxKQBBrZxquFHxej09rED4gG2wdk4Ib&#10;edhtFw8bzI2b+IPGMlQihrDPUUEdQpdL6XVNFv3KdcSR+3G9xRBhX0nT4xTDbSvTJHmRFhuODTV2&#10;dKhJ/5aDVXDOMv+1fx/ogHrSmJyK4nt+VWr5OO/fQASaw7/4z30xCtI0ro1n4hG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Q3yMIAAADcAAAADwAAAAAAAAAAAAAA&#10;AAChAgAAZHJzL2Rvd25yZXYueG1sUEsFBgAAAAAEAAQA+QAAAJADAAAAAA==&#10;" strokecolor="#7f7f7f [1612]" strokeweight="14.25pt"/>
                <v:line id="直線コネクタ 229" o:spid="_x0000_s1163" style="position:absolute;flip:y;visibility:visible;mso-wrap-style:square" from="1380,11473" to="49945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fC8UAAADcAAAADwAAAGRycy9kb3ducmV2LnhtbESPT2vCQBTE70K/w/IKXkQ3DSgaXaUt&#10;Wrx48O/5mX0mwezbkF1N6qfvFgSPw8z8hpktWlOKO9WusKzgYxCBIE6tLjhTcNiv+mMQziNrLC2T&#10;gl9ysJi/dWaYaNvwlu47n4kAYZeggtz7KpHSpTkZdANbEQfvYmuDPsg6k7rGJsBNKeMoGkmDBYeF&#10;HCv6zim97m5GwfB8jdzppzGjzfFr6YY9nR4fWqnue/s5BeGp9a/ws73WCuJ4Av9nw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AfC8UAAADcAAAADwAAAAAAAAAA&#10;AAAAAAChAgAAZHJzL2Rvd25yZXYueG1sUEsFBgAAAAAEAAQA+QAAAJMDAAAAAA==&#10;" strokecolor="#d8d8d8 [2732]" strokeweight="14.25pt"/>
              </v:group>
            </w:pict>
          </mc:Fallback>
        </mc:AlternateContent>
      </w:r>
      <w:r w:rsidR="000635C3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733FB236" wp14:editId="6DA4BC7F">
                <wp:simplePos x="0" y="0"/>
                <wp:positionH relativeFrom="column">
                  <wp:posOffset>322580</wp:posOffset>
                </wp:positionH>
                <wp:positionV relativeFrom="paragraph">
                  <wp:posOffset>3693160</wp:posOffset>
                </wp:positionV>
                <wp:extent cx="275590" cy="1564005"/>
                <wp:effectExtent l="0" t="0" r="10160" b="17145"/>
                <wp:wrapNone/>
                <wp:docPr id="210" name="グループ化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1564005"/>
                          <a:chOff x="0" y="0"/>
                          <a:chExt cx="275590" cy="1564700"/>
                        </a:xfrm>
                      </wpg:grpSpPr>
                      <wps:wsp>
                        <wps:cNvPr id="211" name="正方形/長方形 211"/>
                        <wps:cNvSpPr/>
                        <wps:spPr>
                          <a:xfrm>
                            <a:off x="0" y="0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6F1829" w:rsidRDefault="008A26B4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2" name="正方形/長方形 212"/>
                        <wps:cNvSpPr/>
                        <wps:spPr>
                          <a:xfrm>
                            <a:off x="0" y="319102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6F1829" w:rsidRDefault="008A26B4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3" name="正方形/長方形 213"/>
                        <wps:cNvSpPr/>
                        <wps:spPr>
                          <a:xfrm>
                            <a:off x="0" y="638206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6F1829" w:rsidRDefault="008A26B4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4" name="正方形/長方形 214"/>
                        <wps:cNvSpPr/>
                        <wps:spPr>
                          <a:xfrm>
                            <a:off x="0" y="957308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6F1829" w:rsidRDefault="008A26B4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5" name="正方形/長方形 215"/>
                        <wps:cNvSpPr/>
                        <wps:spPr>
                          <a:xfrm>
                            <a:off x="0" y="1276410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6F1829" w:rsidRDefault="008A26B4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10" o:spid="_x0000_s1164" style="position:absolute;margin-left:25.4pt;margin-top:290.8pt;width:21.7pt;height:123.15pt;z-index:251902976" coordsize="2755,15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">
                <v:rect id="正方形/長方形 211" o:spid="_x0000_s1165" style="position:absolute;width:2755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1pMQA&#10;AADcAAAADwAAAGRycy9kb3ducmV2LnhtbESPQWuDQBSE74X+h+UFcmtWc0iCdZVgKbFCD7H5AQ/3&#10;VaXuW+tujP332UKhx2FmvmHSfDGDmGlyvWUF8SYCQdxY3XOr4PLx+nQA4TyyxsEyKfghB3n2+JBi&#10;ou2NzzTXvhUBwi5BBZ33YyKlazoy6DZ2JA7ep50M+iCnVuoJbwFuBrmNop002HNY6HCkoqPmq74a&#10;Bd9FMy+ni9y76qXGspLvb8Zqpdar5fgMwtPi/8N/7VIr2MYx/J4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taTEAAAA3AAAAA8AAAAAAAAAAAAAAAAAmAIAAGRycy9k&#10;b3ducmV2LnhtbFBLBQYAAAAABAAEAPUAAACJAwAAAAA=&#10;" fillcolor="white [3212]" strokecolor="#243f60 [1604]" strokeweight="1pt">
                  <v:textbox style="mso-fit-shape-to-text:t">
                    <w:txbxContent>
                      <w:p w:rsidR="008A26B4" w:rsidRPr="006F1829" w:rsidRDefault="008A26B4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212" o:spid="_x0000_s1166" style="position:absolute;top:3191;width:2755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r08QA&#10;AADcAAAADwAAAGRycy9kb3ducmV2LnhtbESPzWrDMBCE74G+g9hAbokcH9LiWA7BIeQHeqiTB1is&#10;rW1qrVxLsZ23rwqFHoeZ+YZJd5NpxUC9aywrWK8iEMSl1Q1XCu634/INhPPIGlvLpOBJDnbZyyzF&#10;RNuRP2gofCUChF2CCmrvu0RKV9Zk0K1sRxy8T9sb9EH2ldQ9jgFuWhlH0UYabDgs1NhRXlP5VTyM&#10;gu+8HKbTXb6666HA81W+X4zVSi3m034LwtPk/8N/7bNWEK9j+D0Tj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1K9PEAAAA3AAAAA8AAAAAAAAAAAAAAAAAmAIAAGRycy9k&#10;b3ducmV2LnhtbFBLBQYAAAAABAAEAPUAAACJAwAAAAA=&#10;" fillcolor="white [3212]" strokecolor="#243f60 [1604]" strokeweight="1pt">
                  <v:textbox style="mso-fit-shape-to-text:t">
                    <w:txbxContent>
                      <w:p w:rsidR="008A26B4" w:rsidRPr="006F1829" w:rsidRDefault="008A26B4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213" o:spid="_x0000_s1167" style="position:absolute;top:6382;width:2755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OSMQA&#10;AADcAAAADwAAAGRycy9kb3ducmV2LnhtbESP0WqDQBRE3wP9h+UW+hbXWGiCdQ3BUJoG8hDjB1zc&#10;W5W4d427Nfbvu4VCH4eZOcNk29n0YqLRdZYVrKIYBHFtdceNguryttyAcB5ZY2+ZFHyTg23+sMgw&#10;1fbOZ5pK34gAYZeigtb7IZXS1S0ZdJEdiIP3aUeDPsixkXrEe4CbXiZx/CINdhwWWhyoaKm+ll9G&#10;wa2op/m9kmt33Jd4OMrTh7FaqafHefcKwtPs/8N/7YNWkKye4fdMO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5jkjEAAAA3AAAAA8AAAAAAAAAAAAAAAAAmAIAAGRycy9k&#10;b3ducmV2LnhtbFBLBQYAAAAABAAEAPUAAACJAwAAAAA=&#10;" fillcolor="white [3212]" strokecolor="#243f60 [1604]" strokeweight="1pt">
                  <v:textbox style="mso-fit-shape-to-text:t">
                    <w:txbxContent>
                      <w:p w:rsidR="008A26B4" w:rsidRPr="006F1829" w:rsidRDefault="008A26B4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214" o:spid="_x0000_s1168" style="position:absolute;top:9573;width:2755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AWPMQA&#10;AADcAAAADwAAAGRycy9kb3ducmV2LnhtbESP0WqDQBRE3wP9h+UW+hbXSGmCdQ3BUJoG8hDjB1zc&#10;W5W4d427Nfbvu4VCH4eZOcNk29n0YqLRdZYVrKIYBHFtdceNguryttyAcB5ZY2+ZFHyTg23+sMgw&#10;1fbOZ5pK34gAYZeigtb7IZXS1S0ZdJEdiIP3aUeDPsixkXrEe4CbXiZx/CINdhwWWhyoaKm+ll9G&#10;wa2op/m9kmt33Jd4OMrTh7FaqafHefcKwtPs/8N/7YNWkKye4fdMO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QFjzEAAAA3AAAAA8AAAAAAAAAAAAAAAAAmAIAAGRycy9k&#10;b3ducmV2LnhtbFBLBQYAAAAABAAEAPUAAACJAwAAAAA=&#10;" fillcolor="white [3212]" strokecolor="#243f60 [1604]" strokeweight="1pt">
                  <v:textbox style="mso-fit-shape-to-text:t">
                    <w:txbxContent>
                      <w:p w:rsidR="008A26B4" w:rsidRPr="006F1829" w:rsidRDefault="008A26B4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215" o:spid="_x0000_s1169" style="position:absolute;top:12764;width:2755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zp8QA&#10;AADcAAAADwAAAGRycy9kb3ducmV2LnhtbESP0WqDQBRE3wP9h+UW+hbXCG2CdQ3BUJoG8hDjB1zc&#10;W5W4d427Nfbvu4VCH4eZOcNk29n0YqLRdZYVrKIYBHFtdceNguryttyAcB5ZY2+ZFHyTg23+sMgw&#10;1fbOZ5pK34gAYZeigtb7IZXS1S0ZdJEdiIP3aUeDPsixkXrEe4CbXiZx/CINdhwWWhyoaKm+ll9G&#10;wa2op/m9kmt33Jd4OMrTh7FaqafHefcKwtPs/8N/7YNWkKye4fdMO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cs6fEAAAA3AAAAA8AAAAAAAAAAAAAAAAAmAIAAGRycy9k&#10;b3ducmV2LnhtbFBLBQYAAAAABAAEAPUAAACJAwAAAAA=&#10;" fillcolor="white [3212]" strokecolor="#243f60 [1604]" strokeweight="1pt">
                  <v:textbox style="mso-fit-shape-to-text:t">
                    <w:txbxContent>
                      <w:p w:rsidR="008A26B4" w:rsidRPr="006F1829" w:rsidRDefault="008A26B4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af0"/>
        <w:tblpPr w:leftFromText="142" w:rightFromText="142" w:vertAnchor="text" w:horzAnchor="margin" w:tblpXSpec="center" w:tblpY="9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7121"/>
      </w:tblGrid>
      <w:tr w:rsidR="004A34BC" w:rsidRPr="005B49CE" w:rsidTr="004A34BC">
        <w:tc>
          <w:tcPr>
            <w:tcW w:w="675" w:type="dxa"/>
          </w:tcPr>
          <w:p w:rsidR="004A34BC" w:rsidRPr="005B49CE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1</w:t>
            </w:r>
          </w:p>
        </w:tc>
        <w:tc>
          <w:tcPr>
            <w:tcW w:w="2268" w:type="dxa"/>
          </w:tcPr>
          <w:p w:rsidR="004A34BC" w:rsidRPr="005B49CE" w:rsidRDefault="00D72C7B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一括仕分け</w:t>
            </w:r>
          </w:p>
        </w:tc>
        <w:tc>
          <w:tcPr>
            <w:tcW w:w="7121" w:type="dxa"/>
          </w:tcPr>
          <w:p w:rsidR="004A34BC" w:rsidRPr="005B49CE" w:rsidRDefault="00D72C7B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一括仕分け画面を起動する。</w:t>
            </w:r>
          </w:p>
        </w:tc>
      </w:tr>
      <w:tr w:rsidR="004A34BC" w:rsidRPr="005B49CE" w:rsidTr="004A34BC">
        <w:tc>
          <w:tcPr>
            <w:tcW w:w="675" w:type="dxa"/>
          </w:tcPr>
          <w:p w:rsidR="004A34BC" w:rsidRPr="005B49CE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2</w:t>
            </w:r>
          </w:p>
        </w:tc>
        <w:tc>
          <w:tcPr>
            <w:tcW w:w="2268" w:type="dxa"/>
          </w:tcPr>
          <w:p w:rsidR="004A34BC" w:rsidRPr="005B49CE" w:rsidRDefault="00A3079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仕分け</w:t>
            </w:r>
          </w:p>
        </w:tc>
        <w:tc>
          <w:tcPr>
            <w:tcW w:w="7121" w:type="dxa"/>
          </w:tcPr>
          <w:p w:rsidR="004A34BC" w:rsidRPr="005B49CE" w:rsidRDefault="00A3079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仕分けリストを表示する。</w:t>
            </w:r>
          </w:p>
        </w:tc>
      </w:tr>
      <w:tr w:rsidR="004A34BC" w:rsidRPr="005B49CE" w:rsidTr="004A34BC">
        <w:tc>
          <w:tcPr>
            <w:tcW w:w="675" w:type="dxa"/>
          </w:tcPr>
          <w:p w:rsidR="004A34BC" w:rsidRPr="005B49CE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3</w:t>
            </w:r>
          </w:p>
        </w:tc>
        <w:tc>
          <w:tcPr>
            <w:tcW w:w="2268" w:type="dxa"/>
          </w:tcPr>
          <w:p w:rsidR="004A34BC" w:rsidRPr="005B49CE" w:rsidRDefault="00DD633A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仕分け済み</w:t>
            </w:r>
          </w:p>
        </w:tc>
        <w:tc>
          <w:tcPr>
            <w:tcW w:w="7121" w:type="dxa"/>
          </w:tcPr>
          <w:p w:rsidR="004A34BC" w:rsidRPr="005B49CE" w:rsidRDefault="00DD633A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仕分けリストで選択した仕分けに属する製品の一覧を表示する。</w:t>
            </w:r>
          </w:p>
        </w:tc>
      </w:tr>
      <w:tr w:rsidR="004A34BC" w:rsidRPr="005B49CE" w:rsidTr="004A34BC">
        <w:tc>
          <w:tcPr>
            <w:tcW w:w="675" w:type="dxa"/>
          </w:tcPr>
          <w:p w:rsidR="004A34BC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4</w:t>
            </w:r>
          </w:p>
        </w:tc>
        <w:tc>
          <w:tcPr>
            <w:tcW w:w="2268" w:type="dxa"/>
          </w:tcPr>
          <w:p w:rsidR="004A34BC" w:rsidRPr="005B49CE" w:rsidRDefault="00DD633A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未仕分け</w:t>
            </w:r>
          </w:p>
        </w:tc>
        <w:tc>
          <w:tcPr>
            <w:tcW w:w="7121" w:type="dxa"/>
          </w:tcPr>
          <w:p w:rsidR="004A34BC" w:rsidRPr="005B49CE" w:rsidRDefault="00DD633A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まだ仕分けされていない製品の一覧を表示する。</w:t>
            </w:r>
          </w:p>
        </w:tc>
      </w:tr>
      <w:tr w:rsidR="004A34BC" w:rsidRPr="005B49CE" w:rsidTr="004A34BC">
        <w:tc>
          <w:tcPr>
            <w:tcW w:w="675" w:type="dxa"/>
          </w:tcPr>
          <w:p w:rsidR="004A34BC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5</w:t>
            </w:r>
          </w:p>
        </w:tc>
        <w:tc>
          <w:tcPr>
            <w:tcW w:w="2268" w:type="dxa"/>
          </w:tcPr>
          <w:p w:rsidR="004A34BC" w:rsidRPr="005B49CE" w:rsidRDefault="00DD633A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絞り込み</w:t>
            </w:r>
          </w:p>
        </w:tc>
        <w:tc>
          <w:tcPr>
            <w:tcW w:w="7121" w:type="dxa"/>
          </w:tcPr>
          <w:p w:rsidR="004A34BC" w:rsidRPr="005B49CE" w:rsidRDefault="00DD633A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工区、材種などの絞り込みフィルター。</w:t>
            </w:r>
          </w:p>
        </w:tc>
      </w:tr>
    </w:tbl>
    <w:p w:rsidR="00595263" w:rsidRDefault="00D72C7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F79399D" wp14:editId="28A4193F">
                <wp:simplePos x="0" y="0"/>
                <wp:positionH relativeFrom="column">
                  <wp:posOffset>480695</wp:posOffset>
                </wp:positionH>
                <wp:positionV relativeFrom="paragraph">
                  <wp:posOffset>959040</wp:posOffset>
                </wp:positionV>
                <wp:extent cx="551815" cy="542925"/>
                <wp:effectExtent l="0" t="0" r="0" b="0"/>
                <wp:wrapNone/>
                <wp:docPr id="246" name="テキスト ボック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8E7" w:rsidRPr="00EF770E" w:rsidRDefault="00EC48E7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 w:rsidRPr="00EF770E"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6" o:spid="_x0000_s1170" type="#_x0000_t202" style="position:absolute;margin-left:37.85pt;margin-top:75.5pt;width:43.45pt;height:42.7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" filled="f" stroked="f" strokeweight=".5pt">
                <v:textbox>
                  <w:txbxContent>
                    <w:p w:rsidR="00EC48E7" w:rsidRPr="00EF770E" w:rsidRDefault="00EC48E7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 w:rsidRPr="00EF770E"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0635C3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0518FCC" wp14:editId="14065CEE">
                <wp:simplePos x="0" y="0"/>
                <wp:positionH relativeFrom="column">
                  <wp:posOffset>124633</wp:posOffset>
                </wp:positionH>
                <wp:positionV relativeFrom="paragraph">
                  <wp:posOffset>392768</wp:posOffset>
                </wp:positionV>
                <wp:extent cx="6426200" cy="5140960"/>
                <wp:effectExtent l="0" t="0" r="12700" b="21590"/>
                <wp:wrapNone/>
                <wp:docPr id="197" name="グループ化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40960"/>
                          <a:chOff x="0" y="-2"/>
                          <a:chExt cx="6426200" cy="5141575"/>
                        </a:xfrm>
                      </wpg:grpSpPr>
                      <wps:wsp>
                        <wps:cNvPr id="198" name="正方形/長方形 198"/>
                        <wps:cNvSpPr/>
                        <wps:spPr>
                          <a:xfrm>
                            <a:off x="0" y="-2"/>
                            <a:ext cx="6426200" cy="5141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正方形/長方形 199"/>
                        <wps:cNvSpPr/>
                        <wps:spPr>
                          <a:xfrm>
                            <a:off x="0" y="414068"/>
                            <a:ext cx="6426200" cy="646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正方形/長方形 200"/>
                        <wps:cNvSpPr/>
                        <wps:spPr>
                          <a:xfrm>
                            <a:off x="698740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734729" w:rsidRDefault="008A26B4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4729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正方形/長方形 201"/>
                        <wps:cNvSpPr/>
                        <wps:spPr>
                          <a:xfrm>
                            <a:off x="1319841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734729" w:rsidRDefault="008A26B4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正方形/長方形 202"/>
                        <wps:cNvSpPr/>
                        <wps:spPr>
                          <a:xfrm>
                            <a:off x="1940943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734729" w:rsidRDefault="008A26B4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正方形/長方形 203"/>
                        <wps:cNvSpPr/>
                        <wps:spPr>
                          <a:xfrm>
                            <a:off x="2562045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734729" w:rsidRDefault="008A26B4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正方形/長方形 204"/>
                        <wps:cNvSpPr/>
                        <wps:spPr>
                          <a:xfrm>
                            <a:off x="77638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734729" w:rsidRDefault="008A26B4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正方形/長方形 205"/>
                        <wps:cNvSpPr/>
                        <wps:spPr>
                          <a:xfrm>
                            <a:off x="3183147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734729" w:rsidRDefault="008A26B4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実績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正方形/長方形 206"/>
                        <wps:cNvSpPr/>
                        <wps:spPr>
                          <a:xfrm>
                            <a:off x="3804249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6B4" w:rsidRPr="00734729" w:rsidRDefault="008A26B4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97" o:spid="_x0000_s1171" style="position:absolute;margin-left:9.8pt;margin-top:30.95pt;width:506pt;height:404.8pt;z-index:251899904" coordorigin="" coordsize="64262,5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">
                <v:rect id="正方形/長方形 198" o:spid="_x0000_s1172" style="position:absolute;width:64262;height:51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vCMYA&#10;AADcAAAADwAAAGRycy9kb3ducmV2LnhtbESPQU/DMAyF70j7D5GRuKAt3RAIumXTBEMC7UTZYUfT&#10;eGlF41RJ2Np/jw9I3Gy95/c+rzaD79SZYmoDG5jPClDEdbAtOwOHz9fpI6iUkS12gcnASAk268nV&#10;CksbLvxB5yo7JSGcSjTQ5NyXWqe6IY9pFnpi0U4hesyyRqdtxIuE+04viuJBe2xZGhrs6bmh+rv6&#10;8QZ2918xjbcvkRf7sXrfHd3dYeuMubketktQmYb8b/67frOC/yS0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cvCMYAAADcAAAADwAAAAAAAAAAAAAAAACYAgAAZHJz&#10;L2Rvd25yZXYueG1sUEsFBgAAAAAEAAQA9QAAAIsDAAAAAA==&#10;" fillcolor="white [3212]" strokecolor="#243f60 [1604]" strokeweight="1pt"/>
                <v:rect id="正方形/長方形 199" o:spid="_x0000_s1173" style="position:absolute;top:4140;width:64262;height:6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Kk8MA&#10;AADcAAAADwAAAGRycy9kb3ducmV2LnhtbERPTWsCMRC9F/wPYYReimZVKnU1ilgLLZ7cevA4bqbZ&#10;pZvJkqS6++9NodDbPN7nrDadbcSVfKgdK5iMMxDEpdM1GwWnz7fRC4gQkTU2jklBTwE268HDCnPt&#10;bnykaxGNSCEcclRQxdjmUoayIoth7FrixH05bzEm6I3UHm8p3DZymmVzabHm1FBhS7uKyu/ixyrY&#10;P1986J9ePU8PffGxP5vZaWuUehx22yWISF38F/+533Wav1jA7zPp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uKk8MAAADcAAAADwAAAAAAAAAAAAAAAACYAgAAZHJzL2Rv&#10;d25yZXYueG1sUEsFBgAAAAAEAAQA9QAAAIgDAAAAAA==&#10;" fillcolor="white [3212]" strokecolor="#243f60 [1604]" strokeweight="1pt"/>
                <v:rect id="正方形/長方形 200" o:spid="_x0000_s1174" style="position:absolute;left:6987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7X9cQA&#10;AADcAAAADwAAAGRycy9kb3ducmV2LnhtbESPQWsCMRSE7wX/Q3hCL0WzKi2yGkXUQktPbj14fG6e&#10;2cXNy5KkuvvvTaHQ4zAz3zDLdWcbcSMfascKJuMMBHHpdM1GwfH7fTQHESKyxsYxKegpwHo1eFpi&#10;rt2dD3QrohEJwiFHBVWMbS5lKCuyGMauJU7exXmLMUlvpPZ4T3DbyGmWvUmLNaeFClvaVlReix+r&#10;YP969qF/2XmefvXF5/5kZseNUep52G0WICJ18T/81/7QChIRf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+1/XEAAAA3AAAAA8AAAAAAAAAAAAAAAAAmAIAAGRycy9k&#10;b3ducmV2LnhtbFBLBQYAAAAABAAEAPUAAACJAwAAAAA=&#10;" fillcolor="white [3212]" strokecolor="#243f60 [1604]" strokeweight="1pt">
                  <v:textbox>
                    <w:txbxContent>
                      <w:p w:rsidR="008A26B4" w:rsidRPr="00734729" w:rsidRDefault="008A26B4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4729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201" o:spid="_x0000_s1175" style="position:absolute;left:13198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ybsUA&#10;AADcAAAADwAAAGRycy9kb3ducmV2LnhtbESPQWsCMRSE7wX/Q3hCL0WzrrSU1SiiFio9devB43Pz&#10;ml26eVmSVHf/vREKPQ4z8w2zXPe2FRfyoXGsYDbNQBBXTjdsFBy/3iavIEJE1tg6JgUDBVivRg9L&#10;LLS78iddymhEgnAoUEEdY1dIGaqaLIap64iT9+28xZikN1J7vCa4bWWeZS/SYsNpocaOtjVVP+Wv&#10;VbB/PvswPO085x9DedifzPy4MUo9jvvNAkSkPv6H/9rvWkGezeB+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nJuxQAAANwAAAAPAAAAAAAAAAAAAAAAAJgCAABkcnMv&#10;ZG93bnJldi54bWxQSwUGAAAAAAQABAD1AAAAigMAAAAA&#10;" fillcolor="white [3212]" strokecolor="#243f60 [1604]" strokeweight="1pt">
                  <v:textbox>
                    <w:txbxContent>
                      <w:p w:rsidR="008A26B4" w:rsidRPr="00734729" w:rsidRDefault="008A26B4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製品</w:t>
                        </w:r>
                      </w:p>
                    </w:txbxContent>
                  </v:textbox>
                </v:rect>
                <v:rect id="正方形/長方形 202" o:spid="_x0000_s1176" style="position:absolute;left:19409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87sQA&#10;AADcAAAADwAAAGRycy9kb3ducmV2LnhtbESPQYvCMBSE78L+h/AEb5paULRrlLK6oKAH3T14fDRv&#10;29LmpTRZW/+9EQSPw8x8w6w2vanFjVpXWlYwnUQgiDOrS84V/P58jxcgnEfWWFsmBXdysFl/DFaY&#10;aNvxmW4Xn4sAYZeggsL7JpHSZQUZdBPbEAfvz7YGfZBtLnWLXYCbWsZRNJcGSw4LBTb0VVBWXf6N&#10;guq6O3TVTGY63fJ13p+XaXw8KTUa9uknCE+9f4df7b1WEEcxPM+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y/O7EAAAA3AAAAA8AAAAAAAAAAAAAAAAAmAIAAGRycy9k&#10;b3ducmV2LnhtbFBLBQYAAAAABAAEAPUAAACJAwAAAAA=&#10;" fillcolor="#f79646 [3209]" strokecolor="#243f60 [1604]" strokeweight="1pt">
                  <v:textbox>
                    <w:txbxContent>
                      <w:p w:rsidR="008A26B4" w:rsidRPr="00734729" w:rsidRDefault="008A26B4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仕分け</w:t>
                        </w:r>
                      </w:p>
                    </w:txbxContent>
                  </v:textbox>
                </v:rect>
                <v:rect id="正方形/長方形 203" o:spid="_x0000_s1177" style="position:absolute;left:25620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JgsUA&#10;AADc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pBnC/g9k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EmCxQAAANwAAAAPAAAAAAAAAAAAAAAAAJgCAABkcnMv&#10;ZG93bnJldi54bWxQSwUGAAAAAAQABAD1AAAAigMAAAAA&#10;" fillcolor="white [3212]" strokecolor="#243f60 [1604]" strokeweight="1pt">
                  <v:textbox>
                    <w:txbxContent>
                      <w:p w:rsidR="008A26B4" w:rsidRPr="00734729" w:rsidRDefault="008A26B4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工程</w:t>
                        </w:r>
                      </w:p>
                    </w:txbxContent>
                  </v:textbox>
                </v:rect>
                <v:rect id="正方形/長方形 204" o:spid="_x0000_s1178" style="position:absolute;left:776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R9sYA&#10;AADcAAAADwAAAGRycy9kb3ducmV2LnhtbESPQWsCMRSE7wX/Q3iCl1Kz3dZStkaRqmDx5Oqhx9fN&#10;a3bp5mVJou7++0Yo9DjMzDfMfNnbVlzIh8axgsdpBoK4crpho+B03D68gggRWWPrmBQMFGC5GN3N&#10;sdDuyge6lNGIBOFQoII6xq6QMlQ1WQxT1xEn79t5izFJb6T2eE1w28o8y16kxYbTQo0dvddU/ZRn&#10;q2Az+/JhuF97zvdD+bH5NE+nlVFqMu5XbyAi9fE//NfeaQV59gy3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XR9sYAAADcAAAADwAAAAAAAAAAAAAAAACYAgAAZHJz&#10;L2Rvd25yZXYueG1sUEsFBgAAAAAEAAQA9QAAAIsDAAAAAA==&#10;" fillcolor="white [3212]" strokecolor="#243f60 [1604]" strokeweight="1pt">
                  <v:textbox>
                    <w:txbxContent>
                      <w:p w:rsidR="008A26B4" w:rsidRPr="00734729" w:rsidRDefault="008A26B4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ファイル</w:t>
                        </w:r>
                      </w:p>
                    </w:txbxContent>
                  </v:textbox>
                </v:rect>
                <v:rect id="正方形/長方形 205" o:spid="_x0000_s1179" style="position:absolute;left:31831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0bcUA&#10;AADc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DP5n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XRtxQAAANwAAAAPAAAAAAAAAAAAAAAAAJgCAABkcnMv&#10;ZG93bnJldi54bWxQSwUGAAAAAAQABAD1AAAAigMAAAAA&#10;" fillcolor="white [3212]" strokecolor="#243f60 [1604]" strokeweight="1pt">
                  <v:textbox>
                    <w:txbxContent>
                      <w:p w:rsidR="008A26B4" w:rsidRPr="00734729" w:rsidRDefault="008A26B4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実績</w:t>
                        </w:r>
                      </w:p>
                    </w:txbxContent>
                  </v:textbox>
                </v:rect>
                <v:rect id="正方形/長方形 206" o:spid="_x0000_s1180" style="position:absolute;left:38042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GsUA&#10;AADcAAAADwAAAGRycy9kb3ducmV2LnhtbESPQWsCMRSE7wX/Q3hCL0WzbqmU1ShiLbT05NaDx+fm&#10;Nbt087Ikqe7++0YQPA4z8w2zXPe2FWfyoXGsYDbNQBBXTjdsFBy+3yevIEJE1tg6JgUDBVivRg9L&#10;LLS78J7OZTQiQTgUqKCOsSukDFVNFsPUdcTJ+3HeYkzSG6k9XhLctjLPsrm02HBaqLGjbU3Vb/ln&#10;FexeTj4MT2+e86+h/NwdzfNhY5R6HPebBYhIfbyHb+0PrSDP5nA9k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G+oaxQAAANwAAAAPAAAAAAAAAAAAAAAAAJgCAABkcnMv&#10;ZG93bnJldi54bWxQSwUGAAAAAAQABAD1AAAAigMAAAAA&#10;" fillcolor="white [3212]" strokecolor="#243f60 [1604]" strokeweight="1pt">
                  <v:textbox>
                    <w:txbxContent>
                      <w:p w:rsidR="008A26B4" w:rsidRPr="00734729" w:rsidRDefault="008A26B4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帳票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E7DDD7" wp14:editId="3036527B">
                <wp:simplePos x="0" y="0"/>
                <wp:positionH relativeFrom="column">
                  <wp:posOffset>219523</wp:posOffset>
                </wp:positionH>
                <wp:positionV relativeFrom="paragraph">
                  <wp:posOffset>901688</wp:posOffset>
                </wp:positionV>
                <wp:extent cx="621030" cy="448277"/>
                <wp:effectExtent l="0" t="0" r="26670" b="28575"/>
                <wp:wrapNone/>
                <wp:docPr id="207" name="正方形/長方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48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6B4" w:rsidRPr="00EA1AC0" w:rsidRDefault="000635C3" w:rsidP="000635C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一括仕分け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07" o:spid="_x0000_s1181" style="position:absolute;margin-left:17.3pt;margin-top:71pt;width:48.9pt;height:35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" fillcolor="white [3212]" strokecolor="#243f60 [1604]" strokeweight="1pt">
                <v:textbox>
                  <w:txbxContent>
                    <w:p w:rsidR="008A26B4" w:rsidRPr="00EA1AC0" w:rsidRDefault="000635C3" w:rsidP="000635C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  <w:szCs w:val="18"/>
                        </w:rPr>
                        <w:t>一括仕分け</w:t>
                      </w:r>
                    </w:p>
                  </w:txbxContent>
                </v:textbox>
              </v:rect>
            </w:pict>
          </mc:Fallback>
        </mc:AlternateContent>
      </w:r>
      <w:r w:rsidR="00595263">
        <w:br w:type="page"/>
      </w:r>
    </w:p>
    <w:p w:rsidR="00B8623A" w:rsidRDefault="00A7220B" w:rsidP="00B16A5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BAB6D1D" wp14:editId="5A85D3D7">
                <wp:simplePos x="0" y="0"/>
                <wp:positionH relativeFrom="column">
                  <wp:posOffset>100330</wp:posOffset>
                </wp:positionH>
                <wp:positionV relativeFrom="paragraph">
                  <wp:posOffset>919727</wp:posOffset>
                </wp:positionV>
                <wp:extent cx="6426200" cy="5175250"/>
                <wp:effectExtent l="0" t="0" r="12700" b="2540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75250"/>
                          <a:chOff x="0" y="0"/>
                          <a:chExt cx="6426200" cy="5175849"/>
                        </a:xfrm>
                      </wpg:grpSpPr>
                      <wpg:grpSp>
                        <wpg:cNvPr id="112" name="グループ化 112"/>
                        <wpg:cNvGrpSpPr/>
                        <wpg:grpSpPr>
                          <a:xfrm>
                            <a:off x="0" y="0"/>
                            <a:ext cx="6426200" cy="5175849"/>
                            <a:chOff x="0" y="-1"/>
                            <a:chExt cx="6426200" cy="5176084"/>
                          </a:xfrm>
                        </wpg:grpSpPr>
                        <wps:wsp>
                          <wps:cNvPr id="113" name="正方形/長方形 113"/>
                          <wps:cNvSpPr/>
                          <wps:spPr>
                            <a:xfrm>
                              <a:off x="0" y="-1"/>
                              <a:ext cx="6426200" cy="51760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正方形/長方形 114"/>
                          <wps:cNvSpPr/>
                          <wps:spPr>
                            <a:xfrm>
                              <a:off x="0" y="414068"/>
                              <a:ext cx="6426200" cy="646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正方形/長方形 115"/>
                          <wps:cNvSpPr/>
                          <wps:spPr>
                            <a:xfrm>
                              <a:off x="698740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252" w:rsidRPr="00734729" w:rsidRDefault="00106252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34729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マスター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正方形/長方形 116"/>
                          <wps:cNvSpPr/>
                          <wps:spPr>
                            <a:xfrm>
                              <a:off x="1319841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252" w:rsidRPr="00734729" w:rsidRDefault="00106252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製品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正方形/長方形 117"/>
                          <wps:cNvSpPr/>
                          <wps:spPr>
                            <a:xfrm>
                              <a:off x="1940943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252" w:rsidRPr="00734729" w:rsidRDefault="00106252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仕分け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正方形/長方形 118"/>
                          <wps:cNvSpPr/>
                          <wps:spPr>
                            <a:xfrm>
                              <a:off x="2562045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252" w:rsidRPr="00734729" w:rsidRDefault="00106252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正方形/長方形 119"/>
                          <wps:cNvSpPr/>
                          <wps:spPr>
                            <a:xfrm>
                              <a:off x="77638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252" w:rsidRPr="00734729" w:rsidRDefault="00106252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ファイル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正方形/長方形 120"/>
                          <wps:cNvSpPr/>
                          <wps:spPr>
                            <a:xfrm>
                              <a:off x="3183147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252" w:rsidRPr="00734729" w:rsidRDefault="00106252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実績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正方形/長方形 121"/>
                          <wps:cNvSpPr/>
                          <wps:spPr>
                            <a:xfrm>
                              <a:off x="3804249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252" w:rsidRPr="00734729" w:rsidRDefault="00106252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帳票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グループ化 88"/>
                        <wpg:cNvGrpSpPr/>
                        <wpg:grpSpPr>
                          <a:xfrm>
                            <a:off x="118753" y="1211283"/>
                            <a:ext cx="6125538" cy="3692311"/>
                            <a:chOff x="0" y="0"/>
                            <a:chExt cx="6125538" cy="3692311"/>
                          </a:xfrm>
                        </wpg:grpSpPr>
                        <wpg:grpSp>
                          <wpg:cNvPr id="85" name="グループ化 85"/>
                          <wpg:cNvGrpSpPr/>
                          <wpg:grpSpPr>
                            <a:xfrm>
                              <a:off x="1258784" y="3241964"/>
                              <a:ext cx="3954483" cy="450347"/>
                              <a:chOff x="0" y="0"/>
                              <a:chExt cx="3954483" cy="450347"/>
                            </a:xfrm>
                          </wpg:grpSpPr>
                          <wps:wsp>
                            <wps:cNvPr id="143" name="直線コネクタ 143"/>
                            <wps:cNvCnPr/>
                            <wps:spPr>
                              <a:xfrm flipV="1">
                                <a:off x="0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直線コネクタ 144"/>
                            <wps:cNvCnPr/>
                            <wps:spPr>
                              <a:xfrm flipV="1">
                                <a:off x="154379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直線コネクタ 146"/>
                            <wps:cNvCnPr/>
                            <wps:spPr>
                              <a:xfrm flipV="1">
                                <a:off x="296883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直線コネクタ 147"/>
                            <wps:cNvCnPr/>
                            <wps:spPr>
                              <a:xfrm flipV="1">
                                <a:off x="439387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直線コネクタ 148"/>
                            <wps:cNvCnPr/>
                            <wps:spPr>
                              <a:xfrm flipV="1">
                                <a:off x="605642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直線コネクタ 149"/>
                            <wps:cNvCnPr/>
                            <wps:spPr>
                              <a:xfrm flipV="1">
                                <a:off x="724395" y="71252"/>
                                <a:ext cx="0" cy="37909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直線コネクタ 150"/>
                            <wps:cNvCnPr/>
                            <wps:spPr>
                              <a:xfrm flipV="1">
                                <a:off x="855024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直線コネクタ 151"/>
                            <wps:cNvCnPr/>
                            <wps:spPr>
                              <a:xfrm flipV="1">
                                <a:off x="1021278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直線コネクタ 152"/>
                            <wps:cNvCnPr/>
                            <wps:spPr>
                              <a:xfrm flipV="1">
                                <a:off x="1330037" y="71252"/>
                                <a:ext cx="0" cy="37909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直線コネクタ 153"/>
                            <wps:cNvCnPr/>
                            <wps:spPr>
                              <a:xfrm flipV="1">
                                <a:off x="1828800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直線コネクタ 154"/>
                            <wps:cNvCnPr/>
                            <wps:spPr>
                              <a:xfrm flipV="1">
                                <a:off x="1674421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直線コネクタ 155"/>
                            <wps:cNvCnPr/>
                            <wps:spPr>
                              <a:xfrm flipV="1">
                                <a:off x="2280063" y="71252"/>
                                <a:ext cx="0" cy="37909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直線コネクタ 156"/>
                            <wps:cNvCnPr/>
                            <wps:spPr>
                              <a:xfrm flipV="1">
                                <a:off x="2125683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直線コネクタ 157"/>
                            <wps:cNvCnPr/>
                            <wps:spPr>
                              <a:xfrm flipV="1">
                                <a:off x="2470068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線コネクタ 158"/>
                            <wps:cNvCnPr/>
                            <wps:spPr>
                              <a:xfrm flipV="1">
                                <a:off x="2802577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直線コネクタ 159"/>
                            <wps:cNvCnPr/>
                            <wps:spPr>
                              <a:xfrm flipV="1">
                                <a:off x="3051959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直線コネクタ 160"/>
                            <wps:cNvCnPr/>
                            <wps:spPr>
                              <a:xfrm flipV="1">
                                <a:off x="3325091" y="71252"/>
                                <a:ext cx="0" cy="37909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直線コネクタ 161"/>
                            <wps:cNvCnPr/>
                            <wps:spPr>
                              <a:xfrm flipV="1">
                                <a:off x="3598224" y="296883"/>
                                <a:ext cx="0" cy="1460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直線コネクタ 162"/>
                            <wps:cNvCnPr/>
                            <wps:spPr>
                              <a:xfrm flipV="1">
                                <a:off x="3954483" y="296883"/>
                                <a:ext cx="0" cy="1460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9" name="グループ化 69"/>
                          <wpg:cNvGrpSpPr/>
                          <wpg:grpSpPr>
                            <a:xfrm>
                              <a:off x="1258784" y="142504"/>
                              <a:ext cx="4866754" cy="2883032"/>
                              <a:chOff x="0" y="0"/>
                              <a:chExt cx="4866754" cy="2883032"/>
                            </a:xfrm>
                          </wpg:grpSpPr>
                          <wps:wsp>
                            <wps:cNvPr id="123" name="直線コネクタ 123"/>
                            <wps:cNvCnPr/>
                            <wps:spPr>
                              <a:xfrm>
                                <a:off x="0" y="178130"/>
                                <a:ext cx="517021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線コネクタ 124"/>
                            <wps:cNvCnPr/>
                            <wps:spPr>
                              <a:xfrm>
                                <a:off x="439387" y="332509"/>
                                <a:ext cx="1007273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線コネクタ 125"/>
                            <wps:cNvCnPr/>
                            <wps:spPr>
                              <a:xfrm>
                                <a:off x="1389413" y="486888"/>
                                <a:ext cx="320948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線コネクタ 126"/>
                            <wps:cNvCnPr/>
                            <wps:spPr>
                              <a:xfrm>
                                <a:off x="1674421" y="641268"/>
                                <a:ext cx="516890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直線コネクタ 127"/>
                            <wps:cNvCnPr/>
                            <wps:spPr>
                              <a:xfrm>
                                <a:off x="11876" y="795647"/>
                                <a:ext cx="1007273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直線コネクタ 128"/>
                            <wps:cNvCnPr/>
                            <wps:spPr>
                              <a:xfrm>
                                <a:off x="961901" y="950026"/>
                                <a:ext cx="516890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直線コネクタ 129"/>
                            <wps:cNvCnPr/>
                            <wps:spPr>
                              <a:xfrm>
                                <a:off x="1460665" y="1092530"/>
                                <a:ext cx="264795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直線コネクタ 130"/>
                            <wps:cNvCnPr/>
                            <wps:spPr>
                              <a:xfrm>
                                <a:off x="1710047" y="1246909"/>
                                <a:ext cx="756285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直線コネクタ 131"/>
                            <wps:cNvCnPr/>
                            <wps:spPr>
                              <a:xfrm>
                                <a:off x="2458192" y="1401288"/>
                                <a:ext cx="756779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直線コネクタ 132"/>
                            <wps:cNvCnPr/>
                            <wps:spPr>
                              <a:xfrm>
                                <a:off x="3206338" y="1555668"/>
                                <a:ext cx="320948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直線コネクタ 140"/>
                            <wps:cNvCnPr/>
                            <wps:spPr>
                              <a:xfrm>
                                <a:off x="3586348" y="2101933"/>
                                <a:ext cx="320948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直線コネクタ 141"/>
                            <wps:cNvCnPr/>
                            <wps:spPr>
                              <a:xfrm>
                                <a:off x="3859481" y="2256312"/>
                                <a:ext cx="1007273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3" name="グループ化 53"/>
                            <wpg:cNvGrpSpPr/>
                            <wpg:grpSpPr>
                              <a:xfrm>
                                <a:off x="1080655" y="0"/>
                                <a:ext cx="335239" cy="2883032"/>
                                <a:chOff x="0" y="0"/>
                                <a:chExt cx="335239" cy="2883032"/>
                              </a:xfrm>
                            </wpg:grpSpPr>
                            <wps:wsp>
                              <wps:cNvPr id="163" name="直線コネクタ 163"/>
                              <wps:cNvCnPr/>
                              <wps:spPr>
                                <a:xfrm>
                                  <a:off x="320634" y="0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直線コネクタ 164"/>
                              <wps:cNvCnPr/>
                              <wps:spPr>
                                <a:xfrm flipH="1">
                                  <a:off x="0" y="273133"/>
                                  <a:ext cx="318770" cy="6794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直線コネクタ 165"/>
                              <wps:cNvCnPr/>
                              <wps:spPr>
                                <a:xfrm flipH="1" flipV="1">
                                  <a:off x="11875" y="344384"/>
                                  <a:ext cx="310142" cy="43132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直線コネクタ 166"/>
                              <wps:cNvCnPr/>
                              <wps:spPr>
                                <a:xfrm>
                                  <a:off x="320634" y="380010"/>
                                  <a:ext cx="0" cy="49149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直線コネクタ 167"/>
                              <wps:cNvCnPr/>
                              <wps:spPr>
                                <a:xfrm flipH="1">
                                  <a:off x="249382" y="878774"/>
                                  <a:ext cx="85857" cy="69011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直線コネクタ 168"/>
                              <wps:cNvCnPr/>
                              <wps:spPr>
                                <a:xfrm flipH="1" flipV="1">
                                  <a:off x="249382" y="938151"/>
                                  <a:ext cx="77638" cy="42544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線コネクタ 169"/>
                              <wps:cNvCnPr/>
                              <wps:spPr>
                                <a:xfrm>
                                  <a:off x="332509" y="985652"/>
                                  <a:ext cx="0" cy="189738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6" name="グループ化 86"/>
                          <wpg:cNvGrpSpPr/>
                          <wpg:grpSpPr>
                            <a:xfrm>
                              <a:off x="154379" y="308759"/>
                              <a:ext cx="897147" cy="1983179"/>
                              <a:chOff x="0" y="0"/>
                              <a:chExt cx="897147" cy="1983179"/>
                            </a:xfrm>
                          </wpg:grpSpPr>
                          <wps:wsp>
                            <wps:cNvPr id="170" name="直線コネクタ 170"/>
                            <wps:cNvCnPr/>
                            <wps:spPr>
                              <a:xfrm>
                                <a:off x="0" y="0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直線コネクタ 171"/>
                            <wps:cNvCnPr/>
                            <wps:spPr>
                              <a:xfrm>
                                <a:off x="0" y="213755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直線コネクタ 172"/>
                            <wps:cNvCnPr/>
                            <wps:spPr>
                              <a:xfrm>
                                <a:off x="0" y="415636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直線コネクタ 173"/>
                            <wps:cNvCnPr/>
                            <wps:spPr>
                              <a:xfrm>
                                <a:off x="0" y="629392"/>
                                <a:ext cx="896620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直線コネクタ 174"/>
                            <wps:cNvCnPr/>
                            <wps:spPr>
                              <a:xfrm>
                                <a:off x="0" y="866898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直線コネクタ 175"/>
                            <wps:cNvCnPr/>
                            <wps:spPr>
                              <a:xfrm>
                                <a:off x="0" y="1080654"/>
                                <a:ext cx="896620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直線コネクタ 176"/>
                            <wps:cNvCnPr/>
                            <wps:spPr>
                              <a:xfrm>
                                <a:off x="0" y="1306285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直線コネクタ 177"/>
                            <wps:cNvCnPr/>
                            <wps:spPr>
                              <a:xfrm>
                                <a:off x="0" y="1520041"/>
                                <a:ext cx="896620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直線コネクタ 178"/>
                            <wps:cNvCnPr/>
                            <wps:spPr>
                              <a:xfrm>
                                <a:off x="0" y="1769423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直線コネクタ 179"/>
                            <wps:cNvCnPr/>
                            <wps:spPr>
                              <a:xfrm>
                                <a:off x="0" y="1983179"/>
                                <a:ext cx="896620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0" name="正方形/長方形 180"/>
                          <wps:cNvSpPr/>
                          <wps:spPr>
                            <a:xfrm>
                              <a:off x="0" y="0"/>
                              <a:ext cx="828136" cy="2921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4E80" w:rsidRPr="000A4E80" w:rsidRDefault="000A4E80" w:rsidP="000A4E80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A4E80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仕分け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89" o:spid="_x0000_s1182" style="position:absolute;left:0;text-align:left;margin-left:7.9pt;margin-top:72.4pt;width:506pt;height:407.5pt;z-index:251821056" coordsize="64262,5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">
                <v:group id="グループ化 112" o:spid="_x0000_s1183" style="position:absolute;width:64262;height:51758" coordorigin="" coordsize="64262,5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正方形/長方形 113" o:spid="_x0000_s1184" style="position:absolute;width:64262;height:5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C+I8MA&#10;AADcAAAADwAAAGRycy9kb3ducmV2LnhtbERPTWsCMRC9F/wPYQq9lJpVqZTVKKIWKj25evA4bsbs&#10;0s1kSaLu/vtGKPQ2j/c582VnG3EjH2rHCkbDDARx6XTNRsHx8Pn2ASJEZI2NY1LQU4DlYvA0x1y7&#10;O+/pVkQjUgiHHBVUMba5lKGsyGIYupY4cRfnLcYEvZHa4z2F20aOs2wqLdacGipsaV1R+VNcrYLt&#10;+9mH/nXjefzdF7vtyUyOK6PUy3O3moGI1MV/8Z/7S6f5owk8nk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C+I8MAAADcAAAADwAAAAAAAAAAAAAAAACYAgAAZHJzL2Rv&#10;d25yZXYueG1sUEsFBgAAAAAEAAQA9QAAAIgDAAAAAA==&#10;" fillcolor="white [3212]" strokecolor="#243f60 [1604]" strokeweight="1pt"/>
                  <v:rect id="正方形/長方形 114" o:spid="_x0000_s1185" style="position:absolute;top:4140;width:64262;height:6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mV8MA&#10;AADcAAAADwAAAGRycy9kb3ducmV2LnhtbERPTWsCMRC9F/wPYQq9lJpVq5TVKGItWDy5euhxuhmz&#10;SzeTJUl1998bodDbPN7nLFadbcSFfKgdKxgNMxDEpdM1GwWn48fLG4gQkTU2jklBTwFWy8HDAnPt&#10;rnygSxGNSCEcclRQxdjmUoayIoth6FrixJ2dtxgT9EZqj9cUbhs5zrKZtFhzaqiwpU1F5U/xaxVs&#10;p98+9M/vnsf7vvjcfpnJaW2Uenrs1nMQkbr4L/5z73SaP3qF+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kmV8MAAADcAAAADwAAAAAAAAAAAAAAAACYAgAAZHJzL2Rv&#10;d25yZXYueG1sUEsFBgAAAAAEAAQA9QAAAIgDAAAAAA==&#10;" fillcolor="white [3212]" strokecolor="#243f60 [1604]" strokeweight="1pt"/>
                  <v:rect id="正方形/長方形 115" o:spid="_x0000_s1186" style="position:absolute;left:6987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DzMMA&#10;AADcAAAADwAAAGRycy9kb3ducmV2LnhtbERPTWsCMRC9C/6HMIVeSs2qWMrWKKIWlJ7c7qHH6Waa&#10;XbqZLEnU3X9vCgVv83ifs1z3thUX8qFxrGA6yUAQV043bBSUn+/PryBCRNbYOiYFAwVYr8ajJeba&#10;XflElyIakUI45KigjrHLpQxVTRbDxHXEiftx3mJM0BupPV5TuG3lLMtepMWGU0ONHW1rqn6Ls1Ww&#10;X3z7MDztPM8+huK4/zLzcmOUenzoN28gIvXxLv53H3SaP13A3zPp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WDzMMAAADcAAAADwAAAAAAAAAAAAAAAACYAgAAZHJzL2Rv&#10;d25yZXYueG1sUEsFBgAAAAAEAAQA9QAAAIgDAAAAAA==&#10;" fillcolor="white [3212]" strokecolor="#243f60 [1604]" strokeweight="1pt">
                    <v:textbox>
                      <w:txbxContent>
                        <w:p w:rsidR="00106252" w:rsidRPr="00734729" w:rsidRDefault="00106252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34729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マスター</w:t>
                          </w:r>
                        </w:p>
                      </w:txbxContent>
                    </v:textbox>
                  </v:rect>
                  <v:rect id="正方形/長方形 116" o:spid="_x0000_s1187" style="position:absolute;left:13198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cdu8MA&#10;AADcAAAADwAAAGRycy9kb3ducmV2LnhtbERPTWsCMRC9C/6HMIVepGZVKmVrFFELSk/d7qHH6Waa&#10;XbqZLEnU3X9vCgVv83ifs9r0thUX8qFxrGA2zUAQV043bBSUn29PLyBCRNbYOiYFAwXYrMejFeba&#10;XfmDLkU0IoVwyFFBHWOXSxmqmiyGqeuIE/fjvMWYoDdSe7ymcNvKeZYtpcWGU0ONHe1qqn6Ls1Vw&#10;eP72YZjsPc/fh+J0+DKLcmuUenzot68gIvXxLv53H3WaP1vC3zPp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cdu8MAAADcAAAADwAAAAAAAAAAAAAAAACYAgAAZHJzL2Rv&#10;d25yZXYueG1sUEsFBgAAAAAEAAQA9QAAAIgDAAAAAA==&#10;" fillcolor="white [3212]" strokecolor="#243f60 [1604]" strokeweight="1pt">
                    <v:textbox>
                      <w:txbxContent>
                        <w:p w:rsidR="00106252" w:rsidRPr="00734729" w:rsidRDefault="00106252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製品</w:t>
                          </w:r>
                        </w:p>
                      </w:txbxContent>
                    </v:textbox>
                  </v:rect>
                  <v:rect id="正方形/長方形 117" o:spid="_x0000_s1188" style="position:absolute;left:19409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4IMMA&#10;AADcAAAADwAAAGRycy9kb3ducmV2LnhtbERPTWsCMRC9F/wPYQq9lJpVqZbVKGItWDy5euhxuhmz&#10;SzeTJUl1998bodDbPN7nLFadbcSFfKgdKxgNMxDEpdM1GwWn48fLG4gQkTU2jklBTwFWy8HDAnPt&#10;rnygSxGNSCEcclRQxdjmUoayIoth6FrixJ2dtxgT9EZqj9cUbhs5zrKptFhzaqiwpU1F5U/xaxVs&#10;X7996J/fPY/3ffG5/TKT09oo9fTYrecgInXxX/zn3uk0fzSD+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u4IMMAAADcAAAADwAAAAAAAAAAAAAAAACYAgAAZHJzL2Rv&#10;d25yZXYueG1sUEsFBgAAAAAEAAQA9QAAAIgDAAAAAA==&#10;" fillcolor="white [3212]" strokecolor="#243f60 [1604]" strokeweight="1pt">
                    <v:textbox>
                      <w:txbxContent>
                        <w:p w:rsidR="00106252" w:rsidRPr="00734729" w:rsidRDefault="00106252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仕分け</w:t>
                          </w:r>
                        </w:p>
                      </w:txbxContent>
                    </v:textbox>
                  </v:rect>
                  <v:rect id="正方形/長方形 118" o:spid="_x0000_s1189" style="position:absolute;left:25620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8pcYA&#10;AADcAAAADwAAAGRycy9kb3ducmV2LnhtbESPzWrDQAyE74G+w6JCb8k6gYbE9TqYpIUWmkN+DjkK&#10;r2obe7XGu43dt68Ohd4kZjTzKdtNrlN3GkLj2cBykYAiLr1tuDJwvbzNN6BCRLbYeSYDPxRglz/M&#10;MkytH/lE93OslIRwSNFAHWOfah3KmhyGhe+JRfvyg8Mo61BpO+Ao4a7TqyRZa4cNS0ONPe1rKtvz&#10;tzPQ3l4/xvZZl7Y48G09nbbF6vNozNPjVLyAijTFf/Pf9bsV/KXQyjMyg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Y8pcYAAADcAAAADwAAAAAAAAAAAAAAAACYAgAAZHJz&#10;L2Rvd25yZXYueG1sUEsFBgAAAAAEAAQA9QAAAIsDAAAAAA==&#10;" fillcolor="#f79646 [3209]" strokecolor="#243f60 [1604]" strokeweight="1pt">
                    <v:textbox>
                      <w:txbxContent>
                        <w:p w:rsidR="00106252" w:rsidRPr="00734729" w:rsidRDefault="00106252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工程</w:t>
                          </w:r>
                        </w:p>
                      </w:txbxContent>
                    </v:textbox>
                  </v:rect>
                  <v:rect id="正方形/長方形 119" o:spid="_x0000_s1190" style="position:absolute;left:776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JycMA&#10;AADcAAAADwAAAGRycy9kb3ducmV2LnhtbERPTWsCMRC9F/wPYQq9lJpVqdjVKGItWDy5euhxuhmz&#10;SzeTJUl1998bodDbPN7nLFadbcSFfKgdKxgNMxDEpdM1GwWn48fLDESIyBobx6SgpwCr5eBhgbl2&#10;Vz7QpYhGpBAOOSqoYmxzKUNZkcUwdC1x4s7OW4wJeiO1x2sKt40cZ9lUWqw5NVTY0qai8qf4tQq2&#10;r98+9M/vnsf7vvjcfpnJaW2Uenrs1nMQkbr4L/5z73SaP3qD+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iJycMAAADcAAAADwAAAAAAAAAAAAAAAACYAgAAZHJzL2Rv&#10;d25yZXYueG1sUEsFBgAAAAAEAAQA9QAAAIgDAAAAAA==&#10;" fillcolor="white [3212]" strokecolor="#243f60 [1604]" strokeweight="1pt">
                    <v:textbox>
                      <w:txbxContent>
                        <w:p w:rsidR="00106252" w:rsidRPr="00734729" w:rsidRDefault="00106252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ファイル</w:t>
                          </w:r>
                        </w:p>
                      </w:txbxContent>
                    </v:textbox>
                  </v:rect>
                  <v:rect id="正方形/長方形 120" o:spid="_x0000_s1191" style="position:absolute;left:31831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7q6cUA&#10;AADcAAAADwAAAGRycy9kb3ducmV2LnhtbESPQU/DMAyF70j7D5EncUFbShFoKsumCYYE4kS3w46m&#10;MWlF41RJ2Np/jw9I3Gy95/c+r7ej79WZYuoCG7hdFqCIm2A7dgaOh5fFClTKyBb7wGRgogTbzexq&#10;jZUNF/6gc52dkhBOFRpocx4qrVPTkse0DAOxaF8hesyyRqdtxIuE+16XRfGgPXYsDS0O9NRS813/&#10;eAP7+8+YppvnyOX7VL/tT+7uuHPGXM/H3SOoTGP+N/9dv1rBLwVfnpEJ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urpxQAAANwAAAAPAAAAAAAAAAAAAAAAAJgCAABkcnMv&#10;ZG93bnJldi54bWxQSwUGAAAAAAQABAD1AAAAigMAAAAA&#10;" fillcolor="white [3212]" strokecolor="#243f60 [1604]" strokeweight="1pt">
                    <v:textbox>
                      <w:txbxContent>
                        <w:p w:rsidR="00106252" w:rsidRPr="00734729" w:rsidRDefault="00106252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実績</w:t>
                          </w:r>
                        </w:p>
                      </w:txbxContent>
                    </v:textbox>
                  </v:rect>
                  <v:rect id="正方形/長方形 121" o:spid="_x0000_s1192" style="position:absolute;left:38042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PcsMA&#10;AADcAAAADwAAAGRycy9kb3ducmV2LnhtbERPTWsCMRC9F/wPYYReimZdaSmrUUQtVHrq1oPHcTPN&#10;Lt1MliTV3X9vhEJv83ifs1z3thUX8qFxrGA2zUAQV043bBQcv94mryBCRNbYOiYFAwVYr0YPSyy0&#10;u/InXcpoRArhUKCCOsaukDJUNVkMU9cRJ+7beYsxQW+k9nhN4baVeZa9SIsNp4YaO9rWVP2Uv1bB&#10;/vnsw/C085x/DOVhfzLz48Yo9TjuNwsQkfr4L/5zv+s0P5/B/Zl0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JPcsMAAADcAAAADwAAAAAAAAAAAAAAAACYAgAAZHJzL2Rv&#10;d25yZXYueG1sUEsFBgAAAAAEAAQA9QAAAIgDAAAAAA==&#10;" fillcolor="white [3212]" strokecolor="#243f60 [1604]" strokeweight="1pt">
                    <v:textbox>
                      <w:txbxContent>
                        <w:p w:rsidR="00106252" w:rsidRPr="00734729" w:rsidRDefault="00106252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帳票</w:t>
                          </w:r>
                        </w:p>
                      </w:txbxContent>
                    </v:textbox>
                  </v:rect>
                </v:group>
                <v:group id="グループ化 88" o:spid="_x0000_s1193" style="position:absolute;left:1187;top:12112;width:61255;height:36923" coordsize="61255,36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グループ化 85" o:spid="_x0000_s1194" style="position:absolute;left:12587;top:32419;width:39545;height:4504" coordsize="39544,4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line id="直線コネクタ 143" o:spid="_x0000_s1195" style="position:absolute;flip:y;visibility:visible;mso-wrap-style:square" from="0,1900" to="0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Hk/sIAAADcAAAADwAAAGRycy9kb3ducmV2LnhtbERPS2vCQBC+F/wPywje6sZaqkRXEYvo&#10;oQRf4HXIjtlgdjZk1xj767uFQm/z8T1nvuxsJVpqfOlYwWiYgCDOnS65UHA+bV6nIHxA1lg5JgVP&#10;8rBc9F7mmGr34AO1x1CIGMI+RQUmhDqV0ueGLPqhq4kjd3WNxRBhU0jd4COG20q+JcmHtFhybDBY&#10;09pQfjverYLsjJtCZpMtVUbvL5/fX1l7zZUa9LvVDESgLvyL/9w7Hee/j+H3mXiB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Hk/sIAAADcAAAADwAAAAAAAAAAAAAA&#10;AAChAgAAZHJzL2Rvd25yZXYueG1sUEsFBgAAAAAEAAQA+QAAAJADAAAAAA==&#10;" strokecolor="#9bbb59 [3206]" strokeweight="7pt"/>
                    <v:line id="直線コネクタ 144" o:spid="_x0000_s1196" style="position:absolute;flip:y;visibility:visible;mso-wrap-style:square" from="1543,1900" to="1543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8isIAAADcAAAADwAAAGRycy9kb3ducmV2LnhtbERPS2vCQBC+C/0PyxR6002LVIlugrRI&#10;eyjBF3gdsmM2mJ0N2W1M++tdQfA2H99zlvlgG9FT52vHCl4nCQji0umaKwWH/Xo8B+EDssbGMSn4&#10;Iw959jRaYqrdhbfU70IlYgj7FBWYENpUSl8asugnriWO3Ml1FkOEXSV1h5cYbhv5liTv0mLNscFg&#10;Sx+GyvPu1yooDriuZDH7osbozfHz/6foT6VSL8/DagEi0BAe4rv7W8f50yncnokXy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h8isIAAADcAAAADwAAAAAAAAAAAAAA&#10;AAChAgAAZHJzL2Rvd25yZXYueG1sUEsFBgAAAAAEAAQA+QAAAJADAAAAAA==&#10;" strokecolor="#9bbb59 [3206]" strokeweight="7pt"/>
                    <v:line id="直線コネクタ 146" o:spid="_x0000_s1197" style="position:absolute;flip:y;visibility:visible;mso-wrap-style:square" from="2968,1900" to="2968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ZHZsIAAADcAAAADwAAAGRycy9kb3ducmV2LnhtbERPS2vCQBC+F/oflin0pptKUYluglSk&#10;PUjwBV6H7JgNZmdDdhtTf323IPQ2H99zlvlgG9FT52vHCt7GCQji0umaKwWn42Y0B+EDssbGMSn4&#10;IQ959vy0xFS7G++pP4RKxBD2KSowIbSplL40ZNGPXUscuYvrLIYIu0rqDm8x3DZykiRTabHm2GCw&#10;pQ9D5fXwbRUUJ9xUsph9UmP07ry+b4v+Uir1+jKsFiACDeFf/HB/6Tj/fQp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ZHZsIAAADcAAAADwAAAAAAAAAAAAAA&#10;AAChAgAAZHJzL2Rvd25yZXYueG1sUEsFBgAAAAAEAAQA+QAAAJADAAAAAA==&#10;" strokecolor="#9bbb59 [3206]" strokeweight="7pt"/>
                    <v:line id="直線コネクタ 147" o:spid="_x0000_s1198" style="position:absolute;flip:y;visibility:visible;mso-wrap-style:square" from="4393,1900" to="4393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ri/cIAAADcAAAADwAAAGRycy9kb3ducmV2LnhtbERPTWvCQBC9F/oflin0VjeVohJdRSpS&#10;DxJqFLwO2TEbzM6G7DZGf70rCL3N433ObNHbWnTU+sqxgs9BAoK4cLriUsFhv/6YgPABWWPtmBRc&#10;ycNi/voyw1S7C++oy0MpYgj7FBWYEJpUSl8YsugHriGO3Mm1FkOEbSl1i5cYbms5TJKRtFhxbDDY&#10;0Leh4pz/WQXZAdelzMY/VBv9e1zdtll3KpR6f+uXUxCB+vAvfro3Os7/GsPjmXiB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ri/cIAAADcAAAADwAAAAAAAAAAAAAA&#10;AAChAgAAZHJzL2Rvd25yZXYueG1sUEsFBgAAAAAEAAQA+QAAAJADAAAAAA==&#10;" strokecolor="#9bbb59 [3206]" strokeweight="7pt"/>
                    <v:line id="直線コネクタ 148" o:spid="_x0000_s1199" style="position:absolute;flip:y;visibility:visible;mso-wrap-style:square" from="6056,1900" to="6056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V2j8UAAADcAAAADwAAAGRycy9kb3ducmV2LnhtbESPT2vCQBDF7wW/wzKCt7qxiJXUVYpF&#10;2kMJ9Q/0OmTHbGh2NmS3Me2ndw6Ctxnem/d+s9oMvlE9dbEObGA2zUARl8HWXBk4HXePS1AxIVts&#10;ApOBP4qwWY8eVpjbcOE99YdUKQnhmKMBl1Kbax1LRx7jNLTEop1D5zHJ2lXadniRcN/opyxbaI81&#10;S4PDlraOyp/DrzdQnHBX6eL5nRpnv77f/j+L/lwaMxkPry+gEg3pbr5df1jBnwutPCMT6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V2j8UAAADcAAAADwAAAAAAAAAA&#10;AAAAAAChAgAAZHJzL2Rvd25yZXYueG1sUEsFBgAAAAAEAAQA+QAAAJMDAAAAAA==&#10;" strokecolor="#9bbb59 [3206]" strokeweight="7pt"/>
                    <v:line id="直線コネクタ 149" o:spid="_x0000_s1200" style="position:absolute;flip:y;visibility:visible;mso-wrap-style:square" from="7243,712" to="7243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nTFMIAAADcAAAADwAAAGRycy9kb3ducmV2LnhtbERPS2vCQBC+F/wPywje6sYirUZXEYvo&#10;oQRf4HXIjtlgdjZk1xj767uFQm/z8T1nvuxsJVpqfOlYwWiYgCDOnS65UHA+bV4nIHxA1lg5JgVP&#10;8rBc9F7mmGr34AO1x1CIGMI+RQUmhDqV0ueGLPqhq4kjd3WNxRBhU0jd4COG20q+Jcm7tFhybDBY&#10;09pQfjverYLsjJtCZh9bqozeXz6/v7L2mis16HerGYhAXfgX/7l3Os4fT+H3mXiB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nTFMIAAADcAAAADwAAAAAAAAAAAAAA&#10;AAChAgAAZHJzL2Rvd25yZXYueG1sUEsFBgAAAAAEAAQA+QAAAJADAAAAAA==&#10;" strokecolor="#9bbb59 [3206]" strokeweight="7pt"/>
                    <v:line id="直線コネクタ 150" o:spid="_x0000_s1201" style="position:absolute;flip:y;visibility:visible;mso-wrap-style:square" from="8550,1900" to="8550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rsVMUAAADcAAAADwAAAGRycy9kb3ducmV2LnhtbESPT2vCQBDF7wW/wzKCt7qxoJXUVYpF&#10;2kMJ9Q/0OmTHbGh2NmS3Me2ndw6Ctxnem/d+s9oMvlE9dbEObGA2zUARl8HWXBk4HXePS1AxIVts&#10;ApOBP4qwWY8eVpjbcOE99YdUKQnhmKMBl1Kbax1LRx7jNLTEop1D5zHJ2lXadniRcN/opyxbaI81&#10;S4PDlraOyp/DrzdQnHBX6eL5nRpnv77f/j+L/lwaMxkPry+gEg3pbr5df1jBnwu+PCMT6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rsVMUAAADcAAAADwAAAAAAAAAA&#10;AAAAAAChAgAAZHJzL2Rvd25yZXYueG1sUEsFBgAAAAAEAAQA+QAAAJMDAAAAAA==&#10;" strokecolor="#9bbb59 [3206]" strokeweight="7pt"/>
                    <v:line id="直線コネクタ 151" o:spid="_x0000_s1202" style="position:absolute;flip:y;visibility:visible;mso-wrap-style:square" from="10212,1900" to="10212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ZJz8IAAADcAAAADwAAAGRycy9kb3ducmV2LnhtbERPTWvCQBC9F/oflil4040FtaRZRVpE&#10;DxLUCr0O2Uk2mJ0N2W1M++tdQehtHu9zstVgG9FT52vHCqaTBARx4XTNlYLz12b8BsIHZI2NY1Lw&#10;Sx5Wy+enDFPtrnyk/hQqEUPYp6jAhNCmUvrCkEU/cS1x5ErXWQwRdpXUHV5juG3ka5LMpcWaY4PB&#10;lj4MFZfTj1WQn3FTyXyxpcbow/fn3z7vy0Kp0cuwfgcRaAj/4od7p+P82RTuz8QL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ZJz8IAAADcAAAADwAAAAAAAAAAAAAA&#10;AAChAgAAZHJzL2Rvd25yZXYueG1sUEsFBgAAAAAEAAQA+QAAAJADAAAAAA==&#10;" strokecolor="#9bbb59 [3206]" strokeweight="7pt"/>
                    <v:line id="直線コネクタ 152" o:spid="_x0000_s1203" style="position:absolute;flip:y;visibility:visible;mso-wrap-style:square" from="13300,712" to="13300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XuMIAAADcAAAADwAAAGRycy9kb3ducmV2LnhtbERPTWvCQBC9F/wPywje6kbBtqSuIoro&#10;oQRNhV6H7JgNZmdDdo1pf70rCL3N433OfNnbWnTU+sqxgsk4AUFcOF1xqeD0vX39AOEDssbaMSn4&#10;JQ/LxeBljql2Nz5Sl4dSxBD2KSowITSplL4wZNGPXUMcubNrLYYI21LqFm8x3NZymiRv0mLFscFg&#10;Q2tDxSW/WgXZCbelzN53VBt9+Nn8fWXduVBqNOxXnyAC9eFf/HTvdZw/m8LjmXiB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XuMIAAADcAAAADwAAAAAAAAAAAAAA&#10;AAChAgAAZHJzL2Rvd25yZXYueG1sUEsFBgAAAAAEAAQA+QAAAJADAAAAAA==&#10;" strokecolor="#9bbb59 [3206]" strokeweight="7pt"/>
                    <v:line id="直線コネクタ 153" o:spid="_x0000_s1204" style="position:absolute;flip:y;visibility:visible;mso-wrap-style:square" from="18288,1900" to="18288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hyI8IAAADcAAAADwAAAGRycy9kb3ducmV2LnhtbERPS2vCQBC+F/wPywje6sZKq0RXEYvo&#10;oQRf4HXIjtlgdjZk1xj767uFQm/z8T1nvuxsJVpqfOlYwWiYgCDOnS65UHA+bV6nIHxA1lg5JgVP&#10;8rBc9F7mmGr34AO1x1CIGMI+RQUmhDqV0ueGLPqhq4kjd3WNxRBhU0jd4COG20q+JcmHtFhybDBY&#10;09pQfjverYLsjJtCZpMtVUbvL5/fX1l7zZUa9LvVDESgLvyL/9w7Hee/j+H3mXiB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hyI8IAAADcAAAADwAAAAAAAAAAAAAA&#10;AAChAgAAZHJzL2Rvd25yZXYueG1sUEsFBgAAAAAEAAQA+QAAAJADAAAAAA==&#10;" strokecolor="#9bbb59 [3206]" strokeweight="7pt"/>
                    <v:line id="直線コネクタ 154" o:spid="_x0000_s1205" style="position:absolute;flip:y;visibility:visible;mso-wrap-style:square" from="16744,0" to="16744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HqV8IAAADcAAAADwAAAGRycy9kb3ducmV2LnhtbERPS2vCQBC+F/wPywje6sZiq0RXEYvo&#10;oQRf4HXIjtlgdjZk1xj767uFQm/z8T1nvuxsJVpqfOlYwWiYgCDOnS65UHA+bV6nIHxA1lg5JgVP&#10;8rBc9F7mmGr34AO1x1CIGMI+RQUmhDqV0ueGLPqhq4kjd3WNxRBhU0jd4COG20q+JcmHtFhybDBY&#10;09pQfjverYLsjJtCZpMtVUbvL5/fX1l7zZUa9LvVDESgLvyL/9w7Hee/j+H3mXiB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HqV8IAAADcAAAADwAAAAAAAAAAAAAA&#10;AAChAgAAZHJzL2Rvd25yZXYueG1sUEsFBgAAAAAEAAQA+QAAAJADAAAAAA==&#10;" strokecolor="#9bbb59 [3206]" strokeweight="7pt"/>
                    <v:line id="直線コネクタ 155" o:spid="_x0000_s1206" style="position:absolute;flip:y;visibility:visible;mso-wrap-style:square" from="22800,712" to="22800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1PzMIAAADcAAAADwAAAGRycy9kb3ducmV2LnhtbERPS2vCQBC+C/0PyxR6000LVolugrRI&#10;eyjBF3gdsmM2mJ0N2W1M++tdQfA2H99zlvlgG9FT52vHCl4nCQji0umaKwWH/Xo8B+EDssbGMSn4&#10;Iw959jRaYqrdhbfU70IlYgj7FBWYENpUSl8asugnriWO3Ml1FkOEXSV1h5cYbhv5liTv0mLNscFg&#10;Sx+GyvPu1yooDriuZDH7osbozfHz/6foT6VSL8/DagEi0BAe4rv7W8f50yncnokXy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1PzMIAAADcAAAADwAAAAAAAAAAAAAA&#10;AAChAgAAZHJzL2Rvd25yZXYueG1sUEsFBgAAAAAEAAQA+QAAAJADAAAAAA==&#10;" strokecolor="#9bbb59 [3206]" strokeweight="7pt"/>
                    <v:line id="直線コネクタ 156" o:spid="_x0000_s1207" style="position:absolute;flip:y;visibility:visible;mso-wrap-style:square" from="21256,1900" to="21256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/Ru8IAAADcAAAADwAAAGRycy9kb3ducmV2LnhtbERPS2vCQBC+F/oflin0ppsKVYluglSk&#10;PUjwBV6H7JgNZmdDdhtTf323IPQ2H99zlvlgG9FT52vHCt7GCQji0umaKwWn42Y0B+EDssbGMSn4&#10;IQ959vy0xFS7G++pP4RKxBD2KSowIbSplL40ZNGPXUscuYvrLIYIu0rqDm8x3DZykiRTabHm2GCw&#10;pQ9D5fXwbRUUJ9xUsph9UmP07ry+b4v+Uir1+jKsFiACDeFf/HB/6Tj/fQp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/Ru8IAAADcAAAADwAAAAAAAAAAAAAA&#10;AAChAgAAZHJzL2Rvd25yZXYueG1sUEsFBgAAAAAEAAQA+QAAAJADAAAAAA==&#10;" strokecolor="#9bbb59 [3206]" strokeweight="7pt"/>
                    <v:line id="直線コネクタ 157" o:spid="_x0000_s1208" style="position:absolute;flip:y;visibility:visible;mso-wrap-style:square" from="24700,1900" to="24700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N0IMIAAADcAAAADwAAAGRycy9kb3ducmV2LnhtbERPTWvCQBC9F/oflin0VjcVqhJdRSpS&#10;DxJqFLwO2TEbzM6G7DZGf70rCL3N433ObNHbWnTU+sqxgs9BAoK4cLriUsFhv/6YgPABWWPtmBRc&#10;ycNi/voyw1S7C++oy0MpYgj7FBWYEJpUSl8YsugHriGO3Mm1FkOEbSl1i5cYbms5TJKRtFhxbDDY&#10;0Leh4pz/WQXZAdelzMY/VBv9e1zdtll3KpR6f+uXUxCB+vAvfro3Os7/GsPjmXiB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N0IMIAAADcAAAADwAAAAAAAAAAAAAA&#10;AAChAgAAZHJzL2Rvd25yZXYueG1sUEsFBgAAAAAEAAQA+QAAAJADAAAAAA==&#10;" strokecolor="#9bbb59 [3206]" strokeweight="7pt"/>
                    <v:line id="直線コネクタ 158" o:spid="_x0000_s1209" style="position:absolute;flip:y;visibility:visible;mso-wrap-style:square" from="28025,1900" to="28025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zgUsUAAADcAAAADwAAAGRycy9kb3ducmV2LnhtbESPT2vCQBDF7wW/wzKCt7qxoJXUVYpF&#10;2kMJ9Q/0OmTHbGh2NmS3Me2ndw6Ctxnem/d+s9oMvlE9dbEObGA2zUARl8HWXBk4HXePS1AxIVts&#10;ApOBP4qwWY8eVpjbcOE99YdUKQnhmKMBl1Kbax1LRx7jNLTEop1D5zHJ2lXadniRcN/opyxbaI81&#10;S4PDlraOyp/DrzdQnHBX6eL5nRpnv77f/j+L/lwaMxkPry+gEg3pbr5df1jBnwutPCMT6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zgUsUAAADcAAAADwAAAAAAAAAA&#10;AAAAAAChAgAAZHJzL2Rvd25yZXYueG1sUEsFBgAAAAAEAAQA+QAAAJMDAAAAAA==&#10;" strokecolor="#9bbb59 [3206]" strokeweight="7pt"/>
                    <v:line id="直線コネクタ 159" o:spid="_x0000_s1210" style="position:absolute;flip:y;visibility:visible;mso-wrap-style:square" from="30519,1900" to="30519,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BFycIAAADcAAAADwAAAGRycy9kb3ducmV2LnhtbERPS2vCQBC+F/wPywje6saCrUZXEYvo&#10;oQRf4HXIjtlgdjZk1xj767uFQm/z8T1nvuxsJVpqfOlYwWiYgCDOnS65UHA+bV4nIHxA1lg5JgVP&#10;8rBc9F7mmGr34AO1x1CIGMI+RQUmhDqV0ueGLPqhq4kjd3WNxRBhU0jd4COG20q+Jcm7tFhybDBY&#10;09pQfjverYLsjJtCZh9bqozeXz6/v7L2mis16HerGYhAXfgX/7l3Os4fT+H3mXiB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BFycIAAADcAAAADwAAAAAAAAAAAAAA&#10;AAChAgAAZHJzL2Rvd25yZXYueG1sUEsFBgAAAAAEAAQA+QAAAJADAAAAAA==&#10;" strokecolor="#9bbb59 [3206]" strokeweight="7pt"/>
                    <v:line id="直線コネクタ 160" o:spid="_x0000_s1211" style="position:absolute;flip:y;visibility:visible;mso-wrap-style:square" from="33250,712" to="33250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Ym6cUAAADcAAAADwAAAGRycy9kb3ducmV2LnhtbESPT2vCQBDF74LfYRmhN920ByvRVUqL&#10;2IOE+ge8DtkxG5qdDdk1xn76zqHQ2wzvzXu/WW0G36ieulgHNvA8y0ARl8HWXBk4n7bTBaiYkC02&#10;gcnAgyJs1uPRCnMb7nyg/pgqJSEcczTgUmpzrWPpyGOchZZYtGvoPCZZu0rbDu8S7hv9kmVz7bFm&#10;aXDY0ruj8vt48waKM24rXbzuqHH26/Lxsy/6a2nM02R4W4JKNKR/89/1pxX8ueDLMzKB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Ym6cUAAADcAAAADwAAAAAAAAAA&#10;AAAAAAChAgAAZHJzL2Rvd25yZXYueG1sUEsFBgAAAAAEAAQA+QAAAJMDAAAAAA==&#10;" strokecolor="#9bbb59 [3206]" strokeweight="7pt"/>
                    <v:line id="直線コネクタ 161" o:spid="_x0000_s1212" style="position:absolute;flip:y;visibility:visible;mso-wrap-style:square" from="35982,2968" to="35982,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DcsEAAADcAAAADwAAAGRycy9kb3ducmV2LnhtbERPS4vCMBC+C/sfwix401QPKl2jyC6y&#10;e5DiC/Y6NGNTbCalibX6640geJuP7znzZWcr0VLjS8cKRsMEBHHudMmFguNhPZiB8AFZY+WYFNzI&#10;w3Lx0Ztjqt2Vd9TuQyFiCPsUFZgQ6lRKnxuy6IeuJo7cyTUWQ4RNIXWD1xhuKzlOkom0WHJsMFjT&#10;t6H8vL9YBdkR14XMpr9UGb39/7lvsvaUK9X/7FZfIAJ14S1+uf90nD8ZwfOZe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yoNywQAAANwAAAAPAAAAAAAAAAAAAAAA&#10;AKECAABkcnMvZG93bnJldi54bWxQSwUGAAAAAAQABAD5AAAAjwMAAAAA&#10;" strokecolor="#9bbb59 [3206]" strokeweight="7pt"/>
                    <v:line id="直線コネクタ 162" o:spid="_x0000_s1213" style="position:absolute;flip:y;visibility:visible;mso-wrap-style:square" from="39544,2968" to="39544,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dBcMAAADcAAAADwAAAGRycy9kb3ducmV2LnhtbERPTWvCQBC9C/0PyxR6001zUEldg7RI&#10;eyihxkCvQ3bMBrOzIbuNaX+9WxC8zeN9ziafbCdGGnzrWMHzIgFBXDvdcqOgOu7naxA+IGvsHJOC&#10;X/KQbx9mG8y0u/CBxjI0Ioawz1CBCaHPpPS1IYt+4XriyJ3cYDFEODRSD3iJ4baTaZIspcWWY4PB&#10;nl4N1efyxyooKtw3sli9U2f01/fb32cxnmqlnh6n3QuIQFO4i2/uDx3nL1P4fyZeIL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YHQXDAAAA3AAAAA8AAAAAAAAAAAAA&#10;AAAAoQIAAGRycy9kb3ducmV2LnhtbFBLBQYAAAAABAAEAPkAAACRAwAAAAA=&#10;" strokecolor="#9bbb59 [3206]" strokeweight="7pt"/>
                  </v:group>
                  <v:group id="グループ化 69" o:spid="_x0000_s1214" style="position:absolute;left:12587;top:1425;width:48668;height:28830" coordsize="48667,28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line id="直線コネクタ 123" o:spid="_x0000_s1215" style="position:absolute;visibility:visible;mso-wrap-style:square" from="0,1781" to="5170,1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uALMEAAADcAAAADwAAAGRycy9kb3ducmV2LnhtbERPS2vCQBC+C/6HZYTezEYDRVJXKQVB&#10;L9LGR69DdkyC2dm4u8b477uFQm/z8T1nuR5MK3pyvrGsYJakIIhLqxuuFBwPm+kChA/IGlvLpOBJ&#10;Htar8WiJubYP/qK+CJWIIexzVFCH0OVS+rImgz6xHXHkLtYZDBG6SmqHjxhuWjlP01dpsOHYUGNH&#10;HzWV1+JuFFR7PHt32tK3xGd2Kzx/9rtMqZfJ8P4GItAQ/sV/7q2O8+cZ/D4TL5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K4AswQAAANwAAAAPAAAAAAAAAAAAAAAA&#10;AKECAABkcnMvZG93bnJldi54bWxQSwUGAAAAAAQABAD5AAAAjwMAAAAA&#10;" strokecolor="#4579b8 [3044]" strokeweight="7pt"/>
                    <v:line id="直線コネクタ 124" o:spid="_x0000_s1216" style="position:absolute;visibility:visible;mso-wrap-style:square" from="4393,3325" to="14466,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YWMEAAADcAAAADwAAAGRycy9kb3ducmV2LnhtbERPyWrDMBC9B/oPYgK9xXKcEoITxZRC&#10;Ib2U1tmugzWxTa2RK6mO8/dVoZDbPN46m2I0nRjI+daygnmSgiCurG65VnDYv85WIHxA1thZJgU3&#10;8lBsHyYbzLW98icNZahFDGGfo4ImhD6X0lcNGfSJ7Ykjd7HOYIjQ1VI7vMZw08ksTZfSYMuxocGe&#10;Xhqqvsofo6B+x5N3xx2dJd4W36Xnj+FtodTjdHxegwg0hrv4373TcX72BH/PxAv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whhYwQAAANwAAAAPAAAAAAAAAAAAAAAA&#10;AKECAABkcnMvZG93bnJldi54bWxQSwUGAAAAAAQABAD5AAAAjwMAAAAA&#10;" strokecolor="#4579b8 [3044]" strokeweight="7pt"/>
                    <v:line id="直線コネクタ 125" o:spid="_x0000_s1217" style="position:absolute;visibility:visible;mso-wrap-style:square" from="13894,4868" to="17103,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69w8EAAADcAAAADwAAAGRycy9kb3ducmV2LnhtbERPyWrDMBC9B/oPYgK9xXIcGoITxZRC&#10;Ib2U1tmugzWxTa2RK6mO8/dVoZDbPN46m2I0nRjI+daygnmSgiCurG65VnDYv85WIHxA1thZJgU3&#10;8lBsHyYbzLW98icNZahFDGGfo4ImhD6X0lcNGfSJ7Ykjd7HOYIjQ1VI7vMZw08ksTZfSYMuxocGe&#10;Xhqqvsofo6B+x5N3xx2dJd4W36Xnj+FtodTjdHxegwg0hrv4373TcX72BH/PxAv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jr3DwQAAANwAAAAPAAAAAAAAAAAAAAAA&#10;AKECAABkcnMvZG93bnJldi54bWxQSwUGAAAAAAQABAD5AAAAjwMAAAAA&#10;" strokecolor="#4579b8 [3044]" strokeweight="7pt"/>
                    <v:line id="直線コネクタ 126" o:spid="_x0000_s1218" style="position:absolute;visibility:visible;mso-wrap-style:square" from="16744,6412" to="21913,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jtMEAAADcAAAADwAAAGRycy9kb3ducmV2LnhtbERPS2vCQBC+C/6HZYTedFMDQaKrSEGw&#10;l9LGPq5DdkyC2dm4u83j33cLhd7m43vO7jCaVvTkfGNZweMqAUFcWt1wpeD9clpuQPiArLG1TAom&#10;8nDYz2c7zLUd+I36IlQihrDPUUEdQpdL6cuaDPqV7Ygjd7XOYIjQVVI7HGK4aeU6STJpsOHYUGNH&#10;TzWVt+LbKKhe8NO7jzN9SZzSe+H5tX9OlXpYjMctiEBj+Bf/uc86zl9n8PtMvED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XCO0wQAAANwAAAAPAAAAAAAAAAAAAAAA&#10;AKECAABkcnMvZG93bnJldi54bWxQSwUGAAAAAAQABAD5AAAAjwMAAAAA&#10;" strokecolor="#4579b8 [3044]" strokeweight="7pt"/>
                    <v:line id="直線コネクタ 127" o:spid="_x0000_s1219" style="position:absolute;visibility:visible;mso-wrap-style:square" from="118,7956" to="10191,7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CGL8EAAADcAAAADwAAAGRycy9kb3ducmV2LnhtbERPyWrDMBC9B/oPYgK9xXIcaIITxZRC&#10;Ib2U1tmugzWxTa2RK6mO8/dVoZDbPN46m2I0nRjI+daygnmSgiCurG65VnDYv85WIHxA1thZJgU3&#10;8lBsHyYbzLW98icNZahFDGGfo4ImhD6X0lcNGfSJ7Ykjd7HOYIjQ1VI7vMZw08ksTZ+kwZZjQ4M9&#10;vTRUfZU/RkH9jifvjjs6S7wtvkvPH8PbQqnH6fi8BhFoDHfxv3un4/xsCX/PxAv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EIYvwQAAANwAAAAPAAAAAAAAAAAAAAAA&#10;AKECAABkcnMvZG93bnJldi54bWxQSwUGAAAAAAQABAD5AAAAjwMAAAAA&#10;" strokecolor="#4579b8 [3044]" strokeweight="7pt"/>
                    <v:line id="直線コネクタ 128" o:spid="_x0000_s1220" style="position:absolute;visibility:visible;mso-wrap-style:square" from="9619,9500" to="14787,9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8SXcMAAADcAAAADwAAAGRycy9kb3ducmV2LnhtbESPQWvCQBCF74X+h2UK3upGhVKiq4hQ&#10;sBexaavXITsmwexsuruN8d87B8HbDO/Ne98sVoNrVU8hNp4NTMYZKOLS24YrAz/fH6/voGJCtth6&#10;JgNXirBaPj8tMLf+wl/UF6lSEsIxRwN1Sl2udSxrchjHviMW7eSDwyRrqLQNeJFw1+pplr1phw1L&#10;Q40dbWoqz8W/M1Dt8BDD75aOGq+zvyLyvv+cGTN6GdZzUImG9DDfr7dW8KdCK8/IBHp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El3DAAAA3AAAAA8AAAAAAAAAAAAA&#10;AAAAoQIAAGRycy9kb3ducmV2LnhtbFBLBQYAAAAABAAEAPkAAACRAwAAAAA=&#10;" strokecolor="#4579b8 [3044]" strokeweight="7pt"/>
                    <v:line id="直線コネクタ 129" o:spid="_x0000_s1221" style="position:absolute;visibility:visible;mso-wrap-style:square" from="14606,10925" to="17254,10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O3xsEAAADcAAAADwAAAGRycy9kb3ducmV2LnhtbERPyWrDMBC9B/oPYgK9xXIcKIkTxZRC&#10;Ib2U1tmugzWxTa2RK6mO8/dVoZDbPN46m2I0nRjI+daygnmSgiCurG65VnDYv86WIHxA1thZJgU3&#10;8lBsHyYbzLW98icNZahFDGGfo4ImhD6X0lcNGfSJ7Ykjd7HOYIjQ1VI7vMZw08ksTZ+kwZZjQ4M9&#10;vTRUfZU/RkH9jifvjjs6S7wtvkvPH8PbQqnH6fi8BhFoDHfxv3un4/xsBX/PxAv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w7fGwQAAANwAAAAPAAAAAAAAAAAAAAAA&#10;AKECAABkcnMvZG93bnJldi54bWxQSwUGAAAAAAQABAD5AAAAjwMAAAAA&#10;" strokecolor="#4579b8 [3044]" strokeweight="7pt"/>
                    <v:line id="直線コネクタ 130" o:spid="_x0000_s1222" style="position:absolute;visibility:visible;mso-wrap-style:square" from="17100,12469" to="24663,1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CIhsMAAADcAAAADwAAAGRycy9kb3ducmV2LnhtbESPQWvCQBCF7wX/wzKCt7qxgVJSVxFB&#10;sBdpU7XXITtNQrOz6e42xn/fOQjeZnhv3vtmuR5dpwYKsfVsYDHPQBFX3rZcGzh+7h5fQMWEbLHz&#10;TAauFGG9mjwssbD+wh80lKlWEsKxQANNSn2hdawachjnvicW7dsHh0nWUGsb8CLhrtNPWfasHbYs&#10;DQ32tG2o+in/nIH6gOcYTnv60njNf8vI78NbbsxsOm5eQSUa0918u95bwc8FX56RCf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giIbDAAAA3AAAAA8AAAAAAAAAAAAA&#10;AAAAoQIAAGRycy9kb3ducmV2LnhtbFBLBQYAAAAABAAEAPkAAACRAwAAAAA=&#10;" strokecolor="#4579b8 [3044]" strokeweight="7pt"/>
                    <v:line id="直線コネクタ 131" o:spid="_x0000_s1223" style="position:absolute;visibility:visible;mso-wrap-style:square" from="24581,14012" to="32149,14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wtHcEAAADcAAAADwAAAGRycy9kb3ducmV2LnhtbERPS2vCQBC+F/wPywi91U0MlBJdQykI&#10;eilt6uM6ZMckmJ2Nu9sY/323IHibj+85y2I0nRjI+daygnSWgCCurG65VrD7Wb+8gfABWWNnmRTc&#10;yEOxmjwtMdf2yt80lKEWMYR9jgqaEPpcSl81ZNDPbE8cuZN1BkOErpba4TWGm07Ok+RVGmw5NjTY&#10;00dD1bn8NQrqTzx4t9/QUeItu5Sev4ZtptTzdHxfgAg0hof47t7oOD9L4f+ZeIF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bC0dwQAAANwAAAAPAAAAAAAAAAAAAAAA&#10;AKECAABkcnMvZG93bnJldi54bWxQSwUGAAAAAAQABAD5AAAAjwMAAAAA&#10;" strokecolor="#4579b8 [3044]" strokeweight="7pt"/>
                    <v:line id="直線コネクタ 132" o:spid="_x0000_s1224" style="position:absolute;visibility:visible;mso-wrap-style:square" from="32063,15556" to="35272,1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6zasEAAADcAAAADwAAAGRycy9kb3ducmV2LnhtbERPS2vCQBC+C/6HZYTezEYDRVJXKQVB&#10;L9LGR69DdkyC2dm4u8b477uFQm/z8T1nuR5MK3pyvrGsYJakIIhLqxuuFBwPm+kChA/IGlvLpOBJ&#10;Htar8WiJubYP/qK+CJWIIexzVFCH0OVS+rImgz6xHXHkLtYZDBG6SmqHjxhuWjlP01dpsOHYUGNH&#10;HzWV1+JuFFR7PHt32tK3xGd2Kzx/9rtMqZfJ8P4GItAQ/sV/7q2O87M5/D4TL5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rNqwQAAANwAAAAPAAAAAAAAAAAAAAAA&#10;AKECAABkcnMvZG93bnJldi54bWxQSwUGAAAAAAQABAD5AAAAjwMAAAAA&#10;" strokecolor="#4579b8 [3044]" strokeweight="7pt"/>
                    <v:line id="直線コネクタ 140" o:spid="_x0000_s1225" style="position:absolute;visibility:visible;mso-wrap-style:square" from="35863,21019" to="39072,21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b7+8QAAADcAAAADwAAAGRycy9kb3ducmV2LnhtbESPQWvCQBCF7wX/wzJCb3VjLUWiq4hQ&#10;sJdS06rXITsmwexsuruN8d93DkJvM7w3732zXA+uVT2F2Hg2MJ1koIhLbxuuDHx/vT3NQcWEbLH1&#10;TAZuFGG9Gj0sMbf+ynvqi1QpCeGYo4E6pS7XOpY1OYwT3xGLdvbBYZI1VNoGvEq4a/Vzlr1qhw1L&#10;Q40dbWsqL8WvM1B94DGGw45OGm+znyLyZ/8+M+ZxPGwWoBIN6d98v95ZwX8RfHlGJt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vv7xAAAANwAAAAPAAAAAAAAAAAA&#10;AAAAAKECAABkcnMvZG93bnJldi54bWxQSwUGAAAAAAQABAD5AAAAkgMAAAAA&#10;" strokecolor="#4579b8 [3044]" strokeweight="7pt"/>
                    <v:line id="直線コネクタ 141" o:spid="_x0000_s1226" style="position:absolute;visibility:visible;mso-wrap-style:square" from="38594,22563" to="48667,2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peYMEAAADcAAAADwAAAGRycy9kb3ducmV2LnhtbERPTWvCQBC9F/wPywjemk20lBJdQxEE&#10;e5E2Wr0O2TEJzc7G3W2M/75bKPQ2j/c5q2I0nRjI+daygixJQRBXVrdcKzgeto8vIHxA1thZJgV3&#10;8lCsJw8rzLW98QcNZahFDGGfo4ImhD6X0lcNGfSJ7Ykjd7HOYIjQ1VI7vMVw08l5mj5Lgy3HhgZ7&#10;2jRUfZXfRkG9x5N3nzs6S7wvrqXn9+FtodRsOr4uQQQaw7/4z73Tcf5TBr/PxAv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al5gwQAAANwAAAAPAAAAAAAAAAAAAAAA&#10;AKECAABkcnMvZG93bnJldi54bWxQSwUGAAAAAAQABAD5AAAAjwMAAAAA&#10;" strokecolor="#4579b8 [3044]" strokeweight="7pt"/>
                    <v:group id="グループ化 53" o:spid="_x0000_s1227" style="position:absolute;left:10806;width:3352;height:28830" coordsize="3352,28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line id="直線コネクタ 163" o:spid="_x0000_s1228" style="position:absolute;visibility:visible;mso-wrap-style:square" from="3206,0" to="3206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lnMEAAADcAAAADwAAAGRycy9kb3ducmV2LnhtbERP32vCMBB+H/g/hBN8GZrqQKQaRQRh&#10;Lw7Wib6ezdkUm0tpsjbbX78MBnu7j+/nbXbRNqKnzteOFcxnGQji0umaKwXnj+N0BcIHZI2NY1Lw&#10;RR5229HTBnPtBn6nvgiVSCHsc1RgQmhzKX1pyKKfuZY4cXfXWQwJdpXUHQ4p3DZykWVLabHm1GCw&#10;pYOh8lF8WgV0e1wZ49vpdOiL7+fsEgdEo9RkHPdrEIFi+Bf/uV91mr98gd9n0gV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SiWcwQAAANwAAAAPAAAAAAAAAAAAAAAA&#10;AKECAABkcnMvZG93bnJldi54bWxQSwUGAAAAAAQABAD5AAAAjwMAAAAA&#10;" strokecolor="#c0504d [3205]" strokeweight="1.25pt"/>
                      <v:line id="直線コネクタ 164" o:spid="_x0000_s1229" style="position:absolute;flip:x;visibility:visible;mso-wrap-style:square" from="0,2731" to="3187,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uYksMAAADcAAAADwAAAGRycy9kb3ducmV2LnhtbERPTWsCMRC9F/ofwhS8FM1WRGQ1ihUq&#10;XqR0FcTbsBl3VzeTNIm6/fdNoeBtHu9zZovOtOJGPjSWFbwNMhDEpdUNVwr2u4/+BESIyBpby6Tg&#10;hwIs5s9PM8y1vfMX3YpYiRTCIUcFdYwulzKUNRkMA+uIE3ey3mBM0FdSe7yncNPKYZaNpcGGU0ON&#10;jlY1lZfiahQcz9dVcTh+v7afe37fnjPn14VTqvfSLacgInXxIf53b3SaPx7B3zPpAj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rmJLDAAAA3AAAAA8AAAAAAAAAAAAA&#10;AAAAoQIAAGRycy9kb3ducmV2LnhtbFBLBQYAAAAABAAEAPkAAACRAwAAAAA=&#10;" strokecolor="#c0504d [3205]" strokeweight="1.25pt"/>
                      <v:line id="直線コネクタ 165" o:spid="_x0000_s1230" style="position:absolute;flip:x y;visibility:visible;mso-wrap-style:square" from="118,3443" to="3220,3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wbMMAAADcAAAADwAAAGRycy9kb3ducmV2LnhtbERPTWvCQBC9F/oflil4KbpRqLTRNUhA&#10;iPRQmgZ6HbNjNpidDdk1xn/fLRR6m8f7nG022U6MNPjWsYLlIgFBXDvdcqOg+jrMX0H4gKyxc0wK&#10;7uQh2z0+bDHV7safNJahETGEfYoKTAh9KqWvDVn0C9cTR+7sBoshwqGResBbDLedXCXJWlpsOTYY&#10;7Ck3VF/Kq1VgP/yb5/FbVsfT+d3koRiL50Kp2dO034AINIV/8Z+70HH++gV+n4kX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hcGzDAAAA3AAAAA8AAAAAAAAAAAAA&#10;AAAAoQIAAGRycy9kb3ducmV2LnhtbFBLBQYAAAAABAAEAPkAAACRAwAAAAA=&#10;" strokecolor="#c0504d [3205]" strokeweight="1.25pt"/>
                      <v:line id="直線コネクタ 166" o:spid="_x0000_s1231" style="position:absolute;visibility:visible;mso-wrap-style:square" from="3206,3800" to="3206,8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2GBMEAAADcAAAADwAAAGRycy9kb3ducmV2LnhtbERPTWvCQBC9F/wPywheim70EEp0FREE&#10;LxYaS3sds2M2mJ0N2W2y7a/vFgre5vE+Z7OLthUD9b5xrGC5yEAQV043XCt4vxznLyB8QNbYOiYF&#10;3+Rht508bbDQbuQ3GspQixTCvkAFJoSukNJXhiz6heuIE3dzvcWQYF9L3eOYwm0rV1mWS4sNpwaD&#10;HR0MVffyyyqg6/2TMb6ez4eh/HnOPuKIaJSaTeN+DSJQDA/xv/uk0/w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PYYEwQAAANwAAAAPAAAAAAAAAAAAAAAA&#10;AKECAABkcnMvZG93bnJldi54bWxQSwUGAAAAAAQABAD5AAAAjwMAAAAA&#10;" strokecolor="#c0504d [3205]" strokeweight="1.25pt"/>
                      <v:line id="直線コネクタ 167" o:spid="_x0000_s1232" style="position:absolute;flip:x;visibility:visible;mso-wrap-style:square" from="2493,8787" to="3352,9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kG5cMAAADcAAAADwAAAGRycy9kb3ducmV2LnhtbERPTWsCMRC9C/0PYQq9iGbtwcpqFBVa&#10;einSVRBvw2bcXd1M0iTq9t+bQsHbPN7nzBadacWVfGgsKxgNMxDEpdUNVwp22/fBBESIyBpby6Tg&#10;lwIs5k+9Geba3vibrkWsRArhkKOCOkaXSxnKmgyGoXXEiTtabzAm6CupPd5SuGnla5aNpcGGU0ON&#10;jtY1lefiYhQcTpd1sT/89NvNjldfp8z5j8Ip9fLcLacgInXxIf53f+o0f/wGf8+k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5BuXDAAAA3AAAAA8AAAAAAAAAAAAA&#10;AAAAoQIAAGRycy9kb3ducmV2LnhtbFBLBQYAAAAABAAEAPkAAACRAwAAAAA=&#10;" strokecolor="#c0504d [3205]" strokeweight="1.25pt"/>
                      <v:line id="直線コネクタ 168" o:spid="_x0000_s1233" style="position:absolute;flip:x y;visibility:visible;mso-wrap-style:square" from="2493,9381" to="3270,9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Df8sQAAADcAAAADwAAAGRycy9kb3ducmV2LnhtbESPQWvCQBCF7wX/wzKCl6IbPUgbXUUE&#10;IcVDqRW8jtkxG8zOhuw2xn/fORR6m+G9ee+b9Xbwjeqpi3VgA/NZBoq4DLbmysD5+zB9AxUTssUm&#10;MBl4UoTtZvSyxtyGB39Rf0qVkhCOORpwKbW51rF05DHOQkss2i10HpOsXaVthw8J941eZNlSe6xZ&#10;Ghy2tHdU3k8/3oD/jO+R+4s+f1xvR7dPRV+8FsZMxsNuBSrRkP7Nf9eFFfyl0MozMoH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4N/yxAAAANwAAAAPAAAAAAAAAAAA&#10;AAAAAKECAABkcnMvZG93bnJldi54bWxQSwUGAAAAAAQABAD5AAAAkgMAAAAA&#10;" strokecolor="#c0504d [3205]" strokeweight="1.25pt"/>
                      <v:line id="直線コネクタ 169" o:spid="_x0000_s1234" style="position:absolute;visibility:visible;mso-wrap-style:square" from="3325,9856" to="3325,28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SdsIAAADcAAAADwAAAGRycy9kb3ducmV2LnhtbERPTWsCMRC9F/wPYQQvRbN6kLoaRQSh&#10;Fwvdil7HzbhZ3EyWTbqb9tc3hUJv83ifs9lF24ieOl87VjCfZSCIS6drrhScP47TFxA+IGtsHJOC&#10;L/Kw246eNphrN/A79UWoRAphn6MCE0KbS+lLQxb9zLXEibu7zmJIsKuk7nBI4baRiyxbSos1pwaD&#10;LR0MlY/i0yqg2+PKGN9Op0NffD9nlzggGqUm47hfgwgUw7/4z/2q0/zlCn6fS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ISdsIAAADcAAAADwAAAAAAAAAAAAAA&#10;AAChAgAAZHJzL2Rvd25yZXYueG1sUEsFBgAAAAAEAAQA+QAAAJADAAAAAA==&#10;" strokecolor="#c0504d [3205]" strokeweight="1.25pt"/>
                    </v:group>
                  </v:group>
                  <v:group id="グループ化 86" o:spid="_x0000_s1235" style="position:absolute;left:1543;top:3087;width:8972;height:19832" coordsize="8971,19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line id="直線コネクタ 170" o:spid="_x0000_s1236" style="position:absolute;visibility:visible;mso-wrap-style:square" from="0,0" to="897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o36cUAAADcAAAADwAAAGRycy9kb3ducmV2LnhtbESPQWsCMRCF70L/Q5hCb5qtUJWtUUqx&#10;4KGHqi30OGzGzdbNZEmyuv77zkHwNsN78943y/XgW3WmmJrABp4nBSjiKtiGawPfh4/xAlTKyBbb&#10;wGTgSgnWq4fREksbLryj8z7XSkI4lWjA5dyVWqfKkcc0CR2xaMcQPWZZY61txIuE+1ZPi2KmPTYs&#10;DQ47endUnfa9N/D593Kaa25/Ntej/+qj3bpF/2vM0+Pw9goq05Dv5tv11gr+XPDlGZl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o36cUAAADcAAAADwAAAAAAAAAA&#10;AAAAAAChAgAAZHJzL2Rvd25yZXYueG1sUEsFBgAAAAAEAAQA+QAAAJMDAAAAAA==&#10;" strokecolor="#d8d8d8 [2732]" strokeweight="11.25pt"/>
                    <v:line id="直線コネクタ 171" o:spid="_x0000_s1237" style="position:absolute;visibility:visible;mso-wrap-style:square" from="0,2137" to="8971,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ltmMAAAADcAAAADwAAAGRycy9kb3ducmV2LnhtbERPTYvCMBC9C/sfwix4s2kV3aUaRQRB&#10;EATrsuehGdtiMilNrPXfbxYEb/N4n7PaDNaInjrfOFaQJSkI4tLphisFP5f95BuED8gajWNS8CQP&#10;m/XHaIW5dg8+U1+ESsQQ9jkqqENocyl9WZNFn7iWOHJX11kMEXaV1B0+Yrg1cpqmC2mx4dhQY0u7&#10;mspbcbcKFumvOxs3Oxzn1LTH20CmLE5KjT+H7RJEoCG8xS/3Qcf5Xxn8PxMv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pbZjAAAAA3AAAAA8AAAAAAAAAAAAAAAAA&#10;oQIAAGRycy9kb3ducmV2LnhtbFBLBQYAAAAABAAEAPkAAACOAwAAAAA=&#10;" strokecolor="#7f7f7f [1612]" strokeweight="11.25pt"/>
                    <v:line id="直線コネクタ 172" o:spid="_x0000_s1238" style="position:absolute;visibility:visible;mso-wrap-style:square" from="0,4156" to="8971,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QMBcIAAADcAAAADwAAAGRycy9kb3ducmV2LnhtbERPS2sCMRC+C/0PYYTeNKtQXbZGkaLg&#10;oQcfLfQ4bMbN6mayJFld/30jFHqbj+85i1VvG3EjH2rHCibjDARx6XTNlYKv03aUgwgRWWPjmBQ8&#10;KMBq+TJYYKHdnQ90O8ZKpBAOBSowMbaFlKE0ZDGMXUucuLPzFmOCvpLa4z2F20ZOs2wmLdacGgy2&#10;9GGovB47q+Dz8nadS26+N4+z3Xde70ze/Sj1OuzX7yAi9fFf/Ofe6TR/PoXn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QMBcIAAADcAAAADwAAAAAAAAAAAAAA&#10;AAChAgAAZHJzL2Rvd25yZXYueG1sUEsFBgAAAAAEAAQA+QAAAJADAAAAAA==&#10;" strokecolor="#d8d8d8 [2732]" strokeweight="11.25pt"/>
                    <v:line id="直線コネクタ 173" o:spid="_x0000_s1239" style="position:absolute;visibility:visible;mso-wrap-style:square" from="0,6293" to="8966,6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dWdL8AAADcAAAADwAAAGRycy9kb3ducmV2LnhtbERPTYvCMBC9C/6HMII3TV3RlWoqsiAI&#10;gmBdPA/N2JYmk9JErf/eCAt7m8f7nM22t0Y8qPO1YwWzaQKCuHC65lLB72U/WYHwAVmjcUwKXuRh&#10;mw0HG0y1e/KZHnkoRQxhn6KCKoQ2ldIXFVn0U9cSR+7mOoshwq6UusNnDLdGfiXJUlqsOTZU2NJP&#10;RUWT362CZXJ1Z+Pmh+OC6vbY9GSK/KTUeNTv1iAC9eFf/Oc+6Dj/ew6fZ+IFMn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fdWdL8AAADcAAAADwAAAAAAAAAAAAAAAACh&#10;AgAAZHJzL2Rvd25yZXYueG1sUEsFBgAAAAAEAAQA+QAAAI0DAAAAAA==&#10;" strokecolor="#7f7f7f [1612]" strokeweight="11.25pt"/>
                    <v:line id="直線コネクタ 174" o:spid="_x0000_s1240" style="position:absolute;visibility:visible;mso-wrap-style:square" from="0,8668" to="8971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Ex6sIAAADcAAAADwAAAGRycy9kb3ducmV2LnhtbERPS2sCMRC+F/wPYQRvNavYKqtRRFrw&#10;0EPrAzwOm3GzupksSVbXf98UCt7m43vOYtXZWtzIh8qxgtEwA0FcOF1xqeCw/3ydgQgRWWPtmBQ8&#10;KMBq2XtZYK7dnX/otoulSCEcclRgYmxyKUNhyGIYuoY4cWfnLcYEfSm1x3sKt7UcZ9m7tFhxajDY&#10;0MZQcd21VsHX5e06lVwfPx5n+916vTWz9qTUoN+t5yAidfEp/ndvdZo/ncDf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Ex6sIAAADcAAAADwAAAAAAAAAAAAAA&#10;AAChAgAAZHJzL2Rvd25yZXYueG1sUEsFBgAAAAAEAAQA+QAAAJADAAAAAA==&#10;" strokecolor="#d8d8d8 [2732]" strokeweight="11.25pt"/>
                    <v:line id="直線コネクタ 175" o:spid="_x0000_s1241" style="position:absolute;visibility:visible;mso-wrap-style:square" from="0,10806" to="8966,1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rm8EAAADcAAAADwAAAGRycy9kb3ducmV2LnhtbERP32uDMBB+H+x/CDfo24xraTusUUZh&#10;UCgMasueD3NVMbmIydT998tgsLf7+H5eXi7WiIlG3zlW8JKkIIhrpztuFNyu78+vIHxA1mgck4Jv&#10;8lAWjw85ZtrNfKGpCo2IIewzVNCGMGRS+roliz5xA3Hk7m60GCIcG6lHnGO4NXKdpjtpsePY0OJA&#10;x5bqvvqyCnbpp7sYtzmdt9QN534hU1cfSq2elrcDiEBL+Bf/uU86zt9v4feZeIEs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UmubwQAAANwAAAAPAAAAAAAAAAAAAAAA&#10;AKECAABkcnMvZG93bnJldi54bWxQSwUGAAAAAAQABAD5AAAAjwMAAAAA&#10;" strokecolor="#7f7f7f [1612]" strokeweight="11.25pt"/>
                    <v:line id="直線コネクタ 176" o:spid="_x0000_s1242" style="position:absolute;visibility:visible;mso-wrap-style:square" from="0,13062" to="8971,13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8KBsEAAADcAAAADwAAAGRycy9kb3ducmV2LnhtbERPS2sCMRC+F/wPYQRvNWuhKqtRRFrw&#10;4KG+wOOwGTerm8mSZHX9941Q6G0+vufMl52txZ18qBwrGA0zEMSF0xWXCo6H7/cpiBCRNdaOScGT&#10;AiwXvbc55to9eEf3fSxFCuGQowITY5NLGQpDFsPQNcSJuzhvMSboS6k9PlK4reVHlo2lxYpTg8GG&#10;1oaK2761CrbXz9tEcn36el7sT+v1xkzbs1KDfreagYjUxX/xn3uj0/zJGF7PpAv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/woGwQAAANwAAAAPAAAAAAAAAAAAAAAA&#10;AKECAABkcnMvZG93bnJldi54bWxQSwUGAAAAAAQABAD5AAAAjwMAAAAA&#10;" strokecolor="#d8d8d8 [2732]" strokeweight="11.25pt"/>
                    <v:line id="直線コネクタ 177" o:spid="_x0000_s1243" style="position:absolute;visibility:visible;mso-wrap-style:square" from="0,15200" to="8966,1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Qd78AAADcAAAADwAAAGRycy9kb3ducmV2LnhtbERP24rCMBB9F/yHMMK+aaqLF6qpiLAg&#10;CIJ12eehGdvSZFKaqN2/N4Lg2xzOdTbb3hpxp87XjhVMJwkI4sLpmksFv5ef8QqED8gajWNS8E8e&#10;ttlwsMFUuwef6Z6HUsQQ9ikqqEJoUyl9UZFFP3EtceSurrMYIuxKqTt8xHBr5CxJFtJizbGhwpb2&#10;FRVNfrMKFsmfOxv3fTjOqW6PTU+myE9KfY363RpEoD58xG/3Qcf5yyW8nokXyO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xQd78AAADcAAAADwAAAAAAAAAAAAAAAACh&#10;AgAAZHJzL2Rvd25yZXYueG1sUEsFBgAAAAAEAAQA+QAAAI0DAAAAAA==&#10;" strokecolor="#7f7f7f [1612]" strokeweight="11.25pt"/>
                    <v:line id="直線コネクタ 178" o:spid="_x0000_s1244" style="position:absolute;visibility:visible;mso-wrap-style:square" from="0,17694" to="8971,17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778UAAADcAAAADwAAAGRycy9kb3ducmV2LnhtbESPQWsCMRCF70L/Q5hCb5qtUJWtUUqx&#10;4KGHqi30OGzGzdbNZEmyuv77zkHwNsN78943y/XgW3WmmJrABp4nBSjiKtiGawPfh4/xAlTKyBbb&#10;wGTgSgnWq4fREksbLryj8z7XSkI4lWjA5dyVWqfKkcc0CR2xaMcQPWZZY61txIuE+1ZPi2KmPTYs&#10;DQ47endUnfa9N/D593Kaa25/Ntej/+qj3bpF/2vM0+Pw9goq05Dv5tv11gr+XGjlGZl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w778UAAADcAAAADwAAAAAAAAAA&#10;AAAAAAChAgAAZHJzL2Rvd25yZXYueG1sUEsFBgAAAAAEAAQA+QAAAJMDAAAAAA==&#10;" strokecolor="#d8d8d8 [2732]" strokeweight="11.25pt"/>
                    <v:line id="直線コネクタ 179" o:spid="_x0000_s1245" style="position:absolute;visibility:visible;mso-wrap-style:square" from="0,19831" to="8966,1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9hnsAAAADcAAAADwAAAGRycy9kb3ducmV2LnhtbERP24rCMBB9F/yHMIJvmrqyXqqpLIIg&#10;CAtW8XloxrY0mZQmav37zcLCvs3hXGe7660RT+p87VjBbJqAIC6crrlUcL0cJisQPiBrNI5JwZs8&#10;7LLhYIupdi8+0zMPpYgh7FNUUIXQplL6oiKLfupa4sjdXWcxRNiVUnf4iuHWyI8kWUiLNceGClva&#10;V1Q0+cMqWCQ3dzZufjx9Ut2emp5MkX8rNR71XxsQgfrwL/5zH3Wcv1zD7zPxApn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fYZ7AAAAA3AAAAA8AAAAAAAAAAAAAAAAA&#10;oQIAAGRycy9kb3ducmV2LnhtbFBLBQYAAAAABAAEAPkAAACOAwAAAAA=&#10;" strokecolor="#7f7f7f [1612]" strokeweight="11.25pt"/>
                  </v:group>
                  <v:rect id="正方形/長方形 180" o:spid="_x0000_s1246" style="position:absolute;width:828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RzMQA&#10;AADcAAAADwAAAGRycy9kb3ducmV2LnhtbESPQU/DMAyF70j7D5EncWPpOKCqWzbBpGmgHRCD3U3i&#10;tRWNUyVZ2/17fEDiZus9v/d5vZ18pwaKqQ1sYLkoQBHb4FquDXx97h9KUCkjO+wCk4EbJdhuZndr&#10;rFwY+YOGU66VhHCq0ECTc19pnWxDHtMi9MSiXUL0mGWNtXYRRwn3nX4siiftsWVpaLCnXUP253T1&#10;Bs7h8jJ6+81vw+29vR6O0dryaMz9fHpegco05X/z3/WrE/xS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UczEAAAA3AAAAA8AAAAAAAAAAAAAAAAAmAIAAGRycy9k&#10;b3ducmV2LnhtbFBLBQYAAAAABAAEAPUAAACJAwAAAAA=&#10;" filled="f" stroked="f" strokeweight="1pt">
                    <v:textbox>
                      <w:txbxContent>
                        <w:p w:rsidR="000A4E80" w:rsidRPr="000A4E80" w:rsidRDefault="000A4E80" w:rsidP="000A4E80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A4E80">
                            <w:rPr>
                              <w:rFonts w:hint="eastAsia"/>
                              <w:color w:val="000000" w:themeColor="text1"/>
                              <w:sz w:val="16"/>
                              <w:szCs w:val="16"/>
                            </w:rPr>
                            <w:t>仕分け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8A26B4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B2509D" wp14:editId="5DCB4F3B">
                <wp:simplePos x="0" y="0"/>
                <wp:positionH relativeFrom="column">
                  <wp:posOffset>45155</wp:posOffset>
                </wp:positionH>
                <wp:positionV relativeFrom="paragraph">
                  <wp:posOffset>100198</wp:posOffset>
                </wp:positionV>
                <wp:extent cx="2621915" cy="439420"/>
                <wp:effectExtent l="0" t="0" r="0" b="0"/>
                <wp:wrapNone/>
                <wp:docPr id="196" name="テキスト ボック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0B" w:rsidRPr="00EF770E" w:rsidRDefault="00A7220B" w:rsidP="00A7220B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■工程タブ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6" o:spid="_x0000_s1247" type="#_x0000_t202" style="position:absolute;left:0;text-align:left;margin-left:3.55pt;margin-top:7.9pt;width:206.45pt;height:34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" filled="f" stroked="f" strokeweight=".5pt">
                <v:textbox>
                  <w:txbxContent>
                    <w:p w:rsidR="00A7220B" w:rsidRPr="00EF770E" w:rsidRDefault="00A7220B" w:rsidP="00A7220B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■工程タブ</w:t>
                      </w:r>
                    </w:p>
                  </w:txbxContent>
                </v:textbox>
              </v:shape>
            </w:pict>
          </mc:Fallback>
        </mc:AlternateContent>
      </w:r>
      <w:r w:rsidR="00AA16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36EDA1" wp14:editId="7B473BA3">
                <wp:simplePos x="0" y="0"/>
                <wp:positionH relativeFrom="column">
                  <wp:posOffset>227366</wp:posOffset>
                </wp:positionH>
                <wp:positionV relativeFrom="paragraph">
                  <wp:posOffset>1576993</wp:posOffset>
                </wp:positionV>
                <wp:extent cx="6167887" cy="3864634"/>
                <wp:effectExtent l="0" t="0" r="23495" b="21590"/>
                <wp:wrapNone/>
                <wp:docPr id="122" name="正方形/長方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887" cy="38646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61F" w:rsidRPr="00EA1AC0" w:rsidRDefault="00AA161F" w:rsidP="00AA161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22" o:spid="_x0000_s1248" style="position:absolute;left:0;text-align:left;margin-left:17.9pt;margin-top:124.15pt;width:485.65pt;height:304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" fillcolor="white [3212]" strokecolor="#243f60 [1604]" strokeweight="1pt">
                <v:textbox>
                  <w:txbxContent>
                    <w:p w:rsidR="00AA161F" w:rsidRPr="00EA1AC0" w:rsidRDefault="00AA161F" w:rsidP="00AA161F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8623A" w:rsidRDefault="00D9317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CC52AB8" wp14:editId="53049F3A">
                <wp:simplePos x="0" y="0"/>
                <wp:positionH relativeFrom="column">
                  <wp:posOffset>586666</wp:posOffset>
                </wp:positionH>
                <wp:positionV relativeFrom="paragraph">
                  <wp:posOffset>6064147</wp:posOffset>
                </wp:positionV>
                <wp:extent cx="5755193" cy="2700669"/>
                <wp:effectExtent l="0" t="0" r="0" b="4445"/>
                <wp:wrapNone/>
                <wp:docPr id="320" name="テキスト ボック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193" cy="2700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17B" w:rsidRDefault="00D9317B" w:rsidP="00FB05D6">
                            <w:pPr>
                              <w:rPr>
                                <w:rFonts w:ascii="游ゴシック Light" w:eastAsia="游ゴシック Light" w:hAnsi="游ゴシック Light" w:hint="eastAsia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仕分け毎に作業予定期間をバーチャートで示す</w:t>
                            </w:r>
                          </w:p>
                          <w:p w:rsidR="00D9317B" w:rsidRDefault="00D9317B" w:rsidP="00FB05D6">
                            <w:pPr>
                              <w:rPr>
                                <w:rFonts w:ascii="游ゴシック Light" w:eastAsia="游ゴシック Light" w:hAnsi="游ゴシック Light" w:hint="eastAsia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進捗状況をイナズマ線で示す</w:t>
                            </w:r>
                          </w:p>
                          <w:p w:rsidR="00D9317B" w:rsidRDefault="00D9317B" w:rsidP="00FB05D6">
                            <w:pPr>
                              <w:rPr>
                                <w:rFonts w:ascii="游ゴシック Light" w:eastAsia="游ゴシック Light" w:hAnsi="游ゴシック Light" w:hint="eastAsia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作業量の山積みを下部に棒グラフで示す</w:t>
                            </w:r>
                          </w:p>
                          <w:p w:rsidR="008972EA" w:rsidRPr="00D9317B" w:rsidRDefault="008972EA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仕分けに含まれる</w:t>
                            </w:r>
                            <w:r w:rsidR="00A2638F">
                              <w:rPr>
                                <w:rFonts w:ascii="游ゴシック Light" w:eastAsia="游ゴシック Light" w:hAnsi="游ゴシック Light" w:hint="eastAsia"/>
                              </w:rPr>
                              <w:t>製品名や台数、</w:t>
                            </w: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仕口台数、溶接長などを表示する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0" o:spid="_x0000_s1249" type="#_x0000_t202" style="position:absolute;margin-left:46.2pt;margin-top:477.5pt;width:453.15pt;height:212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" filled="f" stroked="f" strokeweight=".5pt">
                <v:textbox>
                  <w:txbxContent>
                    <w:p w:rsidR="00D9317B" w:rsidRDefault="00D9317B" w:rsidP="00FB05D6">
                      <w:pPr>
                        <w:rPr>
                          <w:rFonts w:ascii="游ゴシック Light" w:eastAsia="游ゴシック Light" w:hAnsi="游ゴシック Light" w:hint="eastAsia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仕分け毎に作業予定期間をバーチャートで示す</w:t>
                      </w:r>
                    </w:p>
                    <w:p w:rsidR="00D9317B" w:rsidRDefault="00D9317B" w:rsidP="00FB05D6">
                      <w:pPr>
                        <w:rPr>
                          <w:rFonts w:ascii="游ゴシック Light" w:eastAsia="游ゴシック Light" w:hAnsi="游ゴシック Light" w:hint="eastAsia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進捗状況をイナズマ線で示す</w:t>
                      </w:r>
                    </w:p>
                    <w:p w:rsidR="00D9317B" w:rsidRDefault="00D9317B" w:rsidP="00FB05D6">
                      <w:pPr>
                        <w:rPr>
                          <w:rFonts w:ascii="游ゴシック Light" w:eastAsia="游ゴシック Light" w:hAnsi="游ゴシック Light" w:hint="eastAsia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作業量の山積みを下部に棒グラフで示す</w:t>
                      </w:r>
                    </w:p>
                    <w:p w:rsidR="008972EA" w:rsidRPr="00D9317B" w:rsidRDefault="008972EA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仕分けに含まれる</w:t>
                      </w:r>
                      <w:r w:rsidR="00A2638F">
                        <w:rPr>
                          <w:rFonts w:ascii="游ゴシック Light" w:eastAsia="游ゴシック Light" w:hAnsi="游ゴシック Light" w:hint="eastAsia"/>
                        </w:rPr>
                        <w:t>製品名や台数、</w:t>
                      </w: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仕口台数、溶接長などを表示する</w:t>
                      </w:r>
                    </w:p>
                  </w:txbxContent>
                </v:textbox>
              </v:shape>
            </w:pict>
          </mc:Fallback>
        </mc:AlternateContent>
      </w:r>
      <w:r w:rsidR="00B8623A">
        <w:br w:type="page"/>
      </w:r>
    </w:p>
    <w:p w:rsidR="00B8623A" w:rsidRDefault="00B8623A" w:rsidP="00B16A53">
      <w:r w:rsidRPr="008A26B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7861959" wp14:editId="4E876311">
                <wp:simplePos x="0" y="0"/>
                <wp:positionH relativeFrom="column">
                  <wp:posOffset>104462</wp:posOffset>
                </wp:positionH>
                <wp:positionV relativeFrom="paragraph">
                  <wp:posOffset>99695</wp:posOffset>
                </wp:positionV>
                <wp:extent cx="2621915" cy="439420"/>
                <wp:effectExtent l="0" t="0" r="0" b="0"/>
                <wp:wrapNone/>
                <wp:docPr id="208" name="テキスト ボック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23A" w:rsidRPr="00EF770E" w:rsidRDefault="00B8623A" w:rsidP="00A7220B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■実績タブ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8" o:spid="_x0000_s1250" type="#_x0000_t202" style="position:absolute;left:0;text-align:left;margin-left:8.25pt;margin-top:7.85pt;width:206.45pt;height:34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" filled="f" stroked="f" strokeweight=".5pt">
                <v:textbox>
                  <w:txbxContent>
                    <w:p w:rsidR="00B8623A" w:rsidRPr="00EF770E" w:rsidRDefault="00B8623A" w:rsidP="00A7220B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■実績タブ</w:t>
                      </w:r>
                    </w:p>
                  </w:txbxContent>
                </v:textbox>
              </v:shape>
            </w:pict>
          </mc:Fallback>
        </mc:AlternateContent>
      </w:r>
    </w:p>
    <w:p w:rsidR="00B8623A" w:rsidRDefault="00BD4EF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0E83BDF" wp14:editId="284D9E46">
                <wp:simplePos x="0" y="0"/>
                <wp:positionH relativeFrom="column">
                  <wp:posOffset>586293</wp:posOffset>
                </wp:positionH>
                <wp:positionV relativeFrom="paragraph">
                  <wp:posOffset>6063615</wp:posOffset>
                </wp:positionV>
                <wp:extent cx="5755193" cy="2700669"/>
                <wp:effectExtent l="0" t="0" r="0" b="4445"/>
                <wp:wrapNone/>
                <wp:docPr id="321" name="テキスト ボック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193" cy="2700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EF2" w:rsidRDefault="00BD4EF2" w:rsidP="00FB05D6">
                            <w:pPr>
                              <w:rPr>
                                <w:rFonts w:ascii="游ゴシック Light" w:eastAsia="游ゴシック Light" w:hAnsi="游ゴシック Light" w:hint="eastAsia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製品毎の進捗を表示する</w:t>
                            </w:r>
                          </w:p>
                          <w:p w:rsidR="00BD4EF2" w:rsidRPr="00BD4EF2" w:rsidRDefault="003C25A0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作業者毎</w:t>
                            </w:r>
                            <w:r w:rsidR="00BD4EF2">
                              <w:rPr>
                                <w:rFonts w:ascii="游ゴシック Light" w:eastAsia="游ゴシック Light" w:hAnsi="游ゴシック Light" w:hint="eastAsia"/>
                              </w:rPr>
                              <w:t>の実績を表示する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1" o:spid="_x0000_s1251" type="#_x0000_t202" style="position:absolute;margin-left:46.15pt;margin-top:477.45pt;width:453.15pt;height:212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" filled="f" stroked="f" strokeweight=".5pt">
                <v:textbox>
                  <w:txbxContent>
                    <w:p w:rsidR="00BD4EF2" w:rsidRDefault="00BD4EF2" w:rsidP="00FB05D6">
                      <w:pPr>
                        <w:rPr>
                          <w:rFonts w:ascii="游ゴシック Light" w:eastAsia="游ゴシック Light" w:hAnsi="游ゴシック Light" w:hint="eastAsia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製品毎の進捗を表示する</w:t>
                      </w:r>
                    </w:p>
                    <w:p w:rsidR="00BD4EF2" w:rsidRPr="00BD4EF2" w:rsidRDefault="003C25A0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作業者毎</w:t>
                      </w:r>
                      <w:r w:rsidR="00BD4EF2">
                        <w:rPr>
                          <w:rFonts w:ascii="游ゴシック Light" w:eastAsia="游ゴシック Light" w:hAnsi="游ゴシック Light" w:hint="eastAsia"/>
                        </w:rPr>
                        <w:t>の実績を表示する</w:t>
                      </w:r>
                    </w:p>
                  </w:txbxContent>
                </v:textbox>
              </v:shape>
            </w:pict>
          </mc:Fallback>
        </mc:AlternateContent>
      </w:r>
      <w:r w:rsidR="00B8623A">
        <w:rPr>
          <w:noProof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243386</wp:posOffset>
                </wp:positionH>
                <wp:positionV relativeFrom="paragraph">
                  <wp:posOffset>731297</wp:posOffset>
                </wp:positionV>
                <wp:extent cx="6426200" cy="5175250"/>
                <wp:effectExtent l="0" t="0" r="12700" b="25400"/>
                <wp:wrapNone/>
                <wp:docPr id="231" name="グループ化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75250"/>
                          <a:chOff x="0" y="-1"/>
                          <a:chExt cx="6426200" cy="5176084"/>
                        </a:xfrm>
                      </wpg:grpSpPr>
                      <wps:wsp>
                        <wps:cNvPr id="232" name="正方形/長方形 232"/>
                        <wps:cNvSpPr/>
                        <wps:spPr>
                          <a:xfrm>
                            <a:off x="0" y="-1"/>
                            <a:ext cx="6426200" cy="5176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正方形/長方形 233"/>
                        <wps:cNvSpPr/>
                        <wps:spPr>
                          <a:xfrm>
                            <a:off x="0" y="414068"/>
                            <a:ext cx="6426200" cy="646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正方形/長方形 234"/>
                        <wps:cNvSpPr/>
                        <wps:spPr>
                          <a:xfrm>
                            <a:off x="698740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23A" w:rsidRPr="00734729" w:rsidRDefault="00B8623A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4729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正方形/長方形 235"/>
                        <wps:cNvSpPr/>
                        <wps:spPr>
                          <a:xfrm>
                            <a:off x="1319841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23A" w:rsidRPr="00734729" w:rsidRDefault="00B8623A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940943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23A" w:rsidRPr="00734729" w:rsidRDefault="00B8623A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正方形/長方形 251"/>
                        <wps:cNvSpPr/>
                        <wps:spPr>
                          <a:xfrm>
                            <a:off x="2562045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23A" w:rsidRPr="00734729" w:rsidRDefault="00B8623A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正方形/長方形 252"/>
                        <wps:cNvSpPr/>
                        <wps:spPr>
                          <a:xfrm>
                            <a:off x="77638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23A" w:rsidRPr="00734729" w:rsidRDefault="00B8623A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正方形/長方形 253"/>
                        <wps:cNvSpPr/>
                        <wps:spPr>
                          <a:xfrm>
                            <a:off x="3183147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23A" w:rsidRPr="00734729" w:rsidRDefault="00B8623A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実績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正方形/長方形 254"/>
                        <wps:cNvSpPr/>
                        <wps:spPr>
                          <a:xfrm>
                            <a:off x="3804249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23A" w:rsidRPr="00734729" w:rsidRDefault="00B8623A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31" o:spid="_x0000_s1252" style="position:absolute;margin-left:19.15pt;margin-top:57.6pt;width:506pt;height:407.5pt;z-index:251937792" coordorigin="" coordsize="64262,5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">
                <v:rect id="正方形/長方形 232" o:spid="_x0000_s1253" style="position:absolute;width:64262;height:5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mpMUA&#10;AADc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pAvcvg9k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CakxQAAANwAAAAPAAAAAAAAAAAAAAAAAJgCAABkcnMv&#10;ZG93bnJldi54bWxQSwUGAAAAAAQABAD1AAAAigMAAAAA&#10;" fillcolor="white [3212]" strokecolor="#243f60 [1604]" strokeweight="1pt"/>
                <v:rect id="正方形/長方形 233" o:spid="_x0000_s1254" style="position:absolute;top:4140;width:64262;height:6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DP8UA&#10;AADcAAAADwAAAGRycy9kb3ducmV2LnhtbESPQWvCQBSE74X+h+UVehHdNMFSoqtIa6HSU1MPHp/Z&#10;5yaYfRt2t5r8+65Q6HGYmW+Y5XqwnbiQD61jBU+zDARx7XTLRsH++336AiJEZI2dY1IwUoD16v5u&#10;iaV2V/6iSxWNSBAOJSpoYuxLKUPdkMUwcz1x8k7OW4xJeiO1x2uC207mWfYsLbacFhrs6bWh+lz9&#10;WAXb+dGHcfLmOf8cq932YIr9xij1+DBsFiAiDfE//Nf+0AryooDb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IM/xQAAANwAAAAPAAAAAAAAAAAAAAAAAJgCAABkcnMv&#10;ZG93bnJldi54bWxQSwUGAAAAAAQABAD1AAAAigMAAAAA&#10;" fillcolor="white [3212]" strokecolor="#243f60 [1604]" strokeweight="1pt"/>
                <v:rect id="正方形/長方形 234" o:spid="_x0000_s1255" style="position:absolute;left:6987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kbS8YA&#10;AADcAAAADwAAAGRycy9kb3ducmV2LnhtbESPQUvDQBSE74L/YXmCF2k3pioSuwlFW6j0ZOyhx2f2&#10;uQlm34bdtU3+fbcgeBxm5htmWY22F0fyoXOs4H6egSBunO7YKNh/bmbPIEJE1tg7JgUTBajK66sl&#10;Ftqd+IOOdTQiQTgUqKCNcSikDE1LFsPcDcTJ+3beYkzSG6k9nhLc9jLPsidpseO00OJAry01P/Wv&#10;VbB+/PJhunvznO+m+n19MIv9yih1ezOuXkBEGuN/+K+91QryxQNczqQjIM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kbS8YAAADcAAAADwAAAAAAAAAAAAAAAACYAgAAZHJz&#10;L2Rvd25yZXYueG1sUEsFBgAAAAAEAAQA9QAAAIsDAAAAAA==&#10;" fillcolor="white [3212]" strokecolor="#243f60 [1604]" strokeweight="1pt">
                  <v:textbox>
                    <w:txbxContent>
                      <w:p w:rsidR="00B8623A" w:rsidRPr="00734729" w:rsidRDefault="00B8623A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4729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235" o:spid="_x0000_s1256" style="position:absolute;left:13198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W+0MUA&#10;AADcAAAADwAAAGRycy9kb3ducmV2LnhtbESPQWsCMRSE74X+h/AKXopmu6LIahRpLbT05OrB43Pz&#10;zC7dvCxJ1N1/3xQKPQ4z8w2z2vS2FTfyoXGs4GWSgSCunG7YKDge3scLECEia2wdk4KBAmzWjw8r&#10;LLS7855uZTQiQTgUqKCOsSukDFVNFsPEdcTJuzhvMSbpjdQe7wluW5ln2VxabDgt1NjRa03Vd3m1&#10;Cnazsw/D85vn/GsoP3cnMz1ujVKjp367BBGpj//hv/aHVpBPZ/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b7QxQAAANwAAAAPAAAAAAAAAAAAAAAAAJgCAABkcnMv&#10;ZG93bnJldi54bWxQSwUGAAAAAAQABAD1AAAAigMAAAAA&#10;" fillcolor="white [3212]" strokecolor="#243f60 [1604]" strokeweight="1pt">
                  <v:textbox>
                    <w:txbxContent>
                      <w:p w:rsidR="00B8623A" w:rsidRPr="00734729" w:rsidRDefault="00B8623A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製品</w:t>
                        </w:r>
                      </w:p>
                    </w:txbxContent>
                  </v:textbox>
                </v:rect>
                <v:rect id="正方形/長方形 236" o:spid="_x0000_s1257" style="position:absolute;left:19409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gp8UA&#10;AADcAAAADwAAAGRycy9kb3ducmV2LnhtbESPQWsCMRSE74X+h/AKXopmu1KR1SjSWmjpydWDx+fm&#10;mV26eVmSqLv/vikUPA4z8w2zXPe2FVfyoXGs4GWSgSCunG7YKDjsP8ZzECEia2wdk4KBAqxXjw9L&#10;LLS78Y6uZTQiQTgUqKCOsSukDFVNFsPEdcTJOztvMSbpjdQebwluW5ln2UxabDgt1NjRW03VT3mx&#10;CravJx+G53fP+fdQfm2PZnrYGKVGT/1mASJSH+/h//anVpBPZ/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yCnxQAAANwAAAAPAAAAAAAAAAAAAAAAAJgCAABkcnMv&#10;ZG93bnJldi54bWxQSwUGAAAAAAQABAD1AAAAigMAAAAA&#10;" fillcolor="white [3212]" strokecolor="#243f60 [1604]" strokeweight="1pt">
                  <v:textbox>
                    <w:txbxContent>
                      <w:p w:rsidR="00B8623A" w:rsidRPr="00734729" w:rsidRDefault="00B8623A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仕分け</w:t>
                        </w:r>
                      </w:p>
                    </w:txbxContent>
                  </v:textbox>
                </v:rect>
                <v:rect id="正方形/長方形 251" o:spid="_x0000_s1258" style="position:absolute;left:25620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dc8UA&#10;AADcAAAADwAAAGRycy9kb3ducmV2LnhtbESPQWsCMRSE74X+h/AKXopmXbHIahRpFSw9ufXg8bl5&#10;ZpduXpYk1d1/3xQKPQ4z8w2z2vS2FTfyoXGsYDrJQBBXTjdsFJw+9+MFiBCRNbaOScFAATbrx4cV&#10;Ftrd+Ui3MhqRIBwKVFDH2BVShqomi2HiOuLkXZ23GJP0RmqP9wS3rcyz7EVabDgt1NjRa03VV/lt&#10;FezmFx+G5zfP+cdQvu/OZnbaGqVGT/12CSJSH//Df+2DVpDPp/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V1zxQAAANwAAAAPAAAAAAAAAAAAAAAAAJgCAABkcnMv&#10;ZG93bnJldi54bWxQSwUGAAAAAAQABAD1AAAAigMAAAAA&#10;" fillcolor="white [3212]" strokecolor="#243f60 [1604]" strokeweight="1pt">
                  <v:textbox>
                    <w:txbxContent>
                      <w:p w:rsidR="00B8623A" w:rsidRPr="00734729" w:rsidRDefault="00B8623A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工程</w:t>
                        </w:r>
                      </w:p>
                    </w:txbxContent>
                  </v:textbox>
                </v:rect>
                <v:rect id="正方形/長方形 252" o:spid="_x0000_s1259" style="position:absolute;left:776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PDBMUA&#10;AADc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5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8MExQAAANwAAAAPAAAAAAAAAAAAAAAAAJgCAABkcnMv&#10;ZG93bnJldi54bWxQSwUGAAAAAAQABAD1AAAAigMAAAAA&#10;" fillcolor="white [3212]" strokecolor="#243f60 [1604]" strokeweight="1pt">
                  <v:textbox>
                    <w:txbxContent>
                      <w:p w:rsidR="00B8623A" w:rsidRPr="00734729" w:rsidRDefault="00B8623A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ファイル</w:t>
                        </w:r>
                      </w:p>
                    </w:txbxContent>
                  </v:textbox>
                </v:rect>
                <v:rect id="正方形/長方形 253" o:spid="_x0000_s1260" style="position:absolute;left:31831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12aMUA&#10;AADcAAAADwAAAGRycy9kb3ducmV2LnhtbESPQWvCQBSE7wX/w/IEb3VjRLGpmxCsgoV6UHvw+Mi+&#10;JiHZtyG7NfHfdwuFHoeZ+YbZZqNpxZ16V1tWsJhHIIgLq2suFXxeD88bEM4ja2wtk4IHOcjSydMW&#10;E20HPtP94ksRIOwSVFB53yVSuqIig25uO+LgfdneoA+yL6XucQhw08o4itbSYM1hocKOdhUVzeXb&#10;KGhu+/ehWclC5298W4/nlzz+OCk1m475KwhPo/8P/7WPWkG8WsLvmXAE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XZoxQAAANwAAAAPAAAAAAAAAAAAAAAAAJgCAABkcnMv&#10;ZG93bnJldi54bWxQSwUGAAAAAAQABAD1AAAAigMAAAAA&#10;" fillcolor="#f79646 [3209]" strokecolor="#243f60 [1604]" strokeweight="1pt">
                  <v:textbox>
                    <w:txbxContent>
                      <w:p w:rsidR="00B8623A" w:rsidRPr="00734729" w:rsidRDefault="00B8623A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実績</w:t>
                        </w:r>
                      </w:p>
                    </w:txbxContent>
                  </v:textbox>
                </v:rect>
                <v:rect id="正方形/長方形 254" o:spid="_x0000_s1261" style="position:absolute;left:38042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+68YA&#10;AADcAAAADwAAAGRycy9kb3ducmV2LnhtbESPQUvDQBSE74L/YXmCF7Ebo5USsylFW6j0ZOyhx2f2&#10;uQlm34bdbZv8e7cgeBxm5humXI62FyfyoXOs4GGWgSBunO7YKNh/bu4XIEJE1tg7JgUTBVhW11cl&#10;Ftqd+YNOdTQiQTgUqKCNcSikDE1LFsPMDcTJ+3beYkzSG6k9nhPc9jLPsmdpseO00OJAry01P/XR&#10;KljPv3yY7t4857upfl8fzON+ZZS6vRlXLyAijfE//NfeagX5/AkuZ9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b+68YAAADcAAAADwAAAAAAAAAAAAAAAACYAgAAZHJz&#10;L2Rvd25yZXYueG1sUEsFBgAAAAAEAAQA9QAAAIsDAAAAAA==&#10;" fillcolor="white [3212]" strokecolor="#243f60 [1604]" strokeweight="1pt">
                  <v:textbox>
                    <w:txbxContent>
                      <w:p w:rsidR="00B8623A" w:rsidRPr="00734729" w:rsidRDefault="00B8623A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帳票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623A">
        <w:br w:type="page"/>
      </w:r>
    </w:p>
    <w:p w:rsidR="00B16A53" w:rsidRPr="00B8623A" w:rsidRDefault="00AA6335" w:rsidP="00B16A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4F8181B" wp14:editId="0CC18094">
                <wp:simplePos x="0" y="0"/>
                <wp:positionH relativeFrom="column">
                  <wp:posOffset>345474</wp:posOffset>
                </wp:positionH>
                <wp:positionV relativeFrom="paragraph">
                  <wp:posOffset>6247765</wp:posOffset>
                </wp:positionV>
                <wp:extent cx="5755193" cy="2700669"/>
                <wp:effectExtent l="0" t="0" r="0" b="4445"/>
                <wp:wrapNone/>
                <wp:docPr id="322" name="テキスト ボック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193" cy="2700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35" w:rsidRPr="00BD4EF2" w:rsidRDefault="00AA6335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各種帳票出力ボタンを表示する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2" o:spid="_x0000_s1262" type="#_x0000_t202" style="position:absolute;left:0;text-align:left;margin-left:27.2pt;margin-top:491.95pt;width:453.15pt;height:212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" filled="f" stroked="f" strokeweight=".5pt">
                <v:textbox>
                  <w:txbxContent>
                    <w:p w:rsidR="00AA6335" w:rsidRPr="00BD4EF2" w:rsidRDefault="00AA6335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各種帳票出力ボタンを表示する</w:t>
                      </w:r>
                    </w:p>
                  </w:txbxContent>
                </v:textbox>
              </v:shape>
            </w:pict>
          </mc:Fallback>
        </mc:AlternateContent>
      </w:r>
      <w:r w:rsidR="0049247D"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314B700B" wp14:editId="36162B31">
                <wp:simplePos x="0" y="0"/>
                <wp:positionH relativeFrom="column">
                  <wp:posOffset>109855</wp:posOffset>
                </wp:positionH>
                <wp:positionV relativeFrom="paragraph">
                  <wp:posOffset>762635</wp:posOffset>
                </wp:positionV>
                <wp:extent cx="6426200" cy="5175250"/>
                <wp:effectExtent l="0" t="0" r="12700" b="25400"/>
                <wp:wrapNone/>
                <wp:docPr id="310" name="グループ化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75250"/>
                          <a:chOff x="0" y="-1"/>
                          <a:chExt cx="6426200" cy="5176084"/>
                        </a:xfrm>
                      </wpg:grpSpPr>
                      <wps:wsp>
                        <wps:cNvPr id="311" name="正方形/長方形 311"/>
                        <wps:cNvSpPr/>
                        <wps:spPr>
                          <a:xfrm>
                            <a:off x="0" y="-1"/>
                            <a:ext cx="6426200" cy="5176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正方形/長方形 312"/>
                        <wps:cNvSpPr/>
                        <wps:spPr>
                          <a:xfrm>
                            <a:off x="0" y="414068"/>
                            <a:ext cx="6426200" cy="646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正方形/長方形 313"/>
                        <wps:cNvSpPr/>
                        <wps:spPr>
                          <a:xfrm>
                            <a:off x="698740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47D" w:rsidRPr="00734729" w:rsidRDefault="0049247D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4729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正方形/長方形 314"/>
                        <wps:cNvSpPr/>
                        <wps:spPr>
                          <a:xfrm>
                            <a:off x="1319841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47D" w:rsidRPr="00734729" w:rsidRDefault="0049247D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正方形/長方形 315"/>
                        <wps:cNvSpPr/>
                        <wps:spPr>
                          <a:xfrm>
                            <a:off x="1940943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47D" w:rsidRPr="00734729" w:rsidRDefault="0049247D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正方形/長方形 316"/>
                        <wps:cNvSpPr/>
                        <wps:spPr>
                          <a:xfrm>
                            <a:off x="2562045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47D" w:rsidRPr="00734729" w:rsidRDefault="0049247D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正方形/長方形 317"/>
                        <wps:cNvSpPr/>
                        <wps:spPr>
                          <a:xfrm>
                            <a:off x="77638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47D" w:rsidRPr="00734729" w:rsidRDefault="0049247D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正方形/長方形 318"/>
                        <wps:cNvSpPr/>
                        <wps:spPr>
                          <a:xfrm>
                            <a:off x="3183147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47D" w:rsidRPr="00734729" w:rsidRDefault="0049247D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実績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正方形/長方形 319"/>
                        <wps:cNvSpPr/>
                        <wps:spPr>
                          <a:xfrm>
                            <a:off x="3804249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247D" w:rsidRPr="00734729" w:rsidRDefault="0049247D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10" o:spid="_x0000_s1263" style="position:absolute;left:0;text-align:left;margin-left:8.65pt;margin-top:60.05pt;width:506pt;height:407.5pt;z-index:251941888" coordorigin="" coordsize="64262,5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">
                <v:rect id="正方形/長方形 311" o:spid="_x0000_s1264" style="position:absolute;width:64262;height:5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rLsUA&#10;AADcAAAADwAAAGRycy9kb3ducmV2LnhtbESPQWsCMRSE74X+h/AKvYhmV7HIahRpLVR6cuvB43Pz&#10;zC7dvCxJqrv/vhEKPQ4z8w2z2vS2FVfyoXGsIJ9kIIgrpxs2Co5f7+MFiBCRNbaOScFAATbrx4cV&#10;Ftrd+EDXMhqRIBwKVFDH2BVShqomi2HiOuLkXZy3GJP0RmqPtwS3rZxm2Yu02HBaqLGj15qq7/LH&#10;KtjNzz4MozfP08+h3O9OZnbcGqWen/rtEkSkPv6H/9ofWsEsz+F+Jh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usuxQAAANwAAAAPAAAAAAAAAAAAAAAAAJgCAABkcnMv&#10;ZG93bnJldi54bWxQSwUGAAAAAAQABAD1AAAAigMAAAAA&#10;" fillcolor="white [3212]" strokecolor="#243f60 [1604]" strokeweight="1pt"/>
                <v:rect id="正方形/長方形 312" o:spid="_x0000_s1265" style="position:absolute;top:4140;width:64262;height:6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1WcUA&#10;AADcAAAADwAAAGRycy9kb3ducmV2LnhtbESPQWsCMRSE74X+h/AKvYhmXbHIahRpLVR6cuvB43Pz&#10;zC7dvCxJqrv/vhEKPQ4z8w2z2vS2FVfyoXGsYDrJQBBXTjdsFBy/3scLECEia2wdk4KBAmzWjw8r&#10;LLS78YGuZTQiQTgUqKCOsSukDFVNFsPEdcTJuzhvMSbpjdQebwluW5ln2Yu02HBaqLGj15qq7/LH&#10;KtjNzz4MozfP+edQ7ncnMztujVLPT/12CSJSH//Df+0PrWA2zeF+Jh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HVZxQAAANwAAAAPAAAAAAAAAAAAAAAAAJgCAABkcnMv&#10;ZG93bnJldi54bWxQSwUGAAAAAAQABAD1AAAAigMAAAAA&#10;" fillcolor="white [3212]" strokecolor="#243f60 [1604]" strokeweight="1pt"/>
                <v:rect id="正方形/長方形 313" o:spid="_x0000_s1266" style="position:absolute;left:6987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QwsUA&#10;AADcAAAADwAAAGRycy9kb3ducmV2LnhtbESPQWsCMRSE74X+h/AKvYhmdbHIahSpFlp6cuvB43Pz&#10;zC7dvCxJ1N1/3xQKPQ4z8w2z2vS2FTfyoXGsYDrJQBBXTjdsFBy/3sYLECEia2wdk4KBAmzWjw8r&#10;LLS784FuZTQiQTgUqKCOsSukDFVNFsPEdcTJuzhvMSbpjdQe7wluWznLshdpseG0UGNHrzVV3+XV&#10;KtjPzz4Mo53n2edQfuxPJj9ujVLPT/12CSJSH//Df+13rSCf5v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NDCxQAAANwAAAAPAAAAAAAAAAAAAAAAAJgCAABkcnMv&#10;ZG93bnJldi54bWxQSwUGAAAAAAQABAD1AAAAigMAAAAA&#10;" fillcolor="white [3212]" strokecolor="#243f60 [1604]" strokeweight="1pt">
                  <v:textbox>
                    <w:txbxContent>
                      <w:p w:rsidR="0049247D" w:rsidRPr="00734729" w:rsidRDefault="0049247D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4729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314" o:spid="_x0000_s1267" style="position:absolute;left:13198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1ItsYA&#10;AADcAAAADwAAAGRycy9kb3ducmV2LnhtbESPT2sCMRTE7wW/Q3hCL6Vm1VrKahTxD7T01NVDj8/N&#10;M7u4eVmSVHe/vSkUehxm5jfMYtXZRlzJh9qxgvEoA0FcOl2zUXA87J/fQISIrLFxTAp6CrBaDh4W&#10;mGt34y+6FtGIBOGQo4IqxjaXMpQVWQwj1xIn7+y8xZikN1J7vCW4beQky16lxZrTQoUtbSoqL8WP&#10;VbCbnXzon7aeJ5998bH7NtPj2ij1OOzWcxCRuvgf/mu/awXT8Qv8nk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1ItsYAAADcAAAADwAAAAAAAAAAAAAAAACYAgAAZHJz&#10;L2Rvd25yZXYueG1sUEsFBgAAAAAEAAQA9QAAAIsDAAAAAA==&#10;" fillcolor="white [3212]" strokecolor="#243f60 [1604]" strokeweight="1pt">
                  <v:textbox>
                    <w:txbxContent>
                      <w:p w:rsidR="0049247D" w:rsidRPr="00734729" w:rsidRDefault="0049247D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製品</w:t>
                        </w:r>
                      </w:p>
                    </w:txbxContent>
                  </v:textbox>
                </v:rect>
                <v:rect id="正方形/長方形 315" o:spid="_x0000_s1268" style="position:absolute;left:19409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tLcUA&#10;AADcAAAADwAAAGRycy9kb3ducmV2LnhtbESPQWsCMRSE7wX/Q3hCL1KzKopsjSJqocWTq4ceXzev&#10;2aWblyVJdfffN4LQ4zAz3zCrTWcbcSUfascKJuMMBHHpdM1GweX89rIEESKyxsYxKegpwGY9eFph&#10;rt2NT3QtohEJwiFHBVWMbS5lKCuyGMauJU7et/MWY5LeSO3xluC2kdMsW0iLNaeFClvaVVT+FL9W&#10;wWH+5UM/2nueHvvi4/BpZpetUep52G1fQUTq4n/40X7XCmaTOdz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e0txQAAANwAAAAPAAAAAAAAAAAAAAAAAJgCAABkcnMv&#10;ZG93bnJldi54bWxQSwUGAAAAAAQABAD1AAAAigMAAAAA&#10;" fillcolor="white [3212]" strokecolor="#243f60 [1604]" strokeweight="1pt">
                  <v:textbox>
                    <w:txbxContent>
                      <w:p w:rsidR="0049247D" w:rsidRPr="00734729" w:rsidRDefault="0049247D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仕分け</w:t>
                        </w:r>
                      </w:p>
                    </w:txbxContent>
                  </v:textbox>
                </v:rect>
                <v:rect id="正方形/長方形 316" o:spid="_x0000_s1269" style="position:absolute;left:25620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zWsUA&#10;AADcAAAADwAAAGRycy9kb3ducmV2LnhtbESPQWsCMRSE74L/ITyhF6lZFUW2RhG10OKpq4ceXzev&#10;2aWblyVJdfffN4LQ4zAz3zDrbWcbcSUfascKppMMBHHpdM1GweX8+rwCESKyxsYxKegpwHYzHKwx&#10;1+7GH3QtohEJwiFHBVWMbS5lKCuyGCauJU7et/MWY5LeSO3xluC2kbMsW0qLNaeFClvaV1T+FL9W&#10;wXHx5UM/Pnienfri/fhp5pedUepp1O1eQETq4n/40X7TCubTJdzPp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3NaxQAAANwAAAAPAAAAAAAAAAAAAAAAAJgCAABkcnMv&#10;ZG93bnJldi54bWxQSwUGAAAAAAQABAD1AAAAigMAAAAA&#10;" fillcolor="white [3212]" strokecolor="#243f60 [1604]" strokeweight="1pt">
                  <v:textbox>
                    <w:txbxContent>
                      <w:p w:rsidR="0049247D" w:rsidRPr="00734729" w:rsidRDefault="0049247D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工程</w:t>
                        </w:r>
                      </w:p>
                    </w:txbxContent>
                  </v:textbox>
                </v:rect>
                <v:rect id="正方形/長方形 317" o:spid="_x0000_s1270" style="position:absolute;left:776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WwcYA&#10;AADcAAAADwAAAGRycy9kb3ducmV2LnhtbESPT2sCMRTE7wW/Q3hCL6VmVWrLahTxD7T01NVDj8/N&#10;M7u4eVmSVHe/vSkUehxm5jfMYtXZRlzJh9qxgvEoA0FcOl2zUXA87J/fQISIrLFxTAp6CrBaDh4W&#10;mGt34y+6FtGIBOGQo4IqxjaXMpQVWQwj1xIn7+y8xZikN1J7vCW4beQky2bSYs1pocKWNhWVl+LH&#10;Kti9nHzon7aeJ5998bH7NtPj2ij1OOzWcxCRuvgf/mu/awXT8Sv8nk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/WwcYAAADcAAAADwAAAAAAAAAAAAAAAACYAgAAZHJz&#10;L2Rvd25yZXYueG1sUEsFBgAAAAAEAAQA9QAAAIsDAAAAAA==&#10;" fillcolor="white [3212]" strokecolor="#243f60 [1604]" strokeweight="1pt">
                  <v:textbox>
                    <w:txbxContent>
                      <w:p w:rsidR="0049247D" w:rsidRPr="00734729" w:rsidRDefault="0049247D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ファイル</w:t>
                        </w:r>
                      </w:p>
                    </w:txbxContent>
                  </v:textbox>
                </v:rect>
                <v:rect id="正方形/長方形 318" o:spid="_x0000_s1271" style="position:absolute;left:31831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Cs8IA&#10;AADcAAAADwAAAGRycy9kb3ducmV2LnhtbERPz2vCMBS+D/Y/hDfYZWiqMpFqFNkUHDtZPXh8Ns+0&#10;2LyUJNP2v18OgseP7/di1dlG3MiH2rGC0TADQVw6XbNRcDxsBzMQISJrbByTgp4CrJavLwvMtbvz&#10;nm5FNCKFcMhRQRVjm0sZyooshqFriRN3cd5iTNAbqT3eU7ht5DjLptJizamhwpa+KiqvxZ9VsPk8&#10;+9B/fHse//bFz+ZkJse1Uer9rVvPQUTq4lP8cO+0gskorU1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8EKzwgAAANwAAAAPAAAAAAAAAAAAAAAAAJgCAABkcnMvZG93&#10;bnJldi54bWxQSwUGAAAAAAQABAD1AAAAhwMAAAAA&#10;" fillcolor="white [3212]" strokecolor="#243f60 [1604]" strokeweight="1pt">
                  <v:textbox>
                    <w:txbxContent>
                      <w:p w:rsidR="0049247D" w:rsidRPr="00734729" w:rsidRDefault="0049247D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実績</w:t>
                        </w:r>
                      </w:p>
                    </w:txbxContent>
                  </v:textbox>
                </v:rect>
                <v:rect id="正方形/長方形 319" o:spid="_x0000_s1272" style="position:absolute;left:38042;top:1207;width:6210;height:2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7338YA&#10;AADcAAAADwAAAGRycy9kb3ducmV2LnhtbESPT2vCQBTE74V+h+UVetONFoNGVwn9Awp6SNqDx0f2&#10;mYRk34bsNkm/vVso9DjMzG+Y3WEyrRiod7VlBYt5BIK4sLrmUsHX58dsDcJ5ZI2tZVLwQw4O+8eH&#10;HSbajpzRkPtSBAi7BBVU3neJlK6oyKCb2444eDfbG/RB9qXUPY4Bblq5jKJYGqw5LFTY0WtFRZN/&#10;GwXN9f00NitZ6PSNr/GUbdLl+aLU89OUbkF4mvx/+K991ApeFhv4PROOgN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7338YAAADcAAAADwAAAAAAAAAAAAAAAACYAgAAZHJz&#10;L2Rvd25yZXYueG1sUEsFBgAAAAAEAAQA9QAAAIsDAAAAAA==&#10;" fillcolor="#f79646 [3209]" strokecolor="#243f60 [1604]" strokeweight="1pt">
                  <v:textbox>
                    <w:txbxContent>
                      <w:p w:rsidR="0049247D" w:rsidRPr="00734729" w:rsidRDefault="0049247D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帳票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9247D" w:rsidRPr="008A26B4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52AB50" wp14:editId="2782F11C">
                <wp:simplePos x="0" y="0"/>
                <wp:positionH relativeFrom="column">
                  <wp:posOffset>8890</wp:posOffset>
                </wp:positionH>
                <wp:positionV relativeFrom="paragraph">
                  <wp:posOffset>194945</wp:posOffset>
                </wp:positionV>
                <wp:extent cx="2621915" cy="439420"/>
                <wp:effectExtent l="0" t="0" r="0" b="0"/>
                <wp:wrapNone/>
                <wp:docPr id="309" name="テキスト ボック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47D" w:rsidRPr="00EF770E" w:rsidRDefault="0049247D" w:rsidP="00A7220B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</w:t>
                            </w:r>
                            <w:r w:rsidR="004A150A">
                              <w:rPr>
                                <w:rFonts w:ascii="游ゴシック Light" w:eastAsia="游ゴシック Light" w:hAnsi="游ゴシック Light" w:hint="eastAsia"/>
                              </w:rPr>
                              <w:t>帳票</w:t>
                            </w: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タブ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9" o:spid="_x0000_s1273" type="#_x0000_t202" style="position:absolute;left:0;text-align:left;margin-left:.7pt;margin-top:15.35pt;width:206.45pt;height:34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" filled="f" stroked="f" strokeweight=".5pt">
                <v:textbox>
                  <w:txbxContent>
                    <w:p w:rsidR="0049247D" w:rsidRPr="00EF770E" w:rsidRDefault="0049247D" w:rsidP="00A7220B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</w:t>
                      </w:r>
                      <w:r w:rsidR="004A150A">
                        <w:rPr>
                          <w:rFonts w:ascii="游ゴシック Light" w:eastAsia="游ゴシック Light" w:hAnsi="游ゴシック Light" w:hint="eastAsia"/>
                        </w:rPr>
                        <w:t>帳票</w:t>
                      </w: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タブ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16A53" w:rsidRPr="00B8623A" w:rsidSect="00E32DF5">
      <w:headerReference w:type="default" r:id="rId9"/>
      <w:footerReference w:type="default" r:id="rId10"/>
      <w:pgSz w:w="11906" w:h="16838" w:code="9"/>
      <w:pgMar w:top="709" w:right="567" w:bottom="567" w:left="851" w:header="142" w:footer="510" w:gutter="0"/>
      <w:cols w:space="720"/>
      <w:docGrid w:type="linesAndChars" w:linePitch="290" w:charSpace="-39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D1F" w:rsidRDefault="00230D1F">
      <w:r>
        <w:separator/>
      </w:r>
    </w:p>
  </w:endnote>
  <w:endnote w:type="continuationSeparator" w:id="0">
    <w:p w:rsidR="00230D1F" w:rsidRDefault="0023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E3" w:rsidRDefault="00E67FE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D1F" w:rsidRDefault="00230D1F">
      <w:r>
        <w:separator/>
      </w:r>
    </w:p>
  </w:footnote>
  <w:footnote w:type="continuationSeparator" w:id="0">
    <w:p w:rsidR="00230D1F" w:rsidRDefault="00230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FE3" w:rsidRDefault="00E67FE3">
    <w:pPr>
      <w:pStyle w:val="a4"/>
    </w:pPr>
  </w:p>
  <w:p w:rsidR="00E67FE3" w:rsidRPr="000B5ACD" w:rsidRDefault="00E67FE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msoCA3F"/>
      </v:shape>
    </w:pict>
  </w:numPicBullet>
  <w:abstractNum w:abstractNumId="0">
    <w:nsid w:val="02065FDA"/>
    <w:multiLevelType w:val="hybridMultilevel"/>
    <w:tmpl w:val="E22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7731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1E6853"/>
    <w:multiLevelType w:val="hybridMultilevel"/>
    <w:tmpl w:val="11681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D73FF4"/>
    <w:multiLevelType w:val="hybridMultilevel"/>
    <w:tmpl w:val="27F0A6A6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C430734"/>
    <w:multiLevelType w:val="hybridMultilevel"/>
    <w:tmpl w:val="08EA59E0"/>
    <w:lvl w:ilvl="0" w:tplc="670244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DFD42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08F7093"/>
    <w:multiLevelType w:val="multilevel"/>
    <w:tmpl w:val="F58A55E8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5B329FD"/>
    <w:multiLevelType w:val="hybridMultilevel"/>
    <w:tmpl w:val="13C6E9E8"/>
    <w:lvl w:ilvl="0" w:tplc="FC12F3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F265AC"/>
    <w:multiLevelType w:val="hybridMultilevel"/>
    <w:tmpl w:val="877C1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>
    <w:nsid w:val="180B0592"/>
    <w:multiLevelType w:val="hybridMultilevel"/>
    <w:tmpl w:val="F1EA3A96"/>
    <w:lvl w:ilvl="0" w:tplc="E8FC977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B3963B6"/>
    <w:multiLevelType w:val="hybridMultilevel"/>
    <w:tmpl w:val="89DAE2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A05C7B"/>
    <w:multiLevelType w:val="hybridMultilevel"/>
    <w:tmpl w:val="5806451E"/>
    <w:lvl w:ilvl="0" w:tplc="4C20E70A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1293F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DE72EA"/>
    <w:multiLevelType w:val="hybridMultilevel"/>
    <w:tmpl w:val="B12C5866"/>
    <w:lvl w:ilvl="0" w:tplc="AA8E93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AC274B5"/>
    <w:multiLevelType w:val="hybridMultilevel"/>
    <w:tmpl w:val="6B7C0902"/>
    <w:lvl w:ilvl="0" w:tplc="9AA89A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B6F5E1F"/>
    <w:multiLevelType w:val="hybridMultilevel"/>
    <w:tmpl w:val="46162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E02975"/>
    <w:multiLevelType w:val="hybridMultilevel"/>
    <w:tmpl w:val="651E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E2D73F8"/>
    <w:multiLevelType w:val="hybridMultilevel"/>
    <w:tmpl w:val="81065C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25A2B67"/>
    <w:multiLevelType w:val="multilevel"/>
    <w:tmpl w:val="339897CA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4FC04F20"/>
    <w:multiLevelType w:val="hybridMultilevel"/>
    <w:tmpl w:val="17A4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6871B4"/>
    <w:multiLevelType w:val="hybridMultilevel"/>
    <w:tmpl w:val="8C7CE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529727EC"/>
    <w:multiLevelType w:val="hybridMultilevel"/>
    <w:tmpl w:val="8BA00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56C04D17"/>
    <w:multiLevelType w:val="hybridMultilevel"/>
    <w:tmpl w:val="4F7C9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7812712"/>
    <w:multiLevelType w:val="hybridMultilevel"/>
    <w:tmpl w:val="31C4B3AC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AFB2724"/>
    <w:multiLevelType w:val="hybridMultilevel"/>
    <w:tmpl w:val="9BE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60EC1A5B"/>
    <w:multiLevelType w:val="hybridMultilevel"/>
    <w:tmpl w:val="E3B07388"/>
    <w:lvl w:ilvl="0" w:tplc="4C20E70A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4F314A9"/>
    <w:multiLevelType w:val="hybridMultilevel"/>
    <w:tmpl w:val="98883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2B598B"/>
    <w:multiLevelType w:val="hybridMultilevel"/>
    <w:tmpl w:val="00728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6A9E0F26"/>
    <w:multiLevelType w:val="hybridMultilevel"/>
    <w:tmpl w:val="463CFCFA"/>
    <w:lvl w:ilvl="0" w:tplc="C3AC1D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FE61E22"/>
    <w:multiLevelType w:val="hybridMultilevel"/>
    <w:tmpl w:val="9716AF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5034AEB"/>
    <w:multiLevelType w:val="hybridMultilevel"/>
    <w:tmpl w:val="343A0C32"/>
    <w:lvl w:ilvl="0" w:tplc="2C76F4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7741514D"/>
    <w:multiLevelType w:val="hybridMultilevel"/>
    <w:tmpl w:val="A2FAEA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7990652"/>
    <w:multiLevelType w:val="hybridMultilevel"/>
    <w:tmpl w:val="FAD20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F890ED6"/>
    <w:multiLevelType w:val="hybridMultilevel"/>
    <w:tmpl w:val="D7E6552C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14"/>
  </w:num>
  <w:num w:numId="4">
    <w:abstractNumId w:val="30"/>
  </w:num>
  <w:num w:numId="5">
    <w:abstractNumId w:val="0"/>
  </w:num>
  <w:num w:numId="6">
    <w:abstractNumId w:val="2"/>
  </w:num>
  <w:num w:numId="7">
    <w:abstractNumId w:val="10"/>
  </w:num>
  <w:num w:numId="8">
    <w:abstractNumId w:val="27"/>
  </w:num>
  <w:num w:numId="9">
    <w:abstractNumId w:val="8"/>
  </w:num>
  <w:num w:numId="10">
    <w:abstractNumId w:val="20"/>
  </w:num>
  <w:num w:numId="11">
    <w:abstractNumId w:val="24"/>
  </w:num>
  <w:num w:numId="12">
    <w:abstractNumId w:val="21"/>
  </w:num>
  <w:num w:numId="13">
    <w:abstractNumId w:val="9"/>
  </w:num>
  <w:num w:numId="14">
    <w:abstractNumId w:val="15"/>
  </w:num>
  <w:num w:numId="15">
    <w:abstractNumId w:val="7"/>
  </w:num>
  <w:num w:numId="16">
    <w:abstractNumId w:val="25"/>
  </w:num>
  <w:num w:numId="17">
    <w:abstractNumId w:val="13"/>
  </w:num>
  <w:num w:numId="18">
    <w:abstractNumId w:val="11"/>
  </w:num>
  <w:num w:numId="19">
    <w:abstractNumId w:val="22"/>
  </w:num>
  <w:num w:numId="20">
    <w:abstractNumId w:val="3"/>
  </w:num>
  <w:num w:numId="21">
    <w:abstractNumId w:val="28"/>
  </w:num>
  <w:num w:numId="22">
    <w:abstractNumId w:val="23"/>
  </w:num>
  <w:num w:numId="23">
    <w:abstractNumId w:val="33"/>
  </w:num>
  <w:num w:numId="24">
    <w:abstractNumId w:val="26"/>
  </w:num>
  <w:num w:numId="25">
    <w:abstractNumId w:val="16"/>
  </w:num>
  <w:num w:numId="26">
    <w:abstractNumId w:val="32"/>
  </w:num>
  <w:num w:numId="27">
    <w:abstractNumId w:val="29"/>
  </w:num>
  <w:num w:numId="28">
    <w:abstractNumId w:val="19"/>
  </w:num>
  <w:num w:numId="29">
    <w:abstractNumId w:val="18"/>
  </w:num>
  <w:num w:numId="30">
    <w:abstractNumId w:val="1"/>
  </w:num>
  <w:num w:numId="31">
    <w:abstractNumId w:val="12"/>
  </w:num>
  <w:num w:numId="32">
    <w:abstractNumId w:val="5"/>
  </w:num>
  <w:num w:numId="33">
    <w:abstractNumId w:val="6"/>
  </w:num>
  <w:num w:numId="34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color2="silver" on="f" focusposition=".5,.5" focussize="" focus="100%" type="gradientRadial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DA"/>
    <w:rsid w:val="000023CF"/>
    <w:rsid w:val="000272E9"/>
    <w:rsid w:val="0002758D"/>
    <w:rsid w:val="00037B3E"/>
    <w:rsid w:val="00051F34"/>
    <w:rsid w:val="000635C3"/>
    <w:rsid w:val="0006750A"/>
    <w:rsid w:val="000723DF"/>
    <w:rsid w:val="00081035"/>
    <w:rsid w:val="000A10B5"/>
    <w:rsid w:val="000A4E80"/>
    <w:rsid w:val="000A7020"/>
    <w:rsid w:val="000B5ACD"/>
    <w:rsid w:val="000C09A8"/>
    <w:rsid w:val="000C42D7"/>
    <w:rsid w:val="000E599E"/>
    <w:rsid w:val="00106252"/>
    <w:rsid w:val="00110D68"/>
    <w:rsid w:val="001226B0"/>
    <w:rsid w:val="001310C7"/>
    <w:rsid w:val="00133922"/>
    <w:rsid w:val="001423A5"/>
    <w:rsid w:val="0014438E"/>
    <w:rsid w:val="00161116"/>
    <w:rsid w:val="001651C4"/>
    <w:rsid w:val="00165CA5"/>
    <w:rsid w:val="00172228"/>
    <w:rsid w:val="0019084A"/>
    <w:rsid w:val="0019674A"/>
    <w:rsid w:val="001A2705"/>
    <w:rsid w:val="001B6DFA"/>
    <w:rsid w:val="001C19CC"/>
    <w:rsid w:val="001D01A6"/>
    <w:rsid w:val="001D63F7"/>
    <w:rsid w:val="001E3F0B"/>
    <w:rsid w:val="001E42EB"/>
    <w:rsid w:val="001E5AC9"/>
    <w:rsid w:val="001F59B1"/>
    <w:rsid w:val="001F78A2"/>
    <w:rsid w:val="00203BBC"/>
    <w:rsid w:val="0021216A"/>
    <w:rsid w:val="00224585"/>
    <w:rsid w:val="00230D1F"/>
    <w:rsid w:val="00242683"/>
    <w:rsid w:val="0024347A"/>
    <w:rsid w:val="00244401"/>
    <w:rsid w:val="00247B4E"/>
    <w:rsid w:val="002534CE"/>
    <w:rsid w:val="00257E40"/>
    <w:rsid w:val="00261B68"/>
    <w:rsid w:val="002A0991"/>
    <w:rsid w:val="002A3B17"/>
    <w:rsid w:val="002A678D"/>
    <w:rsid w:val="002B1261"/>
    <w:rsid w:val="002C38EC"/>
    <w:rsid w:val="002D6651"/>
    <w:rsid w:val="002E6176"/>
    <w:rsid w:val="002F578A"/>
    <w:rsid w:val="00305F83"/>
    <w:rsid w:val="00310D7C"/>
    <w:rsid w:val="00345215"/>
    <w:rsid w:val="00345244"/>
    <w:rsid w:val="00356FAF"/>
    <w:rsid w:val="00366B56"/>
    <w:rsid w:val="003703DA"/>
    <w:rsid w:val="00370C74"/>
    <w:rsid w:val="0037615B"/>
    <w:rsid w:val="0038368B"/>
    <w:rsid w:val="00394191"/>
    <w:rsid w:val="00395475"/>
    <w:rsid w:val="00396F7A"/>
    <w:rsid w:val="00397C79"/>
    <w:rsid w:val="003B7F5E"/>
    <w:rsid w:val="003C0EEE"/>
    <w:rsid w:val="003C25A0"/>
    <w:rsid w:val="003D29CA"/>
    <w:rsid w:val="003E41B2"/>
    <w:rsid w:val="003E6446"/>
    <w:rsid w:val="003F46B3"/>
    <w:rsid w:val="0042105E"/>
    <w:rsid w:val="00424B71"/>
    <w:rsid w:val="004411A8"/>
    <w:rsid w:val="00442A40"/>
    <w:rsid w:val="00454EAF"/>
    <w:rsid w:val="00462DBF"/>
    <w:rsid w:val="00462E60"/>
    <w:rsid w:val="004667B1"/>
    <w:rsid w:val="00470B90"/>
    <w:rsid w:val="00476AED"/>
    <w:rsid w:val="0049247D"/>
    <w:rsid w:val="004A150A"/>
    <w:rsid w:val="004A34BC"/>
    <w:rsid w:val="004A4BD3"/>
    <w:rsid w:val="004A766D"/>
    <w:rsid w:val="004B2C17"/>
    <w:rsid w:val="004C65C7"/>
    <w:rsid w:val="004C73E4"/>
    <w:rsid w:val="004D1815"/>
    <w:rsid w:val="004D2115"/>
    <w:rsid w:val="004D3D87"/>
    <w:rsid w:val="004D7C7F"/>
    <w:rsid w:val="004E6716"/>
    <w:rsid w:val="004F107A"/>
    <w:rsid w:val="00501FF2"/>
    <w:rsid w:val="00502417"/>
    <w:rsid w:val="00502773"/>
    <w:rsid w:val="005232B6"/>
    <w:rsid w:val="0052743A"/>
    <w:rsid w:val="00532812"/>
    <w:rsid w:val="005377DF"/>
    <w:rsid w:val="0054787E"/>
    <w:rsid w:val="00566DCF"/>
    <w:rsid w:val="00574691"/>
    <w:rsid w:val="00594E83"/>
    <w:rsid w:val="00595263"/>
    <w:rsid w:val="0059654B"/>
    <w:rsid w:val="005B49CE"/>
    <w:rsid w:val="005B4E4F"/>
    <w:rsid w:val="005C5399"/>
    <w:rsid w:val="005D1EFD"/>
    <w:rsid w:val="005D3622"/>
    <w:rsid w:val="005E0227"/>
    <w:rsid w:val="005E095B"/>
    <w:rsid w:val="005E27FA"/>
    <w:rsid w:val="006145B7"/>
    <w:rsid w:val="006173CF"/>
    <w:rsid w:val="00623D1E"/>
    <w:rsid w:val="00624F98"/>
    <w:rsid w:val="00630258"/>
    <w:rsid w:val="00630C16"/>
    <w:rsid w:val="00643237"/>
    <w:rsid w:val="00650B40"/>
    <w:rsid w:val="0065669B"/>
    <w:rsid w:val="0066403E"/>
    <w:rsid w:val="00667455"/>
    <w:rsid w:val="00673A3B"/>
    <w:rsid w:val="00673EC4"/>
    <w:rsid w:val="00683597"/>
    <w:rsid w:val="00685B34"/>
    <w:rsid w:val="00694599"/>
    <w:rsid w:val="006B1544"/>
    <w:rsid w:val="006B273D"/>
    <w:rsid w:val="006C2952"/>
    <w:rsid w:val="006E1B8B"/>
    <w:rsid w:val="006F0A53"/>
    <w:rsid w:val="006F1829"/>
    <w:rsid w:val="006F7D4B"/>
    <w:rsid w:val="0070103B"/>
    <w:rsid w:val="007103AD"/>
    <w:rsid w:val="0071130D"/>
    <w:rsid w:val="00713EC6"/>
    <w:rsid w:val="007238D5"/>
    <w:rsid w:val="00725119"/>
    <w:rsid w:val="00734729"/>
    <w:rsid w:val="00741DBF"/>
    <w:rsid w:val="007500D4"/>
    <w:rsid w:val="00761685"/>
    <w:rsid w:val="00762A42"/>
    <w:rsid w:val="007645FA"/>
    <w:rsid w:val="00773A94"/>
    <w:rsid w:val="00774AE9"/>
    <w:rsid w:val="00777148"/>
    <w:rsid w:val="00784228"/>
    <w:rsid w:val="007A3878"/>
    <w:rsid w:val="007A61AD"/>
    <w:rsid w:val="007B2606"/>
    <w:rsid w:val="007B595D"/>
    <w:rsid w:val="007C41CF"/>
    <w:rsid w:val="007C5A5E"/>
    <w:rsid w:val="007C5A63"/>
    <w:rsid w:val="007D1F31"/>
    <w:rsid w:val="007E3C07"/>
    <w:rsid w:val="007E3DFD"/>
    <w:rsid w:val="007E6554"/>
    <w:rsid w:val="00803116"/>
    <w:rsid w:val="00804954"/>
    <w:rsid w:val="00813E75"/>
    <w:rsid w:val="008312E6"/>
    <w:rsid w:val="008442FB"/>
    <w:rsid w:val="00856248"/>
    <w:rsid w:val="00867D62"/>
    <w:rsid w:val="00880E00"/>
    <w:rsid w:val="00886A72"/>
    <w:rsid w:val="00890C27"/>
    <w:rsid w:val="008934EF"/>
    <w:rsid w:val="00895495"/>
    <w:rsid w:val="008972EA"/>
    <w:rsid w:val="008A26B4"/>
    <w:rsid w:val="008A7D51"/>
    <w:rsid w:val="008B184D"/>
    <w:rsid w:val="008B4031"/>
    <w:rsid w:val="008C2E2C"/>
    <w:rsid w:val="008C752B"/>
    <w:rsid w:val="008D4C70"/>
    <w:rsid w:val="008E203F"/>
    <w:rsid w:val="00905B25"/>
    <w:rsid w:val="00907590"/>
    <w:rsid w:val="00916E87"/>
    <w:rsid w:val="00925141"/>
    <w:rsid w:val="00927A1F"/>
    <w:rsid w:val="00936485"/>
    <w:rsid w:val="00942A3C"/>
    <w:rsid w:val="00954D76"/>
    <w:rsid w:val="00955A12"/>
    <w:rsid w:val="00975ECD"/>
    <w:rsid w:val="00977619"/>
    <w:rsid w:val="009839E6"/>
    <w:rsid w:val="00986943"/>
    <w:rsid w:val="009911AA"/>
    <w:rsid w:val="009A053E"/>
    <w:rsid w:val="009D52DD"/>
    <w:rsid w:val="009E3638"/>
    <w:rsid w:val="00A145B3"/>
    <w:rsid w:val="00A1524C"/>
    <w:rsid w:val="00A2638F"/>
    <w:rsid w:val="00A27D56"/>
    <w:rsid w:val="00A301D2"/>
    <w:rsid w:val="00A3079C"/>
    <w:rsid w:val="00A34BA3"/>
    <w:rsid w:val="00A36C7B"/>
    <w:rsid w:val="00A41CAE"/>
    <w:rsid w:val="00A46383"/>
    <w:rsid w:val="00A61C53"/>
    <w:rsid w:val="00A7220B"/>
    <w:rsid w:val="00A8090E"/>
    <w:rsid w:val="00A8657A"/>
    <w:rsid w:val="00AA161F"/>
    <w:rsid w:val="00AA6335"/>
    <w:rsid w:val="00AA6AF3"/>
    <w:rsid w:val="00AD4F54"/>
    <w:rsid w:val="00AD51CB"/>
    <w:rsid w:val="00AF3932"/>
    <w:rsid w:val="00AF6F4A"/>
    <w:rsid w:val="00AF7F18"/>
    <w:rsid w:val="00B13D19"/>
    <w:rsid w:val="00B16A53"/>
    <w:rsid w:val="00B20013"/>
    <w:rsid w:val="00B23ADA"/>
    <w:rsid w:val="00B31CB3"/>
    <w:rsid w:val="00B328A4"/>
    <w:rsid w:val="00B37DA2"/>
    <w:rsid w:val="00B42809"/>
    <w:rsid w:val="00B53AE9"/>
    <w:rsid w:val="00B54C97"/>
    <w:rsid w:val="00B62FFC"/>
    <w:rsid w:val="00B7400E"/>
    <w:rsid w:val="00B77E49"/>
    <w:rsid w:val="00B8623A"/>
    <w:rsid w:val="00B9534D"/>
    <w:rsid w:val="00B96F5C"/>
    <w:rsid w:val="00B9744A"/>
    <w:rsid w:val="00BA4BEA"/>
    <w:rsid w:val="00BA7E58"/>
    <w:rsid w:val="00BB45A9"/>
    <w:rsid w:val="00BB5D3A"/>
    <w:rsid w:val="00BD4EF2"/>
    <w:rsid w:val="00BE106B"/>
    <w:rsid w:val="00BE455F"/>
    <w:rsid w:val="00BE6504"/>
    <w:rsid w:val="00BF68F3"/>
    <w:rsid w:val="00C230AF"/>
    <w:rsid w:val="00C3017D"/>
    <w:rsid w:val="00C722A3"/>
    <w:rsid w:val="00C75F70"/>
    <w:rsid w:val="00C7671B"/>
    <w:rsid w:val="00C86872"/>
    <w:rsid w:val="00CC25B4"/>
    <w:rsid w:val="00CD38C9"/>
    <w:rsid w:val="00CD4B7D"/>
    <w:rsid w:val="00CF66F1"/>
    <w:rsid w:val="00CF785B"/>
    <w:rsid w:val="00D04284"/>
    <w:rsid w:val="00D1018F"/>
    <w:rsid w:val="00D144AA"/>
    <w:rsid w:val="00D14C8B"/>
    <w:rsid w:val="00D17074"/>
    <w:rsid w:val="00D21232"/>
    <w:rsid w:val="00D21809"/>
    <w:rsid w:val="00D44F79"/>
    <w:rsid w:val="00D664C3"/>
    <w:rsid w:val="00D72C7B"/>
    <w:rsid w:val="00D81FE2"/>
    <w:rsid w:val="00D878A1"/>
    <w:rsid w:val="00D9317B"/>
    <w:rsid w:val="00D93AC0"/>
    <w:rsid w:val="00DA41EA"/>
    <w:rsid w:val="00DA6FAE"/>
    <w:rsid w:val="00DB0967"/>
    <w:rsid w:val="00DB0A57"/>
    <w:rsid w:val="00DD633A"/>
    <w:rsid w:val="00DD65A9"/>
    <w:rsid w:val="00DD7251"/>
    <w:rsid w:val="00DE101E"/>
    <w:rsid w:val="00DE19A2"/>
    <w:rsid w:val="00DE1C81"/>
    <w:rsid w:val="00DF144E"/>
    <w:rsid w:val="00DF647B"/>
    <w:rsid w:val="00E207B5"/>
    <w:rsid w:val="00E32DF5"/>
    <w:rsid w:val="00E4068E"/>
    <w:rsid w:val="00E42A88"/>
    <w:rsid w:val="00E47A78"/>
    <w:rsid w:val="00E67FE3"/>
    <w:rsid w:val="00E7649D"/>
    <w:rsid w:val="00E77263"/>
    <w:rsid w:val="00E93DA7"/>
    <w:rsid w:val="00EA1AC0"/>
    <w:rsid w:val="00EA536B"/>
    <w:rsid w:val="00EC0A8B"/>
    <w:rsid w:val="00EC2C71"/>
    <w:rsid w:val="00EC43DC"/>
    <w:rsid w:val="00EC48E7"/>
    <w:rsid w:val="00ED7E04"/>
    <w:rsid w:val="00EE6498"/>
    <w:rsid w:val="00EE7F7A"/>
    <w:rsid w:val="00EF020F"/>
    <w:rsid w:val="00EF770E"/>
    <w:rsid w:val="00F0272E"/>
    <w:rsid w:val="00F06218"/>
    <w:rsid w:val="00F142F3"/>
    <w:rsid w:val="00F177BF"/>
    <w:rsid w:val="00F24D38"/>
    <w:rsid w:val="00F343B5"/>
    <w:rsid w:val="00F35799"/>
    <w:rsid w:val="00F40DB3"/>
    <w:rsid w:val="00F43B19"/>
    <w:rsid w:val="00F8315A"/>
    <w:rsid w:val="00F870C1"/>
    <w:rsid w:val="00FB05D6"/>
    <w:rsid w:val="00FB6981"/>
    <w:rsid w:val="00FD6C61"/>
    <w:rsid w:val="00FE561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color2="silver" on="f" focusposition=".5,.5" focussize="" focus="100%" type="gradientRadial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58"/>
    <w:pPr>
      <w:widowControl w:val="0"/>
      <w:jc w:val="both"/>
    </w:pPr>
    <w:rPr>
      <w:rFonts w:eastAsia="ＭＳ ゴシック"/>
      <w:kern w:val="2"/>
      <w:sz w:val="21"/>
    </w:rPr>
  </w:style>
  <w:style w:type="paragraph" w:styleId="1">
    <w:name w:val="heading 1"/>
    <w:basedOn w:val="a"/>
    <w:next w:val="a0"/>
    <w:qFormat/>
    <w:pPr>
      <w:keepNext/>
      <w:jc w:val="left"/>
      <w:outlineLvl w:val="0"/>
    </w:pPr>
    <w:rPr>
      <w:sz w:val="24"/>
    </w:rPr>
  </w:style>
  <w:style w:type="paragraph" w:styleId="2">
    <w:name w:val="heading 2"/>
    <w:basedOn w:val="a"/>
    <w:next w:val="a0"/>
    <w:qFormat/>
    <w:pPr>
      <w:keepNext/>
      <w:jc w:val="left"/>
      <w:outlineLvl w:val="1"/>
    </w:pPr>
  </w:style>
  <w:style w:type="paragraph" w:styleId="3">
    <w:name w:val="heading 3"/>
    <w:basedOn w:val="a"/>
    <w:next w:val="a0"/>
    <w:qFormat/>
    <w:pPr>
      <w:keepNext/>
      <w:ind w:leftChars="100" w:left="210" w:rightChars="100" w:right="100"/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</w:style>
  <w:style w:type="paragraph" w:customStyle="1" w:styleId="a7">
    <w:name w:val="ヘッダタイトル"/>
    <w:rPr>
      <w:rFonts w:ascii="ＭＳ Ｐゴシック" w:eastAsia="ＭＳ Ｐゴシック"/>
      <w:b/>
      <w:kern w:val="2"/>
      <w:sz w:val="28"/>
    </w:rPr>
  </w:style>
  <w:style w:type="paragraph" w:customStyle="1" w:styleId="a8">
    <w:name w:val="ヘッダ項目名"/>
    <w:rPr>
      <w:rFonts w:eastAsia="ＭＳ Ｐゴシック"/>
      <w:kern w:val="2"/>
      <w:sz w:val="18"/>
    </w:rPr>
  </w:style>
  <w:style w:type="paragraph" w:customStyle="1" w:styleId="a9">
    <w:name w:val="ヘッダ項目"/>
    <w:rPr>
      <w:rFonts w:eastAsia="ＭＳ Ｐゴシック"/>
      <w:kern w:val="2"/>
      <w:sz w:val="21"/>
    </w:rPr>
  </w:style>
  <w:style w:type="paragraph" w:customStyle="1" w:styleId="9">
    <w:name w:val="ヘッダ項目9"/>
    <w:rPr>
      <w:rFonts w:eastAsia="ＭＳ Ｐゴシック"/>
      <w:kern w:val="2"/>
      <w:sz w:val="18"/>
    </w:rPr>
  </w:style>
  <w:style w:type="paragraph" w:styleId="a0">
    <w:name w:val="Body Text"/>
    <w:basedOn w:val="a"/>
    <w:link w:val="aa"/>
    <w:pPr>
      <w:jc w:val="left"/>
    </w:pPr>
  </w:style>
  <w:style w:type="character" w:customStyle="1" w:styleId="a5">
    <w:name w:val="ヘッダー (文字)"/>
    <w:link w:val="a4"/>
    <w:rsid w:val="000B5ACD"/>
    <w:rPr>
      <w:rFonts w:eastAsia="ＭＳ Ｐゴシック"/>
      <w:kern w:val="2"/>
      <w:sz w:val="21"/>
    </w:rPr>
  </w:style>
  <w:style w:type="paragraph" w:styleId="ab">
    <w:name w:val="List Paragraph"/>
    <w:basedOn w:val="a"/>
    <w:uiPriority w:val="34"/>
    <w:qFormat/>
    <w:rsid w:val="00081035"/>
    <w:pPr>
      <w:ind w:leftChars="400" w:left="840"/>
    </w:pPr>
  </w:style>
  <w:style w:type="character" w:customStyle="1" w:styleId="aa">
    <w:name w:val="本文 (文字)"/>
    <w:link w:val="a0"/>
    <w:rsid w:val="00B7400E"/>
    <w:rPr>
      <w:rFonts w:eastAsia="ＭＳ Ｐゴシック"/>
      <w:kern w:val="2"/>
      <w:sz w:val="21"/>
    </w:rPr>
  </w:style>
  <w:style w:type="paragraph" w:styleId="ac">
    <w:name w:val="Balloon Text"/>
    <w:basedOn w:val="a"/>
    <w:link w:val="ad"/>
    <w:uiPriority w:val="99"/>
    <w:semiHidden/>
    <w:unhideWhenUsed/>
    <w:rsid w:val="004E67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1"/>
    <w:link w:val="ac"/>
    <w:uiPriority w:val="99"/>
    <w:semiHidden/>
    <w:rsid w:val="004E6716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e">
    <w:name w:val="カスタム標準"/>
    <w:basedOn w:val="a0"/>
    <w:link w:val="af"/>
    <w:qFormat/>
    <w:rsid w:val="00C75F70"/>
    <w:rPr>
      <w:rFonts w:ascii="ＭＳ ゴシック" w:hAnsi="ＭＳ ゴシック"/>
      <w:noProof/>
      <w:spacing w:val="4"/>
      <w:szCs w:val="24"/>
    </w:rPr>
  </w:style>
  <w:style w:type="paragraph" w:customStyle="1" w:styleId="10">
    <w:name w:val="カスタム段落1"/>
    <w:basedOn w:val="ae"/>
    <w:link w:val="11"/>
    <w:qFormat/>
    <w:rsid w:val="004411A8"/>
    <w:pPr>
      <w:ind w:leftChars="250" w:left="250" w:rightChars="250" w:right="250"/>
    </w:pPr>
    <w:rPr>
      <w:spacing w:val="10"/>
    </w:rPr>
  </w:style>
  <w:style w:type="character" w:customStyle="1" w:styleId="af">
    <w:name w:val="カスタム標準 (文字)"/>
    <w:basedOn w:val="aa"/>
    <w:link w:val="ae"/>
    <w:rsid w:val="00C75F70"/>
    <w:rPr>
      <w:rFonts w:ascii="ＭＳ ゴシック" w:eastAsia="ＭＳ ゴシック" w:hAnsi="ＭＳ ゴシック"/>
      <w:noProof/>
      <w:spacing w:val="4"/>
      <w:kern w:val="2"/>
      <w:sz w:val="21"/>
      <w:szCs w:val="24"/>
    </w:rPr>
  </w:style>
  <w:style w:type="paragraph" w:customStyle="1" w:styleId="12">
    <w:name w:val="カスタム見出し1"/>
    <w:basedOn w:val="ae"/>
    <w:link w:val="13"/>
    <w:qFormat/>
    <w:rsid w:val="00907590"/>
    <w:rPr>
      <w:b/>
      <w:sz w:val="24"/>
    </w:rPr>
  </w:style>
  <w:style w:type="character" w:customStyle="1" w:styleId="11">
    <w:name w:val="カスタム段落1 (文字)"/>
    <w:basedOn w:val="af"/>
    <w:link w:val="10"/>
    <w:rsid w:val="004411A8"/>
    <w:rPr>
      <w:rFonts w:ascii="ＭＳ ゴシック" w:eastAsia="ＭＳ ゴシック" w:hAnsi="ＭＳ ゴシック"/>
      <w:noProof/>
      <w:spacing w:val="10"/>
      <w:kern w:val="2"/>
      <w:sz w:val="21"/>
      <w:szCs w:val="24"/>
    </w:rPr>
  </w:style>
  <w:style w:type="character" w:customStyle="1" w:styleId="13">
    <w:name w:val="カスタム見出し1 (文字)"/>
    <w:basedOn w:val="af"/>
    <w:link w:val="12"/>
    <w:rsid w:val="00907590"/>
    <w:rPr>
      <w:rFonts w:ascii="ＭＳ ゴシック" w:eastAsia="ＭＳ ゴシック" w:hAnsi="ＭＳ ゴシック"/>
      <w:b/>
      <w:noProof/>
      <w:spacing w:val="4"/>
      <w:kern w:val="2"/>
      <w:sz w:val="24"/>
      <w:szCs w:val="24"/>
    </w:rPr>
  </w:style>
  <w:style w:type="table" w:styleId="af0">
    <w:name w:val="Table Grid"/>
    <w:basedOn w:val="a2"/>
    <w:uiPriority w:val="59"/>
    <w:rsid w:val="00DE1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カスタム見出し2"/>
    <w:basedOn w:val="12"/>
    <w:link w:val="21"/>
    <w:qFormat/>
    <w:rsid w:val="00E42A88"/>
    <w:pPr>
      <w:ind w:leftChars="200" w:left="200" w:rightChars="200" w:right="200"/>
    </w:pPr>
    <w:rPr>
      <w:spacing w:val="10"/>
      <w:sz w:val="21"/>
    </w:rPr>
  </w:style>
  <w:style w:type="character" w:customStyle="1" w:styleId="21">
    <w:name w:val="カスタム見出し2 (文字)"/>
    <w:basedOn w:val="13"/>
    <w:link w:val="20"/>
    <w:rsid w:val="00E42A88"/>
    <w:rPr>
      <w:rFonts w:ascii="ＭＳ ゴシック" w:eastAsia="ＭＳ ゴシック" w:hAnsi="ＭＳ ゴシック"/>
      <w:b/>
      <w:noProof/>
      <w:spacing w:val="10"/>
      <w:kern w:val="2"/>
      <w:sz w:val="21"/>
      <w:szCs w:val="24"/>
    </w:rPr>
  </w:style>
  <w:style w:type="character" w:styleId="af1">
    <w:name w:val="annotation reference"/>
    <w:basedOn w:val="a1"/>
    <w:uiPriority w:val="99"/>
    <w:semiHidden/>
    <w:unhideWhenUsed/>
    <w:rsid w:val="00D664C3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D664C3"/>
    <w:pPr>
      <w:jc w:val="left"/>
    </w:pPr>
  </w:style>
  <w:style w:type="character" w:customStyle="1" w:styleId="af3">
    <w:name w:val="コメント文字列 (文字)"/>
    <w:basedOn w:val="a1"/>
    <w:link w:val="af2"/>
    <w:uiPriority w:val="99"/>
    <w:semiHidden/>
    <w:rsid w:val="00D664C3"/>
    <w:rPr>
      <w:rFonts w:eastAsia="ＭＳ ゴシック"/>
      <w:kern w:val="2"/>
      <w:sz w:val="21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664C3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D664C3"/>
    <w:rPr>
      <w:rFonts w:eastAsia="ＭＳ ゴシック"/>
      <w:b/>
      <w:bCs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58"/>
    <w:pPr>
      <w:widowControl w:val="0"/>
      <w:jc w:val="both"/>
    </w:pPr>
    <w:rPr>
      <w:rFonts w:eastAsia="ＭＳ ゴシック"/>
      <w:kern w:val="2"/>
      <w:sz w:val="21"/>
    </w:rPr>
  </w:style>
  <w:style w:type="paragraph" w:styleId="1">
    <w:name w:val="heading 1"/>
    <w:basedOn w:val="a"/>
    <w:next w:val="a0"/>
    <w:qFormat/>
    <w:pPr>
      <w:keepNext/>
      <w:jc w:val="left"/>
      <w:outlineLvl w:val="0"/>
    </w:pPr>
    <w:rPr>
      <w:sz w:val="24"/>
    </w:rPr>
  </w:style>
  <w:style w:type="paragraph" w:styleId="2">
    <w:name w:val="heading 2"/>
    <w:basedOn w:val="a"/>
    <w:next w:val="a0"/>
    <w:qFormat/>
    <w:pPr>
      <w:keepNext/>
      <w:jc w:val="left"/>
      <w:outlineLvl w:val="1"/>
    </w:pPr>
  </w:style>
  <w:style w:type="paragraph" w:styleId="3">
    <w:name w:val="heading 3"/>
    <w:basedOn w:val="a"/>
    <w:next w:val="a0"/>
    <w:qFormat/>
    <w:pPr>
      <w:keepNext/>
      <w:ind w:leftChars="100" w:left="210" w:rightChars="100" w:right="100"/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</w:style>
  <w:style w:type="paragraph" w:customStyle="1" w:styleId="a7">
    <w:name w:val="ヘッダタイトル"/>
    <w:rPr>
      <w:rFonts w:ascii="ＭＳ Ｐゴシック" w:eastAsia="ＭＳ Ｐゴシック"/>
      <w:b/>
      <w:kern w:val="2"/>
      <w:sz w:val="28"/>
    </w:rPr>
  </w:style>
  <w:style w:type="paragraph" w:customStyle="1" w:styleId="a8">
    <w:name w:val="ヘッダ項目名"/>
    <w:rPr>
      <w:rFonts w:eastAsia="ＭＳ Ｐゴシック"/>
      <w:kern w:val="2"/>
      <w:sz w:val="18"/>
    </w:rPr>
  </w:style>
  <w:style w:type="paragraph" w:customStyle="1" w:styleId="a9">
    <w:name w:val="ヘッダ項目"/>
    <w:rPr>
      <w:rFonts w:eastAsia="ＭＳ Ｐゴシック"/>
      <w:kern w:val="2"/>
      <w:sz w:val="21"/>
    </w:rPr>
  </w:style>
  <w:style w:type="paragraph" w:customStyle="1" w:styleId="9">
    <w:name w:val="ヘッダ項目9"/>
    <w:rPr>
      <w:rFonts w:eastAsia="ＭＳ Ｐゴシック"/>
      <w:kern w:val="2"/>
      <w:sz w:val="18"/>
    </w:rPr>
  </w:style>
  <w:style w:type="paragraph" w:styleId="a0">
    <w:name w:val="Body Text"/>
    <w:basedOn w:val="a"/>
    <w:link w:val="aa"/>
    <w:pPr>
      <w:jc w:val="left"/>
    </w:pPr>
  </w:style>
  <w:style w:type="character" w:customStyle="1" w:styleId="a5">
    <w:name w:val="ヘッダー (文字)"/>
    <w:link w:val="a4"/>
    <w:rsid w:val="000B5ACD"/>
    <w:rPr>
      <w:rFonts w:eastAsia="ＭＳ Ｐゴシック"/>
      <w:kern w:val="2"/>
      <w:sz w:val="21"/>
    </w:rPr>
  </w:style>
  <w:style w:type="paragraph" w:styleId="ab">
    <w:name w:val="List Paragraph"/>
    <w:basedOn w:val="a"/>
    <w:uiPriority w:val="34"/>
    <w:qFormat/>
    <w:rsid w:val="00081035"/>
    <w:pPr>
      <w:ind w:leftChars="400" w:left="840"/>
    </w:pPr>
  </w:style>
  <w:style w:type="character" w:customStyle="1" w:styleId="aa">
    <w:name w:val="本文 (文字)"/>
    <w:link w:val="a0"/>
    <w:rsid w:val="00B7400E"/>
    <w:rPr>
      <w:rFonts w:eastAsia="ＭＳ Ｐゴシック"/>
      <w:kern w:val="2"/>
      <w:sz w:val="21"/>
    </w:rPr>
  </w:style>
  <w:style w:type="paragraph" w:styleId="ac">
    <w:name w:val="Balloon Text"/>
    <w:basedOn w:val="a"/>
    <w:link w:val="ad"/>
    <w:uiPriority w:val="99"/>
    <w:semiHidden/>
    <w:unhideWhenUsed/>
    <w:rsid w:val="004E67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1"/>
    <w:link w:val="ac"/>
    <w:uiPriority w:val="99"/>
    <w:semiHidden/>
    <w:rsid w:val="004E6716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e">
    <w:name w:val="カスタム標準"/>
    <w:basedOn w:val="a0"/>
    <w:link w:val="af"/>
    <w:qFormat/>
    <w:rsid w:val="00C75F70"/>
    <w:rPr>
      <w:rFonts w:ascii="ＭＳ ゴシック" w:hAnsi="ＭＳ ゴシック"/>
      <w:noProof/>
      <w:spacing w:val="4"/>
      <w:szCs w:val="24"/>
    </w:rPr>
  </w:style>
  <w:style w:type="paragraph" w:customStyle="1" w:styleId="10">
    <w:name w:val="カスタム段落1"/>
    <w:basedOn w:val="ae"/>
    <w:link w:val="11"/>
    <w:qFormat/>
    <w:rsid w:val="004411A8"/>
    <w:pPr>
      <w:ind w:leftChars="250" w:left="250" w:rightChars="250" w:right="250"/>
    </w:pPr>
    <w:rPr>
      <w:spacing w:val="10"/>
    </w:rPr>
  </w:style>
  <w:style w:type="character" w:customStyle="1" w:styleId="af">
    <w:name w:val="カスタム標準 (文字)"/>
    <w:basedOn w:val="aa"/>
    <w:link w:val="ae"/>
    <w:rsid w:val="00C75F70"/>
    <w:rPr>
      <w:rFonts w:ascii="ＭＳ ゴシック" w:eastAsia="ＭＳ ゴシック" w:hAnsi="ＭＳ ゴシック"/>
      <w:noProof/>
      <w:spacing w:val="4"/>
      <w:kern w:val="2"/>
      <w:sz w:val="21"/>
      <w:szCs w:val="24"/>
    </w:rPr>
  </w:style>
  <w:style w:type="paragraph" w:customStyle="1" w:styleId="12">
    <w:name w:val="カスタム見出し1"/>
    <w:basedOn w:val="ae"/>
    <w:link w:val="13"/>
    <w:qFormat/>
    <w:rsid w:val="00907590"/>
    <w:rPr>
      <w:b/>
      <w:sz w:val="24"/>
    </w:rPr>
  </w:style>
  <w:style w:type="character" w:customStyle="1" w:styleId="11">
    <w:name w:val="カスタム段落1 (文字)"/>
    <w:basedOn w:val="af"/>
    <w:link w:val="10"/>
    <w:rsid w:val="004411A8"/>
    <w:rPr>
      <w:rFonts w:ascii="ＭＳ ゴシック" w:eastAsia="ＭＳ ゴシック" w:hAnsi="ＭＳ ゴシック"/>
      <w:noProof/>
      <w:spacing w:val="10"/>
      <w:kern w:val="2"/>
      <w:sz w:val="21"/>
      <w:szCs w:val="24"/>
    </w:rPr>
  </w:style>
  <w:style w:type="character" w:customStyle="1" w:styleId="13">
    <w:name w:val="カスタム見出し1 (文字)"/>
    <w:basedOn w:val="af"/>
    <w:link w:val="12"/>
    <w:rsid w:val="00907590"/>
    <w:rPr>
      <w:rFonts w:ascii="ＭＳ ゴシック" w:eastAsia="ＭＳ ゴシック" w:hAnsi="ＭＳ ゴシック"/>
      <w:b/>
      <w:noProof/>
      <w:spacing w:val="4"/>
      <w:kern w:val="2"/>
      <w:sz w:val="24"/>
      <w:szCs w:val="24"/>
    </w:rPr>
  </w:style>
  <w:style w:type="table" w:styleId="af0">
    <w:name w:val="Table Grid"/>
    <w:basedOn w:val="a2"/>
    <w:uiPriority w:val="59"/>
    <w:rsid w:val="00DE1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カスタム見出し2"/>
    <w:basedOn w:val="12"/>
    <w:link w:val="21"/>
    <w:qFormat/>
    <w:rsid w:val="00E42A88"/>
    <w:pPr>
      <w:ind w:leftChars="200" w:left="200" w:rightChars="200" w:right="200"/>
    </w:pPr>
    <w:rPr>
      <w:spacing w:val="10"/>
      <w:sz w:val="21"/>
    </w:rPr>
  </w:style>
  <w:style w:type="character" w:customStyle="1" w:styleId="21">
    <w:name w:val="カスタム見出し2 (文字)"/>
    <w:basedOn w:val="13"/>
    <w:link w:val="20"/>
    <w:rsid w:val="00E42A88"/>
    <w:rPr>
      <w:rFonts w:ascii="ＭＳ ゴシック" w:eastAsia="ＭＳ ゴシック" w:hAnsi="ＭＳ ゴシック"/>
      <w:b/>
      <w:noProof/>
      <w:spacing w:val="10"/>
      <w:kern w:val="2"/>
      <w:sz w:val="21"/>
      <w:szCs w:val="24"/>
    </w:rPr>
  </w:style>
  <w:style w:type="character" w:styleId="af1">
    <w:name w:val="annotation reference"/>
    <w:basedOn w:val="a1"/>
    <w:uiPriority w:val="99"/>
    <w:semiHidden/>
    <w:unhideWhenUsed/>
    <w:rsid w:val="00D664C3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D664C3"/>
    <w:pPr>
      <w:jc w:val="left"/>
    </w:pPr>
  </w:style>
  <w:style w:type="character" w:customStyle="1" w:styleId="af3">
    <w:name w:val="コメント文字列 (文字)"/>
    <w:basedOn w:val="a1"/>
    <w:link w:val="af2"/>
    <w:uiPriority w:val="99"/>
    <w:semiHidden/>
    <w:rsid w:val="00D664C3"/>
    <w:rPr>
      <w:rFonts w:eastAsia="ＭＳ ゴシック"/>
      <w:kern w:val="2"/>
      <w:sz w:val="21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664C3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D664C3"/>
    <w:rPr>
      <w:rFonts w:eastAsia="ＭＳ ゴシック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_Ohta\&#12487;&#12473;&#12463;&#12488;&#12483;&#12503;\&#20181;&#27096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B42E-8EA7-41E6-8BC3-EC656F3D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仕様書.dot</Template>
  <TotalTime>1318</TotalTime>
  <Pages>7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株式会社 データロジック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金子 淳哉</dc:creator>
  <cp:lastModifiedBy>金子 淳哉</cp:lastModifiedBy>
  <cp:revision>160</cp:revision>
  <cp:lastPrinted>2003-03-26T04:08:00Z</cp:lastPrinted>
  <dcterms:created xsi:type="dcterms:W3CDTF">2014-10-09T23:46:00Z</dcterms:created>
  <dcterms:modified xsi:type="dcterms:W3CDTF">2020-04-24T04:08:00Z</dcterms:modified>
</cp:coreProperties>
</file>